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9010" w14:textId="77777777" w:rsidR="006A23FD" w:rsidRDefault="006A23FD" w:rsidP="006A23FD">
      <w:r>
        <w:t xml:space="preserve">THIS IS A TEST FILE </w:t>
      </w:r>
    </w:p>
    <w:p w14:paraId="1EAC6FBC" w14:textId="77777777" w:rsidR="006A23FD" w:rsidRDefault="006A23FD" w:rsidP="006A23FD">
      <w:r>
        <w:t xml:space="preserve">THIS IS A TEST FILE </w:t>
      </w:r>
    </w:p>
    <w:p w14:paraId="5847426E" w14:textId="77777777" w:rsidR="006A23FD" w:rsidRDefault="006A23FD" w:rsidP="006A23FD">
      <w:r>
        <w:t xml:space="preserve">THIS IS A TEST FILE </w:t>
      </w:r>
    </w:p>
    <w:p w14:paraId="40CC6C93" w14:textId="77777777" w:rsidR="006A23FD" w:rsidRDefault="006A23FD" w:rsidP="006A23FD">
      <w:r>
        <w:t xml:space="preserve">THIS IS A TEST FILE </w:t>
      </w:r>
    </w:p>
    <w:p w14:paraId="7D6E0B7B" w14:textId="77777777" w:rsidR="006A23FD" w:rsidRDefault="006A23FD" w:rsidP="006A23FD">
      <w:r>
        <w:t xml:space="preserve">THIS IS A TEST FILE </w:t>
      </w:r>
    </w:p>
    <w:p w14:paraId="01BB63DA" w14:textId="77777777" w:rsidR="006A23FD" w:rsidRDefault="006A23FD" w:rsidP="006A23FD">
      <w:r>
        <w:t xml:space="preserve">THIS IS A TEST FILE </w:t>
      </w:r>
    </w:p>
    <w:p w14:paraId="0CF2408B" w14:textId="77777777" w:rsidR="006A23FD" w:rsidRDefault="006A23FD" w:rsidP="006A23FD">
      <w:r>
        <w:t xml:space="preserve">THIS IS A TEST FILE </w:t>
      </w:r>
    </w:p>
    <w:p w14:paraId="44A2DDA1" w14:textId="77777777" w:rsidR="006A23FD" w:rsidRDefault="006A23FD" w:rsidP="006A23FD">
      <w:r>
        <w:t xml:space="preserve">THIS IS A TEST FILE </w:t>
      </w:r>
    </w:p>
    <w:p w14:paraId="371D3EC0" w14:textId="77777777" w:rsidR="006A23FD" w:rsidRDefault="006A23FD" w:rsidP="006A23FD">
      <w:r>
        <w:t xml:space="preserve">THIS IS A TEST FILE </w:t>
      </w:r>
    </w:p>
    <w:p w14:paraId="77FD0B10" w14:textId="77777777" w:rsidR="006A23FD" w:rsidRDefault="006A23FD" w:rsidP="006A23FD">
      <w:r>
        <w:t xml:space="preserve">THIS IS A TEST FILE </w:t>
      </w:r>
    </w:p>
    <w:p w14:paraId="419E514F" w14:textId="77777777" w:rsidR="006A23FD" w:rsidRDefault="006A23FD" w:rsidP="006A23FD">
      <w:r>
        <w:t xml:space="preserve">THIS IS A TEST FILE </w:t>
      </w:r>
    </w:p>
    <w:p w14:paraId="71A21E23" w14:textId="77777777" w:rsidR="006A23FD" w:rsidRDefault="006A23FD" w:rsidP="006A23FD">
      <w:r>
        <w:t xml:space="preserve">THIS IS A TEST FILE </w:t>
      </w:r>
    </w:p>
    <w:p w14:paraId="736B07C4" w14:textId="77777777" w:rsidR="006A23FD" w:rsidRDefault="006A23FD" w:rsidP="006A23FD">
      <w:r>
        <w:t xml:space="preserve">THIS IS A TEST FILE </w:t>
      </w:r>
    </w:p>
    <w:p w14:paraId="6C15EF80" w14:textId="77777777" w:rsidR="006A23FD" w:rsidRDefault="006A23FD" w:rsidP="006A23FD">
      <w:r>
        <w:t xml:space="preserve">THIS IS A TEST FILE </w:t>
      </w:r>
    </w:p>
    <w:p w14:paraId="2091E0BC" w14:textId="77777777" w:rsidR="006A23FD" w:rsidRDefault="006A23FD" w:rsidP="006A23FD">
      <w:r>
        <w:t xml:space="preserve">THIS IS A TEST FILE </w:t>
      </w:r>
    </w:p>
    <w:p w14:paraId="1767610B" w14:textId="77777777" w:rsidR="006A23FD" w:rsidRDefault="006A23FD" w:rsidP="006A23FD">
      <w:r>
        <w:t xml:space="preserve">THIS IS A TEST FILE </w:t>
      </w:r>
    </w:p>
    <w:p w14:paraId="7402A72E" w14:textId="77777777" w:rsidR="006A23FD" w:rsidRDefault="006A23FD" w:rsidP="006A23FD">
      <w:r>
        <w:t xml:space="preserve">THIS IS A TEST FILE </w:t>
      </w:r>
    </w:p>
    <w:p w14:paraId="24D474CB" w14:textId="77777777" w:rsidR="006A23FD" w:rsidRDefault="006A23FD" w:rsidP="006A23FD">
      <w:r>
        <w:t xml:space="preserve">THIS IS A TEST FILE </w:t>
      </w:r>
    </w:p>
    <w:p w14:paraId="05914493" w14:textId="77777777" w:rsidR="006A23FD" w:rsidRDefault="006A23FD" w:rsidP="006A23FD">
      <w:r>
        <w:t xml:space="preserve">THIS IS A TEST FILE </w:t>
      </w:r>
    </w:p>
    <w:p w14:paraId="3100710D" w14:textId="77777777" w:rsidR="006A23FD" w:rsidRDefault="006A23FD" w:rsidP="006A23FD">
      <w:r>
        <w:t xml:space="preserve">THIS IS A TEST FILE </w:t>
      </w:r>
    </w:p>
    <w:p w14:paraId="78FDDBA8" w14:textId="77777777" w:rsidR="006A23FD" w:rsidRDefault="006A23FD" w:rsidP="006A23FD">
      <w:r>
        <w:t xml:space="preserve">THIS IS A TEST FILE </w:t>
      </w:r>
    </w:p>
    <w:p w14:paraId="3DE0B75D" w14:textId="77777777" w:rsidR="006A23FD" w:rsidRDefault="006A23FD" w:rsidP="006A23FD">
      <w:r>
        <w:t xml:space="preserve">THIS IS A TEST FILE </w:t>
      </w:r>
    </w:p>
    <w:p w14:paraId="70E74406" w14:textId="77777777" w:rsidR="006A23FD" w:rsidRDefault="006A23FD" w:rsidP="006A23FD">
      <w:r>
        <w:t xml:space="preserve">THIS IS A TEST FILE </w:t>
      </w:r>
    </w:p>
    <w:p w14:paraId="732980D4" w14:textId="77777777" w:rsidR="006A23FD" w:rsidRDefault="006A23FD" w:rsidP="006A23FD">
      <w:r>
        <w:t xml:space="preserve">THIS IS A TEST FILE </w:t>
      </w:r>
    </w:p>
    <w:p w14:paraId="1A403F87" w14:textId="77777777" w:rsidR="006A23FD" w:rsidRDefault="006A23FD" w:rsidP="006A23FD">
      <w:r>
        <w:t xml:space="preserve">THIS IS A TEST FILE </w:t>
      </w:r>
    </w:p>
    <w:p w14:paraId="2DD1D0EC" w14:textId="77777777" w:rsidR="006A23FD" w:rsidRDefault="006A23FD" w:rsidP="006A23FD">
      <w:r>
        <w:lastRenderedPageBreak/>
        <w:t xml:space="preserve">THIS IS A TEST FILE </w:t>
      </w:r>
    </w:p>
    <w:p w14:paraId="6548AE05" w14:textId="77777777" w:rsidR="006A23FD" w:rsidRDefault="006A23FD" w:rsidP="006A23FD">
      <w:r>
        <w:t xml:space="preserve">THIS IS A TEST FILE </w:t>
      </w:r>
    </w:p>
    <w:p w14:paraId="3048F02D" w14:textId="77777777" w:rsidR="006A23FD" w:rsidRDefault="006A23FD" w:rsidP="006A23FD">
      <w:r>
        <w:t xml:space="preserve">THIS IS A TEST FILE </w:t>
      </w:r>
    </w:p>
    <w:p w14:paraId="7932B993" w14:textId="77777777" w:rsidR="006A23FD" w:rsidRDefault="006A23FD" w:rsidP="006A23FD">
      <w:r>
        <w:t xml:space="preserve">THIS IS A TEST FILE </w:t>
      </w:r>
    </w:p>
    <w:p w14:paraId="2A062454" w14:textId="77777777" w:rsidR="006A23FD" w:rsidRDefault="006A23FD" w:rsidP="006A23FD">
      <w:r>
        <w:t xml:space="preserve">THIS IS A TEST FILE </w:t>
      </w:r>
    </w:p>
    <w:p w14:paraId="48AC81F5" w14:textId="77777777" w:rsidR="006A23FD" w:rsidRDefault="006A23FD" w:rsidP="006A23FD">
      <w:r>
        <w:t xml:space="preserve">THIS IS A TEST FILE </w:t>
      </w:r>
    </w:p>
    <w:p w14:paraId="1D026CDF" w14:textId="77777777" w:rsidR="006A23FD" w:rsidRDefault="006A23FD" w:rsidP="006A23FD">
      <w:r>
        <w:t xml:space="preserve">THIS IS A TEST FILE </w:t>
      </w:r>
    </w:p>
    <w:p w14:paraId="01176AD3" w14:textId="77777777" w:rsidR="006A23FD" w:rsidRDefault="006A23FD" w:rsidP="006A23FD">
      <w:r>
        <w:t xml:space="preserve">THIS IS A TEST FILE </w:t>
      </w:r>
    </w:p>
    <w:p w14:paraId="7A69E2E3" w14:textId="77777777" w:rsidR="006A23FD" w:rsidRDefault="006A23FD" w:rsidP="006A23FD">
      <w:r>
        <w:t xml:space="preserve">THIS IS A TEST FILE </w:t>
      </w:r>
    </w:p>
    <w:p w14:paraId="4B320E2F" w14:textId="77777777" w:rsidR="006A23FD" w:rsidRDefault="006A23FD" w:rsidP="006A23FD">
      <w:r>
        <w:t xml:space="preserve">THIS IS A TEST FILE </w:t>
      </w:r>
    </w:p>
    <w:p w14:paraId="5A56FFDB" w14:textId="77777777" w:rsidR="006A23FD" w:rsidRDefault="006A23FD" w:rsidP="006A23FD">
      <w:r>
        <w:t xml:space="preserve">THIS IS A TEST FILE </w:t>
      </w:r>
    </w:p>
    <w:p w14:paraId="56A26C25" w14:textId="77777777" w:rsidR="006A23FD" w:rsidRDefault="006A23FD" w:rsidP="006A23FD">
      <w:r>
        <w:t xml:space="preserve">THIS IS A TEST FILE </w:t>
      </w:r>
    </w:p>
    <w:p w14:paraId="301B9D63" w14:textId="77777777" w:rsidR="006A23FD" w:rsidRDefault="006A23FD" w:rsidP="006A23FD">
      <w:r>
        <w:t xml:space="preserve">THIS IS A TEST FILE </w:t>
      </w:r>
    </w:p>
    <w:p w14:paraId="2E719F8E" w14:textId="77777777" w:rsidR="006A23FD" w:rsidRDefault="006A23FD" w:rsidP="006A23FD">
      <w:r>
        <w:t xml:space="preserve">THIS IS A TEST FILE </w:t>
      </w:r>
    </w:p>
    <w:p w14:paraId="5802D417" w14:textId="77777777" w:rsidR="006A23FD" w:rsidRDefault="006A23FD" w:rsidP="006A23FD">
      <w:r>
        <w:t xml:space="preserve">THIS IS A TEST FILE </w:t>
      </w:r>
    </w:p>
    <w:p w14:paraId="7F8F5775" w14:textId="77777777" w:rsidR="006A23FD" w:rsidRDefault="006A23FD" w:rsidP="006A23FD">
      <w:r>
        <w:t xml:space="preserve">THIS IS A TEST FILE </w:t>
      </w:r>
    </w:p>
    <w:p w14:paraId="391B334B" w14:textId="77777777" w:rsidR="006A23FD" w:rsidRDefault="006A23FD" w:rsidP="006A23FD">
      <w:r>
        <w:t xml:space="preserve">THIS IS A TEST FILE </w:t>
      </w:r>
    </w:p>
    <w:p w14:paraId="638B8D99" w14:textId="77777777" w:rsidR="006A23FD" w:rsidRDefault="006A23FD" w:rsidP="006A23FD">
      <w:r>
        <w:t xml:space="preserve">THIS IS A TEST FILE </w:t>
      </w:r>
    </w:p>
    <w:p w14:paraId="7BC4201D" w14:textId="77777777" w:rsidR="006A23FD" w:rsidRPr="006A23FD" w:rsidRDefault="006A23FD" w:rsidP="006A23FD"/>
    <w:p w14:paraId="2E10EA34" w14:textId="77777777" w:rsidR="006A23FD" w:rsidRDefault="006A23FD" w:rsidP="006A23FD">
      <w:r>
        <w:t xml:space="preserve">THIS IS A TEST FILE </w:t>
      </w:r>
    </w:p>
    <w:p w14:paraId="59F5957F" w14:textId="77777777" w:rsidR="006A23FD" w:rsidRDefault="006A23FD" w:rsidP="006A23FD">
      <w:r>
        <w:t xml:space="preserve">THIS IS A TEST FILE </w:t>
      </w:r>
    </w:p>
    <w:p w14:paraId="3D75035A" w14:textId="77777777" w:rsidR="006A23FD" w:rsidRDefault="006A23FD" w:rsidP="006A23FD">
      <w:r>
        <w:t xml:space="preserve">THIS IS A TEST FILE </w:t>
      </w:r>
    </w:p>
    <w:p w14:paraId="4D0E61D8" w14:textId="77777777" w:rsidR="006A23FD" w:rsidRDefault="006A23FD" w:rsidP="006A23FD">
      <w:r>
        <w:t xml:space="preserve">THIS IS A TEST FILE </w:t>
      </w:r>
    </w:p>
    <w:p w14:paraId="3BCC869E" w14:textId="77777777" w:rsidR="006A23FD" w:rsidRDefault="006A23FD" w:rsidP="006A23FD">
      <w:r>
        <w:t xml:space="preserve">THIS IS A TEST FILE </w:t>
      </w:r>
    </w:p>
    <w:p w14:paraId="30552B80" w14:textId="77777777" w:rsidR="006A23FD" w:rsidRDefault="006A23FD" w:rsidP="006A23FD">
      <w:r>
        <w:t xml:space="preserve">THIS IS A TEST FILE </w:t>
      </w:r>
    </w:p>
    <w:p w14:paraId="4E7287A5" w14:textId="77777777" w:rsidR="006A23FD" w:rsidRDefault="006A23FD" w:rsidP="006A23FD">
      <w:r>
        <w:lastRenderedPageBreak/>
        <w:t xml:space="preserve">THIS IS A TEST FILE </w:t>
      </w:r>
    </w:p>
    <w:p w14:paraId="1ACA9CFC" w14:textId="77777777" w:rsidR="006A23FD" w:rsidRDefault="006A23FD" w:rsidP="006A23FD">
      <w:r>
        <w:t xml:space="preserve">THIS IS A TEST FILE </w:t>
      </w:r>
    </w:p>
    <w:p w14:paraId="69F5336E" w14:textId="77777777" w:rsidR="006A23FD" w:rsidRDefault="006A23FD" w:rsidP="006A23FD">
      <w:r>
        <w:t xml:space="preserve">THIS IS A TEST FILE </w:t>
      </w:r>
    </w:p>
    <w:p w14:paraId="7EC2F287" w14:textId="77777777" w:rsidR="006A23FD" w:rsidRDefault="006A23FD" w:rsidP="006A23FD">
      <w:r>
        <w:t xml:space="preserve">THIS IS A TEST FILE </w:t>
      </w:r>
    </w:p>
    <w:p w14:paraId="17DF10A5" w14:textId="77777777" w:rsidR="006A23FD" w:rsidRDefault="006A23FD" w:rsidP="006A23FD">
      <w:r>
        <w:t xml:space="preserve">THIS IS A TEST FILE </w:t>
      </w:r>
    </w:p>
    <w:p w14:paraId="638E371F" w14:textId="77777777" w:rsidR="006A23FD" w:rsidRDefault="006A23FD" w:rsidP="006A23FD">
      <w:r>
        <w:t xml:space="preserve">THIS IS A TEST FILE </w:t>
      </w:r>
    </w:p>
    <w:p w14:paraId="61E58E68" w14:textId="77777777" w:rsidR="006A23FD" w:rsidRDefault="006A23FD" w:rsidP="006A23FD">
      <w:r>
        <w:t xml:space="preserve">THIS IS A TEST FILE </w:t>
      </w:r>
    </w:p>
    <w:p w14:paraId="3E950612" w14:textId="77777777" w:rsidR="006A23FD" w:rsidRDefault="006A23FD" w:rsidP="006A23FD">
      <w:r>
        <w:t xml:space="preserve">THIS IS A TEST FILE </w:t>
      </w:r>
    </w:p>
    <w:p w14:paraId="7616B5A8" w14:textId="77777777" w:rsidR="006A23FD" w:rsidRDefault="006A23FD" w:rsidP="006A23FD">
      <w:r>
        <w:t xml:space="preserve">THIS IS A TEST FILE </w:t>
      </w:r>
    </w:p>
    <w:p w14:paraId="6043D50E" w14:textId="77777777" w:rsidR="006A23FD" w:rsidRDefault="006A23FD" w:rsidP="006A23FD">
      <w:r>
        <w:t xml:space="preserve">THIS IS A TEST FILE </w:t>
      </w:r>
    </w:p>
    <w:p w14:paraId="25517100" w14:textId="77777777" w:rsidR="006A23FD" w:rsidRDefault="006A23FD" w:rsidP="006A23FD">
      <w:r>
        <w:t xml:space="preserve">THIS IS A TEST FILE </w:t>
      </w:r>
    </w:p>
    <w:p w14:paraId="4068CA97" w14:textId="77777777" w:rsidR="006A23FD" w:rsidRDefault="006A23FD" w:rsidP="006A23FD">
      <w:r>
        <w:t xml:space="preserve">THIS IS A TEST FILE </w:t>
      </w:r>
    </w:p>
    <w:p w14:paraId="0F30E889" w14:textId="77777777" w:rsidR="006A23FD" w:rsidRDefault="006A23FD" w:rsidP="006A23FD">
      <w:r>
        <w:t xml:space="preserve">THIS IS A TEST FILE </w:t>
      </w:r>
    </w:p>
    <w:p w14:paraId="625595E7" w14:textId="77777777" w:rsidR="006A23FD" w:rsidRDefault="006A23FD" w:rsidP="006A23FD">
      <w:r>
        <w:t xml:space="preserve">THIS IS A TEST FILE </w:t>
      </w:r>
    </w:p>
    <w:p w14:paraId="0864995C" w14:textId="77777777" w:rsidR="006A23FD" w:rsidRDefault="006A23FD" w:rsidP="006A23FD">
      <w:r>
        <w:t xml:space="preserve">THIS IS A TEST FILE </w:t>
      </w:r>
    </w:p>
    <w:p w14:paraId="165C1B1E" w14:textId="77777777" w:rsidR="006A23FD" w:rsidRDefault="006A23FD" w:rsidP="006A23FD">
      <w:r>
        <w:t xml:space="preserve">THIS IS A TEST FILE </w:t>
      </w:r>
    </w:p>
    <w:p w14:paraId="66890651" w14:textId="77777777" w:rsidR="006A23FD" w:rsidRDefault="006A23FD" w:rsidP="006A23FD">
      <w:r>
        <w:t xml:space="preserve">THIS IS A TEST FILE </w:t>
      </w:r>
    </w:p>
    <w:p w14:paraId="31C44903" w14:textId="77777777" w:rsidR="006A23FD" w:rsidRDefault="006A23FD" w:rsidP="006A23FD">
      <w:r>
        <w:t xml:space="preserve">THIS IS A TEST FILE </w:t>
      </w:r>
    </w:p>
    <w:p w14:paraId="5231CE08" w14:textId="77777777" w:rsidR="006A23FD" w:rsidRDefault="006A23FD" w:rsidP="006A23FD">
      <w:r>
        <w:t xml:space="preserve">THIS IS A TEST FILE </w:t>
      </w:r>
    </w:p>
    <w:p w14:paraId="5BB9EFDB" w14:textId="77777777" w:rsidR="006A23FD" w:rsidRDefault="006A23FD" w:rsidP="006A23FD">
      <w:r>
        <w:t xml:space="preserve">THIS IS A TEST FILE </w:t>
      </w:r>
    </w:p>
    <w:p w14:paraId="0733946E" w14:textId="77777777" w:rsidR="006A23FD" w:rsidRDefault="006A23FD" w:rsidP="006A23FD">
      <w:r>
        <w:t xml:space="preserve">THIS IS A TEST FILE </w:t>
      </w:r>
    </w:p>
    <w:p w14:paraId="60D1FAB4" w14:textId="77777777" w:rsidR="006A23FD" w:rsidRDefault="006A23FD" w:rsidP="006A23FD">
      <w:r>
        <w:t xml:space="preserve">THIS IS A TEST FILE </w:t>
      </w:r>
    </w:p>
    <w:p w14:paraId="728BB4D0" w14:textId="77777777" w:rsidR="006A23FD" w:rsidRDefault="006A23FD" w:rsidP="006A23FD">
      <w:r>
        <w:t xml:space="preserve">THIS IS A TEST FILE </w:t>
      </w:r>
    </w:p>
    <w:p w14:paraId="74A47F34" w14:textId="77777777" w:rsidR="006A23FD" w:rsidRDefault="006A23FD" w:rsidP="006A23FD">
      <w:r>
        <w:t xml:space="preserve">THIS IS A TEST FILE </w:t>
      </w:r>
    </w:p>
    <w:p w14:paraId="65B0E09B" w14:textId="77777777" w:rsidR="006A23FD" w:rsidRDefault="006A23FD" w:rsidP="006A23FD">
      <w:r>
        <w:t xml:space="preserve">THIS IS A TEST FILE </w:t>
      </w:r>
    </w:p>
    <w:p w14:paraId="4DA577BE" w14:textId="77777777" w:rsidR="006A23FD" w:rsidRDefault="006A23FD" w:rsidP="006A23FD">
      <w:r>
        <w:lastRenderedPageBreak/>
        <w:t xml:space="preserve">THIS IS A TEST FILE </w:t>
      </w:r>
    </w:p>
    <w:p w14:paraId="5FEFA144" w14:textId="77777777" w:rsidR="006A23FD" w:rsidRDefault="006A23FD" w:rsidP="006A23FD">
      <w:r>
        <w:t xml:space="preserve">THIS IS A TEST FILE </w:t>
      </w:r>
    </w:p>
    <w:p w14:paraId="070AA777" w14:textId="77777777" w:rsidR="006A23FD" w:rsidRDefault="006A23FD" w:rsidP="006A23FD">
      <w:r>
        <w:t xml:space="preserve">THIS IS A TEST FILE </w:t>
      </w:r>
    </w:p>
    <w:p w14:paraId="3EC73A13" w14:textId="77777777" w:rsidR="006A23FD" w:rsidRDefault="006A23FD" w:rsidP="006A23FD">
      <w:r>
        <w:t xml:space="preserve">THIS IS A TEST FILE </w:t>
      </w:r>
    </w:p>
    <w:p w14:paraId="7C0BCD6E" w14:textId="77777777" w:rsidR="006A23FD" w:rsidRDefault="006A23FD" w:rsidP="006A23FD">
      <w:r>
        <w:t xml:space="preserve">THIS IS A TEST FILE </w:t>
      </w:r>
    </w:p>
    <w:p w14:paraId="6BD4EFB1" w14:textId="77777777" w:rsidR="006A23FD" w:rsidRDefault="006A23FD" w:rsidP="006A23FD">
      <w:r>
        <w:t xml:space="preserve">THIS IS A TEST FILE </w:t>
      </w:r>
    </w:p>
    <w:p w14:paraId="62FC4785" w14:textId="77777777" w:rsidR="006A23FD" w:rsidRDefault="006A23FD" w:rsidP="006A23FD">
      <w:r>
        <w:t xml:space="preserve">THIS IS A TEST FILE </w:t>
      </w:r>
    </w:p>
    <w:p w14:paraId="03509AA7" w14:textId="77777777" w:rsidR="006A23FD" w:rsidRDefault="006A23FD" w:rsidP="006A23FD">
      <w:r>
        <w:t xml:space="preserve">THIS IS A TEST FILE </w:t>
      </w:r>
    </w:p>
    <w:p w14:paraId="4649AA45" w14:textId="77777777" w:rsidR="006A23FD" w:rsidRDefault="006A23FD" w:rsidP="006A23FD">
      <w:r>
        <w:t xml:space="preserve">THIS IS A TEST FILE </w:t>
      </w:r>
    </w:p>
    <w:p w14:paraId="1315FC5A" w14:textId="77777777" w:rsidR="006A23FD" w:rsidRDefault="006A23FD" w:rsidP="006A23FD">
      <w:r>
        <w:t xml:space="preserve">THIS IS A TEST FILE </w:t>
      </w:r>
    </w:p>
    <w:p w14:paraId="4D7EC6A9" w14:textId="77777777" w:rsidR="006A23FD" w:rsidRDefault="006A23FD" w:rsidP="006A23FD">
      <w:r>
        <w:t xml:space="preserve">THIS IS A TEST FILE </w:t>
      </w:r>
    </w:p>
    <w:p w14:paraId="1398238E" w14:textId="77777777" w:rsidR="006A23FD" w:rsidRDefault="006A23FD" w:rsidP="006A23FD">
      <w:r>
        <w:t xml:space="preserve">THIS IS A TEST FILE </w:t>
      </w:r>
    </w:p>
    <w:p w14:paraId="4E98B01D" w14:textId="77777777" w:rsidR="006A23FD" w:rsidRPr="006A23FD" w:rsidRDefault="006A23FD" w:rsidP="006A23FD"/>
    <w:p w14:paraId="52A924D9" w14:textId="77777777" w:rsidR="006A23FD" w:rsidRDefault="006A23FD" w:rsidP="006A23FD">
      <w:r>
        <w:t xml:space="preserve">THIS IS A TEST FILE </w:t>
      </w:r>
    </w:p>
    <w:p w14:paraId="3DF76A48" w14:textId="77777777" w:rsidR="006A23FD" w:rsidRDefault="006A23FD" w:rsidP="006A23FD">
      <w:r>
        <w:t xml:space="preserve">THIS IS A TEST FILE </w:t>
      </w:r>
    </w:p>
    <w:p w14:paraId="57B510A4" w14:textId="77777777" w:rsidR="006A23FD" w:rsidRDefault="006A23FD" w:rsidP="006A23FD">
      <w:r>
        <w:t xml:space="preserve">THIS IS A TEST FILE </w:t>
      </w:r>
    </w:p>
    <w:p w14:paraId="584C3E2A" w14:textId="77777777" w:rsidR="006A23FD" w:rsidRDefault="006A23FD" w:rsidP="006A23FD">
      <w:r>
        <w:t xml:space="preserve">THIS IS A TEST FILE </w:t>
      </w:r>
    </w:p>
    <w:p w14:paraId="7FF9C23F" w14:textId="77777777" w:rsidR="006A23FD" w:rsidRDefault="006A23FD" w:rsidP="006A23FD">
      <w:r>
        <w:t xml:space="preserve">THIS IS A TEST FILE </w:t>
      </w:r>
    </w:p>
    <w:p w14:paraId="2B9DE7CB" w14:textId="77777777" w:rsidR="006A23FD" w:rsidRDefault="006A23FD" w:rsidP="006A23FD">
      <w:r>
        <w:t xml:space="preserve">THIS IS A TEST FILE </w:t>
      </w:r>
    </w:p>
    <w:p w14:paraId="63D228CA" w14:textId="77777777" w:rsidR="006A23FD" w:rsidRDefault="006A23FD" w:rsidP="006A23FD">
      <w:r>
        <w:t xml:space="preserve">THIS IS A TEST FILE </w:t>
      </w:r>
    </w:p>
    <w:p w14:paraId="1073C99E" w14:textId="77777777" w:rsidR="006A23FD" w:rsidRDefault="006A23FD" w:rsidP="006A23FD">
      <w:r>
        <w:t xml:space="preserve">THIS IS A TEST FILE </w:t>
      </w:r>
    </w:p>
    <w:p w14:paraId="450A6C05" w14:textId="77777777" w:rsidR="006A23FD" w:rsidRDefault="006A23FD" w:rsidP="006A23FD">
      <w:r>
        <w:t xml:space="preserve">THIS IS A TEST FILE </w:t>
      </w:r>
    </w:p>
    <w:p w14:paraId="3BDEC971" w14:textId="77777777" w:rsidR="006A23FD" w:rsidRDefault="006A23FD" w:rsidP="006A23FD">
      <w:r>
        <w:t xml:space="preserve">THIS IS A TEST FILE </w:t>
      </w:r>
    </w:p>
    <w:p w14:paraId="6CE2D4C8" w14:textId="77777777" w:rsidR="006A23FD" w:rsidRDefault="006A23FD" w:rsidP="006A23FD">
      <w:r>
        <w:t xml:space="preserve">THIS IS A TEST FILE </w:t>
      </w:r>
    </w:p>
    <w:p w14:paraId="5509E99A" w14:textId="77777777" w:rsidR="006A23FD" w:rsidRDefault="006A23FD" w:rsidP="006A23FD">
      <w:r>
        <w:t xml:space="preserve">THIS IS A TEST FILE </w:t>
      </w:r>
    </w:p>
    <w:p w14:paraId="785396FA" w14:textId="77777777" w:rsidR="006A23FD" w:rsidRDefault="006A23FD" w:rsidP="006A23FD">
      <w:r>
        <w:lastRenderedPageBreak/>
        <w:t xml:space="preserve">THIS IS A TEST FILE </w:t>
      </w:r>
    </w:p>
    <w:p w14:paraId="39D3F373" w14:textId="77777777" w:rsidR="006A23FD" w:rsidRDefault="006A23FD" w:rsidP="006A23FD">
      <w:r>
        <w:t xml:space="preserve">THIS IS A TEST FILE </w:t>
      </w:r>
    </w:p>
    <w:p w14:paraId="132F5BB8" w14:textId="77777777" w:rsidR="006A23FD" w:rsidRDefault="006A23FD" w:rsidP="006A23FD">
      <w:r>
        <w:t xml:space="preserve">THIS IS A TEST FILE </w:t>
      </w:r>
    </w:p>
    <w:p w14:paraId="1ADE6CA0" w14:textId="77777777" w:rsidR="006A23FD" w:rsidRDefault="006A23FD" w:rsidP="006A23FD">
      <w:r>
        <w:t xml:space="preserve">THIS IS A TEST FILE </w:t>
      </w:r>
    </w:p>
    <w:p w14:paraId="61F9F43D" w14:textId="77777777" w:rsidR="006A23FD" w:rsidRDefault="006A23FD" w:rsidP="006A23FD">
      <w:r>
        <w:t xml:space="preserve">THIS IS A TEST FILE </w:t>
      </w:r>
    </w:p>
    <w:p w14:paraId="4D1BB841" w14:textId="77777777" w:rsidR="006A23FD" w:rsidRDefault="006A23FD" w:rsidP="006A23FD">
      <w:r>
        <w:t xml:space="preserve">THIS IS A TEST FILE </w:t>
      </w:r>
    </w:p>
    <w:p w14:paraId="3B786543" w14:textId="77777777" w:rsidR="006A23FD" w:rsidRDefault="006A23FD" w:rsidP="006A23FD">
      <w:r>
        <w:t xml:space="preserve">THIS IS A TEST FILE </w:t>
      </w:r>
    </w:p>
    <w:p w14:paraId="14D19867" w14:textId="77777777" w:rsidR="006A23FD" w:rsidRDefault="006A23FD" w:rsidP="006A23FD">
      <w:r>
        <w:t xml:space="preserve">THIS IS A TEST FILE </w:t>
      </w:r>
    </w:p>
    <w:p w14:paraId="47D071D2" w14:textId="77777777" w:rsidR="006A23FD" w:rsidRDefault="006A23FD" w:rsidP="006A23FD">
      <w:r>
        <w:t xml:space="preserve">THIS IS A TEST FILE </w:t>
      </w:r>
    </w:p>
    <w:p w14:paraId="22AB6D4B" w14:textId="77777777" w:rsidR="006A23FD" w:rsidRDefault="006A23FD" w:rsidP="006A23FD">
      <w:r>
        <w:t xml:space="preserve">THIS IS A TEST FILE </w:t>
      </w:r>
    </w:p>
    <w:p w14:paraId="258C8E38" w14:textId="77777777" w:rsidR="006A23FD" w:rsidRDefault="006A23FD" w:rsidP="006A23FD">
      <w:r>
        <w:t xml:space="preserve">THIS IS A TEST FILE </w:t>
      </w:r>
    </w:p>
    <w:p w14:paraId="1C38C81F" w14:textId="77777777" w:rsidR="006A23FD" w:rsidRDefault="006A23FD" w:rsidP="006A23FD">
      <w:r>
        <w:t xml:space="preserve">THIS IS A TEST FILE </w:t>
      </w:r>
    </w:p>
    <w:p w14:paraId="49621591" w14:textId="77777777" w:rsidR="006A23FD" w:rsidRDefault="006A23FD" w:rsidP="006A23FD">
      <w:r>
        <w:t xml:space="preserve">THIS IS A TEST FILE </w:t>
      </w:r>
    </w:p>
    <w:p w14:paraId="52E24061" w14:textId="77777777" w:rsidR="006A23FD" w:rsidRDefault="006A23FD" w:rsidP="006A23FD">
      <w:r>
        <w:t xml:space="preserve">THIS IS A TEST FILE </w:t>
      </w:r>
    </w:p>
    <w:p w14:paraId="4CCCA7DF" w14:textId="77777777" w:rsidR="006A23FD" w:rsidRDefault="006A23FD" w:rsidP="006A23FD">
      <w:r>
        <w:t xml:space="preserve">THIS IS A TEST FILE </w:t>
      </w:r>
    </w:p>
    <w:p w14:paraId="6250FFA9" w14:textId="77777777" w:rsidR="006A23FD" w:rsidRDefault="006A23FD" w:rsidP="006A23FD">
      <w:r>
        <w:t xml:space="preserve">THIS IS A TEST FILE </w:t>
      </w:r>
    </w:p>
    <w:p w14:paraId="586CD494" w14:textId="77777777" w:rsidR="006A23FD" w:rsidRDefault="006A23FD" w:rsidP="006A23FD">
      <w:r>
        <w:t xml:space="preserve">THIS IS A TEST FILE </w:t>
      </w:r>
    </w:p>
    <w:p w14:paraId="622417F7" w14:textId="77777777" w:rsidR="006A23FD" w:rsidRDefault="006A23FD" w:rsidP="006A23FD">
      <w:r>
        <w:t xml:space="preserve">THIS IS A TEST FILE </w:t>
      </w:r>
    </w:p>
    <w:p w14:paraId="1DB855A5" w14:textId="77777777" w:rsidR="006A23FD" w:rsidRDefault="006A23FD" w:rsidP="006A23FD">
      <w:r>
        <w:t xml:space="preserve">THIS IS A TEST FILE </w:t>
      </w:r>
    </w:p>
    <w:p w14:paraId="43BA5888" w14:textId="77777777" w:rsidR="006A23FD" w:rsidRDefault="006A23FD" w:rsidP="006A23FD">
      <w:r>
        <w:t xml:space="preserve">THIS IS A TEST FILE </w:t>
      </w:r>
    </w:p>
    <w:p w14:paraId="5EE33F15" w14:textId="77777777" w:rsidR="006A23FD" w:rsidRDefault="006A23FD" w:rsidP="006A23FD">
      <w:r>
        <w:t xml:space="preserve">THIS IS A TEST FILE </w:t>
      </w:r>
    </w:p>
    <w:p w14:paraId="4EF7F520" w14:textId="77777777" w:rsidR="006A23FD" w:rsidRDefault="006A23FD" w:rsidP="006A23FD">
      <w:r>
        <w:t xml:space="preserve">THIS IS A TEST FILE </w:t>
      </w:r>
    </w:p>
    <w:p w14:paraId="1983A711" w14:textId="77777777" w:rsidR="006A23FD" w:rsidRDefault="006A23FD" w:rsidP="006A23FD">
      <w:r>
        <w:t xml:space="preserve">THIS IS A TEST FILE </w:t>
      </w:r>
    </w:p>
    <w:p w14:paraId="6AACF3DE" w14:textId="77777777" w:rsidR="006A23FD" w:rsidRDefault="006A23FD" w:rsidP="006A23FD">
      <w:r>
        <w:t xml:space="preserve">THIS IS A TEST FILE </w:t>
      </w:r>
    </w:p>
    <w:p w14:paraId="08146A70" w14:textId="77777777" w:rsidR="006A23FD" w:rsidRDefault="006A23FD" w:rsidP="006A23FD">
      <w:r>
        <w:t xml:space="preserve">THIS IS A TEST FILE </w:t>
      </w:r>
    </w:p>
    <w:p w14:paraId="1243F58D" w14:textId="77777777" w:rsidR="006A23FD" w:rsidRDefault="006A23FD" w:rsidP="006A23FD">
      <w:r>
        <w:lastRenderedPageBreak/>
        <w:t xml:space="preserve">THIS IS A TEST FILE </w:t>
      </w:r>
    </w:p>
    <w:p w14:paraId="542FD1CD" w14:textId="77777777" w:rsidR="006A23FD" w:rsidRDefault="006A23FD" w:rsidP="006A23FD">
      <w:r>
        <w:t xml:space="preserve">THIS IS A TEST FILE </w:t>
      </w:r>
    </w:p>
    <w:p w14:paraId="49908C6D" w14:textId="77777777" w:rsidR="006A23FD" w:rsidRDefault="006A23FD" w:rsidP="006A23FD">
      <w:r>
        <w:t xml:space="preserve">THIS IS A TEST FILE </w:t>
      </w:r>
    </w:p>
    <w:p w14:paraId="4967FB1A" w14:textId="77777777" w:rsidR="006A23FD" w:rsidRDefault="006A23FD" w:rsidP="006A23FD">
      <w:r>
        <w:t xml:space="preserve">THIS IS A TEST FILE </w:t>
      </w:r>
    </w:p>
    <w:p w14:paraId="3518F58E" w14:textId="77777777" w:rsidR="006A23FD" w:rsidRDefault="006A23FD" w:rsidP="006A23FD">
      <w:r>
        <w:t xml:space="preserve">THIS IS A TEST FILE </w:t>
      </w:r>
    </w:p>
    <w:p w14:paraId="19910BA6" w14:textId="77777777" w:rsidR="006A23FD" w:rsidRDefault="006A23FD" w:rsidP="006A23FD">
      <w:r>
        <w:t xml:space="preserve">THIS IS A TEST FILE </w:t>
      </w:r>
    </w:p>
    <w:p w14:paraId="6C78A895" w14:textId="77777777" w:rsidR="006A23FD" w:rsidRPr="006A23FD" w:rsidRDefault="006A23FD" w:rsidP="006A23FD"/>
    <w:p w14:paraId="6BE84EB1" w14:textId="77777777" w:rsidR="006A23FD" w:rsidRDefault="006A23FD" w:rsidP="006A23FD">
      <w:r>
        <w:t xml:space="preserve">THIS IS A TEST FILE </w:t>
      </w:r>
    </w:p>
    <w:p w14:paraId="4A1FD22A" w14:textId="77777777" w:rsidR="006A23FD" w:rsidRDefault="006A23FD" w:rsidP="006A23FD">
      <w:r>
        <w:t xml:space="preserve">THIS IS A TEST FILE </w:t>
      </w:r>
    </w:p>
    <w:p w14:paraId="41CE6475" w14:textId="77777777" w:rsidR="006A23FD" w:rsidRDefault="006A23FD" w:rsidP="006A23FD">
      <w:r>
        <w:t xml:space="preserve">THIS IS A TEST FILE </w:t>
      </w:r>
    </w:p>
    <w:p w14:paraId="25F0B61F" w14:textId="77777777" w:rsidR="006A23FD" w:rsidRDefault="006A23FD" w:rsidP="006A23FD">
      <w:r>
        <w:t xml:space="preserve">THIS IS A TEST FILE </w:t>
      </w:r>
    </w:p>
    <w:p w14:paraId="1E878008" w14:textId="77777777" w:rsidR="006A23FD" w:rsidRDefault="006A23FD" w:rsidP="006A23FD">
      <w:r>
        <w:t xml:space="preserve">THIS IS A TEST FILE </w:t>
      </w:r>
    </w:p>
    <w:p w14:paraId="4F47724C" w14:textId="77777777" w:rsidR="006A23FD" w:rsidRDefault="006A23FD" w:rsidP="006A23FD">
      <w:r>
        <w:t xml:space="preserve">THIS IS A TEST FILE </w:t>
      </w:r>
    </w:p>
    <w:p w14:paraId="02F89AB7" w14:textId="77777777" w:rsidR="006A23FD" w:rsidRDefault="006A23FD" w:rsidP="006A23FD">
      <w:r>
        <w:t xml:space="preserve">THIS IS A TEST FILE </w:t>
      </w:r>
    </w:p>
    <w:p w14:paraId="16540E70" w14:textId="77777777" w:rsidR="006A23FD" w:rsidRDefault="006A23FD" w:rsidP="006A23FD">
      <w:r>
        <w:t xml:space="preserve">THIS IS A TEST FILE </w:t>
      </w:r>
    </w:p>
    <w:p w14:paraId="31BA9BC2" w14:textId="77777777" w:rsidR="006A23FD" w:rsidRDefault="006A23FD" w:rsidP="006A23FD">
      <w:r>
        <w:t xml:space="preserve">THIS IS A TEST FILE </w:t>
      </w:r>
    </w:p>
    <w:p w14:paraId="5EF62D61" w14:textId="77777777" w:rsidR="006A23FD" w:rsidRDefault="006A23FD" w:rsidP="006A23FD">
      <w:r>
        <w:t xml:space="preserve">THIS IS A TEST FILE </w:t>
      </w:r>
    </w:p>
    <w:p w14:paraId="2537BC27" w14:textId="77777777" w:rsidR="006A23FD" w:rsidRDefault="006A23FD" w:rsidP="006A23FD">
      <w:r>
        <w:t xml:space="preserve">THIS IS A TEST FILE </w:t>
      </w:r>
    </w:p>
    <w:p w14:paraId="6639FCCE" w14:textId="77777777" w:rsidR="006A23FD" w:rsidRDefault="006A23FD" w:rsidP="006A23FD">
      <w:r>
        <w:t xml:space="preserve">THIS IS A TEST FILE </w:t>
      </w:r>
    </w:p>
    <w:p w14:paraId="59A46677" w14:textId="77777777" w:rsidR="006A23FD" w:rsidRDefault="006A23FD" w:rsidP="006A23FD">
      <w:r>
        <w:t xml:space="preserve">THIS IS A TEST FILE </w:t>
      </w:r>
    </w:p>
    <w:p w14:paraId="12FBD832" w14:textId="77777777" w:rsidR="006A23FD" w:rsidRDefault="006A23FD" w:rsidP="006A23FD">
      <w:r>
        <w:t xml:space="preserve">THIS IS A TEST FILE </w:t>
      </w:r>
    </w:p>
    <w:p w14:paraId="62A1BE65" w14:textId="77777777" w:rsidR="006A23FD" w:rsidRDefault="006A23FD" w:rsidP="006A23FD">
      <w:r>
        <w:t xml:space="preserve">THIS IS A TEST FILE </w:t>
      </w:r>
    </w:p>
    <w:p w14:paraId="7212066D" w14:textId="77777777" w:rsidR="006A23FD" w:rsidRDefault="006A23FD" w:rsidP="006A23FD">
      <w:r>
        <w:t xml:space="preserve">THIS IS A TEST FILE </w:t>
      </w:r>
    </w:p>
    <w:p w14:paraId="388D665B" w14:textId="77777777" w:rsidR="006A23FD" w:rsidRDefault="006A23FD" w:rsidP="006A23FD">
      <w:r>
        <w:t xml:space="preserve">THIS IS A TEST FILE </w:t>
      </w:r>
    </w:p>
    <w:p w14:paraId="239C741F" w14:textId="77777777" w:rsidR="006A23FD" w:rsidRDefault="006A23FD" w:rsidP="006A23FD">
      <w:r>
        <w:t xml:space="preserve">THIS IS A TEST FILE </w:t>
      </w:r>
    </w:p>
    <w:p w14:paraId="441F928B" w14:textId="77777777" w:rsidR="006A23FD" w:rsidRDefault="006A23FD" w:rsidP="006A23FD">
      <w:r>
        <w:lastRenderedPageBreak/>
        <w:t xml:space="preserve">THIS IS A TEST FILE </w:t>
      </w:r>
    </w:p>
    <w:p w14:paraId="0A45AAB4" w14:textId="77777777" w:rsidR="006A23FD" w:rsidRDefault="006A23FD" w:rsidP="006A23FD">
      <w:r>
        <w:t xml:space="preserve">THIS IS A TEST FILE </w:t>
      </w:r>
    </w:p>
    <w:p w14:paraId="2DB26474" w14:textId="77777777" w:rsidR="006A23FD" w:rsidRDefault="006A23FD" w:rsidP="006A23FD">
      <w:r>
        <w:t xml:space="preserve">THIS IS A TEST FILE </w:t>
      </w:r>
    </w:p>
    <w:p w14:paraId="2FC47E4C" w14:textId="77777777" w:rsidR="006A23FD" w:rsidRDefault="006A23FD" w:rsidP="006A23FD">
      <w:r>
        <w:t xml:space="preserve">THIS IS A TEST FILE </w:t>
      </w:r>
    </w:p>
    <w:p w14:paraId="202E0061" w14:textId="77777777" w:rsidR="006A23FD" w:rsidRDefault="006A23FD" w:rsidP="006A23FD">
      <w:r>
        <w:t xml:space="preserve">THIS IS A TEST FILE </w:t>
      </w:r>
    </w:p>
    <w:p w14:paraId="1FD149C1" w14:textId="77777777" w:rsidR="006A23FD" w:rsidRDefault="006A23FD" w:rsidP="006A23FD">
      <w:r>
        <w:t xml:space="preserve">THIS IS A TEST FILE </w:t>
      </w:r>
    </w:p>
    <w:p w14:paraId="3B0733A6" w14:textId="77777777" w:rsidR="006A23FD" w:rsidRDefault="006A23FD" w:rsidP="006A23FD">
      <w:r>
        <w:t xml:space="preserve">THIS IS A TEST FILE </w:t>
      </w:r>
    </w:p>
    <w:p w14:paraId="1E554C89" w14:textId="77777777" w:rsidR="006A23FD" w:rsidRDefault="006A23FD" w:rsidP="006A23FD">
      <w:r>
        <w:t xml:space="preserve">THIS IS A TEST FILE </w:t>
      </w:r>
    </w:p>
    <w:p w14:paraId="4965E675" w14:textId="77777777" w:rsidR="006A23FD" w:rsidRDefault="006A23FD" w:rsidP="006A23FD">
      <w:r>
        <w:t xml:space="preserve">THIS IS A TEST FILE </w:t>
      </w:r>
    </w:p>
    <w:p w14:paraId="6546E34E" w14:textId="77777777" w:rsidR="006A23FD" w:rsidRDefault="006A23FD" w:rsidP="006A23FD">
      <w:r>
        <w:t xml:space="preserve">THIS IS A TEST FILE </w:t>
      </w:r>
    </w:p>
    <w:p w14:paraId="6B8B0824" w14:textId="77777777" w:rsidR="006A23FD" w:rsidRDefault="006A23FD" w:rsidP="006A23FD">
      <w:r>
        <w:t xml:space="preserve">THIS IS A TEST FILE </w:t>
      </w:r>
    </w:p>
    <w:p w14:paraId="4FC440FE" w14:textId="77777777" w:rsidR="006A23FD" w:rsidRDefault="006A23FD" w:rsidP="006A23FD">
      <w:r>
        <w:t xml:space="preserve">THIS IS A TEST FILE </w:t>
      </w:r>
    </w:p>
    <w:p w14:paraId="36FE2A1D" w14:textId="77777777" w:rsidR="006A23FD" w:rsidRDefault="006A23FD" w:rsidP="006A23FD">
      <w:r>
        <w:t xml:space="preserve">THIS IS A TEST FILE </w:t>
      </w:r>
    </w:p>
    <w:p w14:paraId="4FA26C35" w14:textId="77777777" w:rsidR="006A23FD" w:rsidRDefault="006A23FD" w:rsidP="006A23FD">
      <w:r>
        <w:t xml:space="preserve">THIS IS A TEST FILE </w:t>
      </w:r>
    </w:p>
    <w:p w14:paraId="251E06A5" w14:textId="77777777" w:rsidR="006A23FD" w:rsidRDefault="006A23FD" w:rsidP="006A23FD">
      <w:r>
        <w:t xml:space="preserve">THIS IS A TEST FILE </w:t>
      </w:r>
    </w:p>
    <w:p w14:paraId="0BF1B62C" w14:textId="77777777" w:rsidR="006A23FD" w:rsidRDefault="006A23FD" w:rsidP="006A23FD">
      <w:r>
        <w:t xml:space="preserve">THIS IS A TEST FILE </w:t>
      </w:r>
    </w:p>
    <w:p w14:paraId="52E65B5F" w14:textId="77777777" w:rsidR="006A23FD" w:rsidRDefault="006A23FD" w:rsidP="006A23FD">
      <w:r>
        <w:t xml:space="preserve">THIS IS A TEST FILE </w:t>
      </w:r>
    </w:p>
    <w:p w14:paraId="6A4C3DDA" w14:textId="77777777" w:rsidR="006A23FD" w:rsidRDefault="006A23FD" w:rsidP="006A23FD">
      <w:r>
        <w:t xml:space="preserve">THIS IS A TEST FILE </w:t>
      </w:r>
    </w:p>
    <w:p w14:paraId="09EDB515" w14:textId="77777777" w:rsidR="006A23FD" w:rsidRDefault="006A23FD" w:rsidP="006A23FD">
      <w:r>
        <w:t xml:space="preserve">THIS IS A TEST FILE </w:t>
      </w:r>
    </w:p>
    <w:p w14:paraId="7F4894C8" w14:textId="77777777" w:rsidR="006A23FD" w:rsidRDefault="006A23FD" w:rsidP="006A23FD">
      <w:r>
        <w:t xml:space="preserve">THIS IS A TEST FILE </w:t>
      </w:r>
    </w:p>
    <w:p w14:paraId="1E80B8AA" w14:textId="77777777" w:rsidR="006A23FD" w:rsidRDefault="006A23FD" w:rsidP="006A23FD">
      <w:r>
        <w:t xml:space="preserve">THIS IS A TEST FILE </w:t>
      </w:r>
    </w:p>
    <w:p w14:paraId="4B391CE9" w14:textId="77777777" w:rsidR="006A23FD" w:rsidRDefault="006A23FD" w:rsidP="006A23FD">
      <w:r>
        <w:t xml:space="preserve">THIS IS A TEST FILE </w:t>
      </w:r>
    </w:p>
    <w:p w14:paraId="6916F799" w14:textId="77777777" w:rsidR="006A23FD" w:rsidRDefault="006A23FD" w:rsidP="006A23FD">
      <w:r>
        <w:t xml:space="preserve">THIS IS A TEST FILE </w:t>
      </w:r>
    </w:p>
    <w:p w14:paraId="3125AA6F" w14:textId="77777777" w:rsidR="006A23FD" w:rsidRDefault="006A23FD" w:rsidP="006A23FD">
      <w:r>
        <w:t xml:space="preserve">THIS IS A TEST FILE </w:t>
      </w:r>
    </w:p>
    <w:p w14:paraId="0D0835DA" w14:textId="77777777" w:rsidR="006A23FD" w:rsidRDefault="006A23FD" w:rsidP="006A23FD">
      <w:r>
        <w:t xml:space="preserve">THIS IS A TEST FILE </w:t>
      </w:r>
    </w:p>
    <w:p w14:paraId="0F06914A" w14:textId="77777777" w:rsidR="006A23FD" w:rsidRPr="006A23FD" w:rsidRDefault="006A23FD" w:rsidP="006A23FD"/>
    <w:p w14:paraId="0A0073FE" w14:textId="77777777" w:rsidR="006A23FD" w:rsidRDefault="006A23FD" w:rsidP="006A23FD">
      <w:r>
        <w:t xml:space="preserve">THIS IS A TEST FILE </w:t>
      </w:r>
    </w:p>
    <w:p w14:paraId="4E6E7BEA" w14:textId="77777777" w:rsidR="006A23FD" w:rsidRDefault="006A23FD" w:rsidP="006A23FD">
      <w:r>
        <w:t xml:space="preserve">THIS IS A TEST FILE </w:t>
      </w:r>
    </w:p>
    <w:p w14:paraId="7F949306" w14:textId="77777777" w:rsidR="006A23FD" w:rsidRDefault="006A23FD" w:rsidP="006A23FD">
      <w:r>
        <w:t xml:space="preserve">THIS IS A TEST FILE </w:t>
      </w:r>
    </w:p>
    <w:p w14:paraId="01D95747" w14:textId="77777777" w:rsidR="006A23FD" w:rsidRDefault="006A23FD" w:rsidP="006A23FD">
      <w:r>
        <w:t xml:space="preserve">THIS IS A TEST FILE </w:t>
      </w:r>
    </w:p>
    <w:p w14:paraId="09F5E948" w14:textId="77777777" w:rsidR="006A23FD" w:rsidRDefault="006A23FD" w:rsidP="006A23FD">
      <w:r>
        <w:t xml:space="preserve">THIS IS A TEST FILE </w:t>
      </w:r>
    </w:p>
    <w:p w14:paraId="3A032243" w14:textId="77777777" w:rsidR="006A23FD" w:rsidRDefault="006A23FD" w:rsidP="006A23FD">
      <w:r>
        <w:t xml:space="preserve">THIS IS A TEST FILE </w:t>
      </w:r>
    </w:p>
    <w:p w14:paraId="25462A2A" w14:textId="77777777" w:rsidR="006A23FD" w:rsidRDefault="006A23FD" w:rsidP="006A23FD">
      <w:r>
        <w:t xml:space="preserve">THIS IS A TEST FILE </w:t>
      </w:r>
    </w:p>
    <w:p w14:paraId="0FCC62E7" w14:textId="77777777" w:rsidR="006A23FD" w:rsidRDefault="006A23FD" w:rsidP="006A23FD">
      <w:r>
        <w:t xml:space="preserve">THIS IS A TEST FILE </w:t>
      </w:r>
    </w:p>
    <w:p w14:paraId="2EFB02FF" w14:textId="77777777" w:rsidR="006A23FD" w:rsidRDefault="006A23FD" w:rsidP="006A23FD">
      <w:r>
        <w:t xml:space="preserve">THIS IS A TEST FILE </w:t>
      </w:r>
    </w:p>
    <w:p w14:paraId="6EAECAA0" w14:textId="77777777" w:rsidR="006A23FD" w:rsidRDefault="006A23FD" w:rsidP="006A23FD">
      <w:r>
        <w:t xml:space="preserve">THIS IS A TEST FILE </w:t>
      </w:r>
    </w:p>
    <w:p w14:paraId="42A03BBC" w14:textId="77777777" w:rsidR="006A23FD" w:rsidRDefault="006A23FD" w:rsidP="006A23FD">
      <w:r>
        <w:t xml:space="preserve">THIS IS A TEST FILE </w:t>
      </w:r>
    </w:p>
    <w:p w14:paraId="18206C72" w14:textId="77777777" w:rsidR="006A23FD" w:rsidRDefault="006A23FD" w:rsidP="006A23FD">
      <w:r>
        <w:t xml:space="preserve">THIS IS A TEST FILE </w:t>
      </w:r>
    </w:p>
    <w:p w14:paraId="2EED2064" w14:textId="77777777" w:rsidR="006A23FD" w:rsidRDefault="006A23FD" w:rsidP="006A23FD">
      <w:r>
        <w:t xml:space="preserve">THIS IS A TEST FILE </w:t>
      </w:r>
    </w:p>
    <w:p w14:paraId="5A006109" w14:textId="77777777" w:rsidR="006A23FD" w:rsidRDefault="006A23FD" w:rsidP="006A23FD">
      <w:r>
        <w:t xml:space="preserve">THIS IS A TEST FILE </w:t>
      </w:r>
    </w:p>
    <w:p w14:paraId="5B9785C3" w14:textId="77777777" w:rsidR="006A23FD" w:rsidRDefault="006A23FD" w:rsidP="006A23FD">
      <w:r>
        <w:t xml:space="preserve">THIS IS A TEST FILE </w:t>
      </w:r>
    </w:p>
    <w:p w14:paraId="5EF36E78" w14:textId="77777777" w:rsidR="006A23FD" w:rsidRDefault="006A23FD" w:rsidP="006A23FD">
      <w:r>
        <w:t xml:space="preserve">THIS IS A TEST FILE </w:t>
      </w:r>
    </w:p>
    <w:p w14:paraId="3BE1C943" w14:textId="77777777" w:rsidR="006A23FD" w:rsidRDefault="006A23FD" w:rsidP="006A23FD">
      <w:r>
        <w:t xml:space="preserve">THIS IS A TEST FILE </w:t>
      </w:r>
    </w:p>
    <w:p w14:paraId="5FF2D6BF" w14:textId="77777777" w:rsidR="006A23FD" w:rsidRDefault="006A23FD" w:rsidP="006A23FD">
      <w:r>
        <w:t xml:space="preserve">THIS IS A TEST FILE </w:t>
      </w:r>
    </w:p>
    <w:p w14:paraId="02253B33" w14:textId="77777777" w:rsidR="006A23FD" w:rsidRDefault="006A23FD" w:rsidP="006A23FD">
      <w:r>
        <w:t xml:space="preserve">THIS IS A TEST FILE </w:t>
      </w:r>
    </w:p>
    <w:p w14:paraId="695CD6E3" w14:textId="77777777" w:rsidR="006A23FD" w:rsidRDefault="006A23FD" w:rsidP="006A23FD">
      <w:r>
        <w:t xml:space="preserve">THIS IS A TEST FILE </w:t>
      </w:r>
    </w:p>
    <w:p w14:paraId="29ACA79F" w14:textId="77777777" w:rsidR="006A23FD" w:rsidRDefault="006A23FD" w:rsidP="006A23FD">
      <w:r>
        <w:t xml:space="preserve">THIS IS A TEST FILE </w:t>
      </w:r>
    </w:p>
    <w:p w14:paraId="5FA7517B" w14:textId="77777777" w:rsidR="006A23FD" w:rsidRDefault="006A23FD" w:rsidP="006A23FD">
      <w:r>
        <w:t xml:space="preserve">THIS IS A TEST FILE </w:t>
      </w:r>
    </w:p>
    <w:p w14:paraId="30EDC9E8" w14:textId="77777777" w:rsidR="006A23FD" w:rsidRDefault="006A23FD" w:rsidP="006A23FD">
      <w:r>
        <w:t xml:space="preserve">THIS IS A TEST FILE </w:t>
      </w:r>
    </w:p>
    <w:p w14:paraId="2D67842D" w14:textId="77777777" w:rsidR="006A23FD" w:rsidRDefault="006A23FD" w:rsidP="006A23FD">
      <w:r>
        <w:t xml:space="preserve">THIS IS A TEST FILE </w:t>
      </w:r>
    </w:p>
    <w:p w14:paraId="77468358" w14:textId="77777777" w:rsidR="006A23FD" w:rsidRDefault="006A23FD" w:rsidP="006A23FD">
      <w:r>
        <w:lastRenderedPageBreak/>
        <w:t xml:space="preserve">THIS IS A TEST FILE </w:t>
      </w:r>
    </w:p>
    <w:p w14:paraId="6729AE5E" w14:textId="77777777" w:rsidR="006A23FD" w:rsidRDefault="006A23FD" w:rsidP="006A23FD">
      <w:r>
        <w:t xml:space="preserve">THIS IS A TEST FILE </w:t>
      </w:r>
    </w:p>
    <w:p w14:paraId="45133F77" w14:textId="77777777" w:rsidR="006A23FD" w:rsidRDefault="006A23FD" w:rsidP="006A23FD">
      <w:r>
        <w:t xml:space="preserve">THIS IS A TEST FILE </w:t>
      </w:r>
    </w:p>
    <w:p w14:paraId="0E76809D" w14:textId="77777777" w:rsidR="006A23FD" w:rsidRDefault="006A23FD" w:rsidP="006A23FD">
      <w:r>
        <w:t xml:space="preserve">THIS IS A TEST FILE </w:t>
      </w:r>
    </w:p>
    <w:p w14:paraId="7330CC57" w14:textId="77777777" w:rsidR="006A23FD" w:rsidRDefault="006A23FD" w:rsidP="006A23FD">
      <w:r>
        <w:t xml:space="preserve">THIS IS A TEST FILE </w:t>
      </w:r>
    </w:p>
    <w:p w14:paraId="321C267C" w14:textId="77777777" w:rsidR="006A23FD" w:rsidRDefault="006A23FD" w:rsidP="006A23FD">
      <w:r>
        <w:t xml:space="preserve">THIS IS A TEST FILE </w:t>
      </w:r>
    </w:p>
    <w:p w14:paraId="7CFD26B4" w14:textId="77777777" w:rsidR="006A23FD" w:rsidRDefault="006A23FD" w:rsidP="006A23FD">
      <w:r>
        <w:t xml:space="preserve">THIS IS A TEST FILE </w:t>
      </w:r>
    </w:p>
    <w:p w14:paraId="16C2C86C" w14:textId="77777777" w:rsidR="006A23FD" w:rsidRDefault="006A23FD" w:rsidP="006A23FD">
      <w:r>
        <w:t xml:space="preserve">THIS IS A TEST FILE </w:t>
      </w:r>
    </w:p>
    <w:p w14:paraId="498F829E" w14:textId="77777777" w:rsidR="006A23FD" w:rsidRDefault="006A23FD" w:rsidP="006A23FD">
      <w:r>
        <w:t xml:space="preserve">THIS IS A TEST FILE </w:t>
      </w:r>
    </w:p>
    <w:p w14:paraId="2192C7C2" w14:textId="77777777" w:rsidR="006A23FD" w:rsidRDefault="006A23FD" w:rsidP="006A23FD">
      <w:r>
        <w:t xml:space="preserve">THIS IS A TEST FILE </w:t>
      </w:r>
    </w:p>
    <w:p w14:paraId="17062795" w14:textId="77777777" w:rsidR="006A23FD" w:rsidRDefault="006A23FD" w:rsidP="006A23FD">
      <w:r>
        <w:t xml:space="preserve">THIS IS A TEST FILE </w:t>
      </w:r>
    </w:p>
    <w:p w14:paraId="62294B41" w14:textId="77777777" w:rsidR="006A23FD" w:rsidRDefault="006A23FD" w:rsidP="006A23FD">
      <w:r>
        <w:t xml:space="preserve">THIS IS A TEST FILE </w:t>
      </w:r>
    </w:p>
    <w:p w14:paraId="6538EB6E" w14:textId="77777777" w:rsidR="006A23FD" w:rsidRDefault="006A23FD" w:rsidP="006A23FD">
      <w:r>
        <w:t xml:space="preserve">THIS IS A TEST FILE </w:t>
      </w:r>
    </w:p>
    <w:p w14:paraId="53ACCD9A" w14:textId="77777777" w:rsidR="006A23FD" w:rsidRDefault="006A23FD" w:rsidP="006A23FD">
      <w:r>
        <w:t xml:space="preserve">THIS IS A TEST FILE </w:t>
      </w:r>
    </w:p>
    <w:p w14:paraId="27586357" w14:textId="77777777" w:rsidR="006A23FD" w:rsidRDefault="006A23FD" w:rsidP="006A23FD">
      <w:r>
        <w:t xml:space="preserve">THIS IS A TEST FILE </w:t>
      </w:r>
    </w:p>
    <w:p w14:paraId="04E7C4A5" w14:textId="77777777" w:rsidR="006A23FD" w:rsidRDefault="006A23FD" w:rsidP="006A23FD">
      <w:r>
        <w:t xml:space="preserve">THIS IS A TEST FILE </w:t>
      </w:r>
    </w:p>
    <w:p w14:paraId="4A6F9EB8" w14:textId="77777777" w:rsidR="006A23FD" w:rsidRDefault="006A23FD" w:rsidP="006A23FD">
      <w:r>
        <w:t xml:space="preserve">THIS IS A TEST FILE </w:t>
      </w:r>
    </w:p>
    <w:p w14:paraId="3728DC33" w14:textId="77777777" w:rsidR="006A23FD" w:rsidRDefault="006A23FD" w:rsidP="006A23FD">
      <w:r>
        <w:t xml:space="preserve">THIS IS A TEST FILE </w:t>
      </w:r>
    </w:p>
    <w:p w14:paraId="359464D3" w14:textId="77777777" w:rsidR="006A23FD" w:rsidRDefault="006A23FD" w:rsidP="006A23FD">
      <w:r>
        <w:t xml:space="preserve">THIS IS A TEST FILE </w:t>
      </w:r>
    </w:p>
    <w:p w14:paraId="18ECB365" w14:textId="77777777" w:rsidR="006A23FD" w:rsidRPr="006A23FD" w:rsidRDefault="006A23FD" w:rsidP="006A23FD"/>
    <w:p w14:paraId="4BAADAC5" w14:textId="77777777" w:rsidR="006A23FD" w:rsidRDefault="006A23FD" w:rsidP="006A23FD">
      <w:r>
        <w:t xml:space="preserve">THIS IS A TEST FILE </w:t>
      </w:r>
    </w:p>
    <w:p w14:paraId="7497906E" w14:textId="77777777" w:rsidR="006A23FD" w:rsidRDefault="006A23FD" w:rsidP="006A23FD">
      <w:r>
        <w:t xml:space="preserve">THIS IS A TEST FILE </w:t>
      </w:r>
    </w:p>
    <w:p w14:paraId="758CB622" w14:textId="77777777" w:rsidR="006A23FD" w:rsidRDefault="006A23FD" w:rsidP="006A23FD">
      <w:r>
        <w:t xml:space="preserve">THIS IS A TEST FILE </w:t>
      </w:r>
    </w:p>
    <w:p w14:paraId="32341F07" w14:textId="77777777" w:rsidR="006A23FD" w:rsidRDefault="006A23FD" w:rsidP="006A23FD">
      <w:r>
        <w:t xml:space="preserve">THIS IS A TEST FILE </w:t>
      </w:r>
    </w:p>
    <w:p w14:paraId="14971FF2" w14:textId="77777777" w:rsidR="006A23FD" w:rsidRDefault="006A23FD" w:rsidP="006A23FD">
      <w:r>
        <w:t xml:space="preserve">THIS IS A TEST FILE </w:t>
      </w:r>
    </w:p>
    <w:p w14:paraId="04B13693" w14:textId="77777777" w:rsidR="006A23FD" w:rsidRDefault="006A23FD" w:rsidP="006A23FD">
      <w:r>
        <w:lastRenderedPageBreak/>
        <w:t xml:space="preserve">THIS IS A TEST FILE </w:t>
      </w:r>
    </w:p>
    <w:p w14:paraId="1D874699" w14:textId="77777777" w:rsidR="006A23FD" w:rsidRDefault="006A23FD" w:rsidP="006A23FD">
      <w:r>
        <w:t xml:space="preserve">THIS IS A TEST FILE </w:t>
      </w:r>
    </w:p>
    <w:p w14:paraId="69AC20F7" w14:textId="77777777" w:rsidR="006A23FD" w:rsidRDefault="006A23FD" w:rsidP="006A23FD">
      <w:r>
        <w:t xml:space="preserve">THIS IS A TEST FILE </w:t>
      </w:r>
    </w:p>
    <w:p w14:paraId="0B798537" w14:textId="77777777" w:rsidR="006A23FD" w:rsidRDefault="006A23FD" w:rsidP="006A23FD">
      <w:r>
        <w:t xml:space="preserve">THIS IS A TEST FILE </w:t>
      </w:r>
    </w:p>
    <w:p w14:paraId="4FF84E85" w14:textId="77777777" w:rsidR="006A23FD" w:rsidRDefault="006A23FD" w:rsidP="006A23FD">
      <w:r>
        <w:t xml:space="preserve">THIS IS A TEST FILE </w:t>
      </w:r>
    </w:p>
    <w:p w14:paraId="03E91F5C" w14:textId="77777777" w:rsidR="006A23FD" w:rsidRDefault="006A23FD" w:rsidP="006A23FD">
      <w:r>
        <w:t xml:space="preserve">THIS IS A TEST FILE </w:t>
      </w:r>
    </w:p>
    <w:p w14:paraId="2164B423" w14:textId="77777777" w:rsidR="006A23FD" w:rsidRDefault="006A23FD" w:rsidP="006A23FD">
      <w:r>
        <w:t xml:space="preserve">THIS IS A TEST FILE </w:t>
      </w:r>
    </w:p>
    <w:p w14:paraId="2F5F6088" w14:textId="77777777" w:rsidR="006A23FD" w:rsidRDefault="006A23FD" w:rsidP="006A23FD">
      <w:r>
        <w:t xml:space="preserve">THIS IS A TEST FILE </w:t>
      </w:r>
    </w:p>
    <w:p w14:paraId="7907159F" w14:textId="77777777" w:rsidR="006A23FD" w:rsidRDefault="006A23FD" w:rsidP="006A23FD">
      <w:r>
        <w:t xml:space="preserve">THIS IS A TEST FILE </w:t>
      </w:r>
    </w:p>
    <w:p w14:paraId="1FD57B43" w14:textId="77777777" w:rsidR="006A23FD" w:rsidRDefault="006A23FD" w:rsidP="006A23FD">
      <w:r>
        <w:t xml:space="preserve">THIS IS A TEST FILE </w:t>
      </w:r>
    </w:p>
    <w:p w14:paraId="5BE66E9D" w14:textId="77777777" w:rsidR="006A23FD" w:rsidRDefault="006A23FD" w:rsidP="006A23FD">
      <w:r>
        <w:t xml:space="preserve">THIS IS A TEST FILE </w:t>
      </w:r>
    </w:p>
    <w:p w14:paraId="322E5C7F" w14:textId="77777777" w:rsidR="006A23FD" w:rsidRDefault="006A23FD" w:rsidP="006A23FD">
      <w:r>
        <w:t xml:space="preserve">THIS IS A TEST FILE </w:t>
      </w:r>
    </w:p>
    <w:p w14:paraId="379F3759" w14:textId="77777777" w:rsidR="006A23FD" w:rsidRDefault="006A23FD" w:rsidP="006A23FD">
      <w:r>
        <w:t xml:space="preserve">THIS IS A TEST FILE </w:t>
      </w:r>
    </w:p>
    <w:p w14:paraId="721B288C" w14:textId="77777777" w:rsidR="006A23FD" w:rsidRDefault="006A23FD" w:rsidP="006A23FD">
      <w:r>
        <w:t xml:space="preserve">THIS IS A TEST FILE </w:t>
      </w:r>
    </w:p>
    <w:p w14:paraId="16EF6D2F" w14:textId="77777777" w:rsidR="006A23FD" w:rsidRDefault="006A23FD" w:rsidP="006A23FD">
      <w:r>
        <w:t xml:space="preserve">THIS IS A TEST FILE </w:t>
      </w:r>
    </w:p>
    <w:p w14:paraId="7A3C7452" w14:textId="77777777" w:rsidR="006A23FD" w:rsidRDefault="006A23FD" w:rsidP="006A23FD">
      <w:r>
        <w:t xml:space="preserve">THIS IS A TEST FILE </w:t>
      </w:r>
    </w:p>
    <w:p w14:paraId="7C475C3B" w14:textId="77777777" w:rsidR="006A23FD" w:rsidRDefault="006A23FD" w:rsidP="006A23FD">
      <w:r>
        <w:t xml:space="preserve">THIS IS A TEST FILE </w:t>
      </w:r>
    </w:p>
    <w:p w14:paraId="58AA39BF" w14:textId="77777777" w:rsidR="006A23FD" w:rsidRDefault="006A23FD" w:rsidP="006A23FD">
      <w:r>
        <w:t xml:space="preserve">THIS IS A TEST FILE </w:t>
      </w:r>
    </w:p>
    <w:p w14:paraId="15762709" w14:textId="77777777" w:rsidR="006A23FD" w:rsidRDefault="006A23FD" w:rsidP="006A23FD">
      <w:r>
        <w:t xml:space="preserve">THIS IS A TEST FILE </w:t>
      </w:r>
    </w:p>
    <w:p w14:paraId="70C44528" w14:textId="77777777" w:rsidR="006A23FD" w:rsidRDefault="006A23FD" w:rsidP="006A23FD">
      <w:r>
        <w:t xml:space="preserve">THIS IS A TEST FILE </w:t>
      </w:r>
    </w:p>
    <w:p w14:paraId="349DF4E9" w14:textId="77777777" w:rsidR="006A23FD" w:rsidRDefault="006A23FD" w:rsidP="006A23FD">
      <w:r>
        <w:t xml:space="preserve">THIS IS A TEST FILE </w:t>
      </w:r>
    </w:p>
    <w:p w14:paraId="2AC95F58" w14:textId="77777777" w:rsidR="006A23FD" w:rsidRDefault="006A23FD" w:rsidP="006A23FD">
      <w:r>
        <w:t xml:space="preserve">THIS IS A TEST FILE </w:t>
      </w:r>
    </w:p>
    <w:p w14:paraId="0A5B7E80" w14:textId="77777777" w:rsidR="006A23FD" w:rsidRDefault="006A23FD" w:rsidP="006A23FD">
      <w:r>
        <w:t xml:space="preserve">THIS IS A TEST FILE </w:t>
      </w:r>
    </w:p>
    <w:p w14:paraId="7310AB92" w14:textId="77777777" w:rsidR="006A23FD" w:rsidRDefault="006A23FD" w:rsidP="006A23FD">
      <w:r>
        <w:t xml:space="preserve">THIS IS A TEST FILE </w:t>
      </w:r>
    </w:p>
    <w:p w14:paraId="6192ED48" w14:textId="77777777" w:rsidR="006A23FD" w:rsidRDefault="006A23FD" w:rsidP="006A23FD">
      <w:r>
        <w:t xml:space="preserve">THIS IS A TEST FILE </w:t>
      </w:r>
    </w:p>
    <w:p w14:paraId="5CA5DD10" w14:textId="77777777" w:rsidR="006A23FD" w:rsidRDefault="006A23FD" w:rsidP="006A23FD">
      <w:r>
        <w:lastRenderedPageBreak/>
        <w:t xml:space="preserve">THIS IS A TEST FILE </w:t>
      </w:r>
    </w:p>
    <w:p w14:paraId="621E9CF5" w14:textId="77777777" w:rsidR="006A23FD" w:rsidRDefault="006A23FD" w:rsidP="006A23FD">
      <w:r>
        <w:t xml:space="preserve">THIS IS A TEST FILE </w:t>
      </w:r>
    </w:p>
    <w:p w14:paraId="4B783D4B" w14:textId="77777777" w:rsidR="006A23FD" w:rsidRDefault="006A23FD" w:rsidP="006A23FD">
      <w:r>
        <w:t xml:space="preserve">THIS IS A TEST FILE </w:t>
      </w:r>
    </w:p>
    <w:p w14:paraId="5ED43B5D" w14:textId="77777777" w:rsidR="006A23FD" w:rsidRDefault="006A23FD" w:rsidP="006A23FD">
      <w:r>
        <w:t xml:space="preserve">THIS IS A TEST FILE </w:t>
      </w:r>
    </w:p>
    <w:p w14:paraId="0EF645D1" w14:textId="77777777" w:rsidR="006A23FD" w:rsidRDefault="006A23FD" w:rsidP="006A23FD">
      <w:r>
        <w:t xml:space="preserve">THIS IS A TEST FILE </w:t>
      </w:r>
    </w:p>
    <w:p w14:paraId="18E10D0A" w14:textId="77777777" w:rsidR="006A23FD" w:rsidRDefault="006A23FD" w:rsidP="006A23FD">
      <w:r>
        <w:t xml:space="preserve">THIS IS A TEST FILE </w:t>
      </w:r>
    </w:p>
    <w:p w14:paraId="0CBDEF42" w14:textId="77777777" w:rsidR="006A23FD" w:rsidRDefault="006A23FD" w:rsidP="006A23FD">
      <w:r>
        <w:t xml:space="preserve">THIS IS A TEST FILE </w:t>
      </w:r>
    </w:p>
    <w:p w14:paraId="6D907A69" w14:textId="77777777" w:rsidR="006A23FD" w:rsidRDefault="006A23FD" w:rsidP="006A23FD">
      <w:r>
        <w:t xml:space="preserve">THIS IS A TEST FILE </w:t>
      </w:r>
    </w:p>
    <w:p w14:paraId="5AB4FA44" w14:textId="77777777" w:rsidR="006A23FD" w:rsidRDefault="006A23FD" w:rsidP="006A23FD">
      <w:r>
        <w:t xml:space="preserve">THIS IS A TEST FILE </w:t>
      </w:r>
    </w:p>
    <w:p w14:paraId="6BF1E0BC" w14:textId="77777777" w:rsidR="006A23FD" w:rsidRDefault="006A23FD" w:rsidP="006A23FD">
      <w:r>
        <w:t xml:space="preserve">THIS IS A TEST FILE </w:t>
      </w:r>
    </w:p>
    <w:p w14:paraId="39478AED" w14:textId="77777777" w:rsidR="006A23FD" w:rsidRDefault="006A23FD" w:rsidP="006A23FD">
      <w:r>
        <w:t xml:space="preserve">THIS IS A TEST FILE </w:t>
      </w:r>
    </w:p>
    <w:p w14:paraId="08A97F0B" w14:textId="77777777" w:rsidR="006A23FD" w:rsidRDefault="006A23FD" w:rsidP="006A23FD">
      <w:r>
        <w:t xml:space="preserve">THIS IS A TEST FILE </w:t>
      </w:r>
    </w:p>
    <w:p w14:paraId="697B6D69" w14:textId="77777777" w:rsidR="006A23FD" w:rsidRDefault="006A23FD" w:rsidP="006A23FD">
      <w:r>
        <w:t xml:space="preserve">THIS IS A TEST FILE </w:t>
      </w:r>
    </w:p>
    <w:p w14:paraId="3F2139A0" w14:textId="77777777" w:rsidR="006A23FD" w:rsidRPr="006A23FD" w:rsidRDefault="006A23FD" w:rsidP="006A23FD"/>
    <w:p w14:paraId="78AC78DA" w14:textId="77777777" w:rsidR="006A23FD" w:rsidRDefault="006A23FD" w:rsidP="006A23FD">
      <w:r>
        <w:t xml:space="preserve">THIS IS A TEST FILE </w:t>
      </w:r>
    </w:p>
    <w:p w14:paraId="0BA53936" w14:textId="77777777" w:rsidR="006A23FD" w:rsidRDefault="006A23FD" w:rsidP="006A23FD">
      <w:r>
        <w:t xml:space="preserve">THIS IS A TEST FILE </w:t>
      </w:r>
    </w:p>
    <w:p w14:paraId="5C908363" w14:textId="77777777" w:rsidR="006A23FD" w:rsidRDefault="006A23FD" w:rsidP="006A23FD">
      <w:r>
        <w:t xml:space="preserve">THIS IS A TEST FILE </w:t>
      </w:r>
    </w:p>
    <w:p w14:paraId="2F0D64B4" w14:textId="77777777" w:rsidR="006A23FD" w:rsidRDefault="006A23FD" w:rsidP="006A23FD">
      <w:r>
        <w:t xml:space="preserve">THIS IS A TEST FILE </w:t>
      </w:r>
    </w:p>
    <w:p w14:paraId="2FDD0AE8" w14:textId="77777777" w:rsidR="006A23FD" w:rsidRDefault="006A23FD" w:rsidP="006A23FD">
      <w:r>
        <w:t xml:space="preserve">THIS IS A TEST FILE </w:t>
      </w:r>
    </w:p>
    <w:p w14:paraId="4DF844FD" w14:textId="77777777" w:rsidR="006A23FD" w:rsidRDefault="006A23FD" w:rsidP="006A23FD">
      <w:r>
        <w:t xml:space="preserve">THIS IS A TEST FILE </w:t>
      </w:r>
    </w:p>
    <w:p w14:paraId="487B8E87" w14:textId="77777777" w:rsidR="006A23FD" w:rsidRDefault="006A23FD" w:rsidP="006A23FD">
      <w:r>
        <w:t xml:space="preserve">THIS IS A TEST FILE </w:t>
      </w:r>
    </w:p>
    <w:p w14:paraId="4717AB1B" w14:textId="77777777" w:rsidR="006A23FD" w:rsidRDefault="006A23FD" w:rsidP="006A23FD">
      <w:r>
        <w:t xml:space="preserve">THIS IS A TEST FILE </w:t>
      </w:r>
    </w:p>
    <w:p w14:paraId="720C1162" w14:textId="77777777" w:rsidR="006A23FD" w:rsidRDefault="006A23FD" w:rsidP="006A23FD">
      <w:r>
        <w:t xml:space="preserve">THIS IS A TEST FILE </w:t>
      </w:r>
    </w:p>
    <w:p w14:paraId="5403CFFD" w14:textId="77777777" w:rsidR="006A23FD" w:rsidRDefault="006A23FD" w:rsidP="006A23FD">
      <w:r>
        <w:t xml:space="preserve">THIS IS A TEST FILE </w:t>
      </w:r>
    </w:p>
    <w:p w14:paraId="314F12A0" w14:textId="77777777" w:rsidR="006A23FD" w:rsidRDefault="006A23FD" w:rsidP="006A23FD">
      <w:r>
        <w:t xml:space="preserve">THIS IS A TEST FILE </w:t>
      </w:r>
    </w:p>
    <w:p w14:paraId="418A4550" w14:textId="77777777" w:rsidR="006A23FD" w:rsidRDefault="006A23FD" w:rsidP="006A23FD">
      <w:r>
        <w:lastRenderedPageBreak/>
        <w:t xml:space="preserve">THIS IS A TEST FILE </w:t>
      </w:r>
    </w:p>
    <w:p w14:paraId="7091E8F3" w14:textId="77777777" w:rsidR="006A23FD" w:rsidRDefault="006A23FD" w:rsidP="006A23FD">
      <w:r>
        <w:t xml:space="preserve">THIS IS A TEST FILE </w:t>
      </w:r>
    </w:p>
    <w:p w14:paraId="28A298C8" w14:textId="77777777" w:rsidR="006A23FD" w:rsidRDefault="006A23FD" w:rsidP="006A23FD">
      <w:r>
        <w:t xml:space="preserve">THIS IS A TEST FILE </w:t>
      </w:r>
    </w:p>
    <w:p w14:paraId="00CBF6B8" w14:textId="77777777" w:rsidR="006A23FD" w:rsidRDefault="006A23FD" w:rsidP="006A23FD">
      <w:r>
        <w:t xml:space="preserve">THIS IS A TEST FILE </w:t>
      </w:r>
    </w:p>
    <w:p w14:paraId="2BC49DF4" w14:textId="77777777" w:rsidR="006A23FD" w:rsidRDefault="006A23FD" w:rsidP="006A23FD">
      <w:r>
        <w:t xml:space="preserve">THIS IS A TEST FILE </w:t>
      </w:r>
    </w:p>
    <w:p w14:paraId="30EC5A75" w14:textId="77777777" w:rsidR="006A23FD" w:rsidRDefault="006A23FD" w:rsidP="006A23FD">
      <w:r>
        <w:t xml:space="preserve">THIS IS A TEST FILE </w:t>
      </w:r>
    </w:p>
    <w:p w14:paraId="7656FE0C" w14:textId="77777777" w:rsidR="006A23FD" w:rsidRDefault="006A23FD" w:rsidP="006A23FD">
      <w:r>
        <w:t xml:space="preserve">THIS IS A TEST FILE </w:t>
      </w:r>
    </w:p>
    <w:p w14:paraId="025D1C1E" w14:textId="77777777" w:rsidR="006A23FD" w:rsidRDefault="006A23FD" w:rsidP="006A23FD">
      <w:r>
        <w:t xml:space="preserve">THIS IS A TEST FILE </w:t>
      </w:r>
    </w:p>
    <w:p w14:paraId="490C6F9C" w14:textId="77777777" w:rsidR="006A23FD" w:rsidRDefault="006A23FD" w:rsidP="006A23FD">
      <w:r>
        <w:t xml:space="preserve">THIS IS A TEST FILE </w:t>
      </w:r>
    </w:p>
    <w:p w14:paraId="7D227CCD" w14:textId="77777777" w:rsidR="006A23FD" w:rsidRDefault="006A23FD" w:rsidP="006A23FD">
      <w:r>
        <w:t xml:space="preserve">THIS IS A TEST FILE </w:t>
      </w:r>
    </w:p>
    <w:p w14:paraId="2F1AC01B" w14:textId="77777777" w:rsidR="006A23FD" w:rsidRDefault="006A23FD" w:rsidP="006A23FD">
      <w:r>
        <w:t xml:space="preserve">THIS IS A TEST FILE </w:t>
      </w:r>
    </w:p>
    <w:p w14:paraId="30489A8F" w14:textId="77777777" w:rsidR="006A23FD" w:rsidRDefault="006A23FD" w:rsidP="006A23FD">
      <w:r>
        <w:t xml:space="preserve">THIS IS A TEST FILE </w:t>
      </w:r>
    </w:p>
    <w:p w14:paraId="6C5E361D" w14:textId="77777777" w:rsidR="006A23FD" w:rsidRDefault="006A23FD" w:rsidP="006A23FD">
      <w:r>
        <w:t xml:space="preserve">THIS IS A TEST FILE </w:t>
      </w:r>
    </w:p>
    <w:p w14:paraId="754EF264" w14:textId="77777777" w:rsidR="006A23FD" w:rsidRDefault="006A23FD" w:rsidP="006A23FD">
      <w:r>
        <w:t xml:space="preserve">THIS IS A TEST FILE </w:t>
      </w:r>
    </w:p>
    <w:p w14:paraId="70B5C9E8" w14:textId="77777777" w:rsidR="006A23FD" w:rsidRDefault="006A23FD" w:rsidP="006A23FD">
      <w:r>
        <w:t xml:space="preserve">THIS IS A TEST FILE </w:t>
      </w:r>
    </w:p>
    <w:p w14:paraId="090FB28F" w14:textId="77777777" w:rsidR="006A23FD" w:rsidRDefault="006A23FD" w:rsidP="006A23FD">
      <w:r>
        <w:t xml:space="preserve">THIS IS A TEST FILE </w:t>
      </w:r>
    </w:p>
    <w:p w14:paraId="3A41D35E" w14:textId="77777777" w:rsidR="006A23FD" w:rsidRDefault="006A23FD" w:rsidP="006A23FD">
      <w:r>
        <w:t xml:space="preserve">THIS IS A TEST FILE </w:t>
      </w:r>
    </w:p>
    <w:p w14:paraId="0A569891" w14:textId="77777777" w:rsidR="006A23FD" w:rsidRDefault="006A23FD" w:rsidP="006A23FD">
      <w:r>
        <w:t xml:space="preserve">THIS IS A TEST FILE </w:t>
      </w:r>
    </w:p>
    <w:p w14:paraId="372796DE" w14:textId="77777777" w:rsidR="006A23FD" w:rsidRDefault="006A23FD" w:rsidP="006A23FD">
      <w:r>
        <w:t xml:space="preserve">THIS IS A TEST FILE </w:t>
      </w:r>
    </w:p>
    <w:p w14:paraId="04D3923A" w14:textId="77777777" w:rsidR="006A23FD" w:rsidRDefault="006A23FD" w:rsidP="006A23FD">
      <w:r>
        <w:t xml:space="preserve">THIS IS A TEST FILE </w:t>
      </w:r>
    </w:p>
    <w:p w14:paraId="439D6ACD" w14:textId="77777777" w:rsidR="006A23FD" w:rsidRDefault="006A23FD" w:rsidP="006A23FD">
      <w:r>
        <w:t xml:space="preserve">THIS IS A TEST FILE </w:t>
      </w:r>
    </w:p>
    <w:p w14:paraId="09170900" w14:textId="77777777" w:rsidR="006A23FD" w:rsidRDefault="006A23FD" w:rsidP="006A23FD">
      <w:r>
        <w:t xml:space="preserve">THIS IS A TEST FILE </w:t>
      </w:r>
    </w:p>
    <w:p w14:paraId="53C10643" w14:textId="77777777" w:rsidR="006A23FD" w:rsidRDefault="006A23FD" w:rsidP="006A23FD">
      <w:r>
        <w:t xml:space="preserve">THIS IS A TEST FILE </w:t>
      </w:r>
    </w:p>
    <w:p w14:paraId="2F1A1A33" w14:textId="77777777" w:rsidR="006A23FD" w:rsidRDefault="006A23FD" w:rsidP="006A23FD">
      <w:r>
        <w:t xml:space="preserve">THIS IS A TEST FILE </w:t>
      </w:r>
    </w:p>
    <w:p w14:paraId="176BD28C" w14:textId="77777777" w:rsidR="006A23FD" w:rsidRDefault="006A23FD" w:rsidP="006A23FD">
      <w:r>
        <w:t xml:space="preserve">THIS IS A TEST FILE </w:t>
      </w:r>
    </w:p>
    <w:p w14:paraId="1E790B4B" w14:textId="77777777" w:rsidR="006A23FD" w:rsidRDefault="006A23FD" w:rsidP="006A23FD">
      <w:r>
        <w:lastRenderedPageBreak/>
        <w:t xml:space="preserve">THIS IS A TEST FILE </w:t>
      </w:r>
    </w:p>
    <w:p w14:paraId="24B30C32" w14:textId="77777777" w:rsidR="006A23FD" w:rsidRDefault="006A23FD" w:rsidP="006A23FD">
      <w:r>
        <w:t xml:space="preserve">THIS IS A TEST FILE </w:t>
      </w:r>
    </w:p>
    <w:p w14:paraId="03E7ACBD" w14:textId="77777777" w:rsidR="006A23FD" w:rsidRDefault="006A23FD" w:rsidP="006A23FD">
      <w:r>
        <w:t xml:space="preserve">THIS IS A TEST FILE </w:t>
      </w:r>
    </w:p>
    <w:p w14:paraId="69DA8894" w14:textId="77777777" w:rsidR="006A23FD" w:rsidRDefault="006A23FD" w:rsidP="006A23FD">
      <w:r>
        <w:t xml:space="preserve">THIS IS A TEST FILE </w:t>
      </w:r>
    </w:p>
    <w:p w14:paraId="7FB67F43" w14:textId="77777777" w:rsidR="006A23FD" w:rsidRDefault="006A23FD" w:rsidP="006A23FD">
      <w:r>
        <w:t xml:space="preserve">THIS IS A TEST FILE </w:t>
      </w:r>
    </w:p>
    <w:p w14:paraId="173D23F4" w14:textId="77777777" w:rsidR="006A23FD" w:rsidRDefault="006A23FD" w:rsidP="006A23FD">
      <w:r>
        <w:t xml:space="preserve">THIS IS A TEST FILE </w:t>
      </w:r>
    </w:p>
    <w:p w14:paraId="1F990FCD" w14:textId="77777777" w:rsidR="006A23FD" w:rsidRDefault="006A23FD" w:rsidP="006A23FD">
      <w:r>
        <w:t xml:space="preserve">THIS IS A TEST FILE </w:t>
      </w:r>
    </w:p>
    <w:p w14:paraId="4DFFDBE0" w14:textId="77777777" w:rsidR="006A23FD" w:rsidRPr="006A23FD" w:rsidRDefault="006A23FD" w:rsidP="006A23FD"/>
    <w:p w14:paraId="6BA30740" w14:textId="77777777" w:rsidR="006A23FD" w:rsidRDefault="006A23FD" w:rsidP="006A23FD">
      <w:r>
        <w:t xml:space="preserve">THIS IS A TEST FILE </w:t>
      </w:r>
    </w:p>
    <w:p w14:paraId="685A0B26" w14:textId="77777777" w:rsidR="006A23FD" w:rsidRDefault="006A23FD" w:rsidP="006A23FD">
      <w:r>
        <w:t xml:space="preserve">THIS IS A TEST FILE </w:t>
      </w:r>
    </w:p>
    <w:p w14:paraId="616A9608" w14:textId="77777777" w:rsidR="006A23FD" w:rsidRDefault="006A23FD" w:rsidP="006A23FD">
      <w:r>
        <w:t xml:space="preserve">THIS IS A TEST FILE </w:t>
      </w:r>
    </w:p>
    <w:p w14:paraId="510A99F4" w14:textId="77777777" w:rsidR="006A23FD" w:rsidRDefault="006A23FD" w:rsidP="006A23FD">
      <w:r>
        <w:t xml:space="preserve">THIS IS A TEST FILE </w:t>
      </w:r>
    </w:p>
    <w:p w14:paraId="1EC118CF" w14:textId="77777777" w:rsidR="006A23FD" w:rsidRDefault="006A23FD" w:rsidP="006A23FD">
      <w:r>
        <w:t xml:space="preserve">THIS IS A TEST FILE </w:t>
      </w:r>
    </w:p>
    <w:p w14:paraId="70E177A4" w14:textId="77777777" w:rsidR="006A23FD" w:rsidRDefault="006A23FD" w:rsidP="006A23FD">
      <w:r>
        <w:t xml:space="preserve">THIS IS A TEST FILE </w:t>
      </w:r>
    </w:p>
    <w:p w14:paraId="14B7C27F" w14:textId="77777777" w:rsidR="006A23FD" w:rsidRDefault="006A23FD" w:rsidP="006A23FD">
      <w:r>
        <w:t xml:space="preserve">THIS IS A TEST FILE </w:t>
      </w:r>
    </w:p>
    <w:p w14:paraId="68AD359C" w14:textId="77777777" w:rsidR="006A23FD" w:rsidRDefault="006A23FD" w:rsidP="006A23FD">
      <w:r>
        <w:t xml:space="preserve">THIS IS A TEST FILE </w:t>
      </w:r>
    </w:p>
    <w:p w14:paraId="57EE99B5" w14:textId="77777777" w:rsidR="006A23FD" w:rsidRDefault="006A23FD" w:rsidP="006A23FD">
      <w:r>
        <w:t xml:space="preserve">THIS IS A TEST FILE </w:t>
      </w:r>
    </w:p>
    <w:p w14:paraId="778B8E24" w14:textId="77777777" w:rsidR="006A23FD" w:rsidRDefault="006A23FD" w:rsidP="006A23FD">
      <w:r>
        <w:t xml:space="preserve">THIS IS A TEST FILE </w:t>
      </w:r>
    </w:p>
    <w:p w14:paraId="3FD8EFAB" w14:textId="77777777" w:rsidR="006A23FD" w:rsidRDefault="006A23FD" w:rsidP="006A23FD">
      <w:r>
        <w:t xml:space="preserve">THIS IS A TEST FILE </w:t>
      </w:r>
    </w:p>
    <w:p w14:paraId="006F3EE1" w14:textId="77777777" w:rsidR="006A23FD" w:rsidRDefault="006A23FD" w:rsidP="006A23FD">
      <w:r>
        <w:t xml:space="preserve">THIS IS A TEST FILE </w:t>
      </w:r>
    </w:p>
    <w:p w14:paraId="46CBE35A" w14:textId="77777777" w:rsidR="006A23FD" w:rsidRDefault="006A23FD" w:rsidP="006A23FD">
      <w:r>
        <w:t xml:space="preserve">THIS IS A TEST FILE </w:t>
      </w:r>
    </w:p>
    <w:p w14:paraId="16DDD495" w14:textId="77777777" w:rsidR="006A23FD" w:rsidRDefault="006A23FD" w:rsidP="006A23FD">
      <w:r>
        <w:t xml:space="preserve">THIS IS A TEST FILE </w:t>
      </w:r>
    </w:p>
    <w:p w14:paraId="573111BF" w14:textId="77777777" w:rsidR="006A23FD" w:rsidRDefault="006A23FD" w:rsidP="006A23FD">
      <w:r>
        <w:t xml:space="preserve">THIS IS A TEST FILE </w:t>
      </w:r>
    </w:p>
    <w:p w14:paraId="1082C061" w14:textId="77777777" w:rsidR="006A23FD" w:rsidRDefault="006A23FD" w:rsidP="006A23FD">
      <w:r>
        <w:t xml:space="preserve">THIS IS A TEST FILE </w:t>
      </w:r>
    </w:p>
    <w:p w14:paraId="031B039D" w14:textId="77777777" w:rsidR="006A23FD" w:rsidRDefault="006A23FD" w:rsidP="006A23FD">
      <w:r>
        <w:t xml:space="preserve">THIS IS A TEST FILE </w:t>
      </w:r>
    </w:p>
    <w:p w14:paraId="3E663E41" w14:textId="77777777" w:rsidR="006A23FD" w:rsidRDefault="006A23FD" w:rsidP="006A23FD">
      <w:r>
        <w:lastRenderedPageBreak/>
        <w:t xml:space="preserve">THIS IS A TEST FILE </w:t>
      </w:r>
    </w:p>
    <w:p w14:paraId="736F217F" w14:textId="77777777" w:rsidR="006A23FD" w:rsidRDefault="006A23FD" w:rsidP="006A23FD">
      <w:r>
        <w:t xml:space="preserve">THIS IS A TEST FILE </w:t>
      </w:r>
    </w:p>
    <w:p w14:paraId="09650CD6" w14:textId="77777777" w:rsidR="006A23FD" w:rsidRDefault="006A23FD" w:rsidP="006A23FD">
      <w:r>
        <w:t xml:space="preserve">THIS IS A TEST FILE </w:t>
      </w:r>
    </w:p>
    <w:p w14:paraId="04AA1F6C" w14:textId="77777777" w:rsidR="006A23FD" w:rsidRDefault="006A23FD" w:rsidP="006A23FD">
      <w:r>
        <w:t xml:space="preserve">THIS IS A TEST FILE </w:t>
      </w:r>
    </w:p>
    <w:p w14:paraId="0D84361F" w14:textId="77777777" w:rsidR="006A23FD" w:rsidRDefault="006A23FD" w:rsidP="006A23FD">
      <w:r>
        <w:t xml:space="preserve">THIS IS A TEST FILE </w:t>
      </w:r>
    </w:p>
    <w:p w14:paraId="241D0C78" w14:textId="77777777" w:rsidR="006A23FD" w:rsidRDefault="006A23FD" w:rsidP="006A23FD">
      <w:r>
        <w:t xml:space="preserve">THIS IS A TEST FILE </w:t>
      </w:r>
    </w:p>
    <w:p w14:paraId="09741CD5" w14:textId="77777777" w:rsidR="006A23FD" w:rsidRDefault="006A23FD" w:rsidP="006A23FD">
      <w:r>
        <w:t xml:space="preserve">THIS IS A TEST FILE </w:t>
      </w:r>
    </w:p>
    <w:p w14:paraId="4682C490" w14:textId="77777777" w:rsidR="006A23FD" w:rsidRDefault="006A23FD" w:rsidP="006A23FD">
      <w:r>
        <w:t xml:space="preserve">THIS IS A TEST FILE </w:t>
      </w:r>
    </w:p>
    <w:p w14:paraId="21BB9019" w14:textId="77777777" w:rsidR="006A23FD" w:rsidRDefault="006A23FD" w:rsidP="006A23FD">
      <w:r>
        <w:t xml:space="preserve">THIS IS A TEST FILE </w:t>
      </w:r>
    </w:p>
    <w:p w14:paraId="3393C302" w14:textId="77777777" w:rsidR="006A23FD" w:rsidRDefault="006A23FD" w:rsidP="006A23FD">
      <w:r>
        <w:t xml:space="preserve">THIS IS A TEST FILE </w:t>
      </w:r>
    </w:p>
    <w:p w14:paraId="46ACF8D8" w14:textId="77777777" w:rsidR="006A23FD" w:rsidRDefault="006A23FD" w:rsidP="006A23FD">
      <w:r>
        <w:t xml:space="preserve">THIS IS A TEST FILE </w:t>
      </w:r>
    </w:p>
    <w:p w14:paraId="74D35D7E" w14:textId="77777777" w:rsidR="006A23FD" w:rsidRDefault="006A23FD" w:rsidP="006A23FD">
      <w:r>
        <w:t xml:space="preserve">THIS IS A TEST FILE </w:t>
      </w:r>
    </w:p>
    <w:p w14:paraId="6BB6A19B" w14:textId="77777777" w:rsidR="006A23FD" w:rsidRDefault="006A23FD" w:rsidP="006A23FD">
      <w:r>
        <w:t xml:space="preserve">THIS IS A TEST FILE </w:t>
      </w:r>
    </w:p>
    <w:p w14:paraId="5862BACE" w14:textId="77777777" w:rsidR="006A23FD" w:rsidRDefault="006A23FD" w:rsidP="006A23FD">
      <w:r>
        <w:t xml:space="preserve">THIS IS A TEST FILE </w:t>
      </w:r>
    </w:p>
    <w:p w14:paraId="5EA568A5" w14:textId="77777777" w:rsidR="006A23FD" w:rsidRDefault="006A23FD" w:rsidP="006A23FD">
      <w:r>
        <w:t xml:space="preserve">THIS IS A TEST FILE </w:t>
      </w:r>
    </w:p>
    <w:p w14:paraId="0AAC6CCB" w14:textId="77777777" w:rsidR="006A23FD" w:rsidRDefault="006A23FD" w:rsidP="006A23FD">
      <w:r>
        <w:t xml:space="preserve">THIS IS A TEST FILE </w:t>
      </w:r>
    </w:p>
    <w:p w14:paraId="13D65BF9" w14:textId="77777777" w:rsidR="006A23FD" w:rsidRDefault="006A23FD" w:rsidP="006A23FD">
      <w:r>
        <w:t xml:space="preserve">THIS IS A TEST FILE </w:t>
      </w:r>
    </w:p>
    <w:p w14:paraId="21932A16" w14:textId="77777777" w:rsidR="006A23FD" w:rsidRDefault="006A23FD" w:rsidP="006A23FD">
      <w:r>
        <w:t xml:space="preserve">THIS IS A TEST FILE </w:t>
      </w:r>
    </w:p>
    <w:p w14:paraId="25C26489" w14:textId="77777777" w:rsidR="006A23FD" w:rsidRDefault="006A23FD" w:rsidP="006A23FD">
      <w:r>
        <w:t xml:space="preserve">THIS IS A TEST FILE </w:t>
      </w:r>
    </w:p>
    <w:p w14:paraId="2D97ADBE" w14:textId="77777777" w:rsidR="006A23FD" w:rsidRDefault="006A23FD" w:rsidP="006A23FD">
      <w:r>
        <w:t xml:space="preserve">THIS IS A TEST FILE </w:t>
      </w:r>
    </w:p>
    <w:p w14:paraId="2EF120ED" w14:textId="77777777" w:rsidR="006A23FD" w:rsidRDefault="006A23FD" w:rsidP="006A23FD">
      <w:r>
        <w:t xml:space="preserve">THIS IS A TEST FILE </w:t>
      </w:r>
    </w:p>
    <w:p w14:paraId="7388E1D6" w14:textId="77777777" w:rsidR="006A23FD" w:rsidRDefault="006A23FD" w:rsidP="006A23FD">
      <w:r>
        <w:t xml:space="preserve">THIS IS A TEST FILE </w:t>
      </w:r>
    </w:p>
    <w:p w14:paraId="654CC25B" w14:textId="77777777" w:rsidR="006A23FD" w:rsidRDefault="006A23FD" w:rsidP="006A23FD">
      <w:r>
        <w:t xml:space="preserve">THIS IS A TEST FILE </w:t>
      </w:r>
    </w:p>
    <w:p w14:paraId="4CC90163" w14:textId="77777777" w:rsidR="006A23FD" w:rsidRDefault="006A23FD" w:rsidP="006A23FD">
      <w:r>
        <w:t xml:space="preserve">THIS IS A TEST FILE </w:t>
      </w:r>
    </w:p>
    <w:p w14:paraId="5647151F" w14:textId="77777777" w:rsidR="006A23FD" w:rsidRDefault="006A23FD" w:rsidP="006A23FD">
      <w:r>
        <w:t xml:space="preserve">THIS IS A TEST FILE </w:t>
      </w:r>
    </w:p>
    <w:p w14:paraId="00021E28" w14:textId="77777777" w:rsidR="006A23FD" w:rsidRDefault="006A23FD" w:rsidP="006A23FD">
      <w:r>
        <w:lastRenderedPageBreak/>
        <w:t xml:space="preserve">THIS IS A TEST FILE </w:t>
      </w:r>
    </w:p>
    <w:p w14:paraId="6C4B9A7A" w14:textId="77777777" w:rsidR="006A23FD" w:rsidRPr="006A23FD" w:rsidRDefault="006A23FD" w:rsidP="006A23FD"/>
    <w:p w14:paraId="2B723222" w14:textId="77777777" w:rsidR="006A23FD" w:rsidRDefault="006A23FD" w:rsidP="006A23FD">
      <w:r>
        <w:t xml:space="preserve">THIS IS A TEST FILE </w:t>
      </w:r>
    </w:p>
    <w:p w14:paraId="56FA14B2" w14:textId="77777777" w:rsidR="006A23FD" w:rsidRDefault="006A23FD" w:rsidP="006A23FD">
      <w:r>
        <w:t xml:space="preserve">THIS IS A TEST FILE </w:t>
      </w:r>
    </w:p>
    <w:p w14:paraId="52F8E268" w14:textId="77777777" w:rsidR="006A23FD" w:rsidRDefault="006A23FD" w:rsidP="006A23FD">
      <w:r>
        <w:t xml:space="preserve">THIS IS A TEST FILE </w:t>
      </w:r>
    </w:p>
    <w:p w14:paraId="31127F48" w14:textId="77777777" w:rsidR="006A23FD" w:rsidRDefault="006A23FD" w:rsidP="006A23FD">
      <w:r>
        <w:t xml:space="preserve">THIS IS A TEST FILE </w:t>
      </w:r>
    </w:p>
    <w:p w14:paraId="2DA9BC48" w14:textId="77777777" w:rsidR="006A23FD" w:rsidRDefault="006A23FD" w:rsidP="006A23FD">
      <w:r>
        <w:t xml:space="preserve">THIS IS A TEST FILE </w:t>
      </w:r>
    </w:p>
    <w:p w14:paraId="63A8E8CD" w14:textId="77777777" w:rsidR="006A23FD" w:rsidRDefault="006A23FD" w:rsidP="006A23FD">
      <w:r>
        <w:t xml:space="preserve">THIS IS A TEST FILE </w:t>
      </w:r>
    </w:p>
    <w:p w14:paraId="61F7E7B9" w14:textId="77777777" w:rsidR="006A23FD" w:rsidRDefault="006A23FD" w:rsidP="006A23FD">
      <w:r>
        <w:t xml:space="preserve">THIS IS A TEST FILE </w:t>
      </w:r>
    </w:p>
    <w:p w14:paraId="7E818995" w14:textId="77777777" w:rsidR="006A23FD" w:rsidRDefault="006A23FD" w:rsidP="006A23FD">
      <w:r>
        <w:t xml:space="preserve">THIS IS A TEST FILE </w:t>
      </w:r>
    </w:p>
    <w:p w14:paraId="4A88101D" w14:textId="77777777" w:rsidR="006A23FD" w:rsidRDefault="006A23FD" w:rsidP="006A23FD">
      <w:r>
        <w:t xml:space="preserve">THIS IS A TEST FILE </w:t>
      </w:r>
    </w:p>
    <w:p w14:paraId="60DF1375" w14:textId="77777777" w:rsidR="006A23FD" w:rsidRDefault="006A23FD" w:rsidP="006A23FD">
      <w:r>
        <w:t xml:space="preserve">THIS IS A TEST FILE </w:t>
      </w:r>
    </w:p>
    <w:p w14:paraId="68FA510F" w14:textId="77777777" w:rsidR="006A23FD" w:rsidRDefault="006A23FD" w:rsidP="006A23FD">
      <w:r>
        <w:t xml:space="preserve">THIS IS A TEST FILE </w:t>
      </w:r>
    </w:p>
    <w:p w14:paraId="66049951" w14:textId="77777777" w:rsidR="006A23FD" w:rsidRDefault="006A23FD" w:rsidP="006A23FD">
      <w:r>
        <w:t xml:space="preserve">THIS IS A TEST FILE </w:t>
      </w:r>
    </w:p>
    <w:p w14:paraId="597AB5B4" w14:textId="77777777" w:rsidR="006A23FD" w:rsidRDefault="006A23FD" w:rsidP="006A23FD">
      <w:r>
        <w:t xml:space="preserve">THIS IS A TEST FILE </w:t>
      </w:r>
    </w:p>
    <w:p w14:paraId="5399AF34" w14:textId="77777777" w:rsidR="006A23FD" w:rsidRDefault="006A23FD" w:rsidP="006A23FD">
      <w:r>
        <w:t xml:space="preserve">THIS IS A TEST FILE </w:t>
      </w:r>
    </w:p>
    <w:p w14:paraId="49E33E8C" w14:textId="77777777" w:rsidR="006A23FD" w:rsidRDefault="006A23FD" w:rsidP="006A23FD">
      <w:r>
        <w:t xml:space="preserve">THIS IS A TEST FILE </w:t>
      </w:r>
    </w:p>
    <w:p w14:paraId="2DE366D7" w14:textId="77777777" w:rsidR="006A23FD" w:rsidRDefault="006A23FD" w:rsidP="006A23FD">
      <w:r>
        <w:t xml:space="preserve">THIS IS A TEST FILE </w:t>
      </w:r>
    </w:p>
    <w:p w14:paraId="07ED01C1" w14:textId="77777777" w:rsidR="006A23FD" w:rsidRDefault="006A23FD" w:rsidP="006A23FD">
      <w:r>
        <w:t xml:space="preserve">THIS IS A TEST FILE </w:t>
      </w:r>
    </w:p>
    <w:p w14:paraId="2A68ECB5" w14:textId="77777777" w:rsidR="006A23FD" w:rsidRDefault="006A23FD" w:rsidP="006A23FD">
      <w:r>
        <w:t xml:space="preserve">THIS IS A TEST FILE </w:t>
      </w:r>
    </w:p>
    <w:p w14:paraId="164D99F2" w14:textId="77777777" w:rsidR="006A23FD" w:rsidRDefault="006A23FD" w:rsidP="006A23FD">
      <w:r>
        <w:t xml:space="preserve">THIS IS A TEST FILE </w:t>
      </w:r>
    </w:p>
    <w:p w14:paraId="3A17A99D" w14:textId="77777777" w:rsidR="006A23FD" w:rsidRDefault="006A23FD" w:rsidP="006A23FD">
      <w:r>
        <w:t xml:space="preserve">THIS IS A TEST FILE </w:t>
      </w:r>
    </w:p>
    <w:p w14:paraId="38D2B790" w14:textId="77777777" w:rsidR="006A23FD" w:rsidRDefault="006A23FD" w:rsidP="006A23FD">
      <w:r>
        <w:t xml:space="preserve">THIS IS A TEST FILE </w:t>
      </w:r>
    </w:p>
    <w:p w14:paraId="06D8ECC0" w14:textId="77777777" w:rsidR="006A23FD" w:rsidRDefault="006A23FD" w:rsidP="006A23FD">
      <w:r>
        <w:t xml:space="preserve">THIS IS A TEST FILE </w:t>
      </w:r>
    </w:p>
    <w:p w14:paraId="4AFF48A2" w14:textId="77777777" w:rsidR="006A23FD" w:rsidRDefault="006A23FD" w:rsidP="006A23FD">
      <w:r>
        <w:t xml:space="preserve">THIS IS A TEST FILE </w:t>
      </w:r>
    </w:p>
    <w:p w14:paraId="3E92423F" w14:textId="77777777" w:rsidR="006A23FD" w:rsidRDefault="006A23FD" w:rsidP="006A23FD">
      <w:r>
        <w:lastRenderedPageBreak/>
        <w:t xml:space="preserve">THIS IS A TEST FILE </w:t>
      </w:r>
    </w:p>
    <w:p w14:paraId="0C044B19" w14:textId="77777777" w:rsidR="006A23FD" w:rsidRDefault="006A23FD" w:rsidP="006A23FD">
      <w:r>
        <w:t xml:space="preserve">THIS IS A TEST FILE </w:t>
      </w:r>
    </w:p>
    <w:p w14:paraId="1BC1BA41" w14:textId="77777777" w:rsidR="006A23FD" w:rsidRDefault="006A23FD" w:rsidP="006A23FD">
      <w:r>
        <w:t xml:space="preserve">THIS IS A TEST FILE </w:t>
      </w:r>
    </w:p>
    <w:p w14:paraId="7212FD9E" w14:textId="77777777" w:rsidR="006A23FD" w:rsidRDefault="006A23FD" w:rsidP="006A23FD">
      <w:r>
        <w:t xml:space="preserve">THIS IS A TEST FILE </w:t>
      </w:r>
    </w:p>
    <w:p w14:paraId="5D988477" w14:textId="77777777" w:rsidR="006A23FD" w:rsidRDefault="006A23FD" w:rsidP="006A23FD">
      <w:r>
        <w:t xml:space="preserve">THIS IS A TEST FILE </w:t>
      </w:r>
    </w:p>
    <w:p w14:paraId="3F1EC2FD" w14:textId="77777777" w:rsidR="006A23FD" w:rsidRDefault="006A23FD" w:rsidP="006A23FD">
      <w:r>
        <w:t xml:space="preserve">THIS IS A TEST FILE </w:t>
      </w:r>
    </w:p>
    <w:p w14:paraId="1A2B441F" w14:textId="77777777" w:rsidR="006A23FD" w:rsidRDefault="006A23FD" w:rsidP="006A23FD">
      <w:r>
        <w:t xml:space="preserve">THIS IS A TEST FILE </w:t>
      </w:r>
    </w:p>
    <w:p w14:paraId="08E1156F" w14:textId="77777777" w:rsidR="006A23FD" w:rsidRDefault="006A23FD" w:rsidP="006A23FD">
      <w:r>
        <w:t xml:space="preserve">THIS IS A TEST FILE </w:t>
      </w:r>
    </w:p>
    <w:p w14:paraId="3DFFF155" w14:textId="77777777" w:rsidR="006A23FD" w:rsidRDefault="006A23FD" w:rsidP="006A23FD">
      <w:r>
        <w:t xml:space="preserve">THIS IS A TEST FILE </w:t>
      </w:r>
    </w:p>
    <w:p w14:paraId="1EDA1196" w14:textId="77777777" w:rsidR="006A23FD" w:rsidRDefault="006A23FD" w:rsidP="006A23FD">
      <w:r>
        <w:t xml:space="preserve">THIS IS A TEST FILE </w:t>
      </w:r>
    </w:p>
    <w:p w14:paraId="2EE17AD0" w14:textId="77777777" w:rsidR="006A23FD" w:rsidRDefault="006A23FD" w:rsidP="006A23FD">
      <w:r>
        <w:t xml:space="preserve">THIS IS A TEST FILE </w:t>
      </w:r>
    </w:p>
    <w:p w14:paraId="1B3156CE" w14:textId="77777777" w:rsidR="006A23FD" w:rsidRDefault="006A23FD" w:rsidP="006A23FD">
      <w:r>
        <w:t xml:space="preserve">THIS IS A TEST FILE </w:t>
      </w:r>
    </w:p>
    <w:p w14:paraId="4EDBDD20" w14:textId="77777777" w:rsidR="006A23FD" w:rsidRDefault="006A23FD" w:rsidP="006A23FD">
      <w:r>
        <w:t xml:space="preserve">THIS IS A TEST FILE </w:t>
      </w:r>
    </w:p>
    <w:p w14:paraId="63BEE89E" w14:textId="77777777" w:rsidR="006A23FD" w:rsidRDefault="006A23FD" w:rsidP="006A23FD">
      <w:r>
        <w:t xml:space="preserve">THIS IS A TEST FILE </w:t>
      </w:r>
    </w:p>
    <w:p w14:paraId="2DEEE6FE" w14:textId="77777777" w:rsidR="006A23FD" w:rsidRDefault="006A23FD" w:rsidP="006A23FD">
      <w:r>
        <w:t xml:space="preserve">THIS IS A TEST FILE </w:t>
      </w:r>
    </w:p>
    <w:p w14:paraId="41205FD6" w14:textId="77777777" w:rsidR="006A23FD" w:rsidRDefault="006A23FD" w:rsidP="006A23FD">
      <w:r>
        <w:t xml:space="preserve">THIS IS A TEST FILE </w:t>
      </w:r>
    </w:p>
    <w:p w14:paraId="12096C1D" w14:textId="77777777" w:rsidR="006A23FD" w:rsidRDefault="006A23FD" w:rsidP="006A23FD">
      <w:r>
        <w:t xml:space="preserve">THIS IS A TEST FILE </w:t>
      </w:r>
    </w:p>
    <w:p w14:paraId="0E854012" w14:textId="77777777" w:rsidR="006A23FD" w:rsidRDefault="006A23FD" w:rsidP="006A23FD">
      <w:r>
        <w:t xml:space="preserve">THIS IS A TEST FILE </w:t>
      </w:r>
    </w:p>
    <w:p w14:paraId="28F7BA79" w14:textId="77777777" w:rsidR="006A23FD" w:rsidRDefault="006A23FD" w:rsidP="006A23FD">
      <w:r>
        <w:t xml:space="preserve">THIS IS A TEST FILE </w:t>
      </w:r>
    </w:p>
    <w:p w14:paraId="42B975D2" w14:textId="77777777" w:rsidR="006A23FD" w:rsidRDefault="006A23FD" w:rsidP="006A23FD">
      <w:r>
        <w:t xml:space="preserve">THIS IS A TEST FILE </w:t>
      </w:r>
    </w:p>
    <w:p w14:paraId="5FE9C62A" w14:textId="77777777" w:rsidR="006A23FD" w:rsidRPr="006A23FD" w:rsidRDefault="006A23FD" w:rsidP="006A23FD"/>
    <w:p w14:paraId="26642109" w14:textId="77777777" w:rsidR="006A23FD" w:rsidRDefault="006A23FD" w:rsidP="006A23FD">
      <w:r>
        <w:t xml:space="preserve">THIS IS A TEST FILE </w:t>
      </w:r>
    </w:p>
    <w:p w14:paraId="6A541FB2" w14:textId="77777777" w:rsidR="006A23FD" w:rsidRDefault="006A23FD" w:rsidP="006A23FD">
      <w:r>
        <w:t xml:space="preserve">THIS IS A TEST FILE </w:t>
      </w:r>
    </w:p>
    <w:p w14:paraId="3850F02B" w14:textId="77777777" w:rsidR="006A23FD" w:rsidRDefault="006A23FD" w:rsidP="006A23FD">
      <w:r>
        <w:t xml:space="preserve">THIS IS A TEST FILE </w:t>
      </w:r>
    </w:p>
    <w:p w14:paraId="141A68CE" w14:textId="77777777" w:rsidR="006A23FD" w:rsidRDefault="006A23FD" w:rsidP="006A23FD">
      <w:r>
        <w:t xml:space="preserve">THIS IS A TEST FILE </w:t>
      </w:r>
    </w:p>
    <w:p w14:paraId="54336FBE" w14:textId="77777777" w:rsidR="006A23FD" w:rsidRDefault="006A23FD" w:rsidP="006A23FD">
      <w:r>
        <w:lastRenderedPageBreak/>
        <w:t xml:space="preserve">THIS IS A TEST FILE </w:t>
      </w:r>
    </w:p>
    <w:p w14:paraId="54529BBF" w14:textId="77777777" w:rsidR="006A23FD" w:rsidRDefault="006A23FD" w:rsidP="006A23FD">
      <w:r>
        <w:t xml:space="preserve">THIS IS A TEST FILE </w:t>
      </w:r>
    </w:p>
    <w:p w14:paraId="002DD26C" w14:textId="77777777" w:rsidR="006A23FD" w:rsidRDefault="006A23FD" w:rsidP="006A23FD">
      <w:r>
        <w:t xml:space="preserve">THIS IS A TEST FILE </w:t>
      </w:r>
    </w:p>
    <w:p w14:paraId="78EE1927" w14:textId="77777777" w:rsidR="006A23FD" w:rsidRDefault="006A23FD" w:rsidP="006A23FD">
      <w:r>
        <w:t xml:space="preserve">THIS IS A TEST FILE </w:t>
      </w:r>
    </w:p>
    <w:p w14:paraId="6147D58B" w14:textId="77777777" w:rsidR="006A23FD" w:rsidRDefault="006A23FD" w:rsidP="006A23FD">
      <w:r>
        <w:t xml:space="preserve">THIS IS A TEST FILE </w:t>
      </w:r>
    </w:p>
    <w:p w14:paraId="1BD81EC6" w14:textId="77777777" w:rsidR="006A23FD" w:rsidRDefault="006A23FD" w:rsidP="006A23FD">
      <w:r>
        <w:t xml:space="preserve">THIS IS A TEST FILE </w:t>
      </w:r>
    </w:p>
    <w:p w14:paraId="4D214D46" w14:textId="77777777" w:rsidR="006A23FD" w:rsidRDefault="006A23FD" w:rsidP="006A23FD">
      <w:r>
        <w:t xml:space="preserve">THIS IS A TEST FILE </w:t>
      </w:r>
    </w:p>
    <w:p w14:paraId="119E4AE1" w14:textId="77777777" w:rsidR="006A23FD" w:rsidRDefault="006A23FD" w:rsidP="006A23FD">
      <w:r>
        <w:t xml:space="preserve">THIS IS A TEST FILE </w:t>
      </w:r>
    </w:p>
    <w:p w14:paraId="00AB420E" w14:textId="77777777" w:rsidR="006A23FD" w:rsidRDefault="006A23FD" w:rsidP="006A23FD">
      <w:r>
        <w:t xml:space="preserve">THIS IS A TEST FILE </w:t>
      </w:r>
    </w:p>
    <w:p w14:paraId="4511BBEC" w14:textId="77777777" w:rsidR="006A23FD" w:rsidRDefault="006A23FD" w:rsidP="006A23FD">
      <w:r>
        <w:t xml:space="preserve">THIS IS A TEST FILE </w:t>
      </w:r>
    </w:p>
    <w:p w14:paraId="54632659" w14:textId="77777777" w:rsidR="006A23FD" w:rsidRDefault="006A23FD" w:rsidP="006A23FD">
      <w:r>
        <w:t xml:space="preserve">THIS IS A TEST FILE </w:t>
      </w:r>
    </w:p>
    <w:p w14:paraId="7AC312EC" w14:textId="77777777" w:rsidR="006A23FD" w:rsidRDefault="006A23FD" w:rsidP="006A23FD">
      <w:r>
        <w:t xml:space="preserve">THIS IS A TEST FILE </w:t>
      </w:r>
    </w:p>
    <w:p w14:paraId="28B9EBD6" w14:textId="77777777" w:rsidR="006A23FD" w:rsidRDefault="006A23FD" w:rsidP="006A23FD">
      <w:r>
        <w:t xml:space="preserve">THIS IS A TEST FILE </w:t>
      </w:r>
    </w:p>
    <w:p w14:paraId="7F992D35" w14:textId="77777777" w:rsidR="006A23FD" w:rsidRDefault="006A23FD" w:rsidP="006A23FD">
      <w:r>
        <w:t xml:space="preserve">THIS IS A TEST FILE </w:t>
      </w:r>
    </w:p>
    <w:p w14:paraId="32683A7F" w14:textId="77777777" w:rsidR="006A23FD" w:rsidRDefault="006A23FD" w:rsidP="006A23FD">
      <w:r>
        <w:t xml:space="preserve">THIS IS A TEST FILE </w:t>
      </w:r>
    </w:p>
    <w:p w14:paraId="6398F7DF" w14:textId="77777777" w:rsidR="006A23FD" w:rsidRDefault="006A23FD" w:rsidP="006A23FD">
      <w:r>
        <w:t xml:space="preserve">THIS IS A TEST FILE </w:t>
      </w:r>
    </w:p>
    <w:p w14:paraId="7E6A08C4" w14:textId="77777777" w:rsidR="006A23FD" w:rsidRDefault="006A23FD" w:rsidP="006A23FD">
      <w:r>
        <w:t xml:space="preserve">THIS IS A TEST FILE </w:t>
      </w:r>
    </w:p>
    <w:p w14:paraId="44DF307A" w14:textId="77777777" w:rsidR="006A23FD" w:rsidRDefault="006A23FD" w:rsidP="006A23FD">
      <w:r>
        <w:t xml:space="preserve">THIS IS A TEST FILE </w:t>
      </w:r>
    </w:p>
    <w:p w14:paraId="41539A1A" w14:textId="77777777" w:rsidR="006A23FD" w:rsidRDefault="006A23FD" w:rsidP="006A23FD">
      <w:r>
        <w:t xml:space="preserve">THIS IS A TEST FILE </w:t>
      </w:r>
    </w:p>
    <w:p w14:paraId="3F4BB2DC" w14:textId="77777777" w:rsidR="006A23FD" w:rsidRDefault="006A23FD" w:rsidP="006A23FD">
      <w:r>
        <w:t xml:space="preserve">THIS IS A TEST FILE </w:t>
      </w:r>
    </w:p>
    <w:p w14:paraId="56196C79" w14:textId="77777777" w:rsidR="006A23FD" w:rsidRDefault="006A23FD" w:rsidP="006A23FD">
      <w:r>
        <w:t xml:space="preserve">THIS IS A TEST FILE </w:t>
      </w:r>
    </w:p>
    <w:p w14:paraId="286353E5" w14:textId="77777777" w:rsidR="006A23FD" w:rsidRDefault="006A23FD" w:rsidP="006A23FD">
      <w:r>
        <w:t xml:space="preserve">THIS IS A TEST FILE </w:t>
      </w:r>
    </w:p>
    <w:p w14:paraId="05964E4A" w14:textId="77777777" w:rsidR="006A23FD" w:rsidRDefault="006A23FD" w:rsidP="006A23FD">
      <w:r>
        <w:t xml:space="preserve">THIS IS A TEST FILE </w:t>
      </w:r>
    </w:p>
    <w:p w14:paraId="7246150B" w14:textId="77777777" w:rsidR="006A23FD" w:rsidRDefault="006A23FD" w:rsidP="006A23FD">
      <w:r>
        <w:t xml:space="preserve">THIS IS A TEST FILE </w:t>
      </w:r>
    </w:p>
    <w:p w14:paraId="05A22EA0" w14:textId="77777777" w:rsidR="006A23FD" w:rsidRDefault="006A23FD" w:rsidP="006A23FD">
      <w:r>
        <w:t xml:space="preserve">THIS IS A TEST FILE </w:t>
      </w:r>
    </w:p>
    <w:p w14:paraId="39E36BB2" w14:textId="77777777" w:rsidR="006A23FD" w:rsidRDefault="006A23FD" w:rsidP="006A23FD">
      <w:r>
        <w:lastRenderedPageBreak/>
        <w:t xml:space="preserve">THIS IS A TEST FILE </w:t>
      </w:r>
    </w:p>
    <w:p w14:paraId="64A74EA6" w14:textId="77777777" w:rsidR="006A23FD" w:rsidRDefault="006A23FD" w:rsidP="006A23FD">
      <w:r>
        <w:t xml:space="preserve">THIS IS A TEST FILE </w:t>
      </w:r>
    </w:p>
    <w:p w14:paraId="01811EFC" w14:textId="77777777" w:rsidR="006A23FD" w:rsidRDefault="006A23FD" w:rsidP="006A23FD">
      <w:r>
        <w:t xml:space="preserve">THIS IS A TEST FILE </w:t>
      </w:r>
    </w:p>
    <w:p w14:paraId="518E5382" w14:textId="77777777" w:rsidR="006A23FD" w:rsidRDefault="006A23FD" w:rsidP="006A23FD">
      <w:r>
        <w:t xml:space="preserve">THIS IS A TEST FILE </w:t>
      </w:r>
    </w:p>
    <w:p w14:paraId="5C267147" w14:textId="77777777" w:rsidR="006A23FD" w:rsidRDefault="006A23FD" w:rsidP="006A23FD">
      <w:r>
        <w:t xml:space="preserve">THIS IS A TEST FILE </w:t>
      </w:r>
    </w:p>
    <w:p w14:paraId="49D487EF" w14:textId="77777777" w:rsidR="006A23FD" w:rsidRDefault="006A23FD" w:rsidP="006A23FD">
      <w:r>
        <w:t xml:space="preserve">THIS IS A TEST FILE </w:t>
      </w:r>
    </w:p>
    <w:p w14:paraId="796FBF2D" w14:textId="77777777" w:rsidR="006A23FD" w:rsidRDefault="006A23FD" w:rsidP="006A23FD">
      <w:r>
        <w:t xml:space="preserve">THIS IS A TEST FILE </w:t>
      </w:r>
    </w:p>
    <w:p w14:paraId="4F061C01" w14:textId="77777777" w:rsidR="006A23FD" w:rsidRDefault="006A23FD" w:rsidP="006A23FD">
      <w:r>
        <w:t xml:space="preserve">THIS IS A TEST FILE </w:t>
      </w:r>
    </w:p>
    <w:p w14:paraId="386D398A" w14:textId="77777777" w:rsidR="006A23FD" w:rsidRDefault="006A23FD" w:rsidP="006A23FD">
      <w:r>
        <w:t xml:space="preserve">THIS IS A TEST FILE </w:t>
      </w:r>
    </w:p>
    <w:p w14:paraId="5145418B" w14:textId="77777777" w:rsidR="006A23FD" w:rsidRDefault="006A23FD" w:rsidP="006A23FD">
      <w:r>
        <w:t xml:space="preserve">THIS IS A TEST FILE </w:t>
      </w:r>
    </w:p>
    <w:p w14:paraId="68F0463D" w14:textId="77777777" w:rsidR="006A23FD" w:rsidRDefault="006A23FD" w:rsidP="006A23FD">
      <w:r>
        <w:t xml:space="preserve">THIS IS A TEST FILE </w:t>
      </w:r>
    </w:p>
    <w:p w14:paraId="64C37CB5" w14:textId="77777777" w:rsidR="006A23FD" w:rsidRDefault="006A23FD" w:rsidP="006A23FD">
      <w:r>
        <w:t xml:space="preserve">THIS IS A TEST FILE </w:t>
      </w:r>
    </w:p>
    <w:p w14:paraId="3A9410D5" w14:textId="77777777" w:rsidR="006A23FD" w:rsidRDefault="006A23FD" w:rsidP="006A23FD">
      <w:r>
        <w:t xml:space="preserve">THIS IS A TEST FILE </w:t>
      </w:r>
    </w:p>
    <w:p w14:paraId="5D56967E" w14:textId="77777777" w:rsidR="006A23FD" w:rsidRDefault="006A23FD" w:rsidP="006A23FD">
      <w:r>
        <w:t xml:space="preserve">THIS IS A TEST FILE </w:t>
      </w:r>
    </w:p>
    <w:p w14:paraId="5DD834D1" w14:textId="77777777" w:rsidR="006A23FD" w:rsidRPr="006A23FD" w:rsidRDefault="006A23FD" w:rsidP="006A23FD"/>
    <w:p w14:paraId="4A6F15FC" w14:textId="77777777" w:rsidR="006A23FD" w:rsidRDefault="006A23FD" w:rsidP="006A23FD">
      <w:r>
        <w:t xml:space="preserve">THIS IS A TEST FILE </w:t>
      </w:r>
    </w:p>
    <w:p w14:paraId="22AB3925" w14:textId="77777777" w:rsidR="006A23FD" w:rsidRDefault="006A23FD" w:rsidP="006A23FD">
      <w:r>
        <w:t xml:space="preserve">THIS IS A TEST FILE </w:t>
      </w:r>
    </w:p>
    <w:p w14:paraId="1DBBF6B1" w14:textId="77777777" w:rsidR="006A23FD" w:rsidRDefault="006A23FD" w:rsidP="006A23FD">
      <w:r>
        <w:t xml:space="preserve">THIS IS A TEST FILE </w:t>
      </w:r>
    </w:p>
    <w:p w14:paraId="4EF3AB42" w14:textId="77777777" w:rsidR="006A23FD" w:rsidRDefault="006A23FD" w:rsidP="006A23FD">
      <w:r>
        <w:t xml:space="preserve">THIS IS A TEST FILE </w:t>
      </w:r>
    </w:p>
    <w:p w14:paraId="74FDDD56" w14:textId="77777777" w:rsidR="006A23FD" w:rsidRDefault="006A23FD" w:rsidP="006A23FD">
      <w:r>
        <w:t xml:space="preserve">THIS IS A TEST FILE </w:t>
      </w:r>
    </w:p>
    <w:p w14:paraId="4A212EB1" w14:textId="77777777" w:rsidR="006A23FD" w:rsidRDefault="006A23FD" w:rsidP="006A23FD">
      <w:r>
        <w:t xml:space="preserve">THIS IS A TEST FILE </w:t>
      </w:r>
    </w:p>
    <w:p w14:paraId="76091F47" w14:textId="77777777" w:rsidR="006A23FD" w:rsidRDefault="006A23FD" w:rsidP="006A23FD">
      <w:r>
        <w:t xml:space="preserve">THIS IS A TEST FILE </w:t>
      </w:r>
    </w:p>
    <w:p w14:paraId="5701E4F9" w14:textId="77777777" w:rsidR="006A23FD" w:rsidRDefault="006A23FD" w:rsidP="006A23FD">
      <w:r>
        <w:t xml:space="preserve">THIS IS A TEST FILE </w:t>
      </w:r>
    </w:p>
    <w:p w14:paraId="7EB9F9CC" w14:textId="77777777" w:rsidR="006A23FD" w:rsidRDefault="006A23FD" w:rsidP="006A23FD">
      <w:r>
        <w:t xml:space="preserve">THIS IS A TEST FILE </w:t>
      </w:r>
    </w:p>
    <w:p w14:paraId="3FB1030B" w14:textId="77777777" w:rsidR="006A23FD" w:rsidRDefault="006A23FD" w:rsidP="006A23FD">
      <w:r>
        <w:t xml:space="preserve">THIS IS A TEST FILE </w:t>
      </w:r>
    </w:p>
    <w:p w14:paraId="04CE8142" w14:textId="77777777" w:rsidR="006A23FD" w:rsidRDefault="006A23FD" w:rsidP="006A23FD">
      <w:r>
        <w:lastRenderedPageBreak/>
        <w:t xml:space="preserve">THIS IS A TEST FILE </w:t>
      </w:r>
    </w:p>
    <w:p w14:paraId="014186AA" w14:textId="77777777" w:rsidR="006A23FD" w:rsidRDefault="006A23FD" w:rsidP="006A23FD">
      <w:r>
        <w:t xml:space="preserve">THIS IS A TEST FILE </w:t>
      </w:r>
    </w:p>
    <w:p w14:paraId="49D7D863" w14:textId="77777777" w:rsidR="006A23FD" w:rsidRDefault="006A23FD" w:rsidP="006A23FD">
      <w:r>
        <w:t xml:space="preserve">THIS IS A TEST FILE </w:t>
      </w:r>
    </w:p>
    <w:p w14:paraId="78952362" w14:textId="77777777" w:rsidR="006A23FD" w:rsidRDefault="006A23FD" w:rsidP="006A23FD">
      <w:r>
        <w:t xml:space="preserve">THIS IS A TEST FILE </w:t>
      </w:r>
    </w:p>
    <w:p w14:paraId="0C7B4E9B" w14:textId="77777777" w:rsidR="006A23FD" w:rsidRDefault="006A23FD" w:rsidP="006A23FD">
      <w:r>
        <w:t xml:space="preserve">THIS IS A TEST FILE </w:t>
      </w:r>
    </w:p>
    <w:p w14:paraId="71834847" w14:textId="77777777" w:rsidR="006A23FD" w:rsidRDefault="006A23FD" w:rsidP="006A23FD">
      <w:r>
        <w:t xml:space="preserve">THIS IS A TEST FILE </w:t>
      </w:r>
    </w:p>
    <w:p w14:paraId="5478BFEE" w14:textId="77777777" w:rsidR="006A23FD" w:rsidRDefault="006A23FD" w:rsidP="006A23FD">
      <w:r>
        <w:t xml:space="preserve">THIS IS A TEST FILE </w:t>
      </w:r>
    </w:p>
    <w:p w14:paraId="3767FC48" w14:textId="77777777" w:rsidR="006A23FD" w:rsidRDefault="006A23FD" w:rsidP="006A23FD">
      <w:r>
        <w:t xml:space="preserve">THIS IS A TEST FILE </w:t>
      </w:r>
    </w:p>
    <w:p w14:paraId="2B46226F" w14:textId="77777777" w:rsidR="006A23FD" w:rsidRDefault="006A23FD" w:rsidP="006A23FD">
      <w:r>
        <w:t xml:space="preserve">THIS IS A TEST FILE </w:t>
      </w:r>
    </w:p>
    <w:p w14:paraId="3CA3D2B8" w14:textId="77777777" w:rsidR="006A23FD" w:rsidRDefault="006A23FD" w:rsidP="006A23FD">
      <w:r>
        <w:t xml:space="preserve">THIS IS A TEST FILE </w:t>
      </w:r>
    </w:p>
    <w:p w14:paraId="73D7A0E0" w14:textId="77777777" w:rsidR="006A23FD" w:rsidRDefault="006A23FD" w:rsidP="006A23FD">
      <w:r>
        <w:t xml:space="preserve">THIS IS A TEST FILE </w:t>
      </w:r>
    </w:p>
    <w:p w14:paraId="3243AEE2" w14:textId="77777777" w:rsidR="006A23FD" w:rsidRDefault="006A23FD" w:rsidP="006A23FD">
      <w:r>
        <w:t xml:space="preserve">THIS IS A TEST FILE </w:t>
      </w:r>
    </w:p>
    <w:p w14:paraId="6998D12A" w14:textId="77777777" w:rsidR="006A23FD" w:rsidRDefault="006A23FD" w:rsidP="006A23FD">
      <w:r>
        <w:t xml:space="preserve">THIS IS A TEST FILE </w:t>
      </w:r>
    </w:p>
    <w:p w14:paraId="269D39E3" w14:textId="77777777" w:rsidR="006A23FD" w:rsidRDefault="006A23FD" w:rsidP="006A23FD">
      <w:r>
        <w:t xml:space="preserve">THIS IS A TEST FILE </w:t>
      </w:r>
    </w:p>
    <w:p w14:paraId="78C27614" w14:textId="77777777" w:rsidR="006A23FD" w:rsidRDefault="006A23FD" w:rsidP="006A23FD">
      <w:r>
        <w:t xml:space="preserve">THIS IS A TEST FILE </w:t>
      </w:r>
    </w:p>
    <w:p w14:paraId="5738DB72" w14:textId="77777777" w:rsidR="006A23FD" w:rsidRDefault="006A23FD" w:rsidP="006A23FD">
      <w:r>
        <w:t xml:space="preserve">THIS IS A TEST FILE </w:t>
      </w:r>
    </w:p>
    <w:p w14:paraId="3B4779C2" w14:textId="77777777" w:rsidR="006A23FD" w:rsidRDefault="006A23FD" w:rsidP="006A23FD">
      <w:r>
        <w:t xml:space="preserve">THIS IS A TEST FILE </w:t>
      </w:r>
    </w:p>
    <w:p w14:paraId="4016DD0C" w14:textId="77777777" w:rsidR="006A23FD" w:rsidRDefault="006A23FD" w:rsidP="006A23FD">
      <w:r>
        <w:t xml:space="preserve">THIS IS A TEST FILE </w:t>
      </w:r>
    </w:p>
    <w:p w14:paraId="482AD978" w14:textId="77777777" w:rsidR="006A23FD" w:rsidRDefault="006A23FD" w:rsidP="006A23FD">
      <w:r>
        <w:t xml:space="preserve">THIS IS A TEST FILE </w:t>
      </w:r>
    </w:p>
    <w:p w14:paraId="2EE5AEB4" w14:textId="77777777" w:rsidR="006A23FD" w:rsidRDefault="006A23FD" w:rsidP="006A23FD">
      <w:r>
        <w:t xml:space="preserve">THIS IS A TEST FILE </w:t>
      </w:r>
    </w:p>
    <w:p w14:paraId="3C6C0EA0" w14:textId="77777777" w:rsidR="006A23FD" w:rsidRDefault="006A23FD" w:rsidP="006A23FD">
      <w:r>
        <w:t xml:space="preserve">THIS IS A TEST FILE </w:t>
      </w:r>
    </w:p>
    <w:p w14:paraId="1879E4CC" w14:textId="77777777" w:rsidR="006A23FD" w:rsidRDefault="006A23FD" w:rsidP="006A23FD">
      <w:r>
        <w:t xml:space="preserve">THIS IS A TEST FILE </w:t>
      </w:r>
    </w:p>
    <w:p w14:paraId="174B2354" w14:textId="77777777" w:rsidR="006A23FD" w:rsidRDefault="006A23FD" w:rsidP="006A23FD">
      <w:r>
        <w:t xml:space="preserve">THIS IS A TEST FILE </w:t>
      </w:r>
    </w:p>
    <w:p w14:paraId="3897105A" w14:textId="77777777" w:rsidR="006A23FD" w:rsidRDefault="006A23FD" w:rsidP="006A23FD">
      <w:r>
        <w:t xml:space="preserve">THIS IS A TEST FILE </w:t>
      </w:r>
    </w:p>
    <w:p w14:paraId="165B2770" w14:textId="77777777" w:rsidR="006A23FD" w:rsidRDefault="006A23FD" w:rsidP="006A23FD">
      <w:r>
        <w:t xml:space="preserve">THIS IS A TEST FILE </w:t>
      </w:r>
    </w:p>
    <w:p w14:paraId="4204A5E4" w14:textId="77777777" w:rsidR="006A23FD" w:rsidRDefault="006A23FD" w:rsidP="006A23FD">
      <w:r>
        <w:lastRenderedPageBreak/>
        <w:t xml:space="preserve">THIS IS A TEST FILE </w:t>
      </w:r>
    </w:p>
    <w:p w14:paraId="475CEA21" w14:textId="77777777" w:rsidR="006A23FD" w:rsidRDefault="006A23FD" w:rsidP="006A23FD">
      <w:r>
        <w:t xml:space="preserve">THIS IS A TEST FILE </w:t>
      </w:r>
    </w:p>
    <w:p w14:paraId="528EC6B5" w14:textId="77777777" w:rsidR="006A23FD" w:rsidRDefault="006A23FD" w:rsidP="006A23FD">
      <w:r>
        <w:t xml:space="preserve">THIS IS A TEST FILE </w:t>
      </w:r>
    </w:p>
    <w:p w14:paraId="4A69FBF9" w14:textId="77777777" w:rsidR="006A23FD" w:rsidRDefault="006A23FD" w:rsidP="006A23FD">
      <w:r>
        <w:t xml:space="preserve">THIS IS A TEST FILE </w:t>
      </w:r>
    </w:p>
    <w:p w14:paraId="5EF460B6" w14:textId="77777777" w:rsidR="006A23FD" w:rsidRDefault="006A23FD" w:rsidP="006A23FD">
      <w:r>
        <w:t xml:space="preserve">THIS IS A TEST FILE </w:t>
      </w:r>
    </w:p>
    <w:p w14:paraId="602F1D7A" w14:textId="77777777" w:rsidR="006A23FD" w:rsidRDefault="006A23FD" w:rsidP="006A23FD">
      <w:r>
        <w:t xml:space="preserve">THIS IS A TEST FILE </w:t>
      </w:r>
    </w:p>
    <w:p w14:paraId="0A8AB8BA" w14:textId="77777777" w:rsidR="006A23FD" w:rsidRDefault="006A23FD" w:rsidP="006A23FD">
      <w:r>
        <w:t xml:space="preserve">THIS IS A TEST FILE </w:t>
      </w:r>
    </w:p>
    <w:p w14:paraId="06DD5E2A" w14:textId="77777777" w:rsidR="006A23FD" w:rsidRDefault="006A23FD" w:rsidP="006A23FD">
      <w:r>
        <w:t xml:space="preserve">THIS IS A TEST FILE </w:t>
      </w:r>
    </w:p>
    <w:p w14:paraId="75721346" w14:textId="77777777" w:rsidR="006A23FD" w:rsidRPr="006A23FD" w:rsidRDefault="006A23FD" w:rsidP="006A23FD"/>
    <w:p w14:paraId="345A501A" w14:textId="77777777" w:rsidR="006A23FD" w:rsidRDefault="006A23FD" w:rsidP="006A23FD">
      <w:r>
        <w:t xml:space="preserve">THIS IS A TEST FILE </w:t>
      </w:r>
    </w:p>
    <w:p w14:paraId="07BFD00A" w14:textId="77777777" w:rsidR="006A23FD" w:rsidRDefault="006A23FD" w:rsidP="006A23FD">
      <w:r>
        <w:t xml:space="preserve">THIS IS A TEST FILE </w:t>
      </w:r>
    </w:p>
    <w:p w14:paraId="649CB3E5" w14:textId="77777777" w:rsidR="006A23FD" w:rsidRDefault="006A23FD" w:rsidP="006A23FD">
      <w:r>
        <w:t xml:space="preserve">THIS IS A TEST FILE </w:t>
      </w:r>
    </w:p>
    <w:p w14:paraId="6AAE5518" w14:textId="77777777" w:rsidR="006A23FD" w:rsidRDefault="006A23FD" w:rsidP="006A23FD">
      <w:r>
        <w:t xml:space="preserve">THIS IS A TEST FILE </w:t>
      </w:r>
    </w:p>
    <w:p w14:paraId="3D03720E" w14:textId="77777777" w:rsidR="006A23FD" w:rsidRDefault="006A23FD" w:rsidP="006A23FD">
      <w:r>
        <w:t xml:space="preserve">THIS IS A TEST FILE </w:t>
      </w:r>
    </w:p>
    <w:p w14:paraId="483B51FC" w14:textId="77777777" w:rsidR="006A23FD" w:rsidRDefault="006A23FD" w:rsidP="006A23FD">
      <w:r>
        <w:t xml:space="preserve">THIS IS A TEST FILE </w:t>
      </w:r>
    </w:p>
    <w:p w14:paraId="26C514A7" w14:textId="77777777" w:rsidR="006A23FD" w:rsidRDefault="006A23FD" w:rsidP="006A23FD">
      <w:r>
        <w:t xml:space="preserve">THIS IS A TEST FILE </w:t>
      </w:r>
    </w:p>
    <w:p w14:paraId="71B617EB" w14:textId="77777777" w:rsidR="006A23FD" w:rsidRDefault="006A23FD" w:rsidP="006A23FD">
      <w:r>
        <w:t xml:space="preserve">THIS IS A TEST FILE </w:t>
      </w:r>
    </w:p>
    <w:p w14:paraId="71C0769F" w14:textId="77777777" w:rsidR="006A23FD" w:rsidRDefault="006A23FD" w:rsidP="006A23FD">
      <w:r>
        <w:t xml:space="preserve">THIS IS A TEST FILE </w:t>
      </w:r>
    </w:p>
    <w:p w14:paraId="7F93B376" w14:textId="77777777" w:rsidR="006A23FD" w:rsidRDefault="006A23FD" w:rsidP="006A23FD">
      <w:r>
        <w:t xml:space="preserve">THIS IS A TEST FILE </w:t>
      </w:r>
    </w:p>
    <w:p w14:paraId="60589FE4" w14:textId="77777777" w:rsidR="006A23FD" w:rsidRDefault="006A23FD" w:rsidP="006A23FD">
      <w:r>
        <w:t xml:space="preserve">THIS IS A TEST FILE </w:t>
      </w:r>
    </w:p>
    <w:p w14:paraId="42FAC891" w14:textId="77777777" w:rsidR="006A23FD" w:rsidRDefault="006A23FD" w:rsidP="006A23FD">
      <w:r>
        <w:t xml:space="preserve">THIS IS A TEST FILE </w:t>
      </w:r>
    </w:p>
    <w:p w14:paraId="29ED3B3E" w14:textId="77777777" w:rsidR="006A23FD" w:rsidRDefault="006A23FD" w:rsidP="006A23FD">
      <w:r>
        <w:t xml:space="preserve">THIS IS A TEST FILE </w:t>
      </w:r>
    </w:p>
    <w:p w14:paraId="0D0687D4" w14:textId="77777777" w:rsidR="006A23FD" w:rsidRDefault="006A23FD" w:rsidP="006A23FD">
      <w:r>
        <w:t xml:space="preserve">THIS IS A TEST FILE </w:t>
      </w:r>
    </w:p>
    <w:p w14:paraId="4E957C5F" w14:textId="77777777" w:rsidR="006A23FD" w:rsidRDefault="006A23FD" w:rsidP="006A23FD">
      <w:r>
        <w:t xml:space="preserve">THIS IS A TEST FILE </w:t>
      </w:r>
    </w:p>
    <w:p w14:paraId="57D136BB" w14:textId="77777777" w:rsidR="006A23FD" w:rsidRDefault="006A23FD" w:rsidP="006A23FD">
      <w:r>
        <w:t xml:space="preserve">THIS IS A TEST FILE </w:t>
      </w:r>
    </w:p>
    <w:p w14:paraId="102D8532" w14:textId="77777777" w:rsidR="006A23FD" w:rsidRDefault="006A23FD" w:rsidP="006A23FD">
      <w:r>
        <w:lastRenderedPageBreak/>
        <w:t xml:space="preserve">THIS IS A TEST FILE </w:t>
      </w:r>
    </w:p>
    <w:p w14:paraId="3D5B79CC" w14:textId="77777777" w:rsidR="006A23FD" w:rsidRDefault="006A23FD" w:rsidP="006A23FD">
      <w:r>
        <w:t xml:space="preserve">THIS IS A TEST FILE </w:t>
      </w:r>
    </w:p>
    <w:p w14:paraId="795C6E82" w14:textId="77777777" w:rsidR="006A23FD" w:rsidRDefault="006A23FD" w:rsidP="006A23FD">
      <w:r>
        <w:t xml:space="preserve">THIS IS A TEST FILE </w:t>
      </w:r>
    </w:p>
    <w:p w14:paraId="6A08648A" w14:textId="77777777" w:rsidR="006A23FD" w:rsidRDefault="006A23FD" w:rsidP="006A23FD">
      <w:r>
        <w:t xml:space="preserve">THIS IS A TEST FILE </w:t>
      </w:r>
    </w:p>
    <w:p w14:paraId="5F05F0F3" w14:textId="77777777" w:rsidR="006A23FD" w:rsidRDefault="006A23FD" w:rsidP="006A23FD">
      <w:r>
        <w:t xml:space="preserve">THIS IS A TEST FILE </w:t>
      </w:r>
    </w:p>
    <w:p w14:paraId="01F98CEC" w14:textId="77777777" w:rsidR="006A23FD" w:rsidRDefault="006A23FD" w:rsidP="006A23FD">
      <w:r>
        <w:t xml:space="preserve">THIS IS A TEST FILE </w:t>
      </w:r>
    </w:p>
    <w:p w14:paraId="5D9FE9C3" w14:textId="77777777" w:rsidR="006A23FD" w:rsidRDefault="006A23FD" w:rsidP="006A23FD">
      <w:r>
        <w:t xml:space="preserve">THIS IS A TEST FILE </w:t>
      </w:r>
    </w:p>
    <w:p w14:paraId="5AD7C83D" w14:textId="77777777" w:rsidR="006A23FD" w:rsidRDefault="006A23FD" w:rsidP="006A23FD">
      <w:r>
        <w:t xml:space="preserve">THIS IS A TEST FILE </w:t>
      </w:r>
    </w:p>
    <w:p w14:paraId="2329BA4F" w14:textId="77777777" w:rsidR="006A23FD" w:rsidRDefault="006A23FD" w:rsidP="006A23FD">
      <w:r>
        <w:t xml:space="preserve">THIS IS A TEST FILE </w:t>
      </w:r>
    </w:p>
    <w:p w14:paraId="12DD1CA1" w14:textId="77777777" w:rsidR="006A23FD" w:rsidRDefault="006A23FD" w:rsidP="006A23FD">
      <w:r>
        <w:t xml:space="preserve">THIS IS A TEST FILE </w:t>
      </w:r>
    </w:p>
    <w:p w14:paraId="479FFB3E" w14:textId="77777777" w:rsidR="006A23FD" w:rsidRDefault="006A23FD" w:rsidP="006A23FD">
      <w:r>
        <w:t xml:space="preserve">THIS IS A TEST FILE </w:t>
      </w:r>
    </w:p>
    <w:p w14:paraId="5F76608C" w14:textId="77777777" w:rsidR="006A23FD" w:rsidRDefault="006A23FD" w:rsidP="006A23FD">
      <w:r>
        <w:t xml:space="preserve">THIS IS A TEST FILE </w:t>
      </w:r>
    </w:p>
    <w:p w14:paraId="5B62D1B2" w14:textId="77777777" w:rsidR="006A23FD" w:rsidRDefault="006A23FD" w:rsidP="006A23FD">
      <w:r>
        <w:t xml:space="preserve">THIS IS A TEST FILE </w:t>
      </w:r>
    </w:p>
    <w:p w14:paraId="791376A6" w14:textId="77777777" w:rsidR="006A23FD" w:rsidRDefault="006A23FD" w:rsidP="006A23FD">
      <w:r>
        <w:t xml:space="preserve">THIS IS A TEST FILE </w:t>
      </w:r>
    </w:p>
    <w:p w14:paraId="7ABBA81A" w14:textId="77777777" w:rsidR="006A23FD" w:rsidRDefault="006A23FD" w:rsidP="006A23FD">
      <w:r>
        <w:t xml:space="preserve">THIS IS A TEST FILE </w:t>
      </w:r>
    </w:p>
    <w:p w14:paraId="0C2CD992" w14:textId="77777777" w:rsidR="006A23FD" w:rsidRDefault="006A23FD" w:rsidP="006A23FD">
      <w:r>
        <w:t xml:space="preserve">THIS IS A TEST FILE </w:t>
      </w:r>
    </w:p>
    <w:p w14:paraId="2FA36DB6" w14:textId="77777777" w:rsidR="006A23FD" w:rsidRDefault="006A23FD" w:rsidP="006A23FD">
      <w:r>
        <w:t xml:space="preserve">THIS IS A TEST FILE </w:t>
      </w:r>
    </w:p>
    <w:p w14:paraId="2BB4B762" w14:textId="77777777" w:rsidR="006A23FD" w:rsidRDefault="006A23FD" w:rsidP="006A23FD">
      <w:r>
        <w:t xml:space="preserve">THIS IS A TEST FILE </w:t>
      </w:r>
    </w:p>
    <w:p w14:paraId="4EEC0364" w14:textId="77777777" w:rsidR="006A23FD" w:rsidRDefault="006A23FD" w:rsidP="006A23FD">
      <w:r>
        <w:t xml:space="preserve">THIS IS A TEST FILE </w:t>
      </w:r>
    </w:p>
    <w:p w14:paraId="4F4AF688" w14:textId="77777777" w:rsidR="006A23FD" w:rsidRDefault="006A23FD" w:rsidP="006A23FD">
      <w:r>
        <w:t xml:space="preserve">THIS IS A TEST FILE </w:t>
      </w:r>
    </w:p>
    <w:p w14:paraId="09E0AC21" w14:textId="77777777" w:rsidR="006A23FD" w:rsidRDefault="006A23FD" w:rsidP="006A23FD">
      <w:r>
        <w:t xml:space="preserve">THIS IS A TEST FILE </w:t>
      </w:r>
    </w:p>
    <w:p w14:paraId="0B3836F9" w14:textId="77777777" w:rsidR="006A23FD" w:rsidRDefault="006A23FD" w:rsidP="006A23FD">
      <w:r>
        <w:t xml:space="preserve">THIS IS A TEST FILE </w:t>
      </w:r>
    </w:p>
    <w:p w14:paraId="06A19ECA" w14:textId="77777777" w:rsidR="006A23FD" w:rsidRDefault="006A23FD" w:rsidP="006A23FD">
      <w:r>
        <w:t xml:space="preserve">THIS IS A TEST FILE </w:t>
      </w:r>
    </w:p>
    <w:p w14:paraId="015564EF" w14:textId="77777777" w:rsidR="006A23FD" w:rsidRDefault="006A23FD" w:rsidP="006A23FD">
      <w:r>
        <w:t xml:space="preserve">THIS IS A TEST FILE </w:t>
      </w:r>
    </w:p>
    <w:p w14:paraId="440DC51E" w14:textId="77777777" w:rsidR="006A23FD" w:rsidRDefault="006A23FD" w:rsidP="006A23FD">
      <w:r>
        <w:t xml:space="preserve">THIS IS A TEST FILE </w:t>
      </w:r>
    </w:p>
    <w:p w14:paraId="5F4FF4C0" w14:textId="77777777" w:rsidR="006A23FD" w:rsidRDefault="006A23FD" w:rsidP="006A23FD">
      <w:r>
        <w:lastRenderedPageBreak/>
        <w:t xml:space="preserve">THIS IS A TEST FILE </w:t>
      </w:r>
    </w:p>
    <w:p w14:paraId="196D61CA" w14:textId="77777777" w:rsidR="006A23FD" w:rsidRDefault="006A23FD" w:rsidP="006A23FD">
      <w:r>
        <w:t xml:space="preserve">THIS IS A TEST FILE </w:t>
      </w:r>
    </w:p>
    <w:p w14:paraId="144D3569" w14:textId="77777777" w:rsidR="006A23FD" w:rsidRPr="006A23FD" w:rsidRDefault="006A23FD" w:rsidP="006A23FD"/>
    <w:p w14:paraId="7106CB5E" w14:textId="77777777" w:rsidR="006A23FD" w:rsidRDefault="006A23FD" w:rsidP="006A23FD">
      <w:r>
        <w:t xml:space="preserve">THIS IS A TEST FILE </w:t>
      </w:r>
    </w:p>
    <w:p w14:paraId="2CB4C744" w14:textId="77777777" w:rsidR="006A23FD" w:rsidRDefault="006A23FD" w:rsidP="006A23FD">
      <w:r>
        <w:t xml:space="preserve">THIS IS A TEST FILE </w:t>
      </w:r>
    </w:p>
    <w:p w14:paraId="2E4D47C2" w14:textId="77777777" w:rsidR="006A23FD" w:rsidRDefault="006A23FD" w:rsidP="006A23FD">
      <w:r>
        <w:t xml:space="preserve">THIS IS A TEST FILE </w:t>
      </w:r>
    </w:p>
    <w:p w14:paraId="65C69EF6" w14:textId="77777777" w:rsidR="006A23FD" w:rsidRDefault="006A23FD" w:rsidP="006A23FD">
      <w:r>
        <w:t xml:space="preserve">THIS IS A TEST FILE </w:t>
      </w:r>
    </w:p>
    <w:p w14:paraId="0FCD3A22" w14:textId="77777777" w:rsidR="006A23FD" w:rsidRDefault="006A23FD" w:rsidP="006A23FD">
      <w:r>
        <w:t xml:space="preserve">THIS IS A TEST FILE </w:t>
      </w:r>
    </w:p>
    <w:p w14:paraId="4F3BDA01" w14:textId="77777777" w:rsidR="006A23FD" w:rsidRDefault="006A23FD" w:rsidP="006A23FD">
      <w:r>
        <w:t xml:space="preserve">THIS IS A TEST FILE </w:t>
      </w:r>
    </w:p>
    <w:p w14:paraId="46274648" w14:textId="77777777" w:rsidR="006A23FD" w:rsidRDefault="006A23FD" w:rsidP="006A23FD">
      <w:r>
        <w:t xml:space="preserve">THIS IS A TEST FILE </w:t>
      </w:r>
    </w:p>
    <w:p w14:paraId="6BC023E7" w14:textId="77777777" w:rsidR="006A23FD" w:rsidRDefault="006A23FD" w:rsidP="006A23FD">
      <w:r>
        <w:t xml:space="preserve">THIS IS A TEST FILE </w:t>
      </w:r>
    </w:p>
    <w:p w14:paraId="452E3666" w14:textId="77777777" w:rsidR="006A23FD" w:rsidRDefault="006A23FD" w:rsidP="006A23FD">
      <w:r>
        <w:t xml:space="preserve">THIS IS A TEST FILE </w:t>
      </w:r>
    </w:p>
    <w:p w14:paraId="18E9CD09" w14:textId="77777777" w:rsidR="006A23FD" w:rsidRDefault="006A23FD" w:rsidP="006A23FD">
      <w:r>
        <w:t xml:space="preserve">THIS IS A TEST FILE </w:t>
      </w:r>
    </w:p>
    <w:p w14:paraId="5C6B8DE9" w14:textId="77777777" w:rsidR="006A23FD" w:rsidRDefault="006A23FD" w:rsidP="006A23FD">
      <w:r>
        <w:t xml:space="preserve">THIS IS A TEST FILE </w:t>
      </w:r>
    </w:p>
    <w:p w14:paraId="253013F7" w14:textId="77777777" w:rsidR="006A23FD" w:rsidRDefault="006A23FD" w:rsidP="006A23FD">
      <w:r>
        <w:t xml:space="preserve">THIS IS A TEST FILE </w:t>
      </w:r>
    </w:p>
    <w:p w14:paraId="407AA8EC" w14:textId="77777777" w:rsidR="006A23FD" w:rsidRDefault="006A23FD" w:rsidP="006A23FD">
      <w:r>
        <w:t xml:space="preserve">THIS IS A TEST FILE </w:t>
      </w:r>
    </w:p>
    <w:p w14:paraId="3CAF366F" w14:textId="77777777" w:rsidR="006A23FD" w:rsidRDefault="006A23FD" w:rsidP="006A23FD">
      <w:r>
        <w:t xml:space="preserve">THIS IS A TEST FILE </w:t>
      </w:r>
    </w:p>
    <w:p w14:paraId="28C80BDB" w14:textId="77777777" w:rsidR="006A23FD" w:rsidRDefault="006A23FD" w:rsidP="006A23FD">
      <w:r>
        <w:t xml:space="preserve">THIS IS A TEST FILE </w:t>
      </w:r>
    </w:p>
    <w:p w14:paraId="1D7B87A2" w14:textId="77777777" w:rsidR="006A23FD" w:rsidRDefault="006A23FD" w:rsidP="006A23FD">
      <w:r>
        <w:t xml:space="preserve">THIS IS A TEST FILE </w:t>
      </w:r>
    </w:p>
    <w:p w14:paraId="270F18BC" w14:textId="77777777" w:rsidR="006A23FD" w:rsidRDefault="006A23FD" w:rsidP="006A23FD">
      <w:r>
        <w:t xml:space="preserve">THIS IS A TEST FILE </w:t>
      </w:r>
    </w:p>
    <w:p w14:paraId="0934B7B2" w14:textId="77777777" w:rsidR="006A23FD" w:rsidRDefault="006A23FD" w:rsidP="006A23FD">
      <w:r>
        <w:t xml:space="preserve">THIS IS A TEST FILE </w:t>
      </w:r>
    </w:p>
    <w:p w14:paraId="4677E182" w14:textId="77777777" w:rsidR="006A23FD" w:rsidRDefault="006A23FD" w:rsidP="006A23FD">
      <w:r>
        <w:t xml:space="preserve">THIS IS A TEST FILE </w:t>
      </w:r>
    </w:p>
    <w:p w14:paraId="00131AC3" w14:textId="77777777" w:rsidR="006A23FD" w:rsidRDefault="006A23FD" w:rsidP="006A23FD">
      <w:r>
        <w:t xml:space="preserve">THIS IS A TEST FILE </w:t>
      </w:r>
    </w:p>
    <w:p w14:paraId="77F658D8" w14:textId="77777777" w:rsidR="006A23FD" w:rsidRDefault="006A23FD" w:rsidP="006A23FD">
      <w:r>
        <w:t xml:space="preserve">THIS IS A TEST FILE </w:t>
      </w:r>
    </w:p>
    <w:p w14:paraId="40BB448A" w14:textId="77777777" w:rsidR="006A23FD" w:rsidRDefault="006A23FD" w:rsidP="006A23FD">
      <w:r>
        <w:t xml:space="preserve">THIS IS A TEST FILE </w:t>
      </w:r>
    </w:p>
    <w:p w14:paraId="6B41432A" w14:textId="77777777" w:rsidR="006A23FD" w:rsidRDefault="006A23FD" w:rsidP="006A23FD">
      <w:r>
        <w:lastRenderedPageBreak/>
        <w:t xml:space="preserve">THIS IS A TEST FILE </w:t>
      </w:r>
    </w:p>
    <w:p w14:paraId="41BA84B7" w14:textId="77777777" w:rsidR="006A23FD" w:rsidRDefault="006A23FD" w:rsidP="006A23FD">
      <w:r>
        <w:t xml:space="preserve">THIS IS A TEST FILE </w:t>
      </w:r>
    </w:p>
    <w:p w14:paraId="2B822E08" w14:textId="77777777" w:rsidR="006A23FD" w:rsidRDefault="006A23FD" w:rsidP="006A23FD">
      <w:r>
        <w:t xml:space="preserve">THIS IS A TEST FILE </w:t>
      </w:r>
    </w:p>
    <w:p w14:paraId="3C2CC2AC" w14:textId="77777777" w:rsidR="006A23FD" w:rsidRDefault="006A23FD" w:rsidP="006A23FD">
      <w:r>
        <w:t xml:space="preserve">THIS IS A TEST FILE </w:t>
      </w:r>
    </w:p>
    <w:p w14:paraId="1C350B31" w14:textId="77777777" w:rsidR="006A23FD" w:rsidRDefault="006A23FD" w:rsidP="006A23FD">
      <w:r>
        <w:t xml:space="preserve">THIS IS A TEST FILE </w:t>
      </w:r>
    </w:p>
    <w:p w14:paraId="39FB0DF3" w14:textId="77777777" w:rsidR="006A23FD" w:rsidRDefault="006A23FD" w:rsidP="006A23FD">
      <w:r>
        <w:t xml:space="preserve">THIS IS A TEST FILE </w:t>
      </w:r>
    </w:p>
    <w:p w14:paraId="6F52F120" w14:textId="77777777" w:rsidR="006A23FD" w:rsidRDefault="006A23FD" w:rsidP="006A23FD">
      <w:r>
        <w:t xml:space="preserve">THIS IS A TEST FILE </w:t>
      </w:r>
    </w:p>
    <w:p w14:paraId="5BF94E43" w14:textId="77777777" w:rsidR="006A23FD" w:rsidRDefault="006A23FD" w:rsidP="006A23FD">
      <w:r>
        <w:t xml:space="preserve">THIS IS A TEST FILE </w:t>
      </w:r>
    </w:p>
    <w:p w14:paraId="063C4113" w14:textId="77777777" w:rsidR="006A23FD" w:rsidRDefault="006A23FD" w:rsidP="006A23FD">
      <w:r>
        <w:t xml:space="preserve">THIS IS A TEST FILE </w:t>
      </w:r>
    </w:p>
    <w:p w14:paraId="50993C7C" w14:textId="77777777" w:rsidR="006A23FD" w:rsidRDefault="006A23FD" w:rsidP="006A23FD">
      <w:r>
        <w:t xml:space="preserve">THIS IS A TEST FILE </w:t>
      </w:r>
    </w:p>
    <w:p w14:paraId="21B23EEF" w14:textId="77777777" w:rsidR="006A23FD" w:rsidRDefault="006A23FD" w:rsidP="006A23FD">
      <w:r>
        <w:t xml:space="preserve">THIS IS A TEST FILE </w:t>
      </w:r>
    </w:p>
    <w:p w14:paraId="4E252127" w14:textId="77777777" w:rsidR="006A23FD" w:rsidRDefault="006A23FD" w:rsidP="006A23FD">
      <w:r>
        <w:t xml:space="preserve">THIS IS A TEST FILE </w:t>
      </w:r>
    </w:p>
    <w:p w14:paraId="0175B634" w14:textId="77777777" w:rsidR="006A23FD" w:rsidRDefault="006A23FD" w:rsidP="006A23FD">
      <w:r>
        <w:t xml:space="preserve">THIS IS A TEST FILE </w:t>
      </w:r>
    </w:p>
    <w:p w14:paraId="1BDBA4FC" w14:textId="77777777" w:rsidR="006A23FD" w:rsidRDefault="006A23FD" w:rsidP="006A23FD">
      <w:r>
        <w:t xml:space="preserve">THIS IS A TEST FILE </w:t>
      </w:r>
    </w:p>
    <w:p w14:paraId="545524F3" w14:textId="77777777" w:rsidR="006A23FD" w:rsidRDefault="006A23FD" w:rsidP="006A23FD">
      <w:r>
        <w:t xml:space="preserve">THIS IS A TEST FILE </w:t>
      </w:r>
    </w:p>
    <w:p w14:paraId="6177559B" w14:textId="77777777" w:rsidR="006A23FD" w:rsidRDefault="006A23FD" w:rsidP="006A23FD">
      <w:r>
        <w:t xml:space="preserve">THIS IS A TEST FILE </w:t>
      </w:r>
    </w:p>
    <w:p w14:paraId="3A1BFCDE" w14:textId="77777777" w:rsidR="006A23FD" w:rsidRDefault="006A23FD" w:rsidP="006A23FD">
      <w:r>
        <w:t xml:space="preserve">THIS IS A TEST FILE </w:t>
      </w:r>
    </w:p>
    <w:p w14:paraId="5EC09728" w14:textId="77777777" w:rsidR="006A23FD" w:rsidRDefault="006A23FD" w:rsidP="006A23FD">
      <w:r>
        <w:t xml:space="preserve">THIS IS A TEST FILE </w:t>
      </w:r>
    </w:p>
    <w:p w14:paraId="1D73B073" w14:textId="77777777" w:rsidR="006A23FD" w:rsidRDefault="006A23FD" w:rsidP="006A23FD">
      <w:r>
        <w:t xml:space="preserve">THIS IS A TEST FILE </w:t>
      </w:r>
    </w:p>
    <w:p w14:paraId="7A44FA39" w14:textId="77777777" w:rsidR="006A23FD" w:rsidRDefault="006A23FD" w:rsidP="006A23FD">
      <w:r>
        <w:t xml:space="preserve">THIS IS A TEST FILE </w:t>
      </w:r>
    </w:p>
    <w:p w14:paraId="434063BA" w14:textId="77777777" w:rsidR="006A23FD" w:rsidRDefault="006A23FD" w:rsidP="006A23FD">
      <w:r>
        <w:t xml:space="preserve">THIS IS A TEST FILE </w:t>
      </w:r>
    </w:p>
    <w:p w14:paraId="183EBCB3" w14:textId="77777777" w:rsidR="006A23FD" w:rsidRPr="006A23FD" w:rsidRDefault="006A23FD" w:rsidP="006A23FD"/>
    <w:p w14:paraId="39D9E89C" w14:textId="77777777" w:rsidR="006A23FD" w:rsidRDefault="006A23FD" w:rsidP="006A23FD">
      <w:r>
        <w:t xml:space="preserve">THIS IS A TEST FILE </w:t>
      </w:r>
    </w:p>
    <w:p w14:paraId="77BD6A62" w14:textId="77777777" w:rsidR="006A23FD" w:rsidRDefault="006A23FD" w:rsidP="006A23FD">
      <w:r>
        <w:t xml:space="preserve">THIS IS A TEST FILE </w:t>
      </w:r>
    </w:p>
    <w:p w14:paraId="38A716E8" w14:textId="77777777" w:rsidR="006A23FD" w:rsidRDefault="006A23FD" w:rsidP="006A23FD">
      <w:r>
        <w:t xml:space="preserve">THIS IS A TEST FILE </w:t>
      </w:r>
    </w:p>
    <w:p w14:paraId="7D268BEF" w14:textId="77777777" w:rsidR="006A23FD" w:rsidRDefault="006A23FD" w:rsidP="006A23FD">
      <w:r>
        <w:lastRenderedPageBreak/>
        <w:t xml:space="preserve">THIS IS A TEST FILE </w:t>
      </w:r>
    </w:p>
    <w:p w14:paraId="4AD33EDE" w14:textId="77777777" w:rsidR="006A23FD" w:rsidRDefault="006A23FD" w:rsidP="006A23FD">
      <w:r>
        <w:t xml:space="preserve">THIS IS A TEST FILE </w:t>
      </w:r>
    </w:p>
    <w:p w14:paraId="251FABFB" w14:textId="77777777" w:rsidR="006A23FD" w:rsidRDefault="006A23FD" w:rsidP="006A23FD">
      <w:r>
        <w:t xml:space="preserve">THIS IS A TEST FILE </w:t>
      </w:r>
    </w:p>
    <w:p w14:paraId="4B159426" w14:textId="77777777" w:rsidR="006A23FD" w:rsidRDefault="006A23FD" w:rsidP="006A23FD">
      <w:r>
        <w:t xml:space="preserve">THIS IS A TEST FILE </w:t>
      </w:r>
    </w:p>
    <w:p w14:paraId="15E15916" w14:textId="77777777" w:rsidR="006A23FD" w:rsidRDefault="006A23FD" w:rsidP="006A23FD">
      <w:r>
        <w:t xml:space="preserve">THIS IS A TEST FILE </w:t>
      </w:r>
    </w:p>
    <w:p w14:paraId="01236E53" w14:textId="77777777" w:rsidR="006A23FD" w:rsidRDefault="006A23FD" w:rsidP="006A23FD">
      <w:r>
        <w:t xml:space="preserve">THIS IS A TEST FILE </w:t>
      </w:r>
    </w:p>
    <w:p w14:paraId="474C04A6" w14:textId="77777777" w:rsidR="006A23FD" w:rsidRDefault="006A23FD" w:rsidP="006A23FD">
      <w:r>
        <w:t xml:space="preserve">THIS IS A TEST FILE </w:t>
      </w:r>
    </w:p>
    <w:p w14:paraId="4A5B2B5F" w14:textId="77777777" w:rsidR="006A23FD" w:rsidRDefault="006A23FD" w:rsidP="006A23FD">
      <w:r>
        <w:t xml:space="preserve">THIS IS A TEST FILE </w:t>
      </w:r>
    </w:p>
    <w:p w14:paraId="269BC35D" w14:textId="77777777" w:rsidR="006A23FD" w:rsidRDefault="006A23FD" w:rsidP="006A23FD">
      <w:r>
        <w:t xml:space="preserve">THIS IS A TEST FILE </w:t>
      </w:r>
    </w:p>
    <w:p w14:paraId="40A2972F" w14:textId="77777777" w:rsidR="006A23FD" w:rsidRDefault="006A23FD" w:rsidP="006A23FD">
      <w:r>
        <w:t xml:space="preserve">THIS IS A TEST FILE </w:t>
      </w:r>
    </w:p>
    <w:p w14:paraId="388EBC18" w14:textId="77777777" w:rsidR="006A23FD" w:rsidRDefault="006A23FD" w:rsidP="006A23FD">
      <w:r>
        <w:t xml:space="preserve">THIS IS A TEST FILE </w:t>
      </w:r>
    </w:p>
    <w:p w14:paraId="56D2AC46" w14:textId="77777777" w:rsidR="006A23FD" w:rsidRDefault="006A23FD" w:rsidP="006A23FD">
      <w:r>
        <w:t xml:space="preserve">THIS IS A TEST FILE </w:t>
      </w:r>
    </w:p>
    <w:p w14:paraId="6B27E52D" w14:textId="77777777" w:rsidR="006A23FD" w:rsidRDefault="006A23FD" w:rsidP="006A23FD">
      <w:r>
        <w:t xml:space="preserve">THIS IS A TEST FILE </w:t>
      </w:r>
    </w:p>
    <w:p w14:paraId="748FD0D4" w14:textId="77777777" w:rsidR="006A23FD" w:rsidRDefault="006A23FD" w:rsidP="006A23FD">
      <w:r>
        <w:t xml:space="preserve">THIS IS A TEST FILE </w:t>
      </w:r>
    </w:p>
    <w:p w14:paraId="4C4B3AFE" w14:textId="77777777" w:rsidR="006A23FD" w:rsidRDefault="006A23FD" w:rsidP="006A23FD">
      <w:r>
        <w:t xml:space="preserve">THIS IS A TEST FILE </w:t>
      </w:r>
    </w:p>
    <w:p w14:paraId="7D23045A" w14:textId="77777777" w:rsidR="006A23FD" w:rsidRDefault="006A23FD" w:rsidP="006A23FD">
      <w:r>
        <w:t xml:space="preserve">THIS IS A TEST FILE </w:t>
      </w:r>
    </w:p>
    <w:p w14:paraId="436AE7FB" w14:textId="77777777" w:rsidR="006A23FD" w:rsidRDefault="006A23FD" w:rsidP="006A23FD">
      <w:r>
        <w:t xml:space="preserve">THIS IS A TEST FILE </w:t>
      </w:r>
    </w:p>
    <w:p w14:paraId="7752689D" w14:textId="77777777" w:rsidR="006A23FD" w:rsidRDefault="006A23FD" w:rsidP="006A23FD">
      <w:r>
        <w:t xml:space="preserve">THIS IS A TEST FILE </w:t>
      </w:r>
    </w:p>
    <w:p w14:paraId="2F844679" w14:textId="77777777" w:rsidR="006A23FD" w:rsidRDefault="006A23FD" w:rsidP="006A23FD">
      <w:r>
        <w:t xml:space="preserve">THIS IS A TEST FILE </w:t>
      </w:r>
    </w:p>
    <w:p w14:paraId="0090581E" w14:textId="77777777" w:rsidR="006A23FD" w:rsidRDefault="006A23FD" w:rsidP="006A23FD">
      <w:r>
        <w:t xml:space="preserve">THIS IS A TEST FILE </w:t>
      </w:r>
    </w:p>
    <w:p w14:paraId="3C91274D" w14:textId="77777777" w:rsidR="006A23FD" w:rsidRDefault="006A23FD" w:rsidP="006A23FD">
      <w:r>
        <w:t xml:space="preserve">THIS IS A TEST FILE </w:t>
      </w:r>
    </w:p>
    <w:p w14:paraId="279D9BDA" w14:textId="77777777" w:rsidR="006A23FD" w:rsidRDefault="006A23FD" w:rsidP="006A23FD">
      <w:r>
        <w:t xml:space="preserve">THIS IS A TEST FILE </w:t>
      </w:r>
    </w:p>
    <w:p w14:paraId="6470C832" w14:textId="77777777" w:rsidR="006A23FD" w:rsidRDefault="006A23FD" w:rsidP="006A23FD">
      <w:r>
        <w:t xml:space="preserve">THIS IS A TEST FILE </w:t>
      </w:r>
    </w:p>
    <w:p w14:paraId="55BD0360" w14:textId="77777777" w:rsidR="006A23FD" w:rsidRDefault="006A23FD" w:rsidP="006A23FD">
      <w:r>
        <w:t xml:space="preserve">THIS IS A TEST FILE </w:t>
      </w:r>
    </w:p>
    <w:p w14:paraId="4F375237" w14:textId="77777777" w:rsidR="006A23FD" w:rsidRDefault="006A23FD" w:rsidP="006A23FD">
      <w:r>
        <w:t xml:space="preserve">THIS IS A TEST FILE </w:t>
      </w:r>
    </w:p>
    <w:p w14:paraId="1859E7BE" w14:textId="77777777" w:rsidR="006A23FD" w:rsidRDefault="006A23FD" w:rsidP="006A23FD">
      <w:r>
        <w:lastRenderedPageBreak/>
        <w:t xml:space="preserve">THIS IS A TEST FILE </w:t>
      </w:r>
    </w:p>
    <w:p w14:paraId="4C1C1CBE" w14:textId="77777777" w:rsidR="006A23FD" w:rsidRDefault="006A23FD" w:rsidP="006A23FD">
      <w:r>
        <w:t xml:space="preserve">THIS IS A TEST FILE </w:t>
      </w:r>
    </w:p>
    <w:p w14:paraId="6D87921E" w14:textId="77777777" w:rsidR="006A23FD" w:rsidRDefault="006A23FD" w:rsidP="006A23FD">
      <w:r>
        <w:t xml:space="preserve">THIS IS A TEST FILE </w:t>
      </w:r>
    </w:p>
    <w:p w14:paraId="04FD74B9" w14:textId="77777777" w:rsidR="006A23FD" w:rsidRDefault="006A23FD" w:rsidP="006A23FD">
      <w:r>
        <w:t xml:space="preserve">THIS IS A TEST FILE </w:t>
      </w:r>
    </w:p>
    <w:p w14:paraId="0A739F5F" w14:textId="77777777" w:rsidR="006A23FD" w:rsidRDefault="006A23FD" w:rsidP="006A23FD">
      <w:r>
        <w:t xml:space="preserve">THIS IS A TEST FILE </w:t>
      </w:r>
    </w:p>
    <w:p w14:paraId="10B5C1E7" w14:textId="77777777" w:rsidR="006A23FD" w:rsidRDefault="006A23FD" w:rsidP="006A23FD">
      <w:r>
        <w:t xml:space="preserve">THIS IS A TEST FILE </w:t>
      </w:r>
    </w:p>
    <w:p w14:paraId="27DC6BD9" w14:textId="77777777" w:rsidR="006A23FD" w:rsidRDefault="006A23FD" w:rsidP="006A23FD">
      <w:r>
        <w:t xml:space="preserve">THIS IS A TEST FILE </w:t>
      </w:r>
    </w:p>
    <w:p w14:paraId="4E222EC3" w14:textId="77777777" w:rsidR="006A23FD" w:rsidRDefault="006A23FD" w:rsidP="006A23FD">
      <w:r>
        <w:t xml:space="preserve">THIS IS A TEST FILE </w:t>
      </w:r>
    </w:p>
    <w:p w14:paraId="1068BAE5" w14:textId="77777777" w:rsidR="006A23FD" w:rsidRDefault="006A23FD" w:rsidP="006A23FD">
      <w:r>
        <w:t xml:space="preserve">THIS IS A TEST FILE </w:t>
      </w:r>
    </w:p>
    <w:p w14:paraId="1CD6A4AE" w14:textId="77777777" w:rsidR="006A23FD" w:rsidRDefault="006A23FD" w:rsidP="006A23FD">
      <w:r>
        <w:t xml:space="preserve">THIS IS A TEST FILE </w:t>
      </w:r>
    </w:p>
    <w:p w14:paraId="7178779B" w14:textId="77777777" w:rsidR="006A23FD" w:rsidRDefault="006A23FD" w:rsidP="006A23FD">
      <w:r>
        <w:t xml:space="preserve">THIS IS A TEST FILE </w:t>
      </w:r>
    </w:p>
    <w:p w14:paraId="359171B1" w14:textId="77777777" w:rsidR="006A23FD" w:rsidRDefault="006A23FD" w:rsidP="006A23FD">
      <w:r>
        <w:t xml:space="preserve">THIS IS A TEST FILE </w:t>
      </w:r>
    </w:p>
    <w:p w14:paraId="27C35ADC" w14:textId="77777777" w:rsidR="006A23FD" w:rsidRDefault="006A23FD" w:rsidP="006A23FD">
      <w:r>
        <w:t xml:space="preserve">THIS IS A TEST FILE </w:t>
      </w:r>
    </w:p>
    <w:p w14:paraId="0C816F4F" w14:textId="77777777" w:rsidR="006A23FD" w:rsidRDefault="006A23FD" w:rsidP="006A23FD">
      <w:r>
        <w:t xml:space="preserve">THIS IS A TEST FILE </w:t>
      </w:r>
    </w:p>
    <w:p w14:paraId="5C97E4D1" w14:textId="77777777" w:rsidR="006A23FD" w:rsidRDefault="006A23FD" w:rsidP="006A23FD">
      <w:r>
        <w:t xml:space="preserve">THIS IS A TEST FILE </w:t>
      </w:r>
    </w:p>
    <w:p w14:paraId="4A320BD4" w14:textId="77777777" w:rsidR="006A23FD" w:rsidRPr="006A23FD" w:rsidRDefault="006A23FD" w:rsidP="006A23FD"/>
    <w:p w14:paraId="7CFC9F0D" w14:textId="77777777" w:rsidR="006A23FD" w:rsidRDefault="006A23FD" w:rsidP="006A23FD">
      <w:r>
        <w:t xml:space="preserve">THIS IS A TEST FILE </w:t>
      </w:r>
    </w:p>
    <w:p w14:paraId="026EAA2A" w14:textId="77777777" w:rsidR="006A23FD" w:rsidRDefault="006A23FD" w:rsidP="006A23FD">
      <w:r>
        <w:t xml:space="preserve">THIS IS A TEST FILE </w:t>
      </w:r>
    </w:p>
    <w:p w14:paraId="6A82CB39" w14:textId="77777777" w:rsidR="006A23FD" w:rsidRDefault="006A23FD" w:rsidP="006A23FD">
      <w:r>
        <w:t xml:space="preserve">THIS IS A TEST FILE </w:t>
      </w:r>
    </w:p>
    <w:p w14:paraId="36BB2BDE" w14:textId="77777777" w:rsidR="006A23FD" w:rsidRDefault="006A23FD" w:rsidP="006A23FD">
      <w:r>
        <w:t xml:space="preserve">THIS IS A TEST FILE </w:t>
      </w:r>
    </w:p>
    <w:p w14:paraId="458EAC2E" w14:textId="77777777" w:rsidR="006A23FD" w:rsidRDefault="006A23FD" w:rsidP="006A23FD">
      <w:r>
        <w:t xml:space="preserve">THIS IS A TEST FILE </w:t>
      </w:r>
    </w:p>
    <w:p w14:paraId="0D7033F6" w14:textId="77777777" w:rsidR="006A23FD" w:rsidRDefault="006A23FD" w:rsidP="006A23FD">
      <w:r>
        <w:t xml:space="preserve">THIS IS A TEST FILE </w:t>
      </w:r>
    </w:p>
    <w:p w14:paraId="24861047" w14:textId="77777777" w:rsidR="006A23FD" w:rsidRDefault="006A23FD" w:rsidP="006A23FD">
      <w:r>
        <w:t xml:space="preserve">THIS IS A TEST FILE </w:t>
      </w:r>
    </w:p>
    <w:p w14:paraId="462B3834" w14:textId="77777777" w:rsidR="006A23FD" w:rsidRDefault="006A23FD" w:rsidP="006A23FD">
      <w:r>
        <w:t xml:space="preserve">THIS IS A TEST FILE </w:t>
      </w:r>
    </w:p>
    <w:p w14:paraId="0317F684" w14:textId="77777777" w:rsidR="006A23FD" w:rsidRDefault="006A23FD" w:rsidP="006A23FD">
      <w:r>
        <w:t xml:space="preserve">THIS IS A TEST FILE </w:t>
      </w:r>
    </w:p>
    <w:p w14:paraId="4958CE57" w14:textId="77777777" w:rsidR="006A23FD" w:rsidRDefault="006A23FD" w:rsidP="006A23FD">
      <w:r>
        <w:lastRenderedPageBreak/>
        <w:t xml:space="preserve">THIS IS A TEST FILE </w:t>
      </w:r>
    </w:p>
    <w:p w14:paraId="6EF0B5C6" w14:textId="77777777" w:rsidR="006A23FD" w:rsidRDefault="006A23FD" w:rsidP="006A23FD">
      <w:r>
        <w:t xml:space="preserve">THIS IS A TEST FILE </w:t>
      </w:r>
    </w:p>
    <w:p w14:paraId="237A596E" w14:textId="77777777" w:rsidR="006A23FD" w:rsidRDefault="006A23FD" w:rsidP="006A23FD">
      <w:r>
        <w:t xml:space="preserve">THIS IS A TEST FILE </w:t>
      </w:r>
    </w:p>
    <w:p w14:paraId="27C5850A" w14:textId="77777777" w:rsidR="006A23FD" w:rsidRDefault="006A23FD" w:rsidP="006A23FD">
      <w:r>
        <w:t xml:space="preserve">THIS IS A TEST FILE </w:t>
      </w:r>
    </w:p>
    <w:p w14:paraId="5F8D8D53" w14:textId="77777777" w:rsidR="006A23FD" w:rsidRDefault="006A23FD" w:rsidP="006A23FD">
      <w:r>
        <w:t xml:space="preserve">THIS IS A TEST FILE </w:t>
      </w:r>
    </w:p>
    <w:p w14:paraId="547387F0" w14:textId="77777777" w:rsidR="006A23FD" w:rsidRDefault="006A23FD" w:rsidP="006A23FD">
      <w:r>
        <w:t xml:space="preserve">THIS IS A TEST FILE </w:t>
      </w:r>
    </w:p>
    <w:p w14:paraId="6F32D368" w14:textId="77777777" w:rsidR="006A23FD" w:rsidRDefault="006A23FD" w:rsidP="006A23FD">
      <w:r>
        <w:t xml:space="preserve">THIS IS A TEST FILE </w:t>
      </w:r>
    </w:p>
    <w:p w14:paraId="0BE53917" w14:textId="77777777" w:rsidR="006A23FD" w:rsidRDefault="006A23FD" w:rsidP="006A23FD">
      <w:r>
        <w:t xml:space="preserve">THIS IS A TEST FILE </w:t>
      </w:r>
    </w:p>
    <w:p w14:paraId="73CBE804" w14:textId="77777777" w:rsidR="006A23FD" w:rsidRDefault="006A23FD" w:rsidP="006A23FD">
      <w:r>
        <w:t xml:space="preserve">THIS IS A TEST FILE </w:t>
      </w:r>
    </w:p>
    <w:p w14:paraId="7090D849" w14:textId="77777777" w:rsidR="006A23FD" w:rsidRDefault="006A23FD" w:rsidP="006A23FD">
      <w:r>
        <w:t xml:space="preserve">THIS IS A TEST FILE </w:t>
      </w:r>
    </w:p>
    <w:p w14:paraId="7FC66C04" w14:textId="77777777" w:rsidR="006A23FD" w:rsidRDefault="006A23FD" w:rsidP="006A23FD">
      <w:r>
        <w:t xml:space="preserve">THIS IS A TEST FILE </w:t>
      </w:r>
    </w:p>
    <w:p w14:paraId="7A2ACD43" w14:textId="77777777" w:rsidR="006A23FD" w:rsidRDefault="006A23FD" w:rsidP="006A23FD">
      <w:r>
        <w:t xml:space="preserve">THIS IS A TEST FILE </w:t>
      </w:r>
    </w:p>
    <w:p w14:paraId="57116E43" w14:textId="77777777" w:rsidR="006A23FD" w:rsidRDefault="006A23FD" w:rsidP="006A23FD">
      <w:r>
        <w:t xml:space="preserve">THIS IS A TEST FILE </w:t>
      </w:r>
    </w:p>
    <w:p w14:paraId="52BFE1F8" w14:textId="77777777" w:rsidR="006A23FD" w:rsidRDefault="006A23FD" w:rsidP="006A23FD">
      <w:r>
        <w:t xml:space="preserve">THIS IS A TEST FILE </w:t>
      </w:r>
    </w:p>
    <w:p w14:paraId="264CDAEF" w14:textId="77777777" w:rsidR="006A23FD" w:rsidRDefault="006A23FD" w:rsidP="006A23FD">
      <w:r>
        <w:t xml:space="preserve">THIS IS A TEST FILE </w:t>
      </w:r>
    </w:p>
    <w:p w14:paraId="6D77D59E" w14:textId="77777777" w:rsidR="006A23FD" w:rsidRDefault="006A23FD" w:rsidP="006A23FD">
      <w:r>
        <w:t xml:space="preserve">THIS IS A TEST FILE </w:t>
      </w:r>
    </w:p>
    <w:p w14:paraId="294B0397" w14:textId="77777777" w:rsidR="006A23FD" w:rsidRDefault="006A23FD" w:rsidP="006A23FD">
      <w:r>
        <w:t xml:space="preserve">THIS IS A TEST FILE </w:t>
      </w:r>
    </w:p>
    <w:p w14:paraId="3DD56EA1" w14:textId="77777777" w:rsidR="006A23FD" w:rsidRDefault="006A23FD" w:rsidP="006A23FD">
      <w:r>
        <w:t xml:space="preserve">THIS IS A TEST FILE </w:t>
      </w:r>
    </w:p>
    <w:p w14:paraId="4001E7DC" w14:textId="77777777" w:rsidR="006A23FD" w:rsidRDefault="006A23FD" w:rsidP="006A23FD">
      <w:r>
        <w:t xml:space="preserve">THIS IS A TEST FILE </w:t>
      </w:r>
    </w:p>
    <w:p w14:paraId="2428C6CE" w14:textId="77777777" w:rsidR="006A23FD" w:rsidRDefault="006A23FD" w:rsidP="006A23FD">
      <w:r>
        <w:t xml:space="preserve">THIS IS A TEST FILE </w:t>
      </w:r>
    </w:p>
    <w:p w14:paraId="4B5F852F" w14:textId="77777777" w:rsidR="006A23FD" w:rsidRDefault="006A23FD" w:rsidP="006A23FD">
      <w:r>
        <w:t xml:space="preserve">THIS IS A TEST FILE </w:t>
      </w:r>
    </w:p>
    <w:p w14:paraId="2A852654" w14:textId="77777777" w:rsidR="006A23FD" w:rsidRDefault="006A23FD" w:rsidP="006A23FD">
      <w:r>
        <w:t xml:space="preserve">THIS IS A TEST FILE </w:t>
      </w:r>
    </w:p>
    <w:p w14:paraId="511C3E94" w14:textId="77777777" w:rsidR="006A23FD" w:rsidRDefault="006A23FD" w:rsidP="006A23FD">
      <w:r>
        <w:t xml:space="preserve">THIS IS A TEST FILE </w:t>
      </w:r>
    </w:p>
    <w:p w14:paraId="43999A58" w14:textId="77777777" w:rsidR="006A23FD" w:rsidRDefault="006A23FD" w:rsidP="006A23FD">
      <w:r>
        <w:t xml:space="preserve">THIS IS A TEST FILE </w:t>
      </w:r>
    </w:p>
    <w:p w14:paraId="76C2EEFE" w14:textId="77777777" w:rsidR="006A23FD" w:rsidRDefault="006A23FD" w:rsidP="006A23FD">
      <w:r>
        <w:t xml:space="preserve">THIS IS A TEST FILE </w:t>
      </w:r>
    </w:p>
    <w:p w14:paraId="2F577BFD" w14:textId="77777777" w:rsidR="006A23FD" w:rsidRDefault="006A23FD" w:rsidP="006A23FD">
      <w:r>
        <w:lastRenderedPageBreak/>
        <w:t xml:space="preserve">THIS IS A TEST FILE </w:t>
      </w:r>
    </w:p>
    <w:p w14:paraId="4A3C5A2C" w14:textId="77777777" w:rsidR="006A23FD" w:rsidRDefault="006A23FD" w:rsidP="006A23FD">
      <w:r>
        <w:t xml:space="preserve">THIS IS A TEST FILE </w:t>
      </w:r>
    </w:p>
    <w:p w14:paraId="085C2BD8" w14:textId="77777777" w:rsidR="006A23FD" w:rsidRDefault="006A23FD" w:rsidP="006A23FD">
      <w:r>
        <w:t xml:space="preserve">THIS IS A TEST FILE </w:t>
      </w:r>
    </w:p>
    <w:p w14:paraId="530AB97C" w14:textId="77777777" w:rsidR="006A23FD" w:rsidRDefault="006A23FD" w:rsidP="006A23FD">
      <w:r>
        <w:t xml:space="preserve">THIS IS A TEST FILE </w:t>
      </w:r>
    </w:p>
    <w:p w14:paraId="5D7AB6D7" w14:textId="77777777" w:rsidR="006A23FD" w:rsidRDefault="006A23FD" w:rsidP="006A23FD">
      <w:r>
        <w:t xml:space="preserve">THIS IS A TEST FILE </w:t>
      </w:r>
    </w:p>
    <w:p w14:paraId="47C54C6B" w14:textId="77777777" w:rsidR="006A23FD" w:rsidRDefault="006A23FD" w:rsidP="006A23FD">
      <w:r>
        <w:t xml:space="preserve">THIS IS A TEST FILE </w:t>
      </w:r>
    </w:p>
    <w:p w14:paraId="77117770" w14:textId="77777777" w:rsidR="006A23FD" w:rsidRDefault="006A23FD" w:rsidP="006A23FD">
      <w:r>
        <w:t xml:space="preserve">THIS IS A TEST FILE </w:t>
      </w:r>
    </w:p>
    <w:p w14:paraId="74200A55" w14:textId="77777777" w:rsidR="006A23FD" w:rsidRDefault="006A23FD" w:rsidP="006A23FD">
      <w:r>
        <w:t xml:space="preserve">THIS IS A TEST FILE </w:t>
      </w:r>
    </w:p>
    <w:p w14:paraId="0C394875" w14:textId="77777777" w:rsidR="006A23FD" w:rsidRDefault="006A23FD" w:rsidP="006A23FD">
      <w:r>
        <w:t xml:space="preserve">THIS IS A TEST FILE </w:t>
      </w:r>
    </w:p>
    <w:p w14:paraId="0C9D6170" w14:textId="77777777" w:rsidR="006A23FD" w:rsidRPr="006A23FD" w:rsidRDefault="006A23FD" w:rsidP="006A23FD"/>
    <w:p w14:paraId="0CAFAA42" w14:textId="77777777" w:rsidR="006A23FD" w:rsidRDefault="006A23FD" w:rsidP="006A23FD">
      <w:r>
        <w:t xml:space="preserve">THIS IS A TEST FILE </w:t>
      </w:r>
    </w:p>
    <w:p w14:paraId="4A234BAA" w14:textId="77777777" w:rsidR="006A23FD" w:rsidRDefault="006A23FD" w:rsidP="006A23FD">
      <w:r>
        <w:t xml:space="preserve">THIS IS A TEST FILE </w:t>
      </w:r>
    </w:p>
    <w:p w14:paraId="471AA09C" w14:textId="77777777" w:rsidR="006A23FD" w:rsidRDefault="006A23FD" w:rsidP="006A23FD">
      <w:r>
        <w:t xml:space="preserve">THIS IS A TEST FILE </w:t>
      </w:r>
    </w:p>
    <w:p w14:paraId="63905111" w14:textId="77777777" w:rsidR="006A23FD" w:rsidRDefault="006A23FD" w:rsidP="006A23FD">
      <w:r>
        <w:t xml:space="preserve">THIS IS A TEST FILE </w:t>
      </w:r>
    </w:p>
    <w:p w14:paraId="3282F58F" w14:textId="77777777" w:rsidR="006A23FD" w:rsidRDefault="006A23FD" w:rsidP="006A23FD">
      <w:r>
        <w:t xml:space="preserve">THIS IS A TEST FILE </w:t>
      </w:r>
    </w:p>
    <w:p w14:paraId="65133681" w14:textId="77777777" w:rsidR="006A23FD" w:rsidRDefault="006A23FD" w:rsidP="006A23FD">
      <w:r>
        <w:t xml:space="preserve">THIS IS A TEST FILE </w:t>
      </w:r>
    </w:p>
    <w:p w14:paraId="2D1EDE9D" w14:textId="77777777" w:rsidR="006A23FD" w:rsidRDefault="006A23FD" w:rsidP="006A23FD">
      <w:r>
        <w:t xml:space="preserve">THIS IS A TEST FILE </w:t>
      </w:r>
    </w:p>
    <w:p w14:paraId="144EE828" w14:textId="77777777" w:rsidR="006A23FD" w:rsidRDefault="006A23FD" w:rsidP="006A23FD">
      <w:r>
        <w:t xml:space="preserve">THIS IS A TEST FILE </w:t>
      </w:r>
    </w:p>
    <w:p w14:paraId="322D0612" w14:textId="77777777" w:rsidR="006A23FD" w:rsidRDefault="006A23FD" w:rsidP="006A23FD">
      <w:r>
        <w:t xml:space="preserve">THIS IS A TEST FILE </w:t>
      </w:r>
    </w:p>
    <w:p w14:paraId="044EBB95" w14:textId="77777777" w:rsidR="006A23FD" w:rsidRDefault="006A23FD" w:rsidP="006A23FD">
      <w:r>
        <w:t xml:space="preserve">THIS IS A TEST FILE </w:t>
      </w:r>
    </w:p>
    <w:p w14:paraId="5B7EEAD7" w14:textId="77777777" w:rsidR="006A23FD" w:rsidRDefault="006A23FD" w:rsidP="006A23FD">
      <w:r>
        <w:t xml:space="preserve">THIS IS A TEST FILE </w:t>
      </w:r>
    </w:p>
    <w:p w14:paraId="2F041E49" w14:textId="77777777" w:rsidR="006A23FD" w:rsidRDefault="006A23FD" w:rsidP="006A23FD">
      <w:r>
        <w:t xml:space="preserve">THIS IS A TEST FILE </w:t>
      </w:r>
    </w:p>
    <w:p w14:paraId="4C0AAABD" w14:textId="77777777" w:rsidR="006A23FD" w:rsidRDefault="006A23FD" w:rsidP="006A23FD">
      <w:r>
        <w:t xml:space="preserve">THIS IS A TEST FILE </w:t>
      </w:r>
    </w:p>
    <w:p w14:paraId="5044F4CB" w14:textId="77777777" w:rsidR="006A23FD" w:rsidRDefault="006A23FD" w:rsidP="006A23FD">
      <w:r>
        <w:t xml:space="preserve">THIS IS A TEST FILE </w:t>
      </w:r>
    </w:p>
    <w:p w14:paraId="006FEB50" w14:textId="77777777" w:rsidR="006A23FD" w:rsidRDefault="006A23FD" w:rsidP="006A23FD">
      <w:r>
        <w:t xml:space="preserve">THIS IS A TEST FILE </w:t>
      </w:r>
    </w:p>
    <w:p w14:paraId="60A30E30" w14:textId="77777777" w:rsidR="006A23FD" w:rsidRDefault="006A23FD" w:rsidP="006A23FD">
      <w:r>
        <w:lastRenderedPageBreak/>
        <w:t xml:space="preserve">THIS IS A TEST FILE </w:t>
      </w:r>
    </w:p>
    <w:p w14:paraId="6A643522" w14:textId="77777777" w:rsidR="006A23FD" w:rsidRDefault="006A23FD" w:rsidP="006A23FD">
      <w:r>
        <w:t xml:space="preserve">THIS IS A TEST FILE </w:t>
      </w:r>
    </w:p>
    <w:p w14:paraId="21573BA9" w14:textId="77777777" w:rsidR="006A23FD" w:rsidRDefault="006A23FD" w:rsidP="006A23FD">
      <w:r>
        <w:t xml:space="preserve">THIS IS A TEST FILE </w:t>
      </w:r>
    </w:p>
    <w:p w14:paraId="2A9881DC" w14:textId="77777777" w:rsidR="006A23FD" w:rsidRDefault="006A23FD" w:rsidP="006A23FD">
      <w:r>
        <w:t xml:space="preserve">THIS IS A TEST FILE </w:t>
      </w:r>
    </w:p>
    <w:p w14:paraId="37BAA8FE" w14:textId="77777777" w:rsidR="006A23FD" w:rsidRDefault="006A23FD" w:rsidP="006A23FD">
      <w:r>
        <w:t xml:space="preserve">THIS IS A TEST FILE </w:t>
      </w:r>
    </w:p>
    <w:p w14:paraId="0EF1EA79" w14:textId="77777777" w:rsidR="006A23FD" w:rsidRDefault="006A23FD" w:rsidP="006A23FD">
      <w:r>
        <w:t xml:space="preserve">THIS IS A TEST FILE </w:t>
      </w:r>
    </w:p>
    <w:p w14:paraId="71BCE165" w14:textId="77777777" w:rsidR="006A23FD" w:rsidRDefault="006A23FD" w:rsidP="006A23FD">
      <w:r>
        <w:t xml:space="preserve">THIS IS A TEST FILE </w:t>
      </w:r>
    </w:p>
    <w:p w14:paraId="761FDDCB" w14:textId="77777777" w:rsidR="006A23FD" w:rsidRDefault="006A23FD" w:rsidP="006A23FD">
      <w:r>
        <w:t xml:space="preserve">THIS IS A TEST FILE </w:t>
      </w:r>
    </w:p>
    <w:p w14:paraId="3F8CA98F" w14:textId="77777777" w:rsidR="006A23FD" w:rsidRDefault="006A23FD" w:rsidP="006A23FD">
      <w:r>
        <w:t xml:space="preserve">THIS IS A TEST FILE </w:t>
      </w:r>
    </w:p>
    <w:p w14:paraId="1251B3AF" w14:textId="77777777" w:rsidR="006A23FD" w:rsidRDefault="006A23FD" w:rsidP="006A23FD">
      <w:r>
        <w:t xml:space="preserve">THIS IS A TEST FILE </w:t>
      </w:r>
    </w:p>
    <w:p w14:paraId="63670728" w14:textId="77777777" w:rsidR="006A23FD" w:rsidRDefault="006A23FD" w:rsidP="006A23FD">
      <w:r>
        <w:t xml:space="preserve">THIS IS A TEST FILE </w:t>
      </w:r>
    </w:p>
    <w:p w14:paraId="028A676C" w14:textId="77777777" w:rsidR="006A23FD" w:rsidRDefault="006A23FD" w:rsidP="006A23FD">
      <w:r>
        <w:t xml:space="preserve">THIS IS A TEST FILE </w:t>
      </w:r>
    </w:p>
    <w:p w14:paraId="12AE3E34" w14:textId="77777777" w:rsidR="006A23FD" w:rsidRDefault="006A23FD" w:rsidP="006A23FD">
      <w:r>
        <w:t xml:space="preserve">THIS IS A TEST FILE </w:t>
      </w:r>
    </w:p>
    <w:p w14:paraId="41950B90" w14:textId="77777777" w:rsidR="006A23FD" w:rsidRDefault="006A23FD" w:rsidP="006A23FD">
      <w:r>
        <w:t xml:space="preserve">THIS IS A TEST FILE </w:t>
      </w:r>
    </w:p>
    <w:p w14:paraId="0DE96669" w14:textId="77777777" w:rsidR="006A23FD" w:rsidRDefault="006A23FD" w:rsidP="006A23FD">
      <w:r>
        <w:t xml:space="preserve">THIS IS A TEST FILE </w:t>
      </w:r>
    </w:p>
    <w:p w14:paraId="4E0A8E7B" w14:textId="77777777" w:rsidR="006A23FD" w:rsidRDefault="006A23FD" w:rsidP="006A23FD">
      <w:r>
        <w:t xml:space="preserve">THIS IS A TEST FILE </w:t>
      </w:r>
    </w:p>
    <w:p w14:paraId="0608D157" w14:textId="77777777" w:rsidR="006A23FD" w:rsidRDefault="006A23FD" w:rsidP="006A23FD">
      <w:r>
        <w:t xml:space="preserve">THIS IS A TEST FILE </w:t>
      </w:r>
    </w:p>
    <w:p w14:paraId="1B53A31E" w14:textId="77777777" w:rsidR="006A23FD" w:rsidRDefault="006A23FD" w:rsidP="006A23FD">
      <w:r>
        <w:t xml:space="preserve">THIS IS A TEST FILE </w:t>
      </w:r>
    </w:p>
    <w:p w14:paraId="72A56553" w14:textId="77777777" w:rsidR="006A23FD" w:rsidRDefault="006A23FD" w:rsidP="006A23FD">
      <w:r>
        <w:t xml:space="preserve">THIS IS A TEST FILE </w:t>
      </w:r>
    </w:p>
    <w:p w14:paraId="4E2D2088" w14:textId="77777777" w:rsidR="006A23FD" w:rsidRDefault="006A23FD" w:rsidP="006A23FD">
      <w:r>
        <w:t xml:space="preserve">THIS IS A TEST FILE </w:t>
      </w:r>
    </w:p>
    <w:p w14:paraId="3445D327" w14:textId="77777777" w:rsidR="006A23FD" w:rsidRDefault="006A23FD" w:rsidP="006A23FD">
      <w:r>
        <w:t xml:space="preserve">THIS IS A TEST FILE </w:t>
      </w:r>
    </w:p>
    <w:p w14:paraId="75C25F86" w14:textId="77777777" w:rsidR="006A23FD" w:rsidRDefault="006A23FD" w:rsidP="006A23FD">
      <w:r>
        <w:t xml:space="preserve">THIS IS A TEST FILE </w:t>
      </w:r>
    </w:p>
    <w:p w14:paraId="3CD78826" w14:textId="77777777" w:rsidR="006A23FD" w:rsidRDefault="006A23FD" w:rsidP="006A23FD">
      <w:r>
        <w:t xml:space="preserve">THIS IS A TEST FILE </w:t>
      </w:r>
    </w:p>
    <w:p w14:paraId="338EE602" w14:textId="77777777" w:rsidR="006A23FD" w:rsidRDefault="006A23FD" w:rsidP="006A23FD">
      <w:r>
        <w:t xml:space="preserve">THIS IS A TEST FILE </w:t>
      </w:r>
    </w:p>
    <w:p w14:paraId="0C1AAA27" w14:textId="77777777" w:rsidR="006A23FD" w:rsidRDefault="006A23FD" w:rsidP="006A23FD">
      <w:r>
        <w:t xml:space="preserve">THIS IS A TEST FILE </w:t>
      </w:r>
    </w:p>
    <w:p w14:paraId="75FE6252" w14:textId="77777777" w:rsidR="006A23FD" w:rsidRDefault="006A23FD" w:rsidP="006A23FD">
      <w:r>
        <w:lastRenderedPageBreak/>
        <w:t xml:space="preserve">THIS IS A TEST FILE </w:t>
      </w:r>
    </w:p>
    <w:p w14:paraId="3B0EE0EC" w14:textId="77777777" w:rsidR="006A23FD" w:rsidRDefault="006A23FD" w:rsidP="006A23FD">
      <w:r>
        <w:t xml:space="preserve">THIS IS A TEST FILE </w:t>
      </w:r>
    </w:p>
    <w:p w14:paraId="44D77E66" w14:textId="77777777" w:rsidR="006A23FD" w:rsidRDefault="006A23FD" w:rsidP="006A23FD">
      <w:r>
        <w:t xml:space="preserve">THIS IS A TEST FILE </w:t>
      </w:r>
    </w:p>
    <w:p w14:paraId="1A18DF88" w14:textId="77777777" w:rsidR="006A23FD" w:rsidRPr="006A23FD" w:rsidRDefault="006A23FD" w:rsidP="006A23FD"/>
    <w:p w14:paraId="47441B07" w14:textId="77777777" w:rsidR="006A23FD" w:rsidRDefault="006A23FD" w:rsidP="006A23FD">
      <w:r>
        <w:t xml:space="preserve">THIS IS A TEST FILE </w:t>
      </w:r>
    </w:p>
    <w:p w14:paraId="1ACDC558" w14:textId="77777777" w:rsidR="006A23FD" w:rsidRDefault="006A23FD" w:rsidP="006A23FD">
      <w:r>
        <w:t xml:space="preserve">THIS IS A TEST FILE </w:t>
      </w:r>
    </w:p>
    <w:p w14:paraId="631886BA" w14:textId="77777777" w:rsidR="006A23FD" w:rsidRDefault="006A23FD" w:rsidP="006A23FD">
      <w:r>
        <w:t xml:space="preserve">THIS IS A TEST FILE </w:t>
      </w:r>
    </w:p>
    <w:p w14:paraId="3EF56B88" w14:textId="77777777" w:rsidR="006A23FD" w:rsidRDefault="006A23FD" w:rsidP="006A23FD">
      <w:r>
        <w:t xml:space="preserve">THIS IS A TEST FILE </w:t>
      </w:r>
    </w:p>
    <w:p w14:paraId="682B11B4" w14:textId="77777777" w:rsidR="006A23FD" w:rsidRDefault="006A23FD" w:rsidP="006A23FD">
      <w:r>
        <w:t xml:space="preserve">THIS IS A TEST FILE </w:t>
      </w:r>
    </w:p>
    <w:p w14:paraId="5753034D" w14:textId="77777777" w:rsidR="006A23FD" w:rsidRDefault="006A23FD" w:rsidP="006A23FD">
      <w:r>
        <w:t xml:space="preserve">THIS IS A TEST FILE </w:t>
      </w:r>
    </w:p>
    <w:p w14:paraId="26B283CE" w14:textId="77777777" w:rsidR="006A23FD" w:rsidRDefault="006A23FD" w:rsidP="006A23FD">
      <w:r>
        <w:t xml:space="preserve">THIS IS A TEST FILE </w:t>
      </w:r>
    </w:p>
    <w:p w14:paraId="29773FB8" w14:textId="77777777" w:rsidR="006A23FD" w:rsidRDefault="006A23FD" w:rsidP="006A23FD">
      <w:r>
        <w:t xml:space="preserve">THIS IS A TEST FILE </w:t>
      </w:r>
    </w:p>
    <w:p w14:paraId="5ED42D10" w14:textId="77777777" w:rsidR="006A23FD" w:rsidRDefault="006A23FD" w:rsidP="006A23FD">
      <w:r>
        <w:t xml:space="preserve">THIS IS A TEST FILE </w:t>
      </w:r>
    </w:p>
    <w:p w14:paraId="0CD1BA00" w14:textId="77777777" w:rsidR="006A23FD" w:rsidRDefault="006A23FD" w:rsidP="006A23FD">
      <w:r>
        <w:t xml:space="preserve">THIS IS A TEST FILE </w:t>
      </w:r>
    </w:p>
    <w:p w14:paraId="64D936CA" w14:textId="77777777" w:rsidR="006A23FD" w:rsidRDefault="006A23FD" w:rsidP="006A23FD">
      <w:r>
        <w:t xml:space="preserve">THIS IS A TEST FILE </w:t>
      </w:r>
    </w:p>
    <w:p w14:paraId="7C17C456" w14:textId="77777777" w:rsidR="006A23FD" w:rsidRDefault="006A23FD" w:rsidP="006A23FD">
      <w:r>
        <w:t xml:space="preserve">THIS IS A TEST FILE </w:t>
      </w:r>
    </w:p>
    <w:p w14:paraId="36D41918" w14:textId="77777777" w:rsidR="006A23FD" w:rsidRDefault="006A23FD" w:rsidP="006A23FD">
      <w:r>
        <w:t xml:space="preserve">THIS IS A TEST FILE </w:t>
      </w:r>
    </w:p>
    <w:p w14:paraId="01D37F52" w14:textId="77777777" w:rsidR="006A23FD" w:rsidRDefault="006A23FD" w:rsidP="006A23FD">
      <w:r>
        <w:t xml:space="preserve">THIS IS A TEST FILE </w:t>
      </w:r>
    </w:p>
    <w:p w14:paraId="29C818D9" w14:textId="77777777" w:rsidR="006A23FD" w:rsidRDefault="006A23FD" w:rsidP="006A23FD">
      <w:r>
        <w:t xml:space="preserve">THIS IS A TEST FILE </w:t>
      </w:r>
    </w:p>
    <w:p w14:paraId="7C6E0F2D" w14:textId="77777777" w:rsidR="006A23FD" w:rsidRDefault="006A23FD" w:rsidP="006A23FD">
      <w:r>
        <w:t xml:space="preserve">THIS IS A TEST FILE </w:t>
      </w:r>
    </w:p>
    <w:p w14:paraId="25493A18" w14:textId="77777777" w:rsidR="006A23FD" w:rsidRDefault="006A23FD" w:rsidP="006A23FD">
      <w:r>
        <w:t xml:space="preserve">THIS IS A TEST FILE </w:t>
      </w:r>
    </w:p>
    <w:p w14:paraId="0546713B" w14:textId="77777777" w:rsidR="006A23FD" w:rsidRDefault="006A23FD" w:rsidP="006A23FD">
      <w:r>
        <w:t xml:space="preserve">THIS IS A TEST FILE </w:t>
      </w:r>
    </w:p>
    <w:p w14:paraId="7A7294FC" w14:textId="77777777" w:rsidR="006A23FD" w:rsidRDefault="006A23FD" w:rsidP="006A23FD">
      <w:r>
        <w:t xml:space="preserve">THIS IS A TEST FILE </w:t>
      </w:r>
    </w:p>
    <w:p w14:paraId="18CA7C5D" w14:textId="77777777" w:rsidR="006A23FD" w:rsidRDefault="006A23FD" w:rsidP="006A23FD">
      <w:r>
        <w:t xml:space="preserve">THIS IS A TEST FILE </w:t>
      </w:r>
    </w:p>
    <w:p w14:paraId="2B11B628" w14:textId="77777777" w:rsidR="006A23FD" w:rsidRDefault="006A23FD" w:rsidP="006A23FD">
      <w:r>
        <w:t xml:space="preserve">THIS IS A TEST FILE </w:t>
      </w:r>
    </w:p>
    <w:p w14:paraId="6185E31D" w14:textId="77777777" w:rsidR="006A23FD" w:rsidRDefault="006A23FD" w:rsidP="006A23FD">
      <w:r>
        <w:lastRenderedPageBreak/>
        <w:t xml:space="preserve">THIS IS A TEST FILE </w:t>
      </w:r>
    </w:p>
    <w:p w14:paraId="6866AD6B" w14:textId="77777777" w:rsidR="006A23FD" w:rsidRDefault="006A23FD" w:rsidP="006A23FD">
      <w:r>
        <w:t xml:space="preserve">THIS IS A TEST FILE </w:t>
      </w:r>
    </w:p>
    <w:p w14:paraId="4617D290" w14:textId="77777777" w:rsidR="006A23FD" w:rsidRDefault="006A23FD" w:rsidP="006A23FD">
      <w:r>
        <w:t xml:space="preserve">THIS IS A TEST FILE </w:t>
      </w:r>
    </w:p>
    <w:p w14:paraId="1AF5BF59" w14:textId="77777777" w:rsidR="006A23FD" w:rsidRDefault="006A23FD" w:rsidP="006A23FD">
      <w:r>
        <w:t xml:space="preserve">THIS IS A TEST FILE </w:t>
      </w:r>
    </w:p>
    <w:p w14:paraId="60BA756C" w14:textId="77777777" w:rsidR="006A23FD" w:rsidRDefault="006A23FD" w:rsidP="006A23FD">
      <w:r>
        <w:t xml:space="preserve">THIS IS A TEST FILE </w:t>
      </w:r>
    </w:p>
    <w:p w14:paraId="6C37A3FF" w14:textId="77777777" w:rsidR="006A23FD" w:rsidRDefault="006A23FD" w:rsidP="006A23FD">
      <w:r>
        <w:t xml:space="preserve">THIS IS A TEST FILE </w:t>
      </w:r>
    </w:p>
    <w:p w14:paraId="2D9B5FD4" w14:textId="77777777" w:rsidR="006A23FD" w:rsidRDefault="006A23FD" w:rsidP="006A23FD">
      <w:r>
        <w:t xml:space="preserve">THIS IS A TEST FILE </w:t>
      </w:r>
    </w:p>
    <w:p w14:paraId="3CB81AF6" w14:textId="77777777" w:rsidR="006A23FD" w:rsidRDefault="006A23FD" w:rsidP="006A23FD">
      <w:r>
        <w:t xml:space="preserve">THIS IS A TEST FILE </w:t>
      </w:r>
    </w:p>
    <w:p w14:paraId="7DEF2C20" w14:textId="77777777" w:rsidR="006A23FD" w:rsidRDefault="006A23FD" w:rsidP="006A23FD">
      <w:r>
        <w:t xml:space="preserve">THIS IS A TEST FILE </w:t>
      </w:r>
    </w:p>
    <w:p w14:paraId="5B7CC2E1" w14:textId="77777777" w:rsidR="006A23FD" w:rsidRDefault="006A23FD" w:rsidP="006A23FD">
      <w:r>
        <w:t xml:space="preserve">THIS IS A TEST FILE </w:t>
      </w:r>
    </w:p>
    <w:p w14:paraId="5C4D2A4C" w14:textId="77777777" w:rsidR="006A23FD" w:rsidRDefault="006A23FD" w:rsidP="006A23FD">
      <w:r>
        <w:t xml:space="preserve">THIS IS A TEST FILE </w:t>
      </w:r>
    </w:p>
    <w:p w14:paraId="175C896B" w14:textId="77777777" w:rsidR="006A23FD" w:rsidRDefault="006A23FD" w:rsidP="006A23FD">
      <w:r>
        <w:t xml:space="preserve">THIS IS A TEST FILE </w:t>
      </w:r>
    </w:p>
    <w:p w14:paraId="54107F3F" w14:textId="77777777" w:rsidR="006A23FD" w:rsidRDefault="006A23FD" w:rsidP="006A23FD">
      <w:r>
        <w:t xml:space="preserve">THIS IS A TEST FILE </w:t>
      </w:r>
    </w:p>
    <w:p w14:paraId="17EE88A1" w14:textId="77777777" w:rsidR="006A23FD" w:rsidRDefault="006A23FD" w:rsidP="006A23FD">
      <w:r>
        <w:t xml:space="preserve">THIS IS A TEST FILE </w:t>
      </w:r>
    </w:p>
    <w:p w14:paraId="34FC3BD1" w14:textId="77777777" w:rsidR="006A23FD" w:rsidRDefault="006A23FD" w:rsidP="006A23FD">
      <w:r>
        <w:t xml:space="preserve">THIS IS A TEST FILE </w:t>
      </w:r>
    </w:p>
    <w:p w14:paraId="4B8F84A9" w14:textId="77777777" w:rsidR="006A23FD" w:rsidRDefault="006A23FD" w:rsidP="006A23FD">
      <w:r>
        <w:t xml:space="preserve">THIS IS A TEST FILE </w:t>
      </w:r>
    </w:p>
    <w:p w14:paraId="5BE12906" w14:textId="77777777" w:rsidR="006A23FD" w:rsidRDefault="006A23FD" w:rsidP="006A23FD">
      <w:r>
        <w:t xml:space="preserve">THIS IS A TEST FILE </w:t>
      </w:r>
    </w:p>
    <w:p w14:paraId="67EFBF04" w14:textId="77777777" w:rsidR="006A23FD" w:rsidRDefault="006A23FD" w:rsidP="006A23FD">
      <w:r>
        <w:t xml:space="preserve">THIS IS A TEST FILE </w:t>
      </w:r>
    </w:p>
    <w:p w14:paraId="737FF59C" w14:textId="77777777" w:rsidR="006A23FD" w:rsidRDefault="006A23FD" w:rsidP="006A23FD">
      <w:r>
        <w:t xml:space="preserve">THIS IS A TEST FILE </w:t>
      </w:r>
    </w:p>
    <w:p w14:paraId="0EFE56DD" w14:textId="77777777" w:rsidR="006A23FD" w:rsidRDefault="006A23FD" w:rsidP="006A23FD">
      <w:r>
        <w:t xml:space="preserve">THIS IS A TEST FILE </w:t>
      </w:r>
    </w:p>
    <w:p w14:paraId="4E57130F" w14:textId="77777777" w:rsidR="006A23FD" w:rsidRDefault="006A23FD" w:rsidP="006A23FD">
      <w:r>
        <w:t xml:space="preserve">THIS IS A TEST FILE </w:t>
      </w:r>
    </w:p>
    <w:p w14:paraId="7D82F7D1" w14:textId="77777777" w:rsidR="006A23FD" w:rsidRDefault="006A23FD" w:rsidP="006A23FD">
      <w:r>
        <w:t xml:space="preserve">THIS IS A TEST FILE </w:t>
      </w:r>
    </w:p>
    <w:p w14:paraId="246A172C" w14:textId="77777777" w:rsidR="006A23FD" w:rsidRPr="006A23FD" w:rsidRDefault="006A23FD" w:rsidP="006A23FD"/>
    <w:p w14:paraId="1507AB69" w14:textId="77777777" w:rsidR="006A23FD" w:rsidRDefault="006A23FD" w:rsidP="006A23FD">
      <w:r>
        <w:t xml:space="preserve">THIS IS A TEST FILE </w:t>
      </w:r>
    </w:p>
    <w:p w14:paraId="62478600" w14:textId="77777777" w:rsidR="006A23FD" w:rsidRDefault="006A23FD" w:rsidP="006A23FD">
      <w:r>
        <w:t xml:space="preserve">THIS IS A TEST FILE </w:t>
      </w:r>
    </w:p>
    <w:p w14:paraId="6CECAA4E" w14:textId="77777777" w:rsidR="006A23FD" w:rsidRDefault="006A23FD" w:rsidP="006A23FD">
      <w:r>
        <w:lastRenderedPageBreak/>
        <w:t xml:space="preserve">THIS IS A TEST FILE </w:t>
      </w:r>
    </w:p>
    <w:p w14:paraId="4E4E5949" w14:textId="77777777" w:rsidR="006A23FD" w:rsidRDefault="006A23FD" w:rsidP="006A23FD">
      <w:r>
        <w:t xml:space="preserve">THIS IS A TEST FILE </w:t>
      </w:r>
    </w:p>
    <w:p w14:paraId="2EC4358A" w14:textId="77777777" w:rsidR="006A23FD" w:rsidRDefault="006A23FD" w:rsidP="006A23FD">
      <w:r>
        <w:t xml:space="preserve">THIS IS A TEST FILE </w:t>
      </w:r>
    </w:p>
    <w:p w14:paraId="3846B7D0" w14:textId="77777777" w:rsidR="006A23FD" w:rsidRDefault="006A23FD" w:rsidP="006A23FD">
      <w:r>
        <w:t xml:space="preserve">THIS IS A TEST FILE </w:t>
      </w:r>
    </w:p>
    <w:p w14:paraId="0C0687BF" w14:textId="77777777" w:rsidR="006A23FD" w:rsidRDefault="006A23FD" w:rsidP="006A23FD">
      <w:r>
        <w:t xml:space="preserve">THIS IS A TEST FILE </w:t>
      </w:r>
    </w:p>
    <w:p w14:paraId="7192746A" w14:textId="77777777" w:rsidR="006A23FD" w:rsidRDefault="006A23FD" w:rsidP="006A23FD">
      <w:r>
        <w:t xml:space="preserve">THIS IS A TEST FILE </w:t>
      </w:r>
    </w:p>
    <w:p w14:paraId="1A88F208" w14:textId="77777777" w:rsidR="006A23FD" w:rsidRDefault="006A23FD" w:rsidP="006A23FD">
      <w:r>
        <w:t xml:space="preserve">THIS IS A TEST FILE </w:t>
      </w:r>
    </w:p>
    <w:p w14:paraId="12B9E990" w14:textId="77777777" w:rsidR="006A23FD" w:rsidRDefault="006A23FD" w:rsidP="006A23FD">
      <w:r>
        <w:t xml:space="preserve">THIS IS A TEST FILE </w:t>
      </w:r>
    </w:p>
    <w:p w14:paraId="0141E5D3" w14:textId="77777777" w:rsidR="006A23FD" w:rsidRDefault="006A23FD" w:rsidP="006A23FD">
      <w:r>
        <w:t xml:space="preserve">THIS IS A TEST FILE </w:t>
      </w:r>
    </w:p>
    <w:p w14:paraId="581A7F15" w14:textId="77777777" w:rsidR="006A23FD" w:rsidRDefault="006A23FD" w:rsidP="006A23FD">
      <w:r>
        <w:t xml:space="preserve">THIS IS A TEST FILE </w:t>
      </w:r>
    </w:p>
    <w:p w14:paraId="0B8A21A6" w14:textId="77777777" w:rsidR="006A23FD" w:rsidRDefault="006A23FD" w:rsidP="006A23FD">
      <w:r>
        <w:t xml:space="preserve">THIS IS A TEST FILE </w:t>
      </w:r>
    </w:p>
    <w:p w14:paraId="4D399427" w14:textId="77777777" w:rsidR="006A23FD" w:rsidRDefault="006A23FD" w:rsidP="006A23FD">
      <w:r>
        <w:t xml:space="preserve">THIS IS A TEST FILE </w:t>
      </w:r>
    </w:p>
    <w:p w14:paraId="34F57482" w14:textId="77777777" w:rsidR="006A23FD" w:rsidRDefault="006A23FD" w:rsidP="006A23FD">
      <w:r>
        <w:t xml:space="preserve">THIS IS A TEST FILE </w:t>
      </w:r>
    </w:p>
    <w:p w14:paraId="47837EFC" w14:textId="77777777" w:rsidR="006A23FD" w:rsidRDefault="006A23FD" w:rsidP="006A23FD">
      <w:r>
        <w:t xml:space="preserve">THIS IS A TEST FILE </w:t>
      </w:r>
    </w:p>
    <w:p w14:paraId="1AAB68A2" w14:textId="77777777" w:rsidR="006A23FD" w:rsidRDefault="006A23FD" w:rsidP="006A23FD">
      <w:r>
        <w:t xml:space="preserve">THIS IS A TEST FILE </w:t>
      </w:r>
    </w:p>
    <w:p w14:paraId="3CD9D596" w14:textId="77777777" w:rsidR="006A23FD" w:rsidRDefault="006A23FD" w:rsidP="006A23FD">
      <w:r>
        <w:t xml:space="preserve">THIS IS A TEST FILE </w:t>
      </w:r>
    </w:p>
    <w:p w14:paraId="0BE3A0F4" w14:textId="77777777" w:rsidR="006A23FD" w:rsidRDefault="006A23FD" w:rsidP="006A23FD">
      <w:r>
        <w:t xml:space="preserve">THIS IS A TEST FILE </w:t>
      </w:r>
    </w:p>
    <w:p w14:paraId="36A272BA" w14:textId="77777777" w:rsidR="006A23FD" w:rsidRDefault="006A23FD" w:rsidP="006A23FD">
      <w:r>
        <w:t xml:space="preserve">THIS IS A TEST FILE </w:t>
      </w:r>
    </w:p>
    <w:p w14:paraId="11182B5B" w14:textId="77777777" w:rsidR="006A23FD" w:rsidRDefault="006A23FD" w:rsidP="006A23FD">
      <w:r>
        <w:t xml:space="preserve">THIS IS A TEST FILE </w:t>
      </w:r>
    </w:p>
    <w:p w14:paraId="6743F71B" w14:textId="77777777" w:rsidR="006A23FD" w:rsidRDefault="006A23FD" w:rsidP="006A23FD">
      <w:r>
        <w:t xml:space="preserve">THIS IS A TEST FILE </w:t>
      </w:r>
    </w:p>
    <w:p w14:paraId="356BB7BA" w14:textId="77777777" w:rsidR="006A23FD" w:rsidRDefault="006A23FD" w:rsidP="006A23FD">
      <w:r>
        <w:t xml:space="preserve">THIS IS A TEST FILE </w:t>
      </w:r>
    </w:p>
    <w:p w14:paraId="00742A26" w14:textId="77777777" w:rsidR="006A23FD" w:rsidRDefault="006A23FD" w:rsidP="006A23FD">
      <w:r>
        <w:t xml:space="preserve">THIS IS A TEST FILE </w:t>
      </w:r>
    </w:p>
    <w:p w14:paraId="0381A38A" w14:textId="77777777" w:rsidR="006A23FD" w:rsidRDefault="006A23FD" w:rsidP="006A23FD">
      <w:r>
        <w:t xml:space="preserve">THIS IS A TEST FILE </w:t>
      </w:r>
    </w:p>
    <w:p w14:paraId="1F6B8D4C" w14:textId="77777777" w:rsidR="006A23FD" w:rsidRDefault="006A23FD" w:rsidP="006A23FD">
      <w:r>
        <w:t xml:space="preserve">THIS IS A TEST FILE </w:t>
      </w:r>
    </w:p>
    <w:p w14:paraId="7C18695E" w14:textId="77777777" w:rsidR="006A23FD" w:rsidRDefault="006A23FD" w:rsidP="006A23FD">
      <w:r>
        <w:t xml:space="preserve">THIS IS A TEST FILE </w:t>
      </w:r>
    </w:p>
    <w:p w14:paraId="4F8F2403" w14:textId="77777777" w:rsidR="006A23FD" w:rsidRDefault="006A23FD" w:rsidP="006A23FD">
      <w:r>
        <w:lastRenderedPageBreak/>
        <w:t xml:space="preserve">THIS IS A TEST FILE </w:t>
      </w:r>
    </w:p>
    <w:p w14:paraId="416555B1" w14:textId="77777777" w:rsidR="006A23FD" w:rsidRDefault="006A23FD" w:rsidP="006A23FD">
      <w:r>
        <w:t xml:space="preserve">THIS IS A TEST FILE </w:t>
      </w:r>
    </w:p>
    <w:p w14:paraId="67952F88" w14:textId="77777777" w:rsidR="006A23FD" w:rsidRDefault="006A23FD" w:rsidP="006A23FD">
      <w:r>
        <w:t xml:space="preserve">THIS IS A TEST FILE </w:t>
      </w:r>
    </w:p>
    <w:p w14:paraId="614D5224" w14:textId="77777777" w:rsidR="006A23FD" w:rsidRDefault="006A23FD" w:rsidP="006A23FD">
      <w:r>
        <w:t xml:space="preserve">THIS IS A TEST FILE </w:t>
      </w:r>
    </w:p>
    <w:p w14:paraId="6E5511D5" w14:textId="77777777" w:rsidR="006A23FD" w:rsidRDefault="006A23FD" w:rsidP="006A23FD">
      <w:r>
        <w:t xml:space="preserve">THIS IS A TEST FILE </w:t>
      </w:r>
    </w:p>
    <w:p w14:paraId="509A01A7" w14:textId="77777777" w:rsidR="006A23FD" w:rsidRDefault="006A23FD" w:rsidP="006A23FD">
      <w:r>
        <w:t xml:space="preserve">THIS IS A TEST FILE </w:t>
      </w:r>
    </w:p>
    <w:p w14:paraId="3F3E4573" w14:textId="77777777" w:rsidR="006A23FD" w:rsidRDefault="006A23FD" w:rsidP="006A23FD">
      <w:r>
        <w:t xml:space="preserve">THIS IS A TEST FILE </w:t>
      </w:r>
    </w:p>
    <w:p w14:paraId="52FB2830" w14:textId="77777777" w:rsidR="006A23FD" w:rsidRDefault="006A23FD" w:rsidP="006A23FD">
      <w:r>
        <w:t xml:space="preserve">THIS IS A TEST FILE </w:t>
      </w:r>
    </w:p>
    <w:p w14:paraId="0841AA5C" w14:textId="77777777" w:rsidR="006A23FD" w:rsidRDefault="006A23FD" w:rsidP="006A23FD">
      <w:r>
        <w:t xml:space="preserve">THIS IS A TEST FILE </w:t>
      </w:r>
    </w:p>
    <w:p w14:paraId="5A3134A2" w14:textId="77777777" w:rsidR="006A23FD" w:rsidRDefault="006A23FD" w:rsidP="006A23FD">
      <w:r>
        <w:t xml:space="preserve">THIS IS A TEST FILE </w:t>
      </w:r>
    </w:p>
    <w:p w14:paraId="2CBD00F2" w14:textId="77777777" w:rsidR="006A23FD" w:rsidRDefault="006A23FD" w:rsidP="006A23FD">
      <w:r>
        <w:t xml:space="preserve">THIS IS A TEST FILE </w:t>
      </w:r>
    </w:p>
    <w:p w14:paraId="69DA1270" w14:textId="77777777" w:rsidR="006A23FD" w:rsidRDefault="006A23FD" w:rsidP="006A23FD">
      <w:r>
        <w:t xml:space="preserve">THIS IS A TEST FILE </w:t>
      </w:r>
    </w:p>
    <w:p w14:paraId="6E023A50" w14:textId="77777777" w:rsidR="006A23FD" w:rsidRDefault="006A23FD" w:rsidP="006A23FD">
      <w:r>
        <w:t xml:space="preserve">THIS IS A TEST FILE </w:t>
      </w:r>
    </w:p>
    <w:p w14:paraId="6683F0EB" w14:textId="77777777" w:rsidR="006A23FD" w:rsidRDefault="006A23FD" w:rsidP="006A23FD">
      <w:r>
        <w:t xml:space="preserve">THIS IS A TEST FILE </w:t>
      </w:r>
    </w:p>
    <w:p w14:paraId="6EBE49E6" w14:textId="77777777" w:rsidR="006A23FD" w:rsidRDefault="006A23FD" w:rsidP="006A23FD">
      <w:r>
        <w:t xml:space="preserve">THIS IS A TEST FILE </w:t>
      </w:r>
    </w:p>
    <w:p w14:paraId="1525F74A" w14:textId="77777777" w:rsidR="006A23FD" w:rsidRDefault="006A23FD" w:rsidP="006A23FD">
      <w:r>
        <w:t xml:space="preserve">THIS IS A TEST FILE </w:t>
      </w:r>
    </w:p>
    <w:p w14:paraId="6C8C99BD" w14:textId="77777777" w:rsidR="006A23FD" w:rsidRPr="006A23FD" w:rsidRDefault="006A23FD" w:rsidP="006A23FD"/>
    <w:p w14:paraId="68F2C8EA" w14:textId="77777777" w:rsidR="006A23FD" w:rsidRDefault="006A23FD" w:rsidP="006A23FD">
      <w:r>
        <w:t xml:space="preserve">THIS IS A TEST FILE </w:t>
      </w:r>
    </w:p>
    <w:p w14:paraId="4512B085" w14:textId="77777777" w:rsidR="006A23FD" w:rsidRDefault="006A23FD" w:rsidP="006A23FD">
      <w:r>
        <w:t xml:space="preserve">THIS IS A TEST FILE </w:t>
      </w:r>
    </w:p>
    <w:p w14:paraId="790AAD4A" w14:textId="77777777" w:rsidR="006A23FD" w:rsidRDefault="006A23FD" w:rsidP="006A23FD">
      <w:r>
        <w:t xml:space="preserve">THIS IS A TEST FILE </w:t>
      </w:r>
    </w:p>
    <w:p w14:paraId="29A6DAF5" w14:textId="77777777" w:rsidR="006A23FD" w:rsidRDefault="006A23FD" w:rsidP="006A23FD">
      <w:r>
        <w:t xml:space="preserve">THIS IS A TEST FILE </w:t>
      </w:r>
    </w:p>
    <w:p w14:paraId="012AB237" w14:textId="77777777" w:rsidR="006A23FD" w:rsidRDefault="006A23FD" w:rsidP="006A23FD">
      <w:r>
        <w:t xml:space="preserve">THIS IS A TEST FILE </w:t>
      </w:r>
    </w:p>
    <w:p w14:paraId="5E0386D9" w14:textId="77777777" w:rsidR="006A23FD" w:rsidRDefault="006A23FD" w:rsidP="006A23FD">
      <w:r>
        <w:t xml:space="preserve">THIS IS A TEST FILE </w:t>
      </w:r>
    </w:p>
    <w:p w14:paraId="48592CBE" w14:textId="77777777" w:rsidR="006A23FD" w:rsidRDefault="006A23FD" w:rsidP="006A23FD">
      <w:r>
        <w:t xml:space="preserve">THIS IS A TEST FILE </w:t>
      </w:r>
    </w:p>
    <w:p w14:paraId="20164845" w14:textId="77777777" w:rsidR="006A23FD" w:rsidRDefault="006A23FD" w:rsidP="006A23FD">
      <w:r>
        <w:t xml:space="preserve">THIS IS A TEST FILE </w:t>
      </w:r>
    </w:p>
    <w:p w14:paraId="11DF5157" w14:textId="77777777" w:rsidR="006A23FD" w:rsidRDefault="006A23FD" w:rsidP="006A23FD">
      <w:r>
        <w:lastRenderedPageBreak/>
        <w:t xml:space="preserve">THIS IS A TEST FILE </w:t>
      </w:r>
    </w:p>
    <w:p w14:paraId="3F403B04" w14:textId="77777777" w:rsidR="006A23FD" w:rsidRDefault="006A23FD" w:rsidP="006A23FD">
      <w:r>
        <w:t xml:space="preserve">THIS IS A TEST FILE </w:t>
      </w:r>
    </w:p>
    <w:p w14:paraId="1E24DC13" w14:textId="77777777" w:rsidR="006A23FD" w:rsidRDefault="006A23FD" w:rsidP="006A23FD">
      <w:r>
        <w:t xml:space="preserve">THIS IS A TEST FILE </w:t>
      </w:r>
    </w:p>
    <w:p w14:paraId="071B93A8" w14:textId="77777777" w:rsidR="006A23FD" w:rsidRDefault="006A23FD" w:rsidP="006A23FD">
      <w:r>
        <w:t xml:space="preserve">THIS IS A TEST FILE </w:t>
      </w:r>
    </w:p>
    <w:p w14:paraId="47FC43D6" w14:textId="77777777" w:rsidR="006A23FD" w:rsidRDefault="006A23FD" w:rsidP="006A23FD">
      <w:r>
        <w:t xml:space="preserve">THIS IS A TEST FILE </w:t>
      </w:r>
    </w:p>
    <w:p w14:paraId="33C33E3D" w14:textId="77777777" w:rsidR="006A23FD" w:rsidRDefault="006A23FD" w:rsidP="006A23FD">
      <w:r>
        <w:t xml:space="preserve">THIS IS A TEST FILE </w:t>
      </w:r>
    </w:p>
    <w:p w14:paraId="6437674D" w14:textId="77777777" w:rsidR="006A23FD" w:rsidRDefault="006A23FD" w:rsidP="006A23FD">
      <w:r>
        <w:t xml:space="preserve">THIS IS A TEST FILE </w:t>
      </w:r>
    </w:p>
    <w:p w14:paraId="3C82D734" w14:textId="77777777" w:rsidR="006A23FD" w:rsidRDefault="006A23FD" w:rsidP="006A23FD">
      <w:r>
        <w:t xml:space="preserve">THIS IS A TEST FILE </w:t>
      </w:r>
    </w:p>
    <w:p w14:paraId="0286C4C1" w14:textId="77777777" w:rsidR="006A23FD" w:rsidRDefault="006A23FD" w:rsidP="006A23FD">
      <w:r>
        <w:t xml:space="preserve">THIS IS A TEST FILE </w:t>
      </w:r>
    </w:p>
    <w:p w14:paraId="0736D1F2" w14:textId="77777777" w:rsidR="006A23FD" w:rsidRDefault="006A23FD" w:rsidP="006A23FD">
      <w:r>
        <w:t xml:space="preserve">THIS IS A TEST FILE </w:t>
      </w:r>
    </w:p>
    <w:p w14:paraId="5D20DC60" w14:textId="77777777" w:rsidR="006A23FD" w:rsidRDefault="006A23FD" w:rsidP="006A23FD">
      <w:r>
        <w:t xml:space="preserve">THIS IS A TEST FILE </w:t>
      </w:r>
    </w:p>
    <w:p w14:paraId="50B326D5" w14:textId="77777777" w:rsidR="006A23FD" w:rsidRDefault="006A23FD" w:rsidP="006A23FD">
      <w:r>
        <w:t xml:space="preserve">THIS IS A TEST FILE </w:t>
      </w:r>
    </w:p>
    <w:p w14:paraId="03E58D61" w14:textId="77777777" w:rsidR="006A23FD" w:rsidRDefault="006A23FD" w:rsidP="006A23FD">
      <w:r>
        <w:t xml:space="preserve">THIS IS A TEST FILE </w:t>
      </w:r>
    </w:p>
    <w:p w14:paraId="186D671B" w14:textId="77777777" w:rsidR="006A23FD" w:rsidRDefault="006A23FD" w:rsidP="006A23FD">
      <w:r>
        <w:t xml:space="preserve">THIS IS A TEST FILE </w:t>
      </w:r>
    </w:p>
    <w:p w14:paraId="3819385F" w14:textId="77777777" w:rsidR="006A23FD" w:rsidRDefault="006A23FD" w:rsidP="006A23FD">
      <w:r>
        <w:t xml:space="preserve">THIS IS A TEST FILE </w:t>
      </w:r>
    </w:p>
    <w:p w14:paraId="3A946BE1" w14:textId="77777777" w:rsidR="006A23FD" w:rsidRDefault="006A23FD" w:rsidP="006A23FD">
      <w:r>
        <w:t xml:space="preserve">THIS IS A TEST FILE </w:t>
      </w:r>
    </w:p>
    <w:p w14:paraId="6AFB68A2" w14:textId="77777777" w:rsidR="006A23FD" w:rsidRDefault="006A23FD" w:rsidP="006A23FD">
      <w:r>
        <w:t xml:space="preserve">THIS IS A TEST FILE </w:t>
      </w:r>
    </w:p>
    <w:p w14:paraId="49E9FD25" w14:textId="77777777" w:rsidR="006A23FD" w:rsidRDefault="006A23FD" w:rsidP="006A23FD">
      <w:r>
        <w:t xml:space="preserve">THIS IS A TEST FILE </w:t>
      </w:r>
    </w:p>
    <w:p w14:paraId="30A15CAB" w14:textId="77777777" w:rsidR="006A23FD" w:rsidRDefault="006A23FD" w:rsidP="006A23FD">
      <w:r>
        <w:t xml:space="preserve">THIS IS A TEST FILE </w:t>
      </w:r>
    </w:p>
    <w:p w14:paraId="396CD900" w14:textId="77777777" w:rsidR="006A23FD" w:rsidRDefault="006A23FD" w:rsidP="006A23FD">
      <w:r>
        <w:t xml:space="preserve">THIS IS A TEST FILE </w:t>
      </w:r>
    </w:p>
    <w:p w14:paraId="1FCD966A" w14:textId="77777777" w:rsidR="006A23FD" w:rsidRDefault="006A23FD" w:rsidP="006A23FD">
      <w:r>
        <w:t xml:space="preserve">THIS IS A TEST FILE </w:t>
      </w:r>
    </w:p>
    <w:p w14:paraId="2D1029F0" w14:textId="77777777" w:rsidR="006A23FD" w:rsidRDefault="006A23FD" w:rsidP="006A23FD">
      <w:r>
        <w:t xml:space="preserve">THIS IS A TEST FILE </w:t>
      </w:r>
    </w:p>
    <w:p w14:paraId="6025B653" w14:textId="77777777" w:rsidR="006A23FD" w:rsidRDefault="006A23FD" w:rsidP="006A23FD">
      <w:r>
        <w:t xml:space="preserve">THIS IS A TEST FILE </w:t>
      </w:r>
    </w:p>
    <w:p w14:paraId="21D07BB3" w14:textId="77777777" w:rsidR="006A23FD" w:rsidRDefault="006A23FD" w:rsidP="006A23FD">
      <w:r>
        <w:t xml:space="preserve">THIS IS A TEST FILE </w:t>
      </w:r>
    </w:p>
    <w:p w14:paraId="56264AEE" w14:textId="77777777" w:rsidR="006A23FD" w:rsidRDefault="006A23FD" w:rsidP="006A23FD">
      <w:r>
        <w:t xml:space="preserve">THIS IS A TEST FILE </w:t>
      </w:r>
    </w:p>
    <w:p w14:paraId="1615828D" w14:textId="77777777" w:rsidR="006A23FD" w:rsidRDefault="006A23FD" w:rsidP="006A23FD">
      <w:r>
        <w:lastRenderedPageBreak/>
        <w:t xml:space="preserve">THIS IS A TEST FILE </w:t>
      </w:r>
    </w:p>
    <w:p w14:paraId="523E18E3" w14:textId="77777777" w:rsidR="006A23FD" w:rsidRDefault="006A23FD" w:rsidP="006A23FD">
      <w:r>
        <w:t xml:space="preserve">THIS IS A TEST FILE </w:t>
      </w:r>
    </w:p>
    <w:p w14:paraId="334DA91D" w14:textId="77777777" w:rsidR="006A23FD" w:rsidRDefault="006A23FD" w:rsidP="006A23FD">
      <w:r>
        <w:t xml:space="preserve">THIS IS A TEST FILE </w:t>
      </w:r>
    </w:p>
    <w:p w14:paraId="455D7F8C" w14:textId="77777777" w:rsidR="006A23FD" w:rsidRDefault="006A23FD" w:rsidP="006A23FD">
      <w:r>
        <w:t xml:space="preserve">THIS IS A TEST FILE </w:t>
      </w:r>
    </w:p>
    <w:p w14:paraId="2EF2F8AD" w14:textId="77777777" w:rsidR="006A23FD" w:rsidRDefault="006A23FD" w:rsidP="006A23FD">
      <w:r>
        <w:t xml:space="preserve">THIS IS A TEST FILE </w:t>
      </w:r>
    </w:p>
    <w:p w14:paraId="3A3ABE05" w14:textId="77777777" w:rsidR="006A23FD" w:rsidRDefault="006A23FD" w:rsidP="006A23FD">
      <w:r>
        <w:t xml:space="preserve">THIS IS A TEST FILE </w:t>
      </w:r>
    </w:p>
    <w:p w14:paraId="7A988FFE" w14:textId="77777777" w:rsidR="006A23FD" w:rsidRDefault="006A23FD" w:rsidP="006A23FD">
      <w:r>
        <w:t xml:space="preserve">THIS IS A TEST FILE </w:t>
      </w:r>
    </w:p>
    <w:p w14:paraId="49D8FCBB" w14:textId="77777777" w:rsidR="006A23FD" w:rsidRDefault="006A23FD" w:rsidP="006A23FD">
      <w:r>
        <w:t xml:space="preserve">THIS IS A TEST FILE </w:t>
      </w:r>
    </w:p>
    <w:p w14:paraId="24647CB5" w14:textId="77777777" w:rsidR="006A23FD" w:rsidRDefault="006A23FD" w:rsidP="006A23FD">
      <w:r>
        <w:t xml:space="preserve">THIS IS A TEST FILE </w:t>
      </w:r>
    </w:p>
    <w:p w14:paraId="3E10FF60" w14:textId="77777777" w:rsidR="006A23FD" w:rsidRDefault="006A23FD" w:rsidP="006A23FD">
      <w:r>
        <w:t xml:space="preserve">THIS IS A TEST FILE </w:t>
      </w:r>
    </w:p>
    <w:p w14:paraId="2D21D4A0" w14:textId="77777777" w:rsidR="006A23FD" w:rsidRPr="006A23FD" w:rsidRDefault="006A23FD" w:rsidP="006A23FD"/>
    <w:p w14:paraId="05E6D44C" w14:textId="77777777" w:rsidR="006A23FD" w:rsidRDefault="006A23FD" w:rsidP="006A23FD">
      <w:r>
        <w:t xml:space="preserve">THIS IS A TEST FILE </w:t>
      </w:r>
    </w:p>
    <w:p w14:paraId="036B16BE" w14:textId="77777777" w:rsidR="006A23FD" w:rsidRDefault="006A23FD" w:rsidP="006A23FD">
      <w:r>
        <w:t xml:space="preserve">THIS IS A TEST FILE </w:t>
      </w:r>
    </w:p>
    <w:p w14:paraId="3E54342A" w14:textId="77777777" w:rsidR="006A23FD" w:rsidRDefault="006A23FD" w:rsidP="006A23FD">
      <w:r>
        <w:t xml:space="preserve">THIS IS A TEST FILE </w:t>
      </w:r>
    </w:p>
    <w:p w14:paraId="3F62117D" w14:textId="77777777" w:rsidR="006A23FD" w:rsidRDefault="006A23FD" w:rsidP="006A23FD">
      <w:r>
        <w:t xml:space="preserve">THIS IS A TEST FILE </w:t>
      </w:r>
    </w:p>
    <w:p w14:paraId="3045C745" w14:textId="77777777" w:rsidR="006A23FD" w:rsidRDefault="006A23FD" w:rsidP="006A23FD">
      <w:r>
        <w:t xml:space="preserve">THIS IS A TEST FILE </w:t>
      </w:r>
    </w:p>
    <w:p w14:paraId="7FFA7A41" w14:textId="77777777" w:rsidR="006A23FD" w:rsidRDefault="006A23FD" w:rsidP="006A23FD">
      <w:r>
        <w:t xml:space="preserve">THIS IS A TEST FILE </w:t>
      </w:r>
    </w:p>
    <w:p w14:paraId="473107CC" w14:textId="77777777" w:rsidR="006A23FD" w:rsidRDefault="006A23FD" w:rsidP="006A23FD">
      <w:r>
        <w:t xml:space="preserve">THIS IS A TEST FILE </w:t>
      </w:r>
    </w:p>
    <w:p w14:paraId="3F050470" w14:textId="77777777" w:rsidR="006A23FD" w:rsidRDefault="006A23FD" w:rsidP="006A23FD">
      <w:r>
        <w:t xml:space="preserve">THIS IS A TEST FILE </w:t>
      </w:r>
    </w:p>
    <w:p w14:paraId="3E8802AC" w14:textId="77777777" w:rsidR="006A23FD" w:rsidRDefault="006A23FD" w:rsidP="006A23FD">
      <w:r>
        <w:t xml:space="preserve">THIS IS A TEST FILE </w:t>
      </w:r>
    </w:p>
    <w:p w14:paraId="02DB4CFD" w14:textId="77777777" w:rsidR="006A23FD" w:rsidRDefault="006A23FD" w:rsidP="006A23FD">
      <w:r>
        <w:t xml:space="preserve">THIS IS A TEST FILE </w:t>
      </w:r>
    </w:p>
    <w:p w14:paraId="32254AD8" w14:textId="77777777" w:rsidR="006A23FD" w:rsidRDefault="006A23FD" w:rsidP="006A23FD">
      <w:r>
        <w:t xml:space="preserve">THIS IS A TEST FILE </w:t>
      </w:r>
    </w:p>
    <w:p w14:paraId="5BB51E81" w14:textId="77777777" w:rsidR="006A23FD" w:rsidRDefault="006A23FD" w:rsidP="006A23FD">
      <w:r>
        <w:t xml:space="preserve">THIS IS A TEST FILE </w:t>
      </w:r>
    </w:p>
    <w:p w14:paraId="4E602A22" w14:textId="77777777" w:rsidR="006A23FD" w:rsidRDefault="006A23FD" w:rsidP="006A23FD">
      <w:r>
        <w:t xml:space="preserve">THIS IS A TEST FILE </w:t>
      </w:r>
    </w:p>
    <w:p w14:paraId="5A3D2A13" w14:textId="77777777" w:rsidR="006A23FD" w:rsidRDefault="006A23FD" w:rsidP="006A23FD">
      <w:r>
        <w:t xml:space="preserve">THIS IS A TEST FILE </w:t>
      </w:r>
    </w:p>
    <w:p w14:paraId="7783FEEE" w14:textId="77777777" w:rsidR="006A23FD" w:rsidRDefault="006A23FD" w:rsidP="006A23FD">
      <w:r>
        <w:lastRenderedPageBreak/>
        <w:t xml:space="preserve">THIS IS A TEST FILE </w:t>
      </w:r>
    </w:p>
    <w:p w14:paraId="1DD7DD1C" w14:textId="77777777" w:rsidR="006A23FD" w:rsidRDefault="006A23FD" w:rsidP="006A23FD">
      <w:r>
        <w:t xml:space="preserve">THIS IS A TEST FILE </w:t>
      </w:r>
    </w:p>
    <w:p w14:paraId="7D4A3D55" w14:textId="77777777" w:rsidR="006A23FD" w:rsidRDefault="006A23FD" w:rsidP="006A23FD">
      <w:r>
        <w:t xml:space="preserve">THIS IS A TEST FILE </w:t>
      </w:r>
    </w:p>
    <w:p w14:paraId="241FCEA1" w14:textId="77777777" w:rsidR="006A23FD" w:rsidRDefault="006A23FD" w:rsidP="006A23FD">
      <w:r>
        <w:t xml:space="preserve">THIS IS A TEST FILE </w:t>
      </w:r>
    </w:p>
    <w:p w14:paraId="7346CDED" w14:textId="77777777" w:rsidR="006A23FD" w:rsidRDefault="006A23FD" w:rsidP="006A23FD">
      <w:r>
        <w:t xml:space="preserve">THIS IS A TEST FILE </w:t>
      </w:r>
    </w:p>
    <w:p w14:paraId="7E56FC53" w14:textId="77777777" w:rsidR="006A23FD" w:rsidRDefault="006A23FD" w:rsidP="006A23FD">
      <w:r>
        <w:t xml:space="preserve">THIS IS A TEST FILE </w:t>
      </w:r>
    </w:p>
    <w:p w14:paraId="6A1AE679" w14:textId="77777777" w:rsidR="006A23FD" w:rsidRDefault="006A23FD" w:rsidP="006A23FD">
      <w:r>
        <w:t xml:space="preserve">THIS IS A TEST FILE </w:t>
      </w:r>
    </w:p>
    <w:p w14:paraId="2508A692" w14:textId="77777777" w:rsidR="006A23FD" w:rsidRDefault="006A23FD" w:rsidP="006A23FD">
      <w:r>
        <w:t xml:space="preserve">THIS IS A TEST FILE </w:t>
      </w:r>
    </w:p>
    <w:p w14:paraId="57EAF71E" w14:textId="77777777" w:rsidR="006A23FD" w:rsidRDefault="006A23FD" w:rsidP="006A23FD">
      <w:r>
        <w:t xml:space="preserve">THIS IS A TEST FILE </w:t>
      </w:r>
    </w:p>
    <w:p w14:paraId="6C17300F" w14:textId="77777777" w:rsidR="006A23FD" w:rsidRDefault="006A23FD" w:rsidP="006A23FD">
      <w:r>
        <w:t xml:space="preserve">THIS IS A TEST FILE </w:t>
      </w:r>
    </w:p>
    <w:p w14:paraId="509B9A72" w14:textId="77777777" w:rsidR="006A23FD" w:rsidRDefault="006A23FD" w:rsidP="006A23FD">
      <w:r>
        <w:t xml:space="preserve">THIS IS A TEST FILE </w:t>
      </w:r>
    </w:p>
    <w:p w14:paraId="7C80EFF0" w14:textId="77777777" w:rsidR="006A23FD" w:rsidRDefault="006A23FD" w:rsidP="006A23FD">
      <w:r>
        <w:t xml:space="preserve">THIS IS A TEST FILE </w:t>
      </w:r>
    </w:p>
    <w:p w14:paraId="7981B2EF" w14:textId="77777777" w:rsidR="006A23FD" w:rsidRDefault="006A23FD" w:rsidP="006A23FD">
      <w:r>
        <w:t xml:space="preserve">THIS IS A TEST FILE </w:t>
      </w:r>
    </w:p>
    <w:p w14:paraId="7FBA78A0" w14:textId="77777777" w:rsidR="006A23FD" w:rsidRDefault="006A23FD" w:rsidP="006A23FD">
      <w:r>
        <w:t xml:space="preserve">THIS IS A TEST FILE </w:t>
      </w:r>
    </w:p>
    <w:p w14:paraId="2FB2916E" w14:textId="77777777" w:rsidR="006A23FD" w:rsidRDefault="006A23FD" w:rsidP="006A23FD">
      <w:r>
        <w:t xml:space="preserve">THIS IS A TEST FILE </w:t>
      </w:r>
    </w:p>
    <w:p w14:paraId="7081F3D0" w14:textId="77777777" w:rsidR="006A23FD" w:rsidRDefault="006A23FD" w:rsidP="006A23FD">
      <w:r>
        <w:t xml:space="preserve">THIS IS A TEST FILE </w:t>
      </w:r>
    </w:p>
    <w:p w14:paraId="44735E02" w14:textId="77777777" w:rsidR="006A23FD" w:rsidRDefault="006A23FD" w:rsidP="006A23FD">
      <w:r>
        <w:t xml:space="preserve">THIS IS A TEST FILE </w:t>
      </w:r>
    </w:p>
    <w:p w14:paraId="18EA5EDA" w14:textId="77777777" w:rsidR="006A23FD" w:rsidRDefault="006A23FD" w:rsidP="006A23FD">
      <w:r>
        <w:t xml:space="preserve">THIS IS A TEST FILE </w:t>
      </w:r>
    </w:p>
    <w:p w14:paraId="724588CA" w14:textId="77777777" w:rsidR="006A23FD" w:rsidRDefault="006A23FD" w:rsidP="006A23FD">
      <w:r>
        <w:t xml:space="preserve">THIS IS A TEST FILE </w:t>
      </w:r>
    </w:p>
    <w:p w14:paraId="709DA50A" w14:textId="77777777" w:rsidR="006A23FD" w:rsidRDefault="006A23FD" w:rsidP="006A23FD">
      <w:r>
        <w:t xml:space="preserve">THIS IS A TEST FILE </w:t>
      </w:r>
    </w:p>
    <w:p w14:paraId="6AD173FB" w14:textId="77777777" w:rsidR="006A23FD" w:rsidRDefault="006A23FD" w:rsidP="006A23FD">
      <w:r>
        <w:t xml:space="preserve">THIS IS A TEST FILE </w:t>
      </w:r>
    </w:p>
    <w:p w14:paraId="005B4E10" w14:textId="77777777" w:rsidR="006A23FD" w:rsidRDefault="006A23FD" w:rsidP="006A23FD">
      <w:r>
        <w:t xml:space="preserve">THIS IS A TEST FILE </w:t>
      </w:r>
    </w:p>
    <w:p w14:paraId="49CE6240" w14:textId="77777777" w:rsidR="006A23FD" w:rsidRDefault="006A23FD" w:rsidP="006A23FD">
      <w:r>
        <w:t xml:space="preserve">THIS IS A TEST FILE </w:t>
      </w:r>
    </w:p>
    <w:p w14:paraId="0D9C1210" w14:textId="77777777" w:rsidR="006A23FD" w:rsidRDefault="006A23FD" w:rsidP="006A23FD">
      <w:r>
        <w:t xml:space="preserve">THIS IS A TEST FILE </w:t>
      </w:r>
    </w:p>
    <w:p w14:paraId="376DA563" w14:textId="77777777" w:rsidR="006A23FD" w:rsidRDefault="006A23FD" w:rsidP="006A23FD">
      <w:r>
        <w:t xml:space="preserve">THIS IS A TEST FILE </w:t>
      </w:r>
    </w:p>
    <w:p w14:paraId="046E9BF0" w14:textId="77777777" w:rsidR="006A23FD" w:rsidRDefault="006A23FD" w:rsidP="006A23FD">
      <w:r>
        <w:lastRenderedPageBreak/>
        <w:t xml:space="preserve">THIS IS A TEST FILE </w:t>
      </w:r>
    </w:p>
    <w:p w14:paraId="2260F8EB" w14:textId="77777777" w:rsidR="006A23FD" w:rsidRDefault="006A23FD" w:rsidP="006A23FD">
      <w:r>
        <w:t xml:space="preserve">THIS IS A TEST FILE </w:t>
      </w:r>
    </w:p>
    <w:p w14:paraId="7D3A01B8" w14:textId="77777777" w:rsidR="006A23FD" w:rsidRDefault="006A23FD" w:rsidP="006A23FD">
      <w:r>
        <w:t xml:space="preserve">THIS IS A TEST FILE </w:t>
      </w:r>
    </w:p>
    <w:p w14:paraId="3560F272" w14:textId="77777777" w:rsidR="006A23FD" w:rsidRDefault="006A23FD" w:rsidP="006A23FD">
      <w:r>
        <w:t xml:space="preserve">THIS IS A TEST FILE </w:t>
      </w:r>
    </w:p>
    <w:p w14:paraId="6341C9F7" w14:textId="77777777" w:rsidR="006A23FD" w:rsidRPr="006A23FD" w:rsidRDefault="006A23FD" w:rsidP="006A23FD"/>
    <w:p w14:paraId="6DEDFEAA" w14:textId="77777777" w:rsidR="006A23FD" w:rsidRPr="006A23FD" w:rsidRDefault="006A23FD" w:rsidP="006A23FD"/>
    <w:p w14:paraId="5E4FBC36" w14:textId="77777777" w:rsidR="006A23FD" w:rsidRDefault="006A23FD" w:rsidP="006A23FD">
      <w:r>
        <w:t xml:space="preserve">THIS IS A TEST FILE </w:t>
      </w:r>
    </w:p>
    <w:p w14:paraId="33F45895" w14:textId="77777777" w:rsidR="006A23FD" w:rsidRDefault="006A23FD" w:rsidP="006A23FD">
      <w:r>
        <w:t xml:space="preserve">THIS IS A TEST FILE </w:t>
      </w:r>
    </w:p>
    <w:p w14:paraId="3FF7145C" w14:textId="77777777" w:rsidR="006A23FD" w:rsidRDefault="006A23FD" w:rsidP="006A23FD">
      <w:r>
        <w:t xml:space="preserve">THIS IS A TEST FILE </w:t>
      </w:r>
    </w:p>
    <w:p w14:paraId="04D4EB29" w14:textId="77777777" w:rsidR="006A23FD" w:rsidRDefault="006A23FD" w:rsidP="006A23FD">
      <w:r>
        <w:t xml:space="preserve">THIS IS A TEST FILE </w:t>
      </w:r>
    </w:p>
    <w:p w14:paraId="774E4049" w14:textId="77777777" w:rsidR="006A23FD" w:rsidRDefault="006A23FD" w:rsidP="006A23FD">
      <w:r>
        <w:t xml:space="preserve">THIS IS A TEST FILE </w:t>
      </w:r>
    </w:p>
    <w:p w14:paraId="100519CC" w14:textId="77777777" w:rsidR="006A23FD" w:rsidRDefault="006A23FD" w:rsidP="006A23FD">
      <w:r>
        <w:t xml:space="preserve">THIS IS A TEST FILE </w:t>
      </w:r>
    </w:p>
    <w:p w14:paraId="2EBB6287" w14:textId="77777777" w:rsidR="006A23FD" w:rsidRDefault="006A23FD" w:rsidP="006A23FD">
      <w:r>
        <w:t xml:space="preserve">THIS IS A TEST FILE </w:t>
      </w:r>
    </w:p>
    <w:p w14:paraId="65BFB074" w14:textId="77777777" w:rsidR="006A23FD" w:rsidRDefault="006A23FD" w:rsidP="006A23FD">
      <w:r>
        <w:t xml:space="preserve">THIS IS A TEST FILE </w:t>
      </w:r>
    </w:p>
    <w:p w14:paraId="05E14310" w14:textId="77777777" w:rsidR="006A23FD" w:rsidRDefault="006A23FD" w:rsidP="006A23FD">
      <w:r>
        <w:t xml:space="preserve">THIS IS A TEST FILE </w:t>
      </w:r>
    </w:p>
    <w:p w14:paraId="2DD66606" w14:textId="77777777" w:rsidR="006A23FD" w:rsidRDefault="006A23FD" w:rsidP="006A23FD">
      <w:r>
        <w:t xml:space="preserve">THIS IS A TEST FILE </w:t>
      </w:r>
    </w:p>
    <w:p w14:paraId="1514CA46" w14:textId="77777777" w:rsidR="006A23FD" w:rsidRDefault="006A23FD" w:rsidP="006A23FD">
      <w:r>
        <w:t xml:space="preserve">THIS IS A TEST FILE </w:t>
      </w:r>
    </w:p>
    <w:p w14:paraId="59A0ADF4" w14:textId="77777777" w:rsidR="006A23FD" w:rsidRDefault="006A23FD" w:rsidP="006A23FD">
      <w:r>
        <w:t xml:space="preserve">THIS IS A TEST FILE </w:t>
      </w:r>
    </w:p>
    <w:p w14:paraId="043E5145" w14:textId="77777777" w:rsidR="006A23FD" w:rsidRDefault="006A23FD" w:rsidP="006A23FD">
      <w:r>
        <w:t xml:space="preserve">THIS IS A TEST FILE </w:t>
      </w:r>
    </w:p>
    <w:p w14:paraId="65C07F8F" w14:textId="77777777" w:rsidR="006A23FD" w:rsidRDefault="006A23FD" w:rsidP="006A23FD">
      <w:r>
        <w:t xml:space="preserve">THIS IS A TEST FILE </w:t>
      </w:r>
    </w:p>
    <w:p w14:paraId="24EA7355" w14:textId="77777777" w:rsidR="006A23FD" w:rsidRDefault="006A23FD" w:rsidP="006A23FD">
      <w:r>
        <w:t xml:space="preserve">THIS IS A TEST FILE </w:t>
      </w:r>
    </w:p>
    <w:p w14:paraId="51574A50" w14:textId="77777777" w:rsidR="006A23FD" w:rsidRDefault="006A23FD" w:rsidP="006A23FD">
      <w:r>
        <w:t xml:space="preserve">THIS IS A TEST FILE </w:t>
      </w:r>
    </w:p>
    <w:p w14:paraId="1CCAAF03" w14:textId="77777777" w:rsidR="006A23FD" w:rsidRDefault="006A23FD" w:rsidP="006A23FD">
      <w:r>
        <w:t xml:space="preserve">THIS IS A TEST FILE </w:t>
      </w:r>
    </w:p>
    <w:p w14:paraId="26A8D8AA" w14:textId="77777777" w:rsidR="006A23FD" w:rsidRDefault="006A23FD" w:rsidP="006A23FD">
      <w:r>
        <w:t xml:space="preserve">THIS IS A TEST FILE </w:t>
      </w:r>
    </w:p>
    <w:p w14:paraId="368CABAE" w14:textId="77777777" w:rsidR="006A23FD" w:rsidRDefault="006A23FD" w:rsidP="006A23FD">
      <w:r>
        <w:t xml:space="preserve">THIS IS A TEST FILE </w:t>
      </w:r>
    </w:p>
    <w:p w14:paraId="4DA2F559" w14:textId="77777777" w:rsidR="006A23FD" w:rsidRDefault="006A23FD" w:rsidP="006A23FD">
      <w:r>
        <w:lastRenderedPageBreak/>
        <w:t xml:space="preserve">THIS IS A TEST FILE </w:t>
      </w:r>
    </w:p>
    <w:p w14:paraId="7FAB2794" w14:textId="77777777" w:rsidR="006A23FD" w:rsidRDefault="006A23FD" w:rsidP="006A23FD">
      <w:r>
        <w:t xml:space="preserve">THIS IS A TEST FILE </w:t>
      </w:r>
    </w:p>
    <w:p w14:paraId="641A4735" w14:textId="77777777" w:rsidR="006A23FD" w:rsidRDefault="006A23FD" w:rsidP="006A23FD">
      <w:r>
        <w:t xml:space="preserve">THIS IS A TEST FILE </w:t>
      </w:r>
    </w:p>
    <w:p w14:paraId="5F2AB290" w14:textId="77777777" w:rsidR="006A23FD" w:rsidRDefault="006A23FD" w:rsidP="006A23FD">
      <w:r>
        <w:t xml:space="preserve">THIS IS A TEST FILE </w:t>
      </w:r>
    </w:p>
    <w:p w14:paraId="04113740" w14:textId="77777777" w:rsidR="006A23FD" w:rsidRDefault="006A23FD" w:rsidP="006A23FD">
      <w:r>
        <w:t xml:space="preserve">THIS IS A TEST FILE </w:t>
      </w:r>
    </w:p>
    <w:p w14:paraId="23814C2C" w14:textId="77777777" w:rsidR="006A23FD" w:rsidRDefault="006A23FD" w:rsidP="006A23FD">
      <w:r>
        <w:t xml:space="preserve">THIS IS A TEST FILE </w:t>
      </w:r>
    </w:p>
    <w:p w14:paraId="3253F71F" w14:textId="77777777" w:rsidR="006A23FD" w:rsidRDefault="006A23FD" w:rsidP="006A23FD">
      <w:r>
        <w:t xml:space="preserve">THIS IS A TEST FILE </w:t>
      </w:r>
    </w:p>
    <w:p w14:paraId="5A3C3082" w14:textId="77777777" w:rsidR="006A23FD" w:rsidRDefault="006A23FD" w:rsidP="006A23FD">
      <w:r>
        <w:t xml:space="preserve">THIS IS A TEST FILE </w:t>
      </w:r>
    </w:p>
    <w:p w14:paraId="521DD9AC" w14:textId="77777777" w:rsidR="006A23FD" w:rsidRDefault="006A23FD" w:rsidP="006A23FD">
      <w:r>
        <w:t xml:space="preserve">THIS IS A TEST FILE </w:t>
      </w:r>
    </w:p>
    <w:p w14:paraId="5E346B48" w14:textId="77777777" w:rsidR="006A23FD" w:rsidRDefault="006A23FD" w:rsidP="006A23FD">
      <w:r>
        <w:t xml:space="preserve">THIS IS A TEST FILE </w:t>
      </w:r>
    </w:p>
    <w:p w14:paraId="1C049428" w14:textId="77777777" w:rsidR="006A23FD" w:rsidRDefault="006A23FD" w:rsidP="006A23FD">
      <w:r>
        <w:t xml:space="preserve">THIS IS A TEST FILE </w:t>
      </w:r>
    </w:p>
    <w:p w14:paraId="76B484B1" w14:textId="77777777" w:rsidR="006A23FD" w:rsidRDefault="006A23FD" w:rsidP="006A23FD">
      <w:r>
        <w:t xml:space="preserve">THIS IS A TEST FILE </w:t>
      </w:r>
    </w:p>
    <w:p w14:paraId="0653630E" w14:textId="77777777" w:rsidR="006A23FD" w:rsidRDefault="006A23FD" w:rsidP="006A23FD">
      <w:r>
        <w:t xml:space="preserve">THIS IS A TEST FILE </w:t>
      </w:r>
    </w:p>
    <w:p w14:paraId="480BC12A" w14:textId="77777777" w:rsidR="006A23FD" w:rsidRDefault="006A23FD" w:rsidP="006A23FD">
      <w:r>
        <w:t xml:space="preserve">THIS IS A TEST FILE </w:t>
      </w:r>
    </w:p>
    <w:p w14:paraId="05FE4120" w14:textId="77777777" w:rsidR="006A23FD" w:rsidRDefault="006A23FD" w:rsidP="006A23FD">
      <w:r>
        <w:t xml:space="preserve">THIS IS A TEST FILE </w:t>
      </w:r>
    </w:p>
    <w:p w14:paraId="06152C70" w14:textId="77777777" w:rsidR="006A23FD" w:rsidRDefault="006A23FD" w:rsidP="006A23FD">
      <w:r>
        <w:t xml:space="preserve">THIS IS A TEST FILE </w:t>
      </w:r>
    </w:p>
    <w:p w14:paraId="755686EC" w14:textId="77777777" w:rsidR="006A23FD" w:rsidRDefault="006A23FD" w:rsidP="006A23FD">
      <w:r>
        <w:t xml:space="preserve">THIS IS A TEST FILE </w:t>
      </w:r>
    </w:p>
    <w:p w14:paraId="1382FB75" w14:textId="77777777" w:rsidR="006A23FD" w:rsidRDefault="006A23FD" w:rsidP="006A23FD">
      <w:r>
        <w:t xml:space="preserve">THIS IS A TEST FILE </w:t>
      </w:r>
    </w:p>
    <w:p w14:paraId="22F56463" w14:textId="77777777" w:rsidR="006A23FD" w:rsidRDefault="006A23FD" w:rsidP="006A23FD">
      <w:r>
        <w:t xml:space="preserve">THIS IS A TEST FILE </w:t>
      </w:r>
    </w:p>
    <w:p w14:paraId="3B18FC3D" w14:textId="77777777" w:rsidR="006A23FD" w:rsidRDefault="006A23FD" w:rsidP="006A23FD">
      <w:r>
        <w:t xml:space="preserve">THIS IS A TEST FILE </w:t>
      </w:r>
    </w:p>
    <w:p w14:paraId="48917492" w14:textId="77777777" w:rsidR="006A23FD" w:rsidRDefault="006A23FD" w:rsidP="006A23FD">
      <w:r>
        <w:t xml:space="preserve">THIS IS A TEST FILE </w:t>
      </w:r>
    </w:p>
    <w:p w14:paraId="0F31D8AA" w14:textId="77777777" w:rsidR="006A23FD" w:rsidRDefault="006A23FD" w:rsidP="006A23FD">
      <w:r>
        <w:t xml:space="preserve">THIS IS A TEST FILE </w:t>
      </w:r>
    </w:p>
    <w:p w14:paraId="06519A26" w14:textId="77777777" w:rsidR="006A23FD" w:rsidRDefault="006A23FD" w:rsidP="006A23FD">
      <w:r>
        <w:t xml:space="preserve">THIS IS A TEST FILE </w:t>
      </w:r>
    </w:p>
    <w:p w14:paraId="0393539D" w14:textId="77777777" w:rsidR="006A23FD" w:rsidRDefault="006A23FD" w:rsidP="006A23FD">
      <w:r>
        <w:t xml:space="preserve">THIS IS A TEST FILE </w:t>
      </w:r>
    </w:p>
    <w:p w14:paraId="45FB5D2A" w14:textId="77777777" w:rsidR="006A23FD" w:rsidRPr="006A23FD" w:rsidRDefault="006A23FD" w:rsidP="006A23FD"/>
    <w:p w14:paraId="5731F7C3" w14:textId="77777777" w:rsidR="006A23FD" w:rsidRDefault="006A23FD" w:rsidP="006A23FD">
      <w:r>
        <w:lastRenderedPageBreak/>
        <w:t xml:space="preserve">THIS IS A TEST FILE </w:t>
      </w:r>
    </w:p>
    <w:p w14:paraId="32FAD612" w14:textId="77777777" w:rsidR="006A23FD" w:rsidRDefault="006A23FD" w:rsidP="006A23FD">
      <w:r>
        <w:t xml:space="preserve">THIS IS A TEST FILE </w:t>
      </w:r>
    </w:p>
    <w:p w14:paraId="5BF34F66" w14:textId="77777777" w:rsidR="006A23FD" w:rsidRDefault="006A23FD" w:rsidP="006A23FD">
      <w:r>
        <w:t xml:space="preserve">THIS IS A TEST FILE </w:t>
      </w:r>
    </w:p>
    <w:p w14:paraId="2039D43F" w14:textId="77777777" w:rsidR="006A23FD" w:rsidRDefault="006A23FD" w:rsidP="006A23FD">
      <w:r>
        <w:t xml:space="preserve">THIS IS A TEST FILE </w:t>
      </w:r>
    </w:p>
    <w:p w14:paraId="659046B5" w14:textId="77777777" w:rsidR="006A23FD" w:rsidRDefault="006A23FD" w:rsidP="006A23FD">
      <w:r>
        <w:t xml:space="preserve">THIS IS A TEST FILE </w:t>
      </w:r>
    </w:p>
    <w:p w14:paraId="6AF57514" w14:textId="77777777" w:rsidR="006A23FD" w:rsidRDefault="006A23FD" w:rsidP="006A23FD">
      <w:r>
        <w:t xml:space="preserve">THIS IS A TEST FILE </w:t>
      </w:r>
    </w:p>
    <w:p w14:paraId="65996C9C" w14:textId="77777777" w:rsidR="006A23FD" w:rsidRDefault="006A23FD" w:rsidP="006A23FD">
      <w:r>
        <w:t xml:space="preserve">THIS IS A TEST FILE </w:t>
      </w:r>
    </w:p>
    <w:p w14:paraId="49E88FB0" w14:textId="77777777" w:rsidR="006A23FD" w:rsidRDefault="006A23FD" w:rsidP="006A23FD">
      <w:r>
        <w:t xml:space="preserve">THIS IS A TEST FILE </w:t>
      </w:r>
    </w:p>
    <w:p w14:paraId="79DD25CE" w14:textId="77777777" w:rsidR="006A23FD" w:rsidRDefault="006A23FD" w:rsidP="006A23FD">
      <w:r>
        <w:t xml:space="preserve">THIS IS A TEST FILE </w:t>
      </w:r>
    </w:p>
    <w:p w14:paraId="34004BFE" w14:textId="77777777" w:rsidR="006A23FD" w:rsidRDefault="006A23FD" w:rsidP="006A23FD">
      <w:r>
        <w:t xml:space="preserve">THIS IS A TEST FILE </w:t>
      </w:r>
    </w:p>
    <w:p w14:paraId="0A70285E" w14:textId="77777777" w:rsidR="006A23FD" w:rsidRDefault="006A23FD" w:rsidP="006A23FD">
      <w:r>
        <w:t xml:space="preserve">THIS IS A TEST FILE </w:t>
      </w:r>
    </w:p>
    <w:p w14:paraId="0BC95081" w14:textId="77777777" w:rsidR="006A23FD" w:rsidRDefault="006A23FD" w:rsidP="006A23FD">
      <w:r>
        <w:t xml:space="preserve">THIS IS A TEST FILE </w:t>
      </w:r>
    </w:p>
    <w:p w14:paraId="45221ABD" w14:textId="77777777" w:rsidR="006A23FD" w:rsidRDefault="006A23FD" w:rsidP="006A23FD">
      <w:r>
        <w:t xml:space="preserve">THIS IS A TEST FILE </w:t>
      </w:r>
    </w:p>
    <w:p w14:paraId="48688F24" w14:textId="77777777" w:rsidR="006A23FD" w:rsidRDefault="006A23FD" w:rsidP="006A23FD">
      <w:r>
        <w:t xml:space="preserve">THIS IS A TEST FILE </w:t>
      </w:r>
    </w:p>
    <w:p w14:paraId="6E4820AE" w14:textId="77777777" w:rsidR="006A23FD" w:rsidRDefault="006A23FD" w:rsidP="006A23FD">
      <w:r>
        <w:t xml:space="preserve">THIS IS A TEST FILE </w:t>
      </w:r>
    </w:p>
    <w:p w14:paraId="601AB3C9" w14:textId="77777777" w:rsidR="006A23FD" w:rsidRDefault="006A23FD" w:rsidP="006A23FD">
      <w:r>
        <w:t xml:space="preserve">THIS IS A TEST FILE </w:t>
      </w:r>
    </w:p>
    <w:p w14:paraId="7B701A88" w14:textId="77777777" w:rsidR="006A23FD" w:rsidRDefault="006A23FD" w:rsidP="006A23FD">
      <w:r>
        <w:t xml:space="preserve">THIS IS A TEST FILE </w:t>
      </w:r>
    </w:p>
    <w:p w14:paraId="16B6BE8E" w14:textId="77777777" w:rsidR="006A23FD" w:rsidRDefault="006A23FD" w:rsidP="006A23FD">
      <w:r>
        <w:t xml:space="preserve">THIS IS A TEST FILE </w:t>
      </w:r>
    </w:p>
    <w:p w14:paraId="7BB91DD5" w14:textId="77777777" w:rsidR="006A23FD" w:rsidRDefault="006A23FD" w:rsidP="006A23FD">
      <w:r>
        <w:t xml:space="preserve">THIS IS A TEST FILE </w:t>
      </w:r>
    </w:p>
    <w:p w14:paraId="07BA62D4" w14:textId="77777777" w:rsidR="006A23FD" w:rsidRDefault="006A23FD" w:rsidP="006A23FD">
      <w:r>
        <w:t xml:space="preserve">THIS IS A TEST FILE </w:t>
      </w:r>
    </w:p>
    <w:p w14:paraId="146E089B" w14:textId="77777777" w:rsidR="006A23FD" w:rsidRDefault="006A23FD" w:rsidP="006A23FD">
      <w:r>
        <w:t xml:space="preserve">THIS IS A TEST FILE </w:t>
      </w:r>
    </w:p>
    <w:p w14:paraId="5C4CCE84" w14:textId="77777777" w:rsidR="006A23FD" w:rsidRDefault="006A23FD" w:rsidP="006A23FD">
      <w:r>
        <w:t xml:space="preserve">THIS IS A TEST FILE </w:t>
      </w:r>
    </w:p>
    <w:p w14:paraId="099B7E3D" w14:textId="77777777" w:rsidR="006A23FD" w:rsidRDefault="006A23FD" w:rsidP="006A23FD">
      <w:r>
        <w:t xml:space="preserve">THIS IS A TEST FILE </w:t>
      </w:r>
    </w:p>
    <w:p w14:paraId="2D46AD4C" w14:textId="77777777" w:rsidR="006A23FD" w:rsidRDefault="006A23FD" w:rsidP="006A23FD">
      <w:r>
        <w:t xml:space="preserve">THIS IS A TEST FILE </w:t>
      </w:r>
    </w:p>
    <w:p w14:paraId="0B730CDC" w14:textId="77777777" w:rsidR="006A23FD" w:rsidRDefault="006A23FD" w:rsidP="006A23FD">
      <w:r>
        <w:t xml:space="preserve">THIS IS A TEST FILE </w:t>
      </w:r>
    </w:p>
    <w:p w14:paraId="57C11C00" w14:textId="77777777" w:rsidR="006A23FD" w:rsidRDefault="006A23FD" w:rsidP="006A23FD">
      <w:r>
        <w:lastRenderedPageBreak/>
        <w:t xml:space="preserve">THIS IS A TEST FILE </w:t>
      </w:r>
    </w:p>
    <w:p w14:paraId="265C222A" w14:textId="77777777" w:rsidR="006A23FD" w:rsidRDefault="006A23FD" w:rsidP="006A23FD">
      <w:r>
        <w:t xml:space="preserve">THIS IS A TEST FILE </w:t>
      </w:r>
    </w:p>
    <w:p w14:paraId="379769E5" w14:textId="77777777" w:rsidR="006A23FD" w:rsidRDefault="006A23FD" w:rsidP="006A23FD">
      <w:r>
        <w:t xml:space="preserve">THIS IS A TEST FILE </w:t>
      </w:r>
    </w:p>
    <w:p w14:paraId="46C6385A" w14:textId="77777777" w:rsidR="006A23FD" w:rsidRDefault="006A23FD" w:rsidP="006A23FD">
      <w:r>
        <w:t xml:space="preserve">THIS IS A TEST FILE </w:t>
      </w:r>
    </w:p>
    <w:p w14:paraId="3D6CBD72" w14:textId="77777777" w:rsidR="006A23FD" w:rsidRDefault="006A23FD" w:rsidP="006A23FD">
      <w:r>
        <w:t xml:space="preserve">THIS IS A TEST FILE </w:t>
      </w:r>
    </w:p>
    <w:p w14:paraId="0FAC95B5" w14:textId="77777777" w:rsidR="006A23FD" w:rsidRDefault="006A23FD" w:rsidP="006A23FD">
      <w:r>
        <w:t xml:space="preserve">THIS IS A TEST FILE </w:t>
      </w:r>
    </w:p>
    <w:p w14:paraId="6AF80BAE" w14:textId="77777777" w:rsidR="006A23FD" w:rsidRDefault="006A23FD" w:rsidP="006A23FD">
      <w:r>
        <w:t xml:space="preserve">THIS IS A TEST FILE </w:t>
      </w:r>
    </w:p>
    <w:p w14:paraId="48E504A0" w14:textId="77777777" w:rsidR="006A23FD" w:rsidRDefault="006A23FD" w:rsidP="006A23FD">
      <w:r>
        <w:t xml:space="preserve">THIS IS A TEST FILE </w:t>
      </w:r>
    </w:p>
    <w:p w14:paraId="14EF560E" w14:textId="77777777" w:rsidR="006A23FD" w:rsidRDefault="006A23FD" w:rsidP="006A23FD">
      <w:r>
        <w:t xml:space="preserve">THIS IS A TEST FILE </w:t>
      </w:r>
    </w:p>
    <w:p w14:paraId="3CC50817" w14:textId="77777777" w:rsidR="006A23FD" w:rsidRDefault="006A23FD" w:rsidP="006A23FD">
      <w:r>
        <w:t xml:space="preserve">THIS IS A TEST FILE </w:t>
      </w:r>
    </w:p>
    <w:p w14:paraId="6DD42C40" w14:textId="77777777" w:rsidR="006A23FD" w:rsidRDefault="006A23FD" w:rsidP="006A23FD">
      <w:r>
        <w:t xml:space="preserve">THIS IS A TEST FILE </w:t>
      </w:r>
    </w:p>
    <w:p w14:paraId="7FB2818A" w14:textId="77777777" w:rsidR="006A23FD" w:rsidRDefault="006A23FD" w:rsidP="006A23FD">
      <w:r>
        <w:t xml:space="preserve">THIS IS A TEST FILE </w:t>
      </w:r>
    </w:p>
    <w:p w14:paraId="7E2099B8" w14:textId="77777777" w:rsidR="006A23FD" w:rsidRDefault="006A23FD" w:rsidP="006A23FD">
      <w:r>
        <w:t xml:space="preserve">THIS IS A TEST FILE </w:t>
      </w:r>
    </w:p>
    <w:p w14:paraId="43B61B29" w14:textId="77777777" w:rsidR="006A23FD" w:rsidRDefault="006A23FD" w:rsidP="006A23FD">
      <w:r>
        <w:t xml:space="preserve">THIS IS A TEST FILE </w:t>
      </w:r>
    </w:p>
    <w:p w14:paraId="3C3CBC5A" w14:textId="77777777" w:rsidR="006A23FD" w:rsidRDefault="006A23FD" w:rsidP="006A23FD">
      <w:r>
        <w:t xml:space="preserve">THIS IS A TEST FILE </w:t>
      </w:r>
    </w:p>
    <w:p w14:paraId="011294FA" w14:textId="77777777" w:rsidR="006A23FD" w:rsidRDefault="006A23FD" w:rsidP="006A23FD">
      <w:r>
        <w:t xml:space="preserve">THIS IS A TEST FILE </w:t>
      </w:r>
    </w:p>
    <w:p w14:paraId="40E9EADA" w14:textId="77777777" w:rsidR="006A23FD" w:rsidRDefault="006A23FD" w:rsidP="006A23FD">
      <w:r>
        <w:t xml:space="preserve">THIS IS A TEST FILE </w:t>
      </w:r>
    </w:p>
    <w:p w14:paraId="68E3713B" w14:textId="77777777" w:rsidR="006A23FD" w:rsidRDefault="006A23FD" w:rsidP="006A23FD">
      <w:r>
        <w:t xml:space="preserve">THIS IS A TEST FILE </w:t>
      </w:r>
    </w:p>
    <w:p w14:paraId="787BC709" w14:textId="77777777" w:rsidR="006A23FD" w:rsidRPr="006A23FD" w:rsidRDefault="006A23FD" w:rsidP="006A23FD"/>
    <w:p w14:paraId="3F8FA5F9" w14:textId="77777777" w:rsidR="006A23FD" w:rsidRDefault="006A23FD" w:rsidP="006A23FD">
      <w:r>
        <w:t xml:space="preserve">THIS IS A TEST FILE </w:t>
      </w:r>
    </w:p>
    <w:p w14:paraId="04DF051F" w14:textId="77777777" w:rsidR="006A23FD" w:rsidRDefault="006A23FD" w:rsidP="006A23FD">
      <w:r>
        <w:t xml:space="preserve">THIS IS A TEST FILE </w:t>
      </w:r>
    </w:p>
    <w:p w14:paraId="7AD42A8F" w14:textId="77777777" w:rsidR="006A23FD" w:rsidRDefault="006A23FD" w:rsidP="006A23FD">
      <w:r>
        <w:t xml:space="preserve">THIS IS A TEST FILE </w:t>
      </w:r>
    </w:p>
    <w:p w14:paraId="3871A7E9" w14:textId="77777777" w:rsidR="006A23FD" w:rsidRDefault="006A23FD" w:rsidP="006A23FD">
      <w:r>
        <w:t xml:space="preserve">THIS IS A TEST FILE </w:t>
      </w:r>
    </w:p>
    <w:p w14:paraId="7B436823" w14:textId="77777777" w:rsidR="006A23FD" w:rsidRDefault="006A23FD" w:rsidP="006A23FD">
      <w:r>
        <w:t xml:space="preserve">THIS IS A TEST FILE </w:t>
      </w:r>
    </w:p>
    <w:p w14:paraId="63FF0664" w14:textId="77777777" w:rsidR="006A23FD" w:rsidRDefault="006A23FD" w:rsidP="006A23FD">
      <w:r>
        <w:t xml:space="preserve">THIS IS A TEST FILE </w:t>
      </w:r>
    </w:p>
    <w:p w14:paraId="49A517F3" w14:textId="77777777" w:rsidR="006A23FD" w:rsidRDefault="006A23FD" w:rsidP="006A23FD">
      <w:r>
        <w:lastRenderedPageBreak/>
        <w:t xml:space="preserve">THIS IS A TEST FILE </w:t>
      </w:r>
    </w:p>
    <w:p w14:paraId="5D949526" w14:textId="77777777" w:rsidR="006A23FD" w:rsidRDefault="006A23FD" w:rsidP="006A23FD">
      <w:r>
        <w:t xml:space="preserve">THIS IS A TEST FILE </w:t>
      </w:r>
    </w:p>
    <w:p w14:paraId="282AC4C6" w14:textId="77777777" w:rsidR="006A23FD" w:rsidRDefault="006A23FD" w:rsidP="006A23FD">
      <w:r>
        <w:t xml:space="preserve">THIS IS A TEST FILE </w:t>
      </w:r>
    </w:p>
    <w:p w14:paraId="0BCB9DF9" w14:textId="77777777" w:rsidR="006A23FD" w:rsidRDefault="006A23FD" w:rsidP="006A23FD">
      <w:r>
        <w:t xml:space="preserve">THIS IS A TEST FILE </w:t>
      </w:r>
    </w:p>
    <w:p w14:paraId="1D781C38" w14:textId="77777777" w:rsidR="006A23FD" w:rsidRDefault="006A23FD" w:rsidP="006A23FD">
      <w:r>
        <w:t xml:space="preserve">THIS IS A TEST FILE </w:t>
      </w:r>
    </w:p>
    <w:p w14:paraId="23DF641E" w14:textId="77777777" w:rsidR="006A23FD" w:rsidRDefault="006A23FD" w:rsidP="006A23FD">
      <w:r>
        <w:t xml:space="preserve">THIS IS A TEST FILE </w:t>
      </w:r>
    </w:p>
    <w:p w14:paraId="4C108939" w14:textId="77777777" w:rsidR="006A23FD" w:rsidRDefault="006A23FD" w:rsidP="006A23FD">
      <w:r>
        <w:t xml:space="preserve">THIS IS A TEST FILE </w:t>
      </w:r>
    </w:p>
    <w:p w14:paraId="316D1DA2" w14:textId="77777777" w:rsidR="006A23FD" w:rsidRDefault="006A23FD" w:rsidP="006A23FD">
      <w:r>
        <w:t xml:space="preserve">THIS IS A TEST FILE </w:t>
      </w:r>
    </w:p>
    <w:p w14:paraId="4216A618" w14:textId="77777777" w:rsidR="006A23FD" w:rsidRDefault="006A23FD" w:rsidP="006A23FD">
      <w:r>
        <w:t xml:space="preserve">THIS IS A TEST FILE </w:t>
      </w:r>
    </w:p>
    <w:p w14:paraId="79EEC32D" w14:textId="77777777" w:rsidR="006A23FD" w:rsidRDefault="006A23FD" w:rsidP="006A23FD">
      <w:r>
        <w:t xml:space="preserve">THIS IS A TEST FILE </w:t>
      </w:r>
    </w:p>
    <w:p w14:paraId="57C29B18" w14:textId="77777777" w:rsidR="006A23FD" w:rsidRDefault="006A23FD" w:rsidP="006A23FD">
      <w:r>
        <w:t xml:space="preserve">THIS IS A TEST FILE </w:t>
      </w:r>
    </w:p>
    <w:p w14:paraId="5FC4CA66" w14:textId="77777777" w:rsidR="006A23FD" w:rsidRDefault="006A23FD" w:rsidP="006A23FD">
      <w:r>
        <w:t xml:space="preserve">THIS IS A TEST FILE </w:t>
      </w:r>
    </w:p>
    <w:p w14:paraId="1B958D5D" w14:textId="77777777" w:rsidR="006A23FD" w:rsidRDefault="006A23FD" w:rsidP="006A23FD">
      <w:r>
        <w:t xml:space="preserve">THIS IS A TEST FILE </w:t>
      </w:r>
    </w:p>
    <w:p w14:paraId="535CE840" w14:textId="77777777" w:rsidR="006A23FD" w:rsidRDefault="006A23FD" w:rsidP="006A23FD">
      <w:r>
        <w:t xml:space="preserve">THIS IS A TEST FILE </w:t>
      </w:r>
    </w:p>
    <w:p w14:paraId="2E46B352" w14:textId="77777777" w:rsidR="006A23FD" w:rsidRDefault="006A23FD" w:rsidP="006A23FD">
      <w:r>
        <w:t xml:space="preserve">THIS IS A TEST FILE </w:t>
      </w:r>
    </w:p>
    <w:p w14:paraId="695A22FC" w14:textId="77777777" w:rsidR="006A23FD" w:rsidRDefault="006A23FD" w:rsidP="006A23FD">
      <w:r>
        <w:t xml:space="preserve">THIS IS A TEST FILE </w:t>
      </w:r>
    </w:p>
    <w:p w14:paraId="41FD015A" w14:textId="77777777" w:rsidR="006A23FD" w:rsidRDefault="006A23FD" w:rsidP="006A23FD">
      <w:r>
        <w:t xml:space="preserve">THIS IS A TEST FILE </w:t>
      </w:r>
    </w:p>
    <w:p w14:paraId="2229B170" w14:textId="77777777" w:rsidR="006A23FD" w:rsidRDefault="006A23FD" w:rsidP="006A23FD">
      <w:r>
        <w:t xml:space="preserve">THIS IS A TEST FILE </w:t>
      </w:r>
    </w:p>
    <w:p w14:paraId="3488E410" w14:textId="77777777" w:rsidR="006A23FD" w:rsidRDefault="006A23FD" w:rsidP="006A23FD">
      <w:r>
        <w:t xml:space="preserve">THIS IS A TEST FILE </w:t>
      </w:r>
    </w:p>
    <w:p w14:paraId="02A21381" w14:textId="77777777" w:rsidR="006A23FD" w:rsidRDefault="006A23FD" w:rsidP="006A23FD">
      <w:r>
        <w:t xml:space="preserve">THIS IS A TEST FILE </w:t>
      </w:r>
    </w:p>
    <w:p w14:paraId="1ED2FF9A" w14:textId="77777777" w:rsidR="006A23FD" w:rsidRDefault="006A23FD" w:rsidP="006A23FD">
      <w:r>
        <w:t xml:space="preserve">THIS IS A TEST FILE </w:t>
      </w:r>
    </w:p>
    <w:p w14:paraId="1FA47238" w14:textId="77777777" w:rsidR="006A23FD" w:rsidRDefault="006A23FD" w:rsidP="006A23FD">
      <w:r>
        <w:t xml:space="preserve">THIS IS A TEST FILE </w:t>
      </w:r>
    </w:p>
    <w:p w14:paraId="02BE8C77" w14:textId="77777777" w:rsidR="006A23FD" w:rsidRDefault="006A23FD" w:rsidP="006A23FD">
      <w:r>
        <w:t xml:space="preserve">THIS IS A TEST FILE </w:t>
      </w:r>
    </w:p>
    <w:p w14:paraId="631F5498" w14:textId="77777777" w:rsidR="006A23FD" w:rsidRDefault="006A23FD" w:rsidP="006A23FD">
      <w:r>
        <w:t xml:space="preserve">THIS IS A TEST FILE </w:t>
      </w:r>
    </w:p>
    <w:p w14:paraId="43FD413C" w14:textId="77777777" w:rsidR="006A23FD" w:rsidRDefault="006A23FD" w:rsidP="006A23FD">
      <w:r>
        <w:t xml:space="preserve">THIS IS A TEST FILE </w:t>
      </w:r>
    </w:p>
    <w:p w14:paraId="65BC687F" w14:textId="77777777" w:rsidR="006A23FD" w:rsidRDefault="006A23FD" w:rsidP="006A23FD">
      <w:r>
        <w:lastRenderedPageBreak/>
        <w:t xml:space="preserve">THIS IS A TEST FILE </w:t>
      </w:r>
    </w:p>
    <w:p w14:paraId="0801B7D7" w14:textId="77777777" w:rsidR="006A23FD" w:rsidRDefault="006A23FD" w:rsidP="006A23FD">
      <w:r>
        <w:t xml:space="preserve">THIS IS A TEST FILE </w:t>
      </w:r>
    </w:p>
    <w:p w14:paraId="44F67591" w14:textId="77777777" w:rsidR="006A23FD" w:rsidRDefault="006A23FD" w:rsidP="006A23FD">
      <w:r>
        <w:t xml:space="preserve">THIS IS A TEST FILE </w:t>
      </w:r>
    </w:p>
    <w:p w14:paraId="3E0919F0" w14:textId="77777777" w:rsidR="006A23FD" w:rsidRDefault="006A23FD" w:rsidP="006A23FD">
      <w:r>
        <w:t xml:space="preserve">THIS IS A TEST FILE </w:t>
      </w:r>
    </w:p>
    <w:p w14:paraId="7E34D2FE" w14:textId="77777777" w:rsidR="006A23FD" w:rsidRDefault="006A23FD" w:rsidP="006A23FD">
      <w:r>
        <w:t xml:space="preserve">THIS IS A TEST FILE </w:t>
      </w:r>
    </w:p>
    <w:p w14:paraId="4B8F4D10" w14:textId="77777777" w:rsidR="006A23FD" w:rsidRDefault="006A23FD" w:rsidP="006A23FD">
      <w:r>
        <w:t xml:space="preserve">THIS IS A TEST FILE </w:t>
      </w:r>
    </w:p>
    <w:p w14:paraId="538C4324" w14:textId="77777777" w:rsidR="006A23FD" w:rsidRDefault="006A23FD" w:rsidP="006A23FD">
      <w:r>
        <w:t xml:space="preserve">THIS IS A TEST FILE </w:t>
      </w:r>
    </w:p>
    <w:p w14:paraId="46F89E3C" w14:textId="77777777" w:rsidR="006A23FD" w:rsidRDefault="006A23FD" w:rsidP="006A23FD">
      <w:r>
        <w:t xml:space="preserve">THIS IS A TEST FILE </w:t>
      </w:r>
    </w:p>
    <w:p w14:paraId="4ADB3BB0" w14:textId="77777777" w:rsidR="006A23FD" w:rsidRDefault="006A23FD" w:rsidP="006A23FD">
      <w:r>
        <w:t xml:space="preserve">THIS IS A TEST FILE </w:t>
      </w:r>
    </w:p>
    <w:p w14:paraId="578DAB3F" w14:textId="77777777" w:rsidR="006A23FD" w:rsidRDefault="006A23FD" w:rsidP="006A23FD">
      <w:r>
        <w:t xml:space="preserve">THIS IS A TEST FILE </w:t>
      </w:r>
    </w:p>
    <w:p w14:paraId="70EF87B2" w14:textId="77777777" w:rsidR="006A23FD" w:rsidRDefault="006A23FD" w:rsidP="006A23FD">
      <w:r>
        <w:t xml:space="preserve">THIS IS A TEST FILE </w:t>
      </w:r>
    </w:p>
    <w:p w14:paraId="3035A283" w14:textId="77777777" w:rsidR="006A23FD" w:rsidRDefault="006A23FD" w:rsidP="006A23FD">
      <w:r>
        <w:t xml:space="preserve">THIS IS A TEST FILE </w:t>
      </w:r>
    </w:p>
    <w:p w14:paraId="14A85655" w14:textId="77777777" w:rsidR="006A23FD" w:rsidRPr="006A23FD" w:rsidRDefault="006A23FD" w:rsidP="006A23FD"/>
    <w:p w14:paraId="1904AD15" w14:textId="77777777" w:rsidR="006A23FD" w:rsidRDefault="006A23FD" w:rsidP="006A23FD">
      <w:r>
        <w:t xml:space="preserve">THIS IS A TEST FILE </w:t>
      </w:r>
    </w:p>
    <w:p w14:paraId="6370CCED" w14:textId="77777777" w:rsidR="006A23FD" w:rsidRDefault="006A23FD" w:rsidP="006A23FD">
      <w:r>
        <w:t xml:space="preserve">THIS IS A TEST FILE </w:t>
      </w:r>
    </w:p>
    <w:p w14:paraId="7972992E" w14:textId="77777777" w:rsidR="006A23FD" w:rsidRDefault="006A23FD" w:rsidP="006A23FD">
      <w:r>
        <w:t xml:space="preserve">THIS IS A TEST FILE </w:t>
      </w:r>
    </w:p>
    <w:p w14:paraId="3C6B67EE" w14:textId="77777777" w:rsidR="006A23FD" w:rsidRDefault="006A23FD" w:rsidP="006A23FD">
      <w:r>
        <w:t xml:space="preserve">THIS IS A TEST FILE </w:t>
      </w:r>
    </w:p>
    <w:p w14:paraId="7F7EF6CA" w14:textId="77777777" w:rsidR="006A23FD" w:rsidRDefault="006A23FD" w:rsidP="006A23FD">
      <w:r>
        <w:t xml:space="preserve">THIS IS A TEST FILE </w:t>
      </w:r>
    </w:p>
    <w:p w14:paraId="44CEA1B6" w14:textId="77777777" w:rsidR="006A23FD" w:rsidRDefault="006A23FD" w:rsidP="006A23FD">
      <w:r>
        <w:t xml:space="preserve">THIS IS A TEST FILE </w:t>
      </w:r>
    </w:p>
    <w:p w14:paraId="461EA68C" w14:textId="77777777" w:rsidR="006A23FD" w:rsidRDefault="006A23FD" w:rsidP="006A23FD">
      <w:r>
        <w:t xml:space="preserve">THIS IS A TEST FILE </w:t>
      </w:r>
    </w:p>
    <w:p w14:paraId="20E82420" w14:textId="77777777" w:rsidR="006A23FD" w:rsidRDefault="006A23FD" w:rsidP="006A23FD">
      <w:r>
        <w:t xml:space="preserve">THIS IS A TEST FILE </w:t>
      </w:r>
    </w:p>
    <w:p w14:paraId="04BE9C3F" w14:textId="77777777" w:rsidR="006A23FD" w:rsidRDefault="006A23FD" w:rsidP="006A23FD">
      <w:r>
        <w:t xml:space="preserve">THIS IS A TEST FILE </w:t>
      </w:r>
    </w:p>
    <w:p w14:paraId="1F7CCE57" w14:textId="77777777" w:rsidR="006A23FD" w:rsidRDefault="006A23FD" w:rsidP="006A23FD">
      <w:r>
        <w:t xml:space="preserve">THIS IS A TEST FILE </w:t>
      </w:r>
    </w:p>
    <w:p w14:paraId="1204B4F4" w14:textId="77777777" w:rsidR="006A23FD" w:rsidRDefault="006A23FD" w:rsidP="006A23FD">
      <w:r>
        <w:t xml:space="preserve">THIS IS A TEST FILE </w:t>
      </w:r>
    </w:p>
    <w:p w14:paraId="599EA3D8" w14:textId="77777777" w:rsidR="006A23FD" w:rsidRDefault="006A23FD" w:rsidP="006A23FD">
      <w:r>
        <w:t xml:space="preserve">THIS IS A TEST FILE </w:t>
      </w:r>
    </w:p>
    <w:p w14:paraId="36007FF1" w14:textId="77777777" w:rsidR="006A23FD" w:rsidRDefault="006A23FD" w:rsidP="006A23FD">
      <w:r>
        <w:lastRenderedPageBreak/>
        <w:t xml:space="preserve">THIS IS A TEST FILE </w:t>
      </w:r>
    </w:p>
    <w:p w14:paraId="4C391EA9" w14:textId="77777777" w:rsidR="006A23FD" w:rsidRDefault="006A23FD" w:rsidP="006A23FD">
      <w:r>
        <w:t xml:space="preserve">THIS IS A TEST FILE </w:t>
      </w:r>
    </w:p>
    <w:p w14:paraId="465A18A1" w14:textId="77777777" w:rsidR="006A23FD" w:rsidRDefault="006A23FD" w:rsidP="006A23FD">
      <w:r>
        <w:t xml:space="preserve">THIS IS A TEST FILE </w:t>
      </w:r>
    </w:p>
    <w:p w14:paraId="096FAD29" w14:textId="77777777" w:rsidR="006A23FD" w:rsidRDefault="006A23FD" w:rsidP="006A23FD">
      <w:r>
        <w:t xml:space="preserve">THIS IS A TEST FILE </w:t>
      </w:r>
    </w:p>
    <w:p w14:paraId="1C52BB1D" w14:textId="77777777" w:rsidR="006A23FD" w:rsidRDefault="006A23FD" w:rsidP="006A23FD">
      <w:r>
        <w:t xml:space="preserve">THIS IS A TEST FILE </w:t>
      </w:r>
    </w:p>
    <w:p w14:paraId="2CE10A5F" w14:textId="77777777" w:rsidR="006A23FD" w:rsidRDefault="006A23FD" w:rsidP="006A23FD">
      <w:r>
        <w:t xml:space="preserve">THIS IS A TEST FILE </w:t>
      </w:r>
    </w:p>
    <w:p w14:paraId="5057B940" w14:textId="77777777" w:rsidR="006A23FD" w:rsidRDefault="006A23FD" w:rsidP="006A23FD">
      <w:r>
        <w:t xml:space="preserve">THIS IS A TEST FILE </w:t>
      </w:r>
    </w:p>
    <w:p w14:paraId="506AA4D1" w14:textId="77777777" w:rsidR="006A23FD" w:rsidRDefault="006A23FD" w:rsidP="006A23FD">
      <w:r>
        <w:t xml:space="preserve">THIS IS A TEST FILE </w:t>
      </w:r>
    </w:p>
    <w:p w14:paraId="2641B43A" w14:textId="77777777" w:rsidR="006A23FD" w:rsidRDefault="006A23FD" w:rsidP="006A23FD">
      <w:r>
        <w:t xml:space="preserve">THIS IS A TEST FILE </w:t>
      </w:r>
    </w:p>
    <w:p w14:paraId="41ABE7CB" w14:textId="77777777" w:rsidR="006A23FD" w:rsidRDefault="006A23FD" w:rsidP="006A23FD">
      <w:r>
        <w:t xml:space="preserve">THIS IS A TEST FILE </w:t>
      </w:r>
    </w:p>
    <w:p w14:paraId="7AE81E99" w14:textId="77777777" w:rsidR="006A23FD" w:rsidRDefault="006A23FD" w:rsidP="006A23FD">
      <w:r>
        <w:t xml:space="preserve">THIS IS A TEST FILE </w:t>
      </w:r>
    </w:p>
    <w:p w14:paraId="35EADB34" w14:textId="77777777" w:rsidR="006A23FD" w:rsidRDefault="006A23FD" w:rsidP="006A23FD">
      <w:r>
        <w:t xml:space="preserve">THIS IS A TEST FILE </w:t>
      </w:r>
    </w:p>
    <w:p w14:paraId="0DE82B0B" w14:textId="77777777" w:rsidR="006A23FD" w:rsidRDefault="006A23FD" w:rsidP="006A23FD">
      <w:r>
        <w:t xml:space="preserve">THIS IS A TEST FILE </w:t>
      </w:r>
    </w:p>
    <w:p w14:paraId="1EC7ED9C" w14:textId="77777777" w:rsidR="006A23FD" w:rsidRDefault="006A23FD" w:rsidP="006A23FD">
      <w:r>
        <w:t xml:space="preserve">THIS IS A TEST FILE </w:t>
      </w:r>
    </w:p>
    <w:p w14:paraId="76F33E61" w14:textId="77777777" w:rsidR="006A23FD" w:rsidRDefault="006A23FD" w:rsidP="006A23FD">
      <w:r>
        <w:t xml:space="preserve">THIS IS A TEST FILE </w:t>
      </w:r>
    </w:p>
    <w:p w14:paraId="6CACFEBB" w14:textId="77777777" w:rsidR="006A23FD" w:rsidRDefault="006A23FD" w:rsidP="006A23FD">
      <w:r>
        <w:t xml:space="preserve">THIS IS A TEST FILE </w:t>
      </w:r>
    </w:p>
    <w:p w14:paraId="43B53090" w14:textId="77777777" w:rsidR="006A23FD" w:rsidRDefault="006A23FD" w:rsidP="006A23FD">
      <w:r>
        <w:t xml:space="preserve">THIS IS A TEST FILE </w:t>
      </w:r>
    </w:p>
    <w:p w14:paraId="1914DC0E" w14:textId="77777777" w:rsidR="006A23FD" w:rsidRDefault="006A23FD" w:rsidP="006A23FD">
      <w:r>
        <w:t xml:space="preserve">THIS IS A TEST FILE </w:t>
      </w:r>
    </w:p>
    <w:p w14:paraId="504AD376" w14:textId="77777777" w:rsidR="006A23FD" w:rsidRDefault="006A23FD" w:rsidP="006A23FD">
      <w:r>
        <w:t xml:space="preserve">THIS IS A TEST FILE </w:t>
      </w:r>
    </w:p>
    <w:p w14:paraId="619F2F8E" w14:textId="77777777" w:rsidR="006A23FD" w:rsidRDefault="006A23FD" w:rsidP="006A23FD">
      <w:r>
        <w:t xml:space="preserve">THIS IS A TEST FILE </w:t>
      </w:r>
    </w:p>
    <w:p w14:paraId="32F044AF" w14:textId="77777777" w:rsidR="006A23FD" w:rsidRDefault="006A23FD" w:rsidP="006A23FD">
      <w:r>
        <w:t xml:space="preserve">THIS IS A TEST FILE </w:t>
      </w:r>
    </w:p>
    <w:p w14:paraId="4687CF35" w14:textId="77777777" w:rsidR="006A23FD" w:rsidRDefault="006A23FD" w:rsidP="006A23FD">
      <w:r>
        <w:t xml:space="preserve">THIS IS A TEST FILE </w:t>
      </w:r>
    </w:p>
    <w:p w14:paraId="6324F1BA" w14:textId="77777777" w:rsidR="006A23FD" w:rsidRDefault="006A23FD" w:rsidP="006A23FD">
      <w:r>
        <w:t xml:space="preserve">THIS IS A TEST FILE </w:t>
      </w:r>
    </w:p>
    <w:p w14:paraId="1B5A65BB" w14:textId="77777777" w:rsidR="006A23FD" w:rsidRDefault="006A23FD" w:rsidP="006A23FD">
      <w:r>
        <w:t xml:space="preserve">THIS IS A TEST FILE </w:t>
      </w:r>
    </w:p>
    <w:p w14:paraId="75FD85C1" w14:textId="77777777" w:rsidR="006A23FD" w:rsidRDefault="006A23FD" w:rsidP="006A23FD">
      <w:r>
        <w:t xml:space="preserve">THIS IS A TEST FILE </w:t>
      </w:r>
    </w:p>
    <w:p w14:paraId="1A01409D" w14:textId="77777777" w:rsidR="006A23FD" w:rsidRDefault="006A23FD" w:rsidP="006A23FD">
      <w:r>
        <w:lastRenderedPageBreak/>
        <w:t xml:space="preserve">THIS IS A TEST FILE </w:t>
      </w:r>
    </w:p>
    <w:p w14:paraId="3D18987C" w14:textId="77777777" w:rsidR="006A23FD" w:rsidRDefault="006A23FD" w:rsidP="006A23FD">
      <w:r>
        <w:t xml:space="preserve">THIS IS A TEST FILE </w:t>
      </w:r>
    </w:p>
    <w:p w14:paraId="739E9187" w14:textId="77777777" w:rsidR="006A23FD" w:rsidRDefault="006A23FD" w:rsidP="006A23FD">
      <w:r>
        <w:t xml:space="preserve">THIS IS A TEST FILE </w:t>
      </w:r>
    </w:p>
    <w:p w14:paraId="2541E8FF" w14:textId="77777777" w:rsidR="006A23FD" w:rsidRDefault="006A23FD" w:rsidP="006A23FD">
      <w:r>
        <w:t xml:space="preserve">THIS IS A TEST FILE </w:t>
      </w:r>
    </w:p>
    <w:p w14:paraId="6C944956" w14:textId="77777777" w:rsidR="006A23FD" w:rsidRDefault="006A23FD" w:rsidP="006A23FD">
      <w:r>
        <w:t xml:space="preserve">THIS IS A TEST FILE </w:t>
      </w:r>
    </w:p>
    <w:p w14:paraId="0FCE6C1F" w14:textId="77777777" w:rsidR="006A23FD" w:rsidRDefault="006A23FD" w:rsidP="006A23FD">
      <w:r>
        <w:t xml:space="preserve">THIS IS A TEST FILE </w:t>
      </w:r>
    </w:p>
    <w:p w14:paraId="7D1688BF" w14:textId="77777777" w:rsidR="006A23FD" w:rsidRPr="006A23FD" w:rsidRDefault="006A23FD" w:rsidP="006A23FD"/>
    <w:p w14:paraId="6488FD06" w14:textId="77777777" w:rsidR="006A23FD" w:rsidRDefault="006A23FD" w:rsidP="006A23FD">
      <w:r>
        <w:t xml:space="preserve">THIS IS A TEST FILE </w:t>
      </w:r>
    </w:p>
    <w:p w14:paraId="765FAFE9" w14:textId="77777777" w:rsidR="006A23FD" w:rsidRDefault="006A23FD" w:rsidP="006A23FD">
      <w:r>
        <w:t xml:space="preserve">THIS IS A TEST FILE </w:t>
      </w:r>
    </w:p>
    <w:p w14:paraId="4FEC6A97" w14:textId="77777777" w:rsidR="006A23FD" w:rsidRDefault="006A23FD" w:rsidP="006A23FD">
      <w:r>
        <w:t xml:space="preserve">THIS IS A TEST FILE </w:t>
      </w:r>
    </w:p>
    <w:p w14:paraId="3BC200E4" w14:textId="77777777" w:rsidR="006A23FD" w:rsidRDefault="006A23FD" w:rsidP="006A23FD">
      <w:r>
        <w:t xml:space="preserve">THIS IS A TEST FILE </w:t>
      </w:r>
    </w:p>
    <w:p w14:paraId="1CA90319" w14:textId="77777777" w:rsidR="006A23FD" w:rsidRDefault="006A23FD" w:rsidP="006A23FD">
      <w:r>
        <w:t xml:space="preserve">THIS IS A TEST FILE </w:t>
      </w:r>
    </w:p>
    <w:p w14:paraId="1AE88883" w14:textId="77777777" w:rsidR="006A23FD" w:rsidRDefault="006A23FD" w:rsidP="006A23FD">
      <w:r>
        <w:t xml:space="preserve">THIS IS A TEST FILE </w:t>
      </w:r>
    </w:p>
    <w:p w14:paraId="65C9C66E" w14:textId="77777777" w:rsidR="006A23FD" w:rsidRDefault="006A23FD" w:rsidP="006A23FD">
      <w:r>
        <w:t xml:space="preserve">THIS IS A TEST FILE </w:t>
      </w:r>
    </w:p>
    <w:p w14:paraId="08CE56B0" w14:textId="77777777" w:rsidR="006A23FD" w:rsidRDefault="006A23FD" w:rsidP="006A23FD">
      <w:r>
        <w:t xml:space="preserve">THIS IS A TEST FILE </w:t>
      </w:r>
    </w:p>
    <w:p w14:paraId="6EE0408D" w14:textId="77777777" w:rsidR="006A23FD" w:rsidRDefault="006A23FD" w:rsidP="006A23FD">
      <w:r>
        <w:t xml:space="preserve">THIS IS A TEST FILE </w:t>
      </w:r>
    </w:p>
    <w:p w14:paraId="2C195E48" w14:textId="77777777" w:rsidR="006A23FD" w:rsidRDefault="006A23FD" w:rsidP="006A23FD">
      <w:r>
        <w:t xml:space="preserve">THIS IS A TEST FILE </w:t>
      </w:r>
    </w:p>
    <w:p w14:paraId="6442A9C6" w14:textId="77777777" w:rsidR="006A23FD" w:rsidRDefault="006A23FD" w:rsidP="006A23FD">
      <w:r>
        <w:t xml:space="preserve">THIS IS A TEST FILE </w:t>
      </w:r>
    </w:p>
    <w:p w14:paraId="6C7804EB" w14:textId="77777777" w:rsidR="006A23FD" w:rsidRDefault="006A23FD" w:rsidP="006A23FD">
      <w:r>
        <w:t xml:space="preserve">THIS IS A TEST FILE </w:t>
      </w:r>
    </w:p>
    <w:p w14:paraId="53618C1A" w14:textId="77777777" w:rsidR="006A23FD" w:rsidRDefault="006A23FD" w:rsidP="006A23FD">
      <w:r>
        <w:t xml:space="preserve">THIS IS A TEST FILE </w:t>
      </w:r>
    </w:p>
    <w:p w14:paraId="6048AE77" w14:textId="77777777" w:rsidR="006A23FD" w:rsidRDefault="006A23FD" w:rsidP="006A23FD">
      <w:r>
        <w:t xml:space="preserve">THIS IS A TEST FILE </w:t>
      </w:r>
    </w:p>
    <w:p w14:paraId="5F59F015" w14:textId="77777777" w:rsidR="006A23FD" w:rsidRDefault="006A23FD" w:rsidP="006A23FD">
      <w:r>
        <w:t xml:space="preserve">THIS IS A TEST FILE </w:t>
      </w:r>
    </w:p>
    <w:p w14:paraId="185C4234" w14:textId="77777777" w:rsidR="006A23FD" w:rsidRDefault="006A23FD" w:rsidP="006A23FD">
      <w:r>
        <w:t xml:space="preserve">THIS IS A TEST FILE </w:t>
      </w:r>
    </w:p>
    <w:p w14:paraId="26647FF0" w14:textId="77777777" w:rsidR="006A23FD" w:rsidRDefault="006A23FD" w:rsidP="006A23FD">
      <w:r>
        <w:t xml:space="preserve">THIS IS A TEST FILE </w:t>
      </w:r>
    </w:p>
    <w:p w14:paraId="788CD2C1" w14:textId="77777777" w:rsidR="006A23FD" w:rsidRDefault="006A23FD" w:rsidP="006A23FD">
      <w:r>
        <w:t xml:space="preserve">THIS IS A TEST FILE </w:t>
      </w:r>
    </w:p>
    <w:p w14:paraId="4D7E3BA3" w14:textId="77777777" w:rsidR="006A23FD" w:rsidRDefault="006A23FD" w:rsidP="006A23FD">
      <w:r>
        <w:lastRenderedPageBreak/>
        <w:t xml:space="preserve">THIS IS A TEST FILE </w:t>
      </w:r>
    </w:p>
    <w:p w14:paraId="7EC2AA10" w14:textId="77777777" w:rsidR="006A23FD" w:rsidRDefault="006A23FD" w:rsidP="006A23FD">
      <w:r>
        <w:t xml:space="preserve">THIS IS A TEST FILE </w:t>
      </w:r>
    </w:p>
    <w:p w14:paraId="0D031D74" w14:textId="77777777" w:rsidR="006A23FD" w:rsidRDefault="006A23FD" w:rsidP="006A23FD">
      <w:r>
        <w:t xml:space="preserve">THIS IS A TEST FILE </w:t>
      </w:r>
    </w:p>
    <w:p w14:paraId="4B8DA582" w14:textId="77777777" w:rsidR="006A23FD" w:rsidRDefault="006A23FD" w:rsidP="006A23FD">
      <w:r>
        <w:t xml:space="preserve">THIS IS A TEST FILE </w:t>
      </w:r>
    </w:p>
    <w:p w14:paraId="1413592D" w14:textId="77777777" w:rsidR="006A23FD" w:rsidRDefault="006A23FD" w:rsidP="006A23FD">
      <w:r>
        <w:t xml:space="preserve">THIS IS A TEST FILE </w:t>
      </w:r>
    </w:p>
    <w:p w14:paraId="4550CADF" w14:textId="77777777" w:rsidR="006A23FD" w:rsidRDefault="006A23FD" w:rsidP="006A23FD">
      <w:r>
        <w:t xml:space="preserve">THIS IS A TEST FILE </w:t>
      </w:r>
    </w:p>
    <w:p w14:paraId="47839757" w14:textId="77777777" w:rsidR="006A23FD" w:rsidRDefault="006A23FD" w:rsidP="006A23FD">
      <w:r>
        <w:t xml:space="preserve">THIS IS A TEST FILE </w:t>
      </w:r>
    </w:p>
    <w:p w14:paraId="1E51C5A4" w14:textId="77777777" w:rsidR="006A23FD" w:rsidRDefault="006A23FD" w:rsidP="006A23FD">
      <w:r>
        <w:t xml:space="preserve">THIS IS A TEST FILE </w:t>
      </w:r>
    </w:p>
    <w:p w14:paraId="4217E0AC" w14:textId="77777777" w:rsidR="006A23FD" w:rsidRDefault="006A23FD" w:rsidP="006A23FD">
      <w:r>
        <w:t xml:space="preserve">THIS IS A TEST FILE </w:t>
      </w:r>
    </w:p>
    <w:p w14:paraId="2912F3E3" w14:textId="77777777" w:rsidR="006A23FD" w:rsidRDefault="006A23FD" w:rsidP="006A23FD">
      <w:r>
        <w:t xml:space="preserve">THIS IS A TEST FILE </w:t>
      </w:r>
    </w:p>
    <w:p w14:paraId="5723174B" w14:textId="77777777" w:rsidR="006A23FD" w:rsidRDefault="006A23FD" w:rsidP="006A23FD">
      <w:r>
        <w:t xml:space="preserve">THIS IS A TEST FILE </w:t>
      </w:r>
    </w:p>
    <w:p w14:paraId="78416B30" w14:textId="77777777" w:rsidR="006A23FD" w:rsidRDefault="006A23FD" w:rsidP="006A23FD">
      <w:r>
        <w:t xml:space="preserve">THIS IS A TEST FILE </w:t>
      </w:r>
    </w:p>
    <w:p w14:paraId="00BA1391" w14:textId="77777777" w:rsidR="006A23FD" w:rsidRDefault="006A23FD" w:rsidP="006A23FD">
      <w:r>
        <w:t xml:space="preserve">THIS IS A TEST FILE </w:t>
      </w:r>
    </w:p>
    <w:p w14:paraId="7D8D505A" w14:textId="77777777" w:rsidR="006A23FD" w:rsidRDefault="006A23FD" w:rsidP="006A23FD">
      <w:r>
        <w:t xml:space="preserve">THIS IS A TEST FILE </w:t>
      </w:r>
    </w:p>
    <w:p w14:paraId="3150931E" w14:textId="77777777" w:rsidR="006A23FD" w:rsidRDefault="006A23FD" w:rsidP="006A23FD">
      <w:r>
        <w:t xml:space="preserve">THIS IS A TEST FILE </w:t>
      </w:r>
    </w:p>
    <w:p w14:paraId="7B28C607" w14:textId="77777777" w:rsidR="006A23FD" w:rsidRDefault="006A23FD" w:rsidP="006A23FD">
      <w:r>
        <w:t xml:space="preserve">THIS IS A TEST FILE </w:t>
      </w:r>
    </w:p>
    <w:p w14:paraId="6641FC77" w14:textId="77777777" w:rsidR="006A23FD" w:rsidRDefault="006A23FD" w:rsidP="006A23FD">
      <w:r>
        <w:t xml:space="preserve">THIS IS A TEST FILE </w:t>
      </w:r>
    </w:p>
    <w:p w14:paraId="0C7F603D" w14:textId="77777777" w:rsidR="006A23FD" w:rsidRDefault="006A23FD" w:rsidP="006A23FD">
      <w:r>
        <w:t xml:space="preserve">THIS IS A TEST FILE </w:t>
      </w:r>
    </w:p>
    <w:p w14:paraId="0D9BB312" w14:textId="77777777" w:rsidR="006A23FD" w:rsidRDefault="006A23FD" w:rsidP="006A23FD">
      <w:r>
        <w:t xml:space="preserve">THIS IS A TEST FILE </w:t>
      </w:r>
    </w:p>
    <w:p w14:paraId="293161C7" w14:textId="77777777" w:rsidR="006A23FD" w:rsidRDefault="006A23FD" w:rsidP="006A23FD">
      <w:r>
        <w:t xml:space="preserve">THIS IS A TEST FILE </w:t>
      </w:r>
    </w:p>
    <w:p w14:paraId="6680D786" w14:textId="77777777" w:rsidR="006A23FD" w:rsidRDefault="006A23FD" w:rsidP="006A23FD">
      <w:r>
        <w:t xml:space="preserve">THIS IS A TEST FILE </w:t>
      </w:r>
    </w:p>
    <w:p w14:paraId="77D90D69" w14:textId="77777777" w:rsidR="006A23FD" w:rsidRDefault="006A23FD" w:rsidP="006A23FD">
      <w:r>
        <w:t xml:space="preserve">THIS IS A TEST FILE </w:t>
      </w:r>
    </w:p>
    <w:p w14:paraId="5CE47E43" w14:textId="77777777" w:rsidR="006A23FD" w:rsidRDefault="006A23FD" w:rsidP="006A23FD">
      <w:r>
        <w:t xml:space="preserve">THIS IS A TEST FILE </w:t>
      </w:r>
    </w:p>
    <w:p w14:paraId="44CCB9C4" w14:textId="77777777" w:rsidR="006A23FD" w:rsidRDefault="006A23FD" w:rsidP="006A23FD">
      <w:r>
        <w:t xml:space="preserve">THIS IS A TEST FILE </w:t>
      </w:r>
    </w:p>
    <w:p w14:paraId="7CFF5D7B" w14:textId="77777777" w:rsidR="006A23FD" w:rsidRDefault="006A23FD" w:rsidP="006A23FD">
      <w:r>
        <w:t xml:space="preserve">THIS IS A TEST FILE </w:t>
      </w:r>
    </w:p>
    <w:p w14:paraId="6BB22A3F" w14:textId="77777777" w:rsidR="006A23FD" w:rsidRPr="006A23FD" w:rsidRDefault="006A23FD" w:rsidP="006A23FD"/>
    <w:p w14:paraId="2D0BA8C0" w14:textId="77777777" w:rsidR="006A23FD" w:rsidRDefault="006A23FD" w:rsidP="006A23FD">
      <w:r>
        <w:t xml:space="preserve">THIS IS A TEST FILE </w:t>
      </w:r>
    </w:p>
    <w:p w14:paraId="33559CF3" w14:textId="77777777" w:rsidR="006A23FD" w:rsidRDefault="006A23FD" w:rsidP="006A23FD">
      <w:r>
        <w:t xml:space="preserve">THIS IS A TEST FILE </w:t>
      </w:r>
    </w:p>
    <w:p w14:paraId="7672EFE3" w14:textId="77777777" w:rsidR="006A23FD" w:rsidRDefault="006A23FD" w:rsidP="006A23FD">
      <w:r>
        <w:t xml:space="preserve">THIS IS A TEST FILE </w:t>
      </w:r>
    </w:p>
    <w:p w14:paraId="3269E0F6" w14:textId="77777777" w:rsidR="006A23FD" w:rsidRDefault="006A23FD" w:rsidP="006A23FD">
      <w:r>
        <w:t xml:space="preserve">THIS IS A TEST FILE </w:t>
      </w:r>
    </w:p>
    <w:p w14:paraId="22E7FCD5" w14:textId="77777777" w:rsidR="006A23FD" w:rsidRDefault="006A23FD" w:rsidP="006A23FD">
      <w:r>
        <w:t xml:space="preserve">THIS IS A TEST FILE </w:t>
      </w:r>
    </w:p>
    <w:p w14:paraId="38DB4B73" w14:textId="77777777" w:rsidR="006A23FD" w:rsidRDefault="006A23FD" w:rsidP="006A23FD">
      <w:r>
        <w:t xml:space="preserve">THIS IS A TEST FILE </w:t>
      </w:r>
    </w:p>
    <w:p w14:paraId="4FEA4CF9" w14:textId="77777777" w:rsidR="006A23FD" w:rsidRDefault="006A23FD" w:rsidP="006A23FD">
      <w:r>
        <w:t xml:space="preserve">THIS IS A TEST FILE </w:t>
      </w:r>
    </w:p>
    <w:p w14:paraId="6A97D042" w14:textId="77777777" w:rsidR="006A23FD" w:rsidRDefault="006A23FD" w:rsidP="006A23FD">
      <w:r>
        <w:t xml:space="preserve">THIS IS A TEST FILE </w:t>
      </w:r>
    </w:p>
    <w:p w14:paraId="5D1D7214" w14:textId="77777777" w:rsidR="006A23FD" w:rsidRDefault="006A23FD" w:rsidP="006A23FD">
      <w:r>
        <w:t xml:space="preserve">THIS IS A TEST FILE </w:t>
      </w:r>
    </w:p>
    <w:p w14:paraId="4DAE5E01" w14:textId="77777777" w:rsidR="006A23FD" w:rsidRDefault="006A23FD" w:rsidP="006A23FD">
      <w:r>
        <w:t xml:space="preserve">THIS IS A TEST FILE </w:t>
      </w:r>
    </w:p>
    <w:p w14:paraId="3559260E" w14:textId="77777777" w:rsidR="006A23FD" w:rsidRDefault="006A23FD" w:rsidP="006A23FD">
      <w:r>
        <w:t xml:space="preserve">THIS IS A TEST FILE </w:t>
      </w:r>
    </w:p>
    <w:p w14:paraId="3815AAD2" w14:textId="77777777" w:rsidR="006A23FD" w:rsidRDefault="006A23FD" w:rsidP="006A23FD">
      <w:r>
        <w:t xml:space="preserve">THIS IS A TEST FILE </w:t>
      </w:r>
    </w:p>
    <w:p w14:paraId="32471BEC" w14:textId="77777777" w:rsidR="006A23FD" w:rsidRDefault="006A23FD" w:rsidP="006A23FD">
      <w:r>
        <w:t xml:space="preserve">THIS IS A TEST FILE </w:t>
      </w:r>
    </w:p>
    <w:p w14:paraId="6D06FA35" w14:textId="77777777" w:rsidR="006A23FD" w:rsidRDefault="006A23FD" w:rsidP="006A23FD">
      <w:r>
        <w:t xml:space="preserve">THIS IS A TEST FILE </w:t>
      </w:r>
    </w:p>
    <w:p w14:paraId="3FB9BC6A" w14:textId="77777777" w:rsidR="006A23FD" w:rsidRDefault="006A23FD" w:rsidP="006A23FD">
      <w:r>
        <w:t xml:space="preserve">THIS IS A TEST FILE </w:t>
      </w:r>
    </w:p>
    <w:p w14:paraId="537DFD68" w14:textId="77777777" w:rsidR="006A23FD" w:rsidRDefault="006A23FD" w:rsidP="006A23FD">
      <w:r>
        <w:t xml:space="preserve">THIS IS A TEST FILE </w:t>
      </w:r>
    </w:p>
    <w:p w14:paraId="236F62E3" w14:textId="77777777" w:rsidR="006A23FD" w:rsidRDefault="006A23FD" w:rsidP="006A23FD">
      <w:r>
        <w:t xml:space="preserve">THIS IS A TEST FILE </w:t>
      </w:r>
    </w:p>
    <w:p w14:paraId="03316BB8" w14:textId="77777777" w:rsidR="006A23FD" w:rsidRDefault="006A23FD" w:rsidP="006A23FD">
      <w:r>
        <w:t xml:space="preserve">THIS IS A TEST FILE </w:t>
      </w:r>
    </w:p>
    <w:p w14:paraId="19FE2FBD" w14:textId="77777777" w:rsidR="006A23FD" w:rsidRDefault="006A23FD" w:rsidP="006A23FD">
      <w:r>
        <w:t xml:space="preserve">THIS IS A TEST FILE </w:t>
      </w:r>
    </w:p>
    <w:p w14:paraId="477A1A7D" w14:textId="77777777" w:rsidR="006A23FD" w:rsidRDefault="006A23FD" w:rsidP="006A23FD">
      <w:r>
        <w:t xml:space="preserve">THIS IS A TEST FILE </w:t>
      </w:r>
    </w:p>
    <w:p w14:paraId="3256FA10" w14:textId="77777777" w:rsidR="006A23FD" w:rsidRDefault="006A23FD" w:rsidP="006A23FD">
      <w:r>
        <w:t xml:space="preserve">THIS IS A TEST FILE </w:t>
      </w:r>
    </w:p>
    <w:p w14:paraId="4DC40AAF" w14:textId="77777777" w:rsidR="006A23FD" w:rsidRDefault="006A23FD" w:rsidP="006A23FD">
      <w:r>
        <w:t xml:space="preserve">THIS IS A TEST FILE </w:t>
      </w:r>
    </w:p>
    <w:p w14:paraId="74DAB15D" w14:textId="77777777" w:rsidR="006A23FD" w:rsidRDefault="006A23FD" w:rsidP="006A23FD">
      <w:r>
        <w:t xml:space="preserve">THIS IS A TEST FILE </w:t>
      </w:r>
    </w:p>
    <w:p w14:paraId="04D33C2B" w14:textId="77777777" w:rsidR="006A23FD" w:rsidRDefault="006A23FD" w:rsidP="006A23FD">
      <w:r>
        <w:t xml:space="preserve">THIS IS A TEST FILE </w:t>
      </w:r>
    </w:p>
    <w:p w14:paraId="36B7E901" w14:textId="77777777" w:rsidR="006A23FD" w:rsidRDefault="006A23FD" w:rsidP="006A23FD">
      <w:r>
        <w:lastRenderedPageBreak/>
        <w:t xml:space="preserve">THIS IS A TEST FILE </w:t>
      </w:r>
    </w:p>
    <w:p w14:paraId="4872ABB9" w14:textId="77777777" w:rsidR="006A23FD" w:rsidRDefault="006A23FD" w:rsidP="006A23FD">
      <w:r>
        <w:t xml:space="preserve">THIS IS A TEST FILE </w:t>
      </w:r>
    </w:p>
    <w:p w14:paraId="7232A24F" w14:textId="77777777" w:rsidR="006A23FD" w:rsidRDefault="006A23FD" w:rsidP="006A23FD">
      <w:r>
        <w:t xml:space="preserve">THIS IS A TEST FILE </w:t>
      </w:r>
    </w:p>
    <w:p w14:paraId="1B89A331" w14:textId="77777777" w:rsidR="006A23FD" w:rsidRDefault="006A23FD" w:rsidP="006A23FD">
      <w:r>
        <w:t xml:space="preserve">THIS IS A TEST FILE </w:t>
      </w:r>
    </w:p>
    <w:p w14:paraId="0A465743" w14:textId="77777777" w:rsidR="006A23FD" w:rsidRDefault="006A23FD" w:rsidP="006A23FD">
      <w:r>
        <w:t xml:space="preserve">THIS IS A TEST FILE </w:t>
      </w:r>
    </w:p>
    <w:p w14:paraId="478E4B41" w14:textId="77777777" w:rsidR="006A23FD" w:rsidRDefault="006A23FD" w:rsidP="006A23FD">
      <w:r>
        <w:t xml:space="preserve">THIS IS A TEST FILE </w:t>
      </w:r>
    </w:p>
    <w:p w14:paraId="38E9D302" w14:textId="77777777" w:rsidR="006A23FD" w:rsidRDefault="006A23FD" w:rsidP="006A23FD">
      <w:r>
        <w:t xml:space="preserve">THIS IS A TEST FILE </w:t>
      </w:r>
    </w:p>
    <w:p w14:paraId="7D50B7C2" w14:textId="77777777" w:rsidR="006A23FD" w:rsidRDefault="006A23FD" w:rsidP="006A23FD">
      <w:r>
        <w:t xml:space="preserve">THIS IS A TEST FILE </w:t>
      </w:r>
    </w:p>
    <w:p w14:paraId="1CA68AFC" w14:textId="77777777" w:rsidR="006A23FD" w:rsidRDefault="006A23FD" w:rsidP="006A23FD">
      <w:r>
        <w:t xml:space="preserve">THIS IS A TEST FILE </w:t>
      </w:r>
    </w:p>
    <w:p w14:paraId="3C2EA29D" w14:textId="77777777" w:rsidR="006A23FD" w:rsidRDefault="006A23FD" w:rsidP="006A23FD">
      <w:r>
        <w:t xml:space="preserve">THIS IS A TEST FILE </w:t>
      </w:r>
    </w:p>
    <w:p w14:paraId="64213C4C" w14:textId="77777777" w:rsidR="006A23FD" w:rsidRDefault="006A23FD" w:rsidP="006A23FD">
      <w:r>
        <w:t xml:space="preserve">THIS IS A TEST FILE </w:t>
      </w:r>
    </w:p>
    <w:p w14:paraId="6A131296" w14:textId="77777777" w:rsidR="006A23FD" w:rsidRDefault="006A23FD" w:rsidP="006A23FD">
      <w:r>
        <w:t xml:space="preserve">THIS IS A TEST FILE </w:t>
      </w:r>
    </w:p>
    <w:p w14:paraId="78BD02AB" w14:textId="77777777" w:rsidR="006A23FD" w:rsidRDefault="006A23FD" w:rsidP="006A23FD">
      <w:r>
        <w:t xml:space="preserve">THIS IS A TEST FILE </w:t>
      </w:r>
    </w:p>
    <w:p w14:paraId="061C55D5" w14:textId="77777777" w:rsidR="006A23FD" w:rsidRDefault="006A23FD" w:rsidP="006A23FD">
      <w:r>
        <w:t xml:space="preserve">THIS IS A TEST FILE </w:t>
      </w:r>
    </w:p>
    <w:p w14:paraId="08157BAA" w14:textId="77777777" w:rsidR="006A23FD" w:rsidRDefault="006A23FD" w:rsidP="006A23FD">
      <w:r>
        <w:t xml:space="preserve">THIS IS A TEST FILE </w:t>
      </w:r>
    </w:p>
    <w:p w14:paraId="3B35CD79" w14:textId="77777777" w:rsidR="006A23FD" w:rsidRDefault="006A23FD" w:rsidP="006A23FD">
      <w:r>
        <w:t xml:space="preserve">THIS IS A TEST FILE </w:t>
      </w:r>
    </w:p>
    <w:p w14:paraId="1A1874F3" w14:textId="77777777" w:rsidR="006A23FD" w:rsidRDefault="006A23FD" w:rsidP="006A23FD">
      <w:r>
        <w:t xml:space="preserve">THIS IS A TEST FILE </w:t>
      </w:r>
    </w:p>
    <w:p w14:paraId="374B4786" w14:textId="77777777" w:rsidR="006A23FD" w:rsidRDefault="006A23FD" w:rsidP="006A23FD">
      <w:r>
        <w:t xml:space="preserve">THIS IS A TEST FILE </w:t>
      </w:r>
    </w:p>
    <w:p w14:paraId="5E03B0D3" w14:textId="77777777" w:rsidR="006A23FD" w:rsidRDefault="006A23FD" w:rsidP="006A23FD">
      <w:r>
        <w:t xml:space="preserve">THIS IS A TEST FILE </w:t>
      </w:r>
    </w:p>
    <w:p w14:paraId="4EA383FD" w14:textId="77777777" w:rsidR="006A23FD" w:rsidRPr="006A23FD" w:rsidRDefault="006A23FD" w:rsidP="006A23FD"/>
    <w:p w14:paraId="720B6BFB" w14:textId="77777777" w:rsidR="006A23FD" w:rsidRDefault="006A23FD" w:rsidP="006A23FD">
      <w:r>
        <w:t xml:space="preserve">THIS IS A TEST FILE </w:t>
      </w:r>
    </w:p>
    <w:p w14:paraId="3B3A6BAD" w14:textId="77777777" w:rsidR="006A23FD" w:rsidRDefault="006A23FD" w:rsidP="006A23FD">
      <w:r>
        <w:t xml:space="preserve">THIS IS A TEST FILE </w:t>
      </w:r>
    </w:p>
    <w:p w14:paraId="4B41B07A" w14:textId="77777777" w:rsidR="006A23FD" w:rsidRDefault="006A23FD" w:rsidP="006A23FD">
      <w:r>
        <w:t xml:space="preserve">THIS IS A TEST FILE </w:t>
      </w:r>
    </w:p>
    <w:p w14:paraId="321C0FFD" w14:textId="77777777" w:rsidR="006A23FD" w:rsidRDefault="006A23FD" w:rsidP="006A23FD">
      <w:r>
        <w:t xml:space="preserve">THIS IS A TEST FILE </w:t>
      </w:r>
    </w:p>
    <w:p w14:paraId="799E2450" w14:textId="77777777" w:rsidR="006A23FD" w:rsidRDefault="006A23FD" w:rsidP="006A23FD">
      <w:r>
        <w:t xml:space="preserve">THIS IS A TEST FILE </w:t>
      </w:r>
    </w:p>
    <w:p w14:paraId="42E4153C" w14:textId="77777777" w:rsidR="006A23FD" w:rsidRDefault="006A23FD" w:rsidP="006A23FD">
      <w:r>
        <w:lastRenderedPageBreak/>
        <w:t xml:space="preserve">THIS IS A TEST FILE </w:t>
      </w:r>
    </w:p>
    <w:p w14:paraId="430F8885" w14:textId="77777777" w:rsidR="006A23FD" w:rsidRDefault="006A23FD" w:rsidP="006A23FD">
      <w:r>
        <w:t xml:space="preserve">THIS IS A TEST FILE </w:t>
      </w:r>
    </w:p>
    <w:p w14:paraId="45F53B78" w14:textId="77777777" w:rsidR="006A23FD" w:rsidRDefault="006A23FD" w:rsidP="006A23FD">
      <w:r>
        <w:t xml:space="preserve">THIS IS A TEST FILE </w:t>
      </w:r>
    </w:p>
    <w:p w14:paraId="6BF74CAC" w14:textId="77777777" w:rsidR="006A23FD" w:rsidRDefault="006A23FD" w:rsidP="006A23FD">
      <w:r>
        <w:t xml:space="preserve">THIS IS A TEST FILE </w:t>
      </w:r>
    </w:p>
    <w:p w14:paraId="094559C6" w14:textId="77777777" w:rsidR="006A23FD" w:rsidRDefault="006A23FD" w:rsidP="006A23FD">
      <w:r>
        <w:t xml:space="preserve">THIS IS A TEST FILE </w:t>
      </w:r>
    </w:p>
    <w:p w14:paraId="4491BB00" w14:textId="77777777" w:rsidR="006A23FD" w:rsidRDefault="006A23FD" w:rsidP="006A23FD">
      <w:r>
        <w:t xml:space="preserve">THIS IS A TEST FILE </w:t>
      </w:r>
    </w:p>
    <w:p w14:paraId="25BFC013" w14:textId="77777777" w:rsidR="006A23FD" w:rsidRDefault="006A23FD" w:rsidP="006A23FD">
      <w:r>
        <w:t xml:space="preserve">THIS IS A TEST FILE </w:t>
      </w:r>
    </w:p>
    <w:p w14:paraId="483860E9" w14:textId="77777777" w:rsidR="006A23FD" w:rsidRDefault="006A23FD" w:rsidP="006A23FD">
      <w:r>
        <w:t xml:space="preserve">THIS IS A TEST FILE </w:t>
      </w:r>
    </w:p>
    <w:p w14:paraId="35EA937A" w14:textId="77777777" w:rsidR="006A23FD" w:rsidRDefault="006A23FD" w:rsidP="006A23FD">
      <w:r>
        <w:t xml:space="preserve">THIS IS A TEST FILE </w:t>
      </w:r>
    </w:p>
    <w:p w14:paraId="03287814" w14:textId="77777777" w:rsidR="006A23FD" w:rsidRDefault="006A23FD" w:rsidP="006A23FD">
      <w:r>
        <w:t xml:space="preserve">THIS IS A TEST FILE </w:t>
      </w:r>
    </w:p>
    <w:p w14:paraId="4293590E" w14:textId="77777777" w:rsidR="006A23FD" w:rsidRDefault="006A23FD" w:rsidP="006A23FD">
      <w:r>
        <w:t xml:space="preserve">THIS IS A TEST FILE </w:t>
      </w:r>
    </w:p>
    <w:p w14:paraId="29CC3400" w14:textId="77777777" w:rsidR="006A23FD" w:rsidRDefault="006A23FD" w:rsidP="006A23FD">
      <w:r>
        <w:t xml:space="preserve">THIS IS A TEST FILE </w:t>
      </w:r>
    </w:p>
    <w:p w14:paraId="19F39A2D" w14:textId="77777777" w:rsidR="006A23FD" w:rsidRDefault="006A23FD" w:rsidP="006A23FD">
      <w:r>
        <w:t xml:space="preserve">THIS IS A TEST FILE </w:t>
      </w:r>
    </w:p>
    <w:p w14:paraId="316E7056" w14:textId="77777777" w:rsidR="006A23FD" w:rsidRDefault="006A23FD" w:rsidP="006A23FD">
      <w:r>
        <w:t xml:space="preserve">THIS IS A TEST FILE </w:t>
      </w:r>
    </w:p>
    <w:p w14:paraId="74D871B9" w14:textId="77777777" w:rsidR="006A23FD" w:rsidRDefault="006A23FD" w:rsidP="006A23FD">
      <w:r>
        <w:t xml:space="preserve">THIS IS A TEST FILE </w:t>
      </w:r>
    </w:p>
    <w:p w14:paraId="2E8FC849" w14:textId="77777777" w:rsidR="006A23FD" w:rsidRDefault="006A23FD" w:rsidP="006A23FD">
      <w:r>
        <w:t xml:space="preserve">THIS IS A TEST FILE </w:t>
      </w:r>
    </w:p>
    <w:p w14:paraId="5D035895" w14:textId="77777777" w:rsidR="006A23FD" w:rsidRDefault="006A23FD" w:rsidP="006A23FD">
      <w:r>
        <w:t xml:space="preserve">THIS IS A TEST FILE </w:t>
      </w:r>
    </w:p>
    <w:p w14:paraId="646A3194" w14:textId="77777777" w:rsidR="006A23FD" w:rsidRDefault="006A23FD" w:rsidP="006A23FD">
      <w:r>
        <w:t xml:space="preserve">THIS IS A TEST FILE </w:t>
      </w:r>
    </w:p>
    <w:p w14:paraId="58FCF8B8" w14:textId="77777777" w:rsidR="006A23FD" w:rsidRDefault="006A23FD" w:rsidP="006A23FD">
      <w:r>
        <w:t xml:space="preserve">THIS IS A TEST FILE </w:t>
      </w:r>
    </w:p>
    <w:p w14:paraId="7BDE91A4" w14:textId="77777777" w:rsidR="006A23FD" w:rsidRDefault="006A23FD" w:rsidP="006A23FD">
      <w:r>
        <w:t xml:space="preserve">THIS IS A TEST FILE </w:t>
      </w:r>
    </w:p>
    <w:p w14:paraId="248648E0" w14:textId="77777777" w:rsidR="006A23FD" w:rsidRDefault="006A23FD" w:rsidP="006A23FD">
      <w:r>
        <w:t xml:space="preserve">THIS IS A TEST FILE </w:t>
      </w:r>
    </w:p>
    <w:p w14:paraId="4EA67C6F" w14:textId="77777777" w:rsidR="006A23FD" w:rsidRDefault="006A23FD" w:rsidP="006A23FD">
      <w:r>
        <w:t xml:space="preserve">THIS IS A TEST FILE </w:t>
      </w:r>
    </w:p>
    <w:p w14:paraId="64009DF7" w14:textId="77777777" w:rsidR="006A23FD" w:rsidRDefault="006A23FD" w:rsidP="006A23FD">
      <w:r>
        <w:t xml:space="preserve">THIS IS A TEST FILE </w:t>
      </w:r>
    </w:p>
    <w:p w14:paraId="06B8FF4D" w14:textId="77777777" w:rsidR="006A23FD" w:rsidRDefault="006A23FD" w:rsidP="006A23FD">
      <w:r>
        <w:t xml:space="preserve">THIS IS A TEST FILE </w:t>
      </w:r>
    </w:p>
    <w:p w14:paraId="0226D60A" w14:textId="77777777" w:rsidR="006A23FD" w:rsidRDefault="006A23FD" w:rsidP="006A23FD">
      <w:r>
        <w:t xml:space="preserve">THIS IS A TEST FILE </w:t>
      </w:r>
    </w:p>
    <w:p w14:paraId="26EDDF6D" w14:textId="77777777" w:rsidR="006A23FD" w:rsidRDefault="006A23FD" w:rsidP="006A23FD">
      <w:r>
        <w:lastRenderedPageBreak/>
        <w:t xml:space="preserve">THIS IS A TEST FILE </w:t>
      </w:r>
    </w:p>
    <w:p w14:paraId="0EA12F5F" w14:textId="77777777" w:rsidR="006A23FD" w:rsidRDefault="006A23FD" w:rsidP="006A23FD">
      <w:r>
        <w:t xml:space="preserve">THIS IS A TEST FILE </w:t>
      </w:r>
    </w:p>
    <w:p w14:paraId="58A300AA" w14:textId="77777777" w:rsidR="006A23FD" w:rsidRDefault="006A23FD" w:rsidP="006A23FD">
      <w:r>
        <w:t xml:space="preserve">THIS IS A TEST FILE </w:t>
      </w:r>
    </w:p>
    <w:p w14:paraId="005D5998" w14:textId="77777777" w:rsidR="006A23FD" w:rsidRDefault="006A23FD" w:rsidP="006A23FD">
      <w:r>
        <w:t xml:space="preserve">THIS IS A TEST FILE </w:t>
      </w:r>
    </w:p>
    <w:p w14:paraId="1842DBE9" w14:textId="77777777" w:rsidR="006A23FD" w:rsidRDefault="006A23FD" w:rsidP="006A23FD">
      <w:r>
        <w:t xml:space="preserve">THIS IS A TEST FILE </w:t>
      </w:r>
    </w:p>
    <w:p w14:paraId="57FB3C42" w14:textId="77777777" w:rsidR="006A23FD" w:rsidRDefault="006A23FD" w:rsidP="006A23FD">
      <w:r>
        <w:t xml:space="preserve">THIS IS A TEST FILE </w:t>
      </w:r>
    </w:p>
    <w:p w14:paraId="5C43842D" w14:textId="77777777" w:rsidR="006A23FD" w:rsidRDefault="006A23FD" w:rsidP="006A23FD">
      <w:r>
        <w:t xml:space="preserve">THIS IS A TEST FILE </w:t>
      </w:r>
    </w:p>
    <w:p w14:paraId="25329A5A" w14:textId="77777777" w:rsidR="006A23FD" w:rsidRDefault="006A23FD" w:rsidP="006A23FD">
      <w:r>
        <w:t xml:space="preserve">THIS IS A TEST FILE </w:t>
      </w:r>
    </w:p>
    <w:p w14:paraId="215826AB" w14:textId="77777777" w:rsidR="006A23FD" w:rsidRDefault="006A23FD" w:rsidP="006A23FD">
      <w:r>
        <w:t xml:space="preserve">THIS IS A TEST FILE </w:t>
      </w:r>
    </w:p>
    <w:p w14:paraId="4DD03BE5" w14:textId="77777777" w:rsidR="006A23FD" w:rsidRDefault="006A23FD" w:rsidP="006A23FD">
      <w:r>
        <w:t xml:space="preserve">THIS IS A TEST FILE </w:t>
      </w:r>
    </w:p>
    <w:p w14:paraId="4896AEDC" w14:textId="77777777" w:rsidR="006A23FD" w:rsidRDefault="006A23FD" w:rsidP="006A23FD">
      <w:r>
        <w:t xml:space="preserve">THIS IS A TEST FILE </w:t>
      </w:r>
    </w:p>
    <w:p w14:paraId="57BF12A0" w14:textId="77777777" w:rsidR="006A23FD" w:rsidRDefault="006A23FD" w:rsidP="006A23FD">
      <w:r>
        <w:t xml:space="preserve">THIS IS A TEST FILE </w:t>
      </w:r>
    </w:p>
    <w:p w14:paraId="583A62C2" w14:textId="77777777" w:rsidR="006A23FD" w:rsidRDefault="006A23FD" w:rsidP="006A23FD">
      <w:r>
        <w:t xml:space="preserve">THIS IS A TEST FILE </w:t>
      </w:r>
    </w:p>
    <w:p w14:paraId="52EB9620" w14:textId="77777777" w:rsidR="006A23FD" w:rsidRPr="006A23FD" w:rsidRDefault="006A23FD" w:rsidP="006A23FD"/>
    <w:p w14:paraId="32EB27D0" w14:textId="77777777" w:rsidR="006A23FD" w:rsidRDefault="006A23FD" w:rsidP="006A23FD">
      <w:r>
        <w:t xml:space="preserve">THIS IS A TEST FILE </w:t>
      </w:r>
    </w:p>
    <w:p w14:paraId="02631668" w14:textId="77777777" w:rsidR="006A23FD" w:rsidRDefault="006A23FD" w:rsidP="006A23FD">
      <w:r>
        <w:t xml:space="preserve">THIS IS A TEST FILE </w:t>
      </w:r>
    </w:p>
    <w:p w14:paraId="2E5F3DF8" w14:textId="77777777" w:rsidR="006A23FD" w:rsidRDefault="006A23FD" w:rsidP="006A23FD">
      <w:r>
        <w:t xml:space="preserve">THIS IS A TEST FILE </w:t>
      </w:r>
    </w:p>
    <w:p w14:paraId="16D910B1" w14:textId="77777777" w:rsidR="006A23FD" w:rsidRDefault="006A23FD" w:rsidP="006A23FD">
      <w:r>
        <w:t xml:space="preserve">THIS IS A TEST FILE </w:t>
      </w:r>
    </w:p>
    <w:p w14:paraId="20620642" w14:textId="77777777" w:rsidR="006A23FD" w:rsidRDefault="006A23FD" w:rsidP="006A23FD">
      <w:r>
        <w:t xml:space="preserve">THIS IS A TEST FILE </w:t>
      </w:r>
    </w:p>
    <w:p w14:paraId="6B96CF0A" w14:textId="77777777" w:rsidR="006A23FD" w:rsidRDefault="006A23FD" w:rsidP="006A23FD">
      <w:r>
        <w:t xml:space="preserve">THIS IS A TEST FILE </w:t>
      </w:r>
    </w:p>
    <w:p w14:paraId="1391B443" w14:textId="77777777" w:rsidR="006A23FD" w:rsidRDefault="006A23FD" w:rsidP="006A23FD">
      <w:r>
        <w:t xml:space="preserve">THIS IS A TEST FILE </w:t>
      </w:r>
    </w:p>
    <w:p w14:paraId="57BD2B1B" w14:textId="77777777" w:rsidR="006A23FD" w:rsidRDefault="006A23FD" w:rsidP="006A23FD">
      <w:r>
        <w:t xml:space="preserve">THIS IS A TEST FILE </w:t>
      </w:r>
    </w:p>
    <w:p w14:paraId="0F2B9091" w14:textId="77777777" w:rsidR="006A23FD" w:rsidRDefault="006A23FD" w:rsidP="006A23FD">
      <w:r>
        <w:t xml:space="preserve">THIS IS A TEST FILE </w:t>
      </w:r>
    </w:p>
    <w:p w14:paraId="1555B16B" w14:textId="77777777" w:rsidR="006A23FD" w:rsidRDefault="006A23FD" w:rsidP="006A23FD">
      <w:r>
        <w:t xml:space="preserve">THIS IS A TEST FILE </w:t>
      </w:r>
    </w:p>
    <w:p w14:paraId="138405D4" w14:textId="77777777" w:rsidR="006A23FD" w:rsidRDefault="006A23FD" w:rsidP="006A23FD">
      <w:r>
        <w:t xml:space="preserve">THIS IS A TEST FILE </w:t>
      </w:r>
    </w:p>
    <w:p w14:paraId="4AE05315" w14:textId="77777777" w:rsidR="006A23FD" w:rsidRDefault="006A23FD" w:rsidP="006A23FD">
      <w:r>
        <w:lastRenderedPageBreak/>
        <w:t xml:space="preserve">THIS IS A TEST FILE </w:t>
      </w:r>
    </w:p>
    <w:p w14:paraId="1AE027E5" w14:textId="77777777" w:rsidR="006A23FD" w:rsidRDefault="006A23FD" w:rsidP="006A23FD">
      <w:r>
        <w:t xml:space="preserve">THIS IS A TEST FILE </w:t>
      </w:r>
    </w:p>
    <w:p w14:paraId="246738CF" w14:textId="77777777" w:rsidR="006A23FD" w:rsidRDefault="006A23FD" w:rsidP="006A23FD">
      <w:r>
        <w:t xml:space="preserve">THIS IS A TEST FILE </w:t>
      </w:r>
    </w:p>
    <w:p w14:paraId="26FB3504" w14:textId="77777777" w:rsidR="006A23FD" w:rsidRDefault="006A23FD" w:rsidP="006A23FD">
      <w:r>
        <w:t xml:space="preserve">THIS IS A TEST FILE </w:t>
      </w:r>
    </w:p>
    <w:p w14:paraId="0E2DAFCD" w14:textId="77777777" w:rsidR="006A23FD" w:rsidRDefault="006A23FD" w:rsidP="006A23FD">
      <w:r>
        <w:t xml:space="preserve">THIS IS A TEST FILE </w:t>
      </w:r>
    </w:p>
    <w:p w14:paraId="09BDFAAE" w14:textId="77777777" w:rsidR="006A23FD" w:rsidRDefault="006A23FD" w:rsidP="006A23FD">
      <w:r>
        <w:t xml:space="preserve">THIS IS A TEST FILE </w:t>
      </w:r>
    </w:p>
    <w:p w14:paraId="5846A952" w14:textId="77777777" w:rsidR="006A23FD" w:rsidRDefault="006A23FD" w:rsidP="006A23FD">
      <w:r>
        <w:t xml:space="preserve">THIS IS A TEST FILE </w:t>
      </w:r>
    </w:p>
    <w:p w14:paraId="29DA8CE7" w14:textId="77777777" w:rsidR="006A23FD" w:rsidRDefault="006A23FD" w:rsidP="006A23FD">
      <w:r>
        <w:t xml:space="preserve">THIS IS A TEST FILE </w:t>
      </w:r>
    </w:p>
    <w:p w14:paraId="405C32CA" w14:textId="77777777" w:rsidR="006A23FD" w:rsidRDefault="006A23FD" w:rsidP="006A23FD">
      <w:r>
        <w:t xml:space="preserve">THIS IS A TEST FILE </w:t>
      </w:r>
    </w:p>
    <w:p w14:paraId="2C15440E" w14:textId="77777777" w:rsidR="006A23FD" w:rsidRDefault="006A23FD" w:rsidP="006A23FD">
      <w:r>
        <w:t xml:space="preserve">THIS IS A TEST FILE </w:t>
      </w:r>
    </w:p>
    <w:p w14:paraId="46E08A4D" w14:textId="77777777" w:rsidR="006A23FD" w:rsidRDefault="006A23FD" w:rsidP="006A23FD">
      <w:r>
        <w:t xml:space="preserve">THIS IS A TEST FILE </w:t>
      </w:r>
    </w:p>
    <w:p w14:paraId="2F26952C" w14:textId="77777777" w:rsidR="006A23FD" w:rsidRDefault="006A23FD" w:rsidP="006A23FD">
      <w:r>
        <w:t xml:space="preserve">THIS IS A TEST FILE </w:t>
      </w:r>
    </w:p>
    <w:p w14:paraId="763593B8" w14:textId="77777777" w:rsidR="006A23FD" w:rsidRDefault="006A23FD" w:rsidP="006A23FD">
      <w:r>
        <w:t xml:space="preserve">THIS IS A TEST FILE </w:t>
      </w:r>
    </w:p>
    <w:p w14:paraId="0070F8C7" w14:textId="77777777" w:rsidR="006A23FD" w:rsidRDefault="006A23FD" w:rsidP="006A23FD">
      <w:r>
        <w:t xml:space="preserve">THIS IS A TEST FILE </w:t>
      </w:r>
    </w:p>
    <w:p w14:paraId="09049262" w14:textId="77777777" w:rsidR="006A23FD" w:rsidRDefault="006A23FD" w:rsidP="006A23FD">
      <w:r>
        <w:t xml:space="preserve">THIS IS A TEST FILE </w:t>
      </w:r>
    </w:p>
    <w:p w14:paraId="0F7073E6" w14:textId="77777777" w:rsidR="006A23FD" w:rsidRDefault="006A23FD" w:rsidP="006A23FD">
      <w:r>
        <w:t xml:space="preserve">THIS IS A TEST FILE </w:t>
      </w:r>
    </w:p>
    <w:p w14:paraId="681B09AB" w14:textId="77777777" w:rsidR="006A23FD" w:rsidRDefault="006A23FD" w:rsidP="006A23FD">
      <w:r>
        <w:t xml:space="preserve">THIS IS A TEST FILE </w:t>
      </w:r>
    </w:p>
    <w:p w14:paraId="704ED5C6" w14:textId="77777777" w:rsidR="006A23FD" w:rsidRDefault="006A23FD" w:rsidP="006A23FD">
      <w:r>
        <w:t xml:space="preserve">THIS IS A TEST FILE </w:t>
      </w:r>
    </w:p>
    <w:p w14:paraId="1B6BFDA0" w14:textId="77777777" w:rsidR="006A23FD" w:rsidRDefault="006A23FD" w:rsidP="006A23FD">
      <w:r>
        <w:t xml:space="preserve">THIS IS A TEST FILE </w:t>
      </w:r>
    </w:p>
    <w:p w14:paraId="18ED9DCC" w14:textId="77777777" w:rsidR="006A23FD" w:rsidRDefault="006A23FD" w:rsidP="006A23FD">
      <w:r>
        <w:t xml:space="preserve">THIS IS A TEST FILE </w:t>
      </w:r>
    </w:p>
    <w:p w14:paraId="6ECB5733" w14:textId="77777777" w:rsidR="006A23FD" w:rsidRDefault="006A23FD" w:rsidP="006A23FD">
      <w:r>
        <w:t xml:space="preserve">THIS IS A TEST FILE </w:t>
      </w:r>
    </w:p>
    <w:p w14:paraId="09DD334C" w14:textId="77777777" w:rsidR="006A23FD" w:rsidRDefault="006A23FD" w:rsidP="006A23FD">
      <w:r>
        <w:t xml:space="preserve">THIS IS A TEST FILE </w:t>
      </w:r>
    </w:p>
    <w:p w14:paraId="06059027" w14:textId="77777777" w:rsidR="006A23FD" w:rsidRDefault="006A23FD" w:rsidP="006A23FD">
      <w:r>
        <w:t xml:space="preserve">THIS IS A TEST FILE </w:t>
      </w:r>
    </w:p>
    <w:p w14:paraId="1E77DBB9" w14:textId="77777777" w:rsidR="006A23FD" w:rsidRDefault="006A23FD" w:rsidP="006A23FD">
      <w:r>
        <w:t xml:space="preserve">THIS IS A TEST FILE </w:t>
      </w:r>
    </w:p>
    <w:p w14:paraId="7734FA7B" w14:textId="77777777" w:rsidR="006A23FD" w:rsidRDefault="006A23FD" w:rsidP="006A23FD">
      <w:r>
        <w:t xml:space="preserve">THIS IS A TEST FILE </w:t>
      </w:r>
    </w:p>
    <w:p w14:paraId="467A3C51" w14:textId="77777777" w:rsidR="006A23FD" w:rsidRDefault="006A23FD" w:rsidP="006A23FD">
      <w:r>
        <w:lastRenderedPageBreak/>
        <w:t xml:space="preserve">THIS IS A TEST FILE </w:t>
      </w:r>
    </w:p>
    <w:p w14:paraId="5A68BE2D" w14:textId="77777777" w:rsidR="006A23FD" w:rsidRDefault="006A23FD" w:rsidP="006A23FD">
      <w:r>
        <w:t xml:space="preserve">THIS IS A TEST FILE </w:t>
      </w:r>
    </w:p>
    <w:p w14:paraId="7F549A83" w14:textId="77777777" w:rsidR="006A23FD" w:rsidRDefault="006A23FD" w:rsidP="006A23FD">
      <w:r>
        <w:t xml:space="preserve">THIS IS A TEST FILE </w:t>
      </w:r>
    </w:p>
    <w:p w14:paraId="6BB88F72" w14:textId="77777777" w:rsidR="006A23FD" w:rsidRDefault="006A23FD" w:rsidP="006A23FD">
      <w:r>
        <w:t xml:space="preserve">THIS IS A TEST FILE </w:t>
      </w:r>
    </w:p>
    <w:p w14:paraId="2263EBFF" w14:textId="77777777" w:rsidR="006A23FD" w:rsidRDefault="006A23FD" w:rsidP="006A23FD">
      <w:r>
        <w:t xml:space="preserve">THIS IS A TEST FILE </w:t>
      </w:r>
    </w:p>
    <w:p w14:paraId="6E61588C" w14:textId="77777777" w:rsidR="006A23FD" w:rsidRDefault="006A23FD" w:rsidP="006A23FD">
      <w:r>
        <w:t xml:space="preserve">THIS IS A TEST FILE </w:t>
      </w:r>
    </w:p>
    <w:p w14:paraId="278ED491" w14:textId="77777777" w:rsidR="006A23FD" w:rsidRDefault="006A23FD" w:rsidP="006A23FD">
      <w:r>
        <w:t xml:space="preserve">THIS IS A TEST FILE </w:t>
      </w:r>
    </w:p>
    <w:p w14:paraId="2D7D931F" w14:textId="77777777" w:rsidR="006A23FD" w:rsidRPr="006A23FD" w:rsidRDefault="006A23FD" w:rsidP="006A23FD"/>
    <w:p w14:paraId="4581DAF0" w14:textId="77777777" w:rsidR="006A23FD" w:rsidRDefault="006A23FD" w:rsidP="006A23FD">
      <w:r>
        <w:t xml:space="preserve">THIS IS A TEST FILE </w:t>
      </w:r>
    </w:p>
    <w:p w14:paraId="21B8F864" w14:textId="77777777" w:rsidR="006A23FD" w:rsidRDefault="006A23FD" w:rsidP="006A23FD">
      <w:r>
        <w:t xml:space="preserve">THIS IS A TEST FILE </w:t>
      </w:r>
    </w:p>
    <w:p w14:paraId="501DC794" w14:textId="77777777" w:rsidR="006A23FD" w:rsidRDefault="006A23FD" w:rsidP="006A23FD">
      <w:r>
        <w:t xml:space="preserve">THIS IS A TEST FILE </w:t>
      </w:r>
    </w:p>
    <w:p w14:paraId="217E5BE6" w14:textId="77777777" w:rsidR="006A23FD" w:rsidRDefault="006A23FD" w:rsidP="006A23FD">
      <w:r>
        <w:t xml:space="preserve">THIS IS A TEST FILE </w:t>
      </w:r>
    </w:p>
    <w:p w14:paraId="079845F3" w14:textId="77777777" w:rsidR="006A23FD" w:rsidRDefault="006A23FD" w:rsidP="006A23FD">
      <w:r>
        <w:t xml:space="preserve">THIS IS A TEST FILE </w:t>
      </w:r>
    </w:p>
    <w:p w14:paraId="77C02203" w14:textId="77777777" w:rsidR="006A23FD" w:rsidRDefault="006A23FD" w:rsidP="006A23FD">
      <w:r>
        <w:t xml:space="preserve">THIS IS A TEST FILE </w:t>
      </w:r>
    </w:p>
    <w:p w14:paraId="20E5C9C6" w14:textId="77777777" w:rsidR="006A23FD" w:rsidRDefault="006A23FD" w:rsidP="006A23FD">
      <w:r>
        <w:t xml:space="preserve">THIS IS A TEST FILE </w:t>
      </w:r>
    </w:p>
    <w:p w14:paraId="2A7A6DFF" w14:textId="77777777" w:rsidR="006A23FD" w:rsidRDefault="006A23FD" w:rsidP="006A23FD">
      <w:r>
        <w:t xml:space="preserve">THIS IS A TEST FILE </w:t>
      </w:r>
    </w:p>
    <w:p w14:paraId="35DAAAE6" w14:textId="77777777" w:rsidR="006A23FD" w:rsidRDefault="006A23FD" w:rsidP="006A23FD">
      <w:r>
        <w:t xml:space="preserve">THIS IS A TEST FILE </w:t>
      </w:r>
    </w:p>
    <w:p w14:paraId="20DB1C8A" w14:textId="77777777" w:rsidR="006A23FD" w:rsidRDefault="006A23FD" w:rsidP="006A23FD">
      <w:r>
        <w:t xml:space="preserve">THIS IS A TEST FILE </w:t>
      </w:r>
    </w:p>
    <w:p w14:paraId="10E28B97" w14:textId="77777777" w:rsidR="006A23FD" w:rsidRDefault="006A23FD" w:rsidP="006A23FD">
      <w:r>
        <w:t xml:space="preserve">THIS IS A TEST FILE </w:t>
      </w:r>
    </w:p>
    <w:p w14:paraId="5E11CED6" w14:textId="77777777" w:rsidR="006A23FD" w:rsidRDefault="006A23FD" w:rsidP="006A23FD">
      <w:r>
        <w:t xml:space="preserve">THIS IS A TEST FILE </w:t>
      </w:r>
    </w:p>
    <w:p w14:paraId="6C38BD4F" w14:textId="77777777" w:rsidR="006A23FD" w:rsidRDefault="006A23FD" w:rsidP="006A23FD">
      <w:r>
        <w:t xml:space="preserve">THIS IS A TEST FILE </w:t>
      </w:r>
    </w:p>
    <w:p w14:paraId="57C36A2C" w14:textId="77777777" w:rsidR="006A23FD" w:rsidRDefault="006A23FD" w:rsidP="006A23FD">
      <w:r>
        <w:t xml:space="preserve">THIS IS A TEST FILE </w:t>
      </w:r>
    </w:p>
    <w:p w14:paraId="7ECCF82A" w14:textId="77777777" w:rsidR="006A23FD" w:rsidRDefault="006A23FD" w:rsidP="006A23FD">
      <w:r>
        <w:t xml:space="preserve">THIS IS A TEST FILE </w:t>
      </w:r>
    </w:p>
    <w:p w14:paraId="18596FD3" w14:textId="77777777" w:rsidR="006A23FD" w:rsidRDefault="006A23FD" w:rsidP="006A23FD">
      <w:r>
        <w:t xml:space="preserve">THIS IS A TEST FILE </w:t>
      </w:r>
    </w:p>
    <w:p w14:paraId="3A23C233" w14:textId="77777777" w:rsidR="006A23FD" w:rsidRDefault="006A23FD" w:rsidP="006A23FD">
      <w:r>
        <w:t xml:space="preserve">THIS IS A TEST FILE </w:t>
      </w:r>
    </w:p>
    <w:p w14:paraId="08DE027C" w14:textId="77777777" w:rsidR="006A23FD" w:rsidRDefault="006A23FD" w:rsidP="006A23FD">
      <w:r>
        <w:lastRenderedPageBreak/>
        <w:t xml:space="preserve">THIS IS A TEST FILE </w:t>
      </w:r>
    </w:p>
    <w:p w14:paraId="48120E5C" w14:textId="77777777" w:rsidR="006A23FD" w:rsidRDefault="006A23FD" w:rsidP="006A23FD">
      <w:r>
        <w:t xml:space="preserve">THIS IS A TEST FILE </w:t>
      </w:r>
    </w:p>
    <w:p w14:paraId="77BDCBEA" w14:textId="77777777" w:rsidR="006A23FD" w:rsidRDefault="006A23FD" w:rsidP="006A23FD">
      <w:r>
        <w:t xml:space="preserve">THIS IS A TEST FILE </w:t>
      </w:r>
    </w:p>
    <w:p w14:paraId="4744D0CF" w14:textId="77777777" w:rsidR="006A23FD" w:rsidRDefault="006A23FD" w:rsidP="006A23FD">
      <w:r>
        <w:t xml:space="preserve">THIS IS A TEST FILE </w:t>
      </w:r>
    </w:p>
    <w:p w14:paraId="360B7855" w14:textId="77777777" w:rsidR="006A23FD" w:rsidRDefault="006A23FD" w:rsidP="006A23FD">
      <w:r>
        <w:t xml:space="preserve">THIS IS A TEST FILE </w:t>
      </w:r>
    </w:p>
    <w:p w14:paraId="71141444" w14:textId="77777777" w:rsidR="006A23FD" w:rsidRDefault="006A23FD" w:rsidP="006A23FD">
      <w:r>
        <w:t xml:space="preserve">THIS IS A TEST FILE </w:t>
      </w:r>
    </w:p>
    <w:p w14:paraId="2A5A682B" w14:textId="77777777" w:rsidR="006A23FD" w:rsidRDefault="006A23FD" w:rsidP="006A23FD">
      <w:r>
        <w:t xml:space="preserve">THIS IS A TEST FILE </w:t>
      </w:r>
    </w:p>
    <w:p w14:paraId="695B1003" w14:textId="77777777" w:rsidR="006A23FD" w:rsidRDefault="006A23FD" w:rsidP="006A23FD">
      <w:r>
        <w:t xml:space="preserve">THIS IS A TEST FILE </w:t>
      </w:r>
    </w:p>
    <w:p w14:paraId="65822D7C" w14:textId="77777777" w:rsidR="006A23FD" w:rsidRDefault="006A23FD" w:rsidP="006A23FD">
      <w:r>
        <w:t xml:space="preserve">THIS IS A TEST FILE </w:t>
      </w:r>
    </w:p>
    <w:p w14:paraId="4E17EB8D" w14:textId="77777777" w:rsidR="006A23FD" w:rsidRDefault="006A23FD" w:rsidP="006A23FD">
      <w:r>
        <w:t xml:space="preserve">THIS IS A TEST FILE </w:t>
      </w:r>
    </w:p>
    <w:p w14:paraId="06B46395" w14:textId="77777777" w:rsidR="006A23FD" w:rsidRDefault="006A23FD" w:rsidP="006A23FD">
      <w:r>
        <w:t xml:space="preserve">THIS IS A TEST FILE </w:t>
      </w:r>
    </w:p>
    <w:p w14:paraId="515CF90F" w14:textId="77777777" w:rsidR="006A23FD" w:rsidRDefault="006A23FD" w:rsidP="006A23FD">
      <w:r>
        <w:t xml:space="preserve">THIS IS A TEST FILE </w:t>
      </w:r>
    </w:p>
    <w:p w14:paraId="76CB9B8C" w14:textId="77777777" w:rsidR="006A23FD" w:rsidRDefault="006A23FD" w:rsidP="006A23FD">
      <w:r>
        <w:t xml:space="preserve">THIS IS A TEST FILE </w:t>
      </w:r>
    </w:p>
    <w:p w14:paraId="7C1B47A9" w14:textId="77777777" w:rsidR="006A23FD" w:rsidRDefault="006A23FD" w:rsidP="006A23FD">
      <w:r>
        <w:t xml:space="preserve">THIS IS A TEST FILE </w:t>
      </w:r>
    </w:p>
    <w:p w14:paraId="3D991DB3" w14:textId="77777777" w:rsidR="006A23FD" w:rsidRDefault="006A23FD" w:rsidP="006A23FD">
      <w:r>
        <w:t xml:space="preserve">THIS IS A TEST FILE </w:t>
      </w:r>
    </w:p>
    <w:p w14:paraId="361526E2" w14:textId="77777777" w:rsidR="006A23FD" w:rsidRDefault="006A23FD" w:rsidP="006A23FD">
      <w:r>
        <w:t xml:space="preserve">THIS IS A TEST FILE </w:t>
      </w:r>
    </w:p>
    <w:p w14:paraId="6481712F" w14:textId="77777777" w:rsidR="006A23FD" w:rsidRDefault="006A23FD" w:rsidP="006A23FD">
      <w:r>
        <w:t xml:space="preserve">THIS IS A TEST FILE </w:t>
      </w:r>
    </w:p>
    <w:p w14:paraId="54E0040C" w14:textId="77777777" w:rsidR="006A23FD" w:rsidRDefault="006A23FD" w:rsidP="006A23FD">
      <w:r>
        <w:t xml:space="preserve">THIS IS A TEST FILE </w:t>
      </w:r>
    </w:p>
    <w:p w14:paraId="31081062" w14:textId="77777777" w:rsidR="006A23FD" w:rsidRDefault="006A23FD" w:rsidP="006A23FD">
      <w:r>
        <w:t xml:space="preserve">THIS IS A TEST FILE </w:t>
      </w:r>
    </w:p>
    <w:p w14:paraId="1D695925" w14:textId="77777777" w:rsidR="006A23FD" w:rsidRDefault="006A23FD" w:rsidP="006A23FD">
      <w:r>
        <w:t xml:space="preserve">THIS IS A TEST FILE </w:t>
      </w:r>
    </w:p>
    <w:p w14:paraId="6D8D963D" w14:textId="77777777" w:rsidR="006A23FD" w:rsidRDefault="006A23FD" w:rsidP="006A23FD">
      <w:r>
        <w:t xml:space="preserve">THIS IS A TEST FILE </w:t>
      </w:r>
    </w:p>
    <w:p w14:paraId="6BC98C08" w14:textId="77777777" w:rsidR="006A23FD" w:rsidRDefault="006A23FD" w:rsidP="006A23FD">
      <w:r>
        <w:t xml:space="preserve">THIS IS A TEST FILE </w:t>
      </w:r>
    </w:p>
    <w:p w14:paraId="2E0E0213" w14:textId="77777777" w:rsidR="006A23FD" w:rsidRDefault="006A23FD" w:rsidP="006A23FD">
      <w:r>
        <w:t xml:space="preserve">THIS IS A TEST FILE </w:t>
      </w:r>
    </w:p>
    <w:p w14:paraId="6A724D6B" w14:textId="77777777" w:rsidR="006A23FD" w:rsidRDefault="006A23FD" w:rsidP="006A23FD">
      <w:r>
        <w:t xml:space="preserve">THIS IS A TEST FILE </w:t>
      </w:r>
    </w:p>
    <w:p w14:paraId="3E10FCC1" w14:textId="77777777" w:rsidR="006A23FD" w:rsidRDefault="006A23FD" w:rsidP="006A23FD">
      <w:r>
        <w:t xml:space="preserve">THIS IS A TEST FILE </w:t>
      </w:r>
    </w:p>
    <w:p w14:paraId="2CBD4DC2" w14:textId="77777777" w:rsidR="006A23FD" w:rsidRDefault="006A23FD" w:rsidP="006A23FD">
      <w:r>
        <w:lastRenderedPageBreak/>
        <w:t xml:space="preserve">THIS IS A TEST FILE </w:t>
      </w:r>
    </w:p>
    <w:p w14:paraId="755CD68D" w14:textId="77777777" w:rsidR="006A23FD" w:rsidRPr="006A23FD" w:rsidRDefault="006A23FD" w:rsidP="006A23FD"/>
    <w:p w14:paraId="059FDF94" w14:textId="77777777" w:rsidR="006A23FD" w:rsidRDefault="006A23FD" w:rsidP="006A23FD">
      <w:r>
        <w:t xml:space="preserve">THIS IS A TEST FILE </w:t>
      </w:r>
    </w:p>
    <w:p w14:paraId="6150EA16" w14:textId="77777777" w:rsidR="006A23FD" w:rsidRDefault="006A23FD" w:rsidP="006A23FD">
      <w:r>
        <w:t xml:space="preserve">THIS IS A TEST FILE </w:t>
      </w:r>
    </w:p>
    <w:p w14:paraId="7831261B" w14:textId="77777777" w:rsidR="006A23FD" w:rsidRDefault="006A23FD" w:rsidP="006A23FD">
      <w:r>
        <w:t xml:space="preserve">THIS IS A TEST FILE </w:t>
      </w:r>
    </w:p>
    <w:p w14:paraId="108FCB07" w14:textId="77777777" w:rsidR="006A23FD" w:rsidRDefault="006A23FD" w:rsidP="006A23FD">
      <w:r>
        <w:t xml:space="preserve">THIS IS A TEST FILE </w:t>
      </w:r>
    </w:p>
    <w:p w14:paraId="776C90B3" w14:textId="77777777" w:rsidR="006A23FD" w:rsidRDefault="006A23FD" w:rsidP="006A23FD">
      <w:r>
        <w:t xml:space="preserve">THIS IS A TEST FILE </w:t>
      </w:r>
    </w:p>
    <w:p w14:paraId="1AF815F8" w14:textId="77777777" w:rsidR="006A23FD" w:rsidRDefault="006A23FD" w:rsidP="006A23FD">
      <w:r>
        <w:t xml:space="preserve">THIS IS A TEST FILE </w:t>
      </w:r>
    </w:p>
    <w:p w14:paraId="3A6F9726" w14:textId="77777777" w:rsidR="006A23FD" w:rsidRDefault="006A23FD" w:rsidP="006A23FD">
      <w:r>
        <w:t xml:space="preserve">THIS IS A TEST FILE </w:t>
      </w:r>
    </w:p>
    <w:p w14:paraId="66064E4A" w14:textId="77777777" w:rsidR="006A23FD" w:rsidRDefault="006A23FD" w:rsidP="006A23FD">
      <w:r>
        <w:t xml:space="preserve">THIS IS A TEST FILE </w:t>
      </w:r>
    </w:p>
    <w:p w14:paraId="1AF663A6" w14:textId="77777777" w:rsidR="006A23FD" w:rsidRDefault="006A23FD" w:rsidP="006A23FD">
      <w:r>
        <w:t xml:space="preserve">THIS IS A TEST FILE </w:t>
      </w:r>
    </w:p>
    <w:p w14:paraId="795986F5" w14:textId="77777777" w:rsidR="006A23FD" w:rsidRDefault="006A23FD" w:rsidP="006A23FD">
      <w:r>
        <w:t xml:space="preserve">THIS IS A TEST FILE </w:t>
      </w:r>
    </w:p>
    <w:p w14:paraId="7A9B52EC" w14:textId="77777777" w:rsidR="006A23FD" w:rsidRDefault="006A23FD" w:rsidP="006A23FD">
      <w:r>
        <w:t xml:space="preserve">THIS IS A TEST FILE </w:t>
      </w:r>
    </w:p>
    <w:p w14:paraId="33C9138F" w14:textId="77777777" w:rsidR="006A23FD" w:rsidRDefault="006A23FD" w:rsidP="006A23FD">
      <w:r>
        <w:t xml:space="preserve">THIS IS A TEST FILE </w:t>
      </w:r>
    </w:p>
    <w:p w14:paraId="4400171C" w14:textId="77777777" w:rsidR="006A23FD" w:rsidRDefault="006A23FD" w:rsidP="006A23FD">
      <w:r>
        <w:t xml:space="preserve">THIS IS A TEST FILE </w:t>
      </w:r>
    </w:p>
    <w:p w14:paraId="528375EC" w14:textId="77777777" w:rsidR="006A23FD" w:rsidRDefault="006A23FD" w:rsidP="006A23FD">
      <w:r>
        <w:t xml:space="preserve">THIS IS A TEST FILE </w:t>
      </w:r>
    </w:p>
    <w:p w14:paraId="184FB607" w14:textId="77777777" w:rsidR="006A23FD" w:rsidRDefault="006A23FD" w:rsidP="006A23FD">
      <w:r>
        <w:t xml:space="preserve">THIS IS A TEST FILE </w:t>
      </w:r>
    </w:p>
    <w:p w14:paraId="4506F579" w14:textId="77777777" w:rsidR="006A23FD" w:rsidRDefault="006A23FD" w:rsidP="006A23FD">
      <w:r>
        <w:t xml:space="preserve">THIS IS A TEST FILE </w:t>
      </w:r>
    </w:p>
    <w:p w14:paraId="3703EF03" w14:textId="77777777" w:rsidR="006A23FD" w:rsidRDefault="006A23FD" w:rsidP="006A23FD">
      <w:r>
        <w:t xml:space="preserve">THIS IS A TEST FILE </w:t>
      </w:r>
    </w:p>
    <w:p w14:paraId="2CF50794" w14:textId="77777777" w:rsidR="006A23FD" w:rsidRDefault="006A23FD" w:rsidP="006A23FD">
      <w:r>
        <w:t xml:space="preserve">THIS IS A TEST FILE </w:t>
      </w:r>
    </w:p>
    <w:p w14:paraId="4F30892A" w14:textId="77777777" w:rsidR="006A23FD" w:rsidRDefault="006A23FD" w:rsidP="006A23FD">
      <w:r>
        <w:t xml:space="preserve">THIS IS A TEST FILE </w:t>
      </w:r>
    </w:p>
    <w:p w14:paraId="140AE647" w14:textId="77777777" w:rsidR="006A23FD" w:rsidRDefault="006A23FD" w:rsidP="006A23FD">
      <w:r>
        <w:t xml:space="preserve">THIS IS A TEST FILE </w:t>
      </w:r>
    </w:p>
    <w:p w14:paraId="0130F95B" w14:textId="77777777" w:rsidR="006A23FD" w:rsidRDefault="006A23FD" w:rsidP="006A23FD">
      <w:r>
        <w:t xml:space="preserve">THIS IS A TEST FILE </w:t>
      </w:r>
    </w:p>
    <w:p w14:paraId="4EDAB714" w14:textId="77777777" w:rsidR="006A23FD" w:rsidRDefault="006A23FD" w:rsidP="006A23FD">
      <w:r>
        <w:t xml:space="preserve">THIS IS A TEST FILE </w:t>
      </w:r>
    </w:p>
    <w:p w14:paraId="37AE5BC0" w14:textId="77777777" w:rsidR="006A23FD" w:rsidRDefault="006A23FD" w:rsidP="006A23FD">
      <w:r>
        <w:t xml:space="preserve">THIS IS A TEST FILE </w:t>
      </w:r>
    </w:p>
    <w:p w14:paraId="37029FC1" w14:textId="77777777" w:rsidR="006A23FD" w:rsidRDefault="006A23FD" w:rsidP="006A23FD">
      <w:r>
        <w:lastRenderedPageBreak/>
        <w:t xml:space="preserve">THIS IS A TEST FILE </w:t>
      </w:r>
    </w:p>
    <w:p w14:paraId="7AB78221" w14:textId="77777777" w:rsidR="006A23FD" w:rsidRDefault="006A23FD" w:rsidP="006A23FD">
      <w:r>
        <w:t xml:space="preserve">THIS IS A TEST FILE </w:t>
      </w:r>
    </w:p>
    <w:p w14:paraId="6D083614" w14:textId="77777777" w:rsidR="006A23FD" w:rsidRDefault="006A23FD" w:rsidP="006A23FD">
      <w:r>
        <w:t xml:space="preserve">THIS IS A TEST FILE </w:t>
      </w:r>
    </w:p>
    <w:p w14:paraId="6F0F9479" w14:textId="77777777" w:rsidR="006A23FD" w:rsidRDefault="006A23FD" w:rsidP="006A23FD">
      <w:r>
        <w:t xml:space="preserve">THIS IS A TEST FILE </w:t>
      </w:r>
    </w:p>
    <w:p w14:paraId="43BFE5DC" w14:textId="77777777" w:rsidR="006A23FD" w:rsidRDefault="006A23FD" w:rsidP="006A23FD">
      <w:r>
        <w:t xml:space="preserve">THIS IS A TEST FILE </w:t>
      </w:r>
    </w:p>
    <w:p w14:paraId="33E20529" w14:textId="77777777" w:rsidR="006A23FD" w:rsidRDefault="006A23FD" w:rsidP="006A23FD">
      <w:r>
        <w:t xml:space="preserve">THIS IS A TEST FILE </w:t>
      </w:r>
    </w:p>
    <w:p w14:paraId="00ECC061" w14:textId="77777777" w:rsidR="006A23FD" w:rsidRDefault="006A23FD" w:rsidP="006A23FD">
      <w:r>
        <w:t xml:space="preserve">THIS IS A TEST FILE </w:t>
      </w:r>
    </w:p>
    <w:p w14:paraId="159CEB7C" w14:textId="77777777" w:rsidR="006A23FD" w:rsidRDefault="006A23FD" w:rsidP="006A23FD">
      <w:r>
        <w:t xml:space="preserve">THIS IS A TEST FILE </w:t>
      </w:r>
    </w:p>
    <w:p w14:paraId="4002A7E6" w14:textId="77777777" w:rsidR="006A23FD" w:rsidRDefault="006A23FD" w:rsidP="006A23FD">
      <w:r>
        <w:t xml:space="preserve">THIS IS A TEST FILE </w:t>
      </w:r>
    </w:p>
    <w:p w14:paraId="40EFFC35" w14:textId="77777777" w:rsidR="006A23FD" w:rsidRDefault="006A23FD" w:rsidP="006A23FD">
      <w:r>
        <w:t xml:space="preserve">THIS IS A TEST FILE </w:t>
      </w:r>
    </w:p>
    <w:p w14:paraId="51AB50B9" w14:textId="77777777" w:rsidR="006A23FD" w:rsidRDefault="006A23FD" w:rsidP="006A23FD">
      <w:r>
        <w:t xml:space="preserve">THIS IS A TEST FILE </w:t>
      </w:r>
    </w:p>
    <w:p w14:paraId="3444B062" w14:textId="77777777" w:rsidR="006A23FD" w:rsidRDefault="006A23FD" w:rsidP="006A23FD">
      <w:r>
        <w:t xml:space="preserve">THIS IS A TEST FILE </w:t>
      </w:r>
    </w:p>
    <w:p w14:paraId="4A2F7E03" w14:textId="77777777" w:rsidR="006A23FD" w:rsidRDefault="006A23FD" w:rsidP="006A23FD">
      <w:r>
        <w:t xml:space="preserve">THIS IS A TEST FILE </w:t>
      </w:r>
    </w:p>
    <w:p w14:paraId="1B020DD6" w14:textId="77777777" w:rsidR="006A23FD" w:rsidRDefault="006A23FD" w:rsidP="006A23FD">
      <w:r>
        <w:t xml:space="preserve">THIS IS A TEST FILE </w:t>
      </w:r>
    </w:p>
    <w:p w14:paraId="38D98EED" w14:textId="77777777" w:rsidR="006A23FD" w:rsidRDefault="006A23FD" w:rsidP="006A23FD">
      <w:r>
        <w:t xml:space="preserve">THIS IS A TEST FILE </w:t>
      </w:r>
    </w:p>
    <w:p w14:paraId="0D4CFF2E" w14:textId="77777777" w:rsidR="006A23FD" w:rsidRDefault="006A23FD" w:rsidP="006A23FD">
      <w:r>
        <w:t xml:space="preserve">THIS IS A TEST FILE </w:t>
      </w:r>
    </w:p>
    <w:p w14:paraId="5DE63C75" w14:textId="77777777" w:rsidR="006A23FD" w:rsidRDefault="006A23FD" w:rsidP="006A23FD">
      <w:r>
        <w:t xml:space="preserve">THIS IS A TEST FILE </w:t>
      </w:r>
    </w:p>
    <w:p w14:paraId="64AA4FE9" w14:textId="77777777" w:rsidR="006A23FD" w:rsidRDefault="006A23FD" w:rsidP="006A23FD">
      <w:r>
        <w:t xml:space="preserve">THIS IS A TEST FILE </w:t>
      </w:r>
    </w:p>
    <w:p w14:paraId="74C87DB3" w14:textId="77777777" w:rsidR="006A23FD" w:rsidRDefault="006A23FD" w:rsidP="006A23FD">
      <w:r>
        <w:t xml:space="preserve">THIS IS A TEST FILE </w:t>
      </w:r>
    </w:p>
    <w:p w14:paraId="4A8B36FC" w14:textId="77777777" w:rsidR="006A23FD" w:rsidRDefault="006A23FD" w:rsidP="006A23FD">
      <w:r>
        <w:t xml:space="preserve">THIS IS A TEST FILE </w:t>
      </w:r>
    </w:p>
    <w:p w14:paraId="59C93E3B" w14:textId="77777777" w:rsidR="006A23FD" w:rsidRPr="006A23FD" w:rsidRDefault="006A23FD" w:rsidP="006A23FD"/>
    <w:p w14:paraId="186551BA" w14:textId="77777777" w:rsidR="006A23FD" w:rsidRDefault="006A23FD" w:rsidP="006A23FD">
      <w:r>
        <w:t xml:space="preserve">THIS IS A TEST FILE </w:t>
      </w:r>
    </w:p>
    <w:p w14:paraId="01FCFC74" w14:textId="77777777" w:rsidR="006A23FD" w:rsidRDefault="006A23FD" w:rsidP="006A23FD">
      <w:r>
        <w:t xml:space="preserve">THIS IS A TEST FILE </w:t>
      </w:r>
    </w:p>
    <w:p w14:paraId="616DA43D" w14:textId="77777777" w:rsidR="006A23FD" w:rsidRDefault="006A23FD" w:rsidP="006A23FD">
      <w:r>
        <w:t xml:space="preserve">THIS IS A TEST FILE </w:t>
      </w:r>
    </w:p>
    <w:p w14:paraId="4642978C" w14:textId="77777777" w:rsidR="006A23FD" w:rsidRDefault="006A23FD" w:rsidP="006A23FD">
      <w:r>
        <w:t xml:space="preserve">THIS IS A TEST FILE </w:t>
      </w:r>
    </w:p>
    <w:p w14:paraId="03BCA91C" w14:textId="77777777" w:rsidR="006A23FD" w:rsidRDefault="006A23FD" w:rsidP="006A23FD">
      <w:r>
        <w:lastRenderedPageBreak/>
        <w:t xml:space="preserve">THIS IS A TEST FILE </w:t>
      </w:r>
    </w:p>
    <w:p w14:paraId="77B04314" w14:textId="77777777" w:rsidR="006A23FD" w:rsidRDefault="006A23FD" w:rsidP="006A23FD">
      <w:r>
        <w:t xml:space="preserve">THIS IS A TEST FILE </w:t>
      </w:r>
    </w:p>
    <w:p w14:paraId="400A410A" w14:textId="77777777" w:rsidR="006A23FD" w:rsidRDefault="006A23FD" w:rsidP="006A23FD">
      <w:r>
        <w:t xml:space="preserve">THIS IS A TEST FILE </w:t>
      </w:r>
    </w:p>
    <w:p w14:paraId="646DF053" w14:textId="77777777" w:rsidR="006A23FD" w:rsidRDefault="006A23FD" w:rsidP="006A23FD">
      <w:r>
        <w:t xml:space="preserve">THIS IS A TEST FILE </w:t>
      </w:r>
    </w:p>
    <w:p w14:paraId="68A99C3B" w14:textId="77777777" w:rsidR="006A23FD" w:rsidRDefault="006A23FD" w:rsidP="006A23FD">
      <w:r>
        <w:t xml:space="preserve">THIS IS A TEST FILE </w:t>
      </w:r>
    </w:p>
    <w:p w14:paraId="4DDB7BD8" w14:textId="77777777" w:rsidR="006A23FD" w:rsidRDefault="006A23FD" w:rsidP="006A23FD">
      <w:r>
        <w:t xml:space="preserve">THIS IS A TEST FILE </w:t>
      </w:r>
    </w:p>
    <w:p w14:paraId="782AE355" w14:textId="77777777" w:rsidR="006A23FD" w:rsidRDefault="006A23FD" w:rsidP="006A23FD">
      <w:r>
        <w:t xml:space="preserve">THIS IS A TEST FILE </w:t>
      </w:r>
    </w:p>
    <w:p w14:paraId="20603A3A" w14:textId="77777777" w:rsidR="006A23FD" w:rsidRDefault="006A23FD" w:rsidP="006A23FD">
      <w:r>
        <w:t xml:space="preserve">THIS IS A TEST FILE </w:t>
      </w:r>
    </w:p>
    <w:p w14:paraId="26A690C6" w14:textId="77777777" w:rsidR="006A23FD" w:rsidRDefault="006A23FD" w:rsidP="006A23FD">
      <w:r>
        <w:t xml:space="preserve">THIS IS A TEST FILE </w:t>
      </w:r>
    </w:p>
    <w:p w14:paraId="5F0CBD44" w14:textId="77777777" w:rsidR="006A23FD" w:rsidRDefault="006A23FD" w:rsidP="006A23FD">
      <w:r>
        <w:t xml:space="preserve">THIS IS A TEST FILE </w:t>
      </w:r>
    </w:p>
    <w:p w14:paraId="06C5C288" w14:textId="77777777" w:rsidR="006A23FD" w:rsidRDefault="006A23FD" w:rsidP="006A23FD">
      <w:r>
        <w:t xml:space="preserve">THIS IS A TEST FILE </w:t>
      </w:r>
    </w:p>
    <w:p w14:paraId="6BC4934D" w14:textId="77777777" w:rsidR="006A23FD" w:rsidRDefault="006A23FD" w:rsidP="006A23FD">
      <w:r>
        <w:t xml:space="preserve">THIS IS A TEST FILE </w:t>
      </w:r>
    </w:p>
    <w:p w14:paraId="6F53DE24" w14:textId="77777777" w:rsidR="006A23FD" w:rsidRDefault="006A23FD" w:rsidP="006A23FD">
      <w:r>
        <w:t xml:space="preserve">THIS IS A TEST FILE </w:t>
      </w:r>
    </w:p>
    <w:p w14:paraId="7F7DFDF1" w14:textId="77777777" w:rsidR="006A23FD" w:rsidRDefault="006A23FD" w:rsidP="006A23FD">
      <w:r>
        <w:t xml:space="preserve">THIS IS A TEST FILE </w:t>
      </w:r>
    </w:p>
    <w:p w14:paraId="1F83F1ED" w14:textId="77777777" w:rsidR="006A23FD" w:rsidRDefault="006A23FD" w:rsidP="006A23FD">
      <w:r>
        <w:t xml:space="preserve">THIS IS A TEST FILE </w:t>
      </w:r>
    </w:p>
    <w:p w14:paraId="23E4CFD1" w14:textId="77777777" w:rsidR="006A23FD" w:rsidRDefault="006A23FD" w:rsidP="006A23FD">
      <w:r>
        <w:t xml:space="preserve">THIS IS A TEST FILE </w:t>
      </w:r>
    </w:p>
    <w:p w14:paraId="1C0539AE" w14:textId="77777777" w:rsidR="006A23FD" w:rsidRDefault="006A23FD" w:rsidP="006A23FD">
      <w:r>
        <w:t xml:space="preserve">THIS IS A TEST FILE </w:t>
      </w:r>
    </w:p>
    <w:p w14:paraId="0F8276E5" w14:textId="77777777" w:rsidR="006A23FD" w:rsidRDefault="006A23FD" w:rsidP="006A23FD">
      <w:r>
        <w:t xml:space="preserve">THIS IS A TEST FILE </w:t>
      </w:r>
    </w:p>
    <w:p w14:paraId="1B17E8E4" w14:textId="77777777" w:rsidR="006A23FD" w:rsidRDefault="006A23FD" w:rsidP="006A23FD">
      <w:r>
        <w:t xml:space="preserve">THIS IS A TEST FILE </w:t>
      </w:r>
    </w:p>
    <w:p w14:paraId="7F4E210E" w14:textId="77777777" w:rsidR="006A23FD" w:rsidRDefault="006A23FD" w:rsidP="006A23FD">
      <w:r>
        <w:t xml:space="preserve">THIS IS A TEST FILE </w:t>
      </w:r>
    </w:p>
    <w:p w14:paraId="7357190F" w14:textId="77777777" w:rsidR="006A23FD" w:rsidRDefault="006A23FD" w:rsidP="006A23FD">
      <w:r>
        <w:t xml:space="preserve">THIS IS A TEST FILE </w:t>
      </w:r>
    </w:p>
    <w:p w14:paraId="6F6941C4" w14:textId="77777777" w:rsidR="006A23FD" w:rsidRDefault="006A23FD" w:rsidP="006A23FD">
      <w:r>
        <w:t xml:space="preserve">THIS IS A TEST FILE </w:t>
      </w:r>
    </w:p>
    <w:p w14:paraId="340CFD02" w14:textId="77777777" w:rsidR="006A23FD" w:rsidRDefault="006A23FD" w:rsidP="006A23FD">
      <w:r>
        <w:t xml:space="preserve">THIS IS A TEST FILE </w:t>
      </w:r>
    </w:p>
    <w:p w14:paraId="7152F27E" w14:textId="77777777" w:rsidR="006A23FD" w:rsidRDefault="006A23FD" w:rsidP="006A23FD">
      <w:r>
        <w:t xml:space="preserve">THIS IS A TEST FILE </w:t>
      </w:r>
    </w:p>
    <w:p w14:paraId="162DB187" w14:textId="77777777" w:rsidR="006A23FD" w:rsidRDefault="006A23FD" w:rsidP="006A23FD">
      <w:r>
        <w:t xml:space="preserve">THIS IS A TEST FILE </w:t>
      </w:r>
    </w:p>
    <w:p w14:paraId="7200554B" w14:textId="77777777" w:rsidR="006A23FD" w:rsidRDefault="006A23FD" w:rsidP="006A23FD">
      <w:r>
        <w:lastRenderedPageBreak/>
        <w:t xml:space="preserve">THIS IS A TEST FILE </w:t>
      </w:r>
    </w:p>
    <w:p w14:paraId="11D50281" w14:textId="77777777" w:rsidR="006A23FD" w:rsidRDefault="006A23FD" w:rsidP="006A23FD">
      <w:r>
        <w:t xml:space="preserve">THIS IS A TEST FILE </w:t>
      </w:r>
    </w:p>
    <w:p w14:paraId="33CDC3D7" w14:textId="77777777" w:rsidR="006A23FD" w:rsidRDefault="006A23FD" w:rsidP="006A23FD">
      <w:r>
        <w:t xml:space="preserve">THIS IS A TEST FILE </w:t>
      </w:r>
    </w:p>
    <w:p w14:paraId="77DED2B0" w14:textId="77777777" w:rsidR="006A23FD" w:rsidRDefault="006A23FD" w:rsidP="006A23FD">
      <w:r>
        <w:t xml:space="preserve">THIS IS A TEST FILE </w:t>
      </w:r>
    </w:p>
    <w:p w14:paraId="3A45A3FF" w14:textId="77777777" w:rsidR="006A23FD" w:rsidRDefault="006A23FD" w:rsidP="006A23FD">
      <w:r>
        <w:t xml:space="preserve">THIS IS A TEST FILE </w:t>
      </w:r>
    </w:p>
    <w:p w14:paraId="1CB1436F" w14:textId="77777777" w:rsidR="006A23FD" w:rsidRDefault="006A23FD" w:rsidP="006A23FD">
      <w:r>
        <w:t xml:space="preserve">THIS IS A TEST FILE </w:t>
      </w:r>
    </w:p>
    <w:p w14:paraId="5774ABFA" w14:textId="77777777" w:rsidR="006A23FD" w:rsidRDefault="006A23FD" w:rsidP="006A23FD">
      <w:r>
        <w:t xml:space="preserve">THIS IS A TEST FILE </w:t>
      </w:r>
    </w:p>
    <w:p w14:paraId="31F66791" w14:textId="77777777" w:rsidR="006A23FD" w:rsidRDefault="006A23FD" w:rsidP="006A23FD">
      <w:r>
        <w:t xml:space="preserve">THIS IS A TEST FILE </w:t>
      </w:r>
    </w:p>
    <w:p w14:paraId="54F00608" w14:textId="77777777" w:rsidR="006A23FD" w:rsidRDefault="006A23FD" w:rsidP="006A23FD">
      <w:r>
        <w:t xml:space="preserve">THIS IS A TEST FILE </w:t>
      </w:r>
    </w:p>
    <w:p w14:paraId="17245160" w14:textId="77777777" w:rsidR="006A23FD" w:rsidRDefault="006A23FD" w:rsidP="006A23FD">
      <w:r>
        <w:t xml:space="preserve">THIS IS A TEST FILE </w:t>
      </w:r>
    </w:p>
    <w:p w14:paraId="67529C00" w14:textId="77777777" w:rsidR="006A23FD" w:rsidRDefault="006A23FD" w:rsidP="006A23FD">
      <w:r>
        <w:t xml:space="preserve">THIS IS A TEST FILE </w:t>
      </w:r>
    </w:p>
    <w:p w14:paraId="67379AD1" w14:textId="77777777" w:rsidR="006A23FD" w:rsidRDefault="006A23FD" w:rsidP="006A23FD">
      <w:r>
        <w:t xml:space="preserve">THIS IS A TEST FILE </w:t>
      </w:r>
    </w:p>
    <w:p w14:paraId="5B3B3691" w14:textId="77777777" w:rsidR="006A23FD" w:rsidRDefault="006A23FD" w:rsidP="006A23FD">
      <w:r>
        <w:t xml:space="preserve">THIS IS A TEST FILE </w:t>
      </w:r>
    </w:p>
    <w:p w14:paraId="09A92F12" w14:textId="77777777" w:rsidR="006A23FD" w:rsidRDefault="006A23FD" w:rsidP="006A23FD">
      <w:r>
        <w:t xml:space="preserve">THIS IS A TEST FILE </w:t>
      </w:r>
    </w:p>
    <w:p w14:paraId="3A7F8993" w14:textId="77777777" w:rsidR="006A23FD" w:rsidRPr="006A23FD" w:rsidRDefault="006A23FD" w:rsidP="006A23FD"/>
    <w:p w14:paraId="49CDA38B" w14:textId="77777777" w:rsidR="006A23FD" w:rsidRDefault="006A23FD" w:rsidP="006A23FD">
      <w:r>
        <w:t xml:space="preserve">THIS IS A TEST FILE </w:t>
      </w:r>
    </w:p>
    <w:p w14:paraId="7107EED9" w14:textId="77777777" w:rsidR="006A23FD" w:rsidRDefault="006A23FD" w:rsidP="006A23FD">
      <w:r>
        <w:t xml:space="preserve">THIS IS A TEST FILE </w:t>
      </w:r>
    </w:p>
    <w:p w14:paraId="5862F57D" w14:textId="77777777" w:rsidR="006A23FD" w:rsidRDefault="006A23FD" w:rsidP="006A23FD">
      <w:r>
        <w:t xml:space="preserve">THIS IS A TEST FILE </w:t>
      </w:r>
    </w:p>
    <w:p w14:paraId="6770A396" w14:textId="77777777" w:rsidR="006A23FD" w:rsidRDefault="006A23FD" w:rsidP="006A23FD">
      <w:r>
        <w:t xml:space="preserve">THIS IS A TEST FILE </w:t>
      </w:r>
    </w:p>
    <w:p w14:paraId="67408FE6" w14:textId="77777777" w:rsidR="006A23FD" w:rsidRDefault="006A23FD" w:rsidP="006A23FD">
      <w:r>
        <w:t xml:space="preserve">THIS IS A TEST FILE </w:t>
      </w:r>
    </w:p>
    <w:p w14:paraId="32DD65AA" w14:textId="77777777" w:rsidR="006A23FD" w:rsidRDefault="006A23FD" w:rsidP="006A23FD">
      <w:r>
        <w:t xml:space="preserve">THIS IS A TEST FILE </w:t>
      </w:r>
    </w:p>
    <w:p w14:paraId="7291EEF1" w14:textId="77777777" w:rsidR="006A23FD" w:rsidRDefault="006A23FD" w:rsidP="006A23FD">
      <w:r>
        <w:t xml:space="preserve">THIS IS A TEST FILE </w:t>
      </w:r>
    </w:p>
    <w:p w14:paraId="638878A1" w14:textId="77777777" w:rsidR="006A23FD" w:rsidRDefault="006A23FD" w:rsidP="006A23FD">
      <w:r>
        <w:t xml:space="preserve">THIS IS A TEST FILE </w:t>
      </w:r>
    </w:p>
    <w:p w14:paraId="058893AE" w14:textId="77777777" w:rsidR="006A23FD" w:rsidRDefault="006A23FD" w:rsidP="006A23FD">
      <w:r>
        <w:t xml:space="preserve">THIS IS A TEST FILE </w:t>
      </w:r>
    </w:p>
    <w:p w14:paraId="63962FDC" w14:textId="77777777" w:rsidR="006A23FD" w:rsidRDefault="006A23FD" w:rsidP="006A23FD">
      <w:r>
        <w:t xml:space="preserve">THIS IS A TEST FILE </w:t>
      </w:r>
    </w:p>
    <w:p w14:paraId="13B6E6DD" w14:textId="77777777" w:rsidR="006A23FD" w:rsidRDefault="006A23FD" w:rsidP="006A23FD">
      <w:r>
        <w:lastRenderedPageBreak/>
        <w:t xml:space="preserve">THIS IS A TEST FILE </w:t>
      </w:r>
    </w:p>
    <w:p w14:paraId="6AC35AE3" w14:textId="77777777" w:rsidR="006A23FD" w:rsidRDefault="006A23FD" w:rsidP="006A23FD">
      <w:r>
        <w:t xml:space="preserve">THIS IS A TEST FILE </w:t>
      </w:r>
    </w:p>
    <w:p w14:paraId="6382B5EB" w14:textId="77777777" w:rsidR="006A23FD" w:rsidRDefault="006A23FD" w:rsidP="006A23FD">
      <w:r>
        <w:t xml:space="preserve">THIS IS A TEST FILE </w:t>
      </w:r>
    </w:p>
    <w:p w14:paraId="2889D117" w14:textId="77777777" w:rsidR="006A23FD" w:rsidRDefault="006A23FD" w:rsidP="006A23FD">
      <w:r>
        <w:t xml:space="preserve">THIS IS A TEST FILE </w:t>
      </w:r>
    </w:p>
    <w:p w14:paraId="4A27153B" w14:textId="77777777" w:rsidR="006A23FD" w:rsidRDefault="006A23FD" w:rsidP="006A23FD">
      <w:r>
        <w:t xml:space="preserve">THIS IS A TEST FILE </w:t>
      </w:r>
    </w:p>
    <w:p w14:paraId="586642E9" w14:textId="77777777" w:rsidR="006A23FD" w:rsidRDefault="006A23FD" w:rsidP="006A23FD">
      <w:r>
        <w:t xml:space="preserve">THIS IS A TEST FILE </w:t>
      </w:r>
    </w:p>
    <w:p w14:paraId="6621D39C" w14:textId="77777777" w:rsidR="006A23FD" w:rsidRDefault="006A23FD" w:rsidP="006A23FD">
      <w:r>
        <w:t xml:space="preserve">THIS IS A TEST FILE </w:t>
      </w:r>
    </w:p>
    <w:p w14:paraId="3AC00840" w14:textId="77777777" w:rsidR="006A23FD" w:rsidRDefault="006A23FD" w:rsidP="006A23FD">
      <w:r>
        <w:t xml:space="preserve">THIS IS A TEST FILE </w:t>
      </w:r>
    </w:p>
    <w:p w14:paraId="74094D66" w14:textId="77777777" w:rsidR="006A23FD" w:rsidRDefault="006A23FD" w:rsidP="006A23FD">
      <w:r>
        <w:t xml:space="preserve">THIS IS A TEST FILE </w:t>
      </w:r>
    </w:p>
    <w:p w14:paraId="23EB2D34" w14:textId="77777777" w:rsidR="006A23FD" w:rsidRDefault="006A23FD" w:rsidP="006A23FD">
      <w:r>
        <w:t xml:space="preserve">THIS IS A TEST FILE </w:t>
      </w:r>
    </w:p>
    <w:p w14:paraId="1031F424" w14:textId="77777777" w:rsidR="006A23FD" w:rsidRDefault="006A23FD" w:rsidP="006A23FD">
      <w:r>
        <w:t xml:space="preserve">THIS IS A TEST FILE </w:t>
      </w:r>
    </w:p>
    <w:p w14:paraId="676FD128" w14:textId="77777777" w:rsidR="006A23FD" w:rsidRDefault="006A23FD" w:rsidP="006A23FD">
      <w:r>
        <w:t xml:space="preserve">THIS IS A TEST FILE </w:t>
      </w:r>
    </w:p>
    <w:p w14:paraId="47B7E1B1" w14:textId="77777777" w:rsidR="006A23FD" w:rsidRDefault="006A23FD" w:rsidP="006A23FD">
      <w:r>
        <w:t xml:space="preserve">THIS IS A TEST FILE </w:t>
      </w:r>
    </w:p>
    <w:p w14:paraId="745A2E4C" w14:textId="77777777" w:rsidR="006A23FD" w:rsidRDefault="006A23FD" w:rsidP="006A23FD">
      <w:r>
        <w:t xml:space="preserve">THIS IS A TEST FILE </w:t>
      </w:r>
    </w:p>
    <w:p w14:paraId="42AF0222" w14:textId="77777777" w:rsidR="006A23FD" w:rsidRDefault="006A23FD" w:rsidP="006A23FD">
      <w:r>
        <w:t xml:space="preserve">THIS IS A TEST FILE </w:t>
      </w:r>
    </w:p>
    <w:p w14:paraId="4EF1BB2D" w14:textId="77777777" w:rsidR="006A23FD" w:rsidRDefault="006A23FD" w:rsidP="006A23FD">
      <w:r>
        <w:t xml:space="preserve">THIS IS A TEST FILE </w:t>
      </w:r>
    </w:p>
    <w:p w14:paraId="2AA68B9C" w14:textId="77777777" w:rsidR="006A23FD" w:rsidRDefault="006A23FD" w:rsidP="006A23FD">
      <w:r>
        <w:t xml:space="preserve">THIS IS A TEST FILE </w:t>
      </w:r>
    </w:p>
    <w:p w14:paraId="5246A67A" w14:textId="77777777" w:rsidR="006A23FD" w:rsidRDefault="006A23FD" w:rsidP="006A23FD">
      <w:r>
        <w:t xml:space="preserve">THIS IS A TEST FILE </w:t>
      </w:r>
    </w:p>
    <w:p w14:paraId="7B6D891B" w14:textId="77777777" w:rsidR="006A23FD" w:rsidRDefault="006A23FD" w:rsidP="006A23FD">
      <w:r>
        <w:t xml:space="preserve">THIS IS A TEST FILE </w:t>
      </w:r>
    </w:p>
    <w:p w14:paraId="3431DB80" w14:textId="77777777" w:rsidR="006A23FD" w:rsidRDefault="006A23FD" w:rsidP="006A23FD">
      <w:r>
        <w:t xml:space="preserve">THIS IS A TEST FILE </w:t>
      </w:r>
    </w:p>
    <w:p w14:paraId="77BE9FBA" w14:textId="77777777" w:rsidR="006A23FD" w:rsidRDefault="006A23FD" w:rsidP="006A23FD">
      <w:r>
        <w:t xml:space="preserve">THIS IS A TEST FILE </w:t>
      </w:r>
    </w:p>
    <w:p w14:paraId="6702A7CA" w14:textId="77777777" w:rsidR="006A23FD" w:rsidRDefault="006A23FD" w:rsidP="006A23FD">
      <w:r>
        <w:t xml:space="preserve">THIS IS A TEST FILE </w:t>
      </w:r>
    </w:p>
    <w:p w14:paraId="6BEBEF16" w14:textId="77777777" w:rsidR="006A23FD" w:rsidRDefault="006A23FD" w:rsidP="006A23FD">
      <w:r>
        <w:t xml:space="preserve">THIS IS A TEST FILE </w:t>
      </w:r>
    </w:p>
    <w:p w14:paraId="553FFEC0" w14:textId="77777777" w:rsidR="006A23FD" w:rsidRDefault="006A23FD" w:rsidP="006A23FD">
      <w:r>
        <w:t xml:space="preserve">THIS IS A TEST FILE </w:t>
      </w:r>
    </w:p>
    <w:p w14:paraId="131CEAFD" w14:textId="77777777" w:rsidR="006A23FD" w:rsidRDefault="006A23FD" w:rsidP="006A23FD">
      <w:r>
        <w:t xml:space="preserve">THIS IS A TEST FILE </w:t>
      </w:r>
    </w:p>
    <w:p w14:paraId="576F9A37" w14:textId="77777777" w:rsidR="006A23FD" w:rsidRDefault="006A23FD" w:rsidP="006A23FD">
      <w:r>
        <w:lastRenderedPageBreak/>
        <w:t xml:space="preserve">THIS IS A TEST FILE </w:t>
      </w:r>
    </w:p>
    <w:p w14:paraId="6F7C138F" w14:textId="77777777" w:rsidR="006A23FD" w:rsidRDefault="006A23FD" w:rsidP="006A23FD">
      <w:r>
        <w:t xml:space="preserve">THIS IS A TEST FILE </w:t>
      </w:r>
    </w:p>
    <w:p w14:paraId="06073E27" w14:textId="77777777" w:rsidR="006A23FD" w:rsidRDefault="006A23FD" w:rsidP="006A23FD">
      <w:r>
        <w:t xml:space="preserve">THIS IS A TEST FILE </w:t>
      </w:r>
    </w:p>
    <w:p w14:paraId="5EE8128B" w14:textId="77777777" w:rsidR="006A23FD" w:rsidRDefault="006A23FD" w:rsidP="006A23FD">
      <w:r>
        <w:t xml:space="preserve">THIS IS A TEST FILE </w:t>
      </w:r>
    </w:p>
    <w:p w14:paraId="081C3711" w14:textId="77777777" w:rsidR="006A23FD" w:rsidRDefault="006A23FD" w:rsidP="006A23FD">
      <w:r>
        <w:t xml:space="preserve">THIS IS A TEST FILE </w:t>
      </w:r>
    </w:p>
    <w:p w14:paraId="3D792F1D" w14:textId="77777777" w:rsidR="006A23FD" w:rsidRDefault="006A23FD" w:rsidP="006A23FD">
      <w:r>
        <w:t xml:space="preserve">THIS IS A TEST FILE </w:t>
      </w:r>
    </w:p>
    <w:p w14:paraId="6D113E41" w14:textId="77777777" w:rsidR="006A23FD" w:rsidRDefault="006A23FD" w:rsidP="006A23FD">
      <w:r>
        <w:t xml:space="preserve">THIS IS A TEST FILE </w:t>
      </w:r>
    </w:p>
    <w:p w14:paraId="498E31D5" w14:textId="77777777" w:rsidR="006A23FD" w:rsidRDefault="006A23FD" w:rsidP="006A23FD">
      <w:r>
        <w:t xml:space="preserve">THIS IS A TEST FILE </w:t>
      </w:r>
    </w:p>
    <w:p w14:paraId="6F1A99B5" w14:textId="77777777" w:rsidR="006A23FD" w:rsidRPr="006A23FD" w:rsidRDefault="006A23FD" w:rsidP="006A23FD"/>
    <w:p w14:paraId="6A87B315" w14:textId="77777777" w:rsidR="006A23FD" w:rsidRDefault="006A23FD" w:rsidP="006A23FD">
      <w:r>
        <w:t xml:space="preserve">THIS IS A TEST FILE </w:t>
      </w:r>
    </w:p>
    <w:p w14:paraId="72EE100E" w14:textId="77777777" w:rsidR="006A23FD" w:rsidRDefault="006A23FD" w:rsidP="006A23FD">
      <w:r>
        <w:t xml:space="preserve">THIS IS A TEST FILE </w:t>
      </w:r>
    </w:p>
    <w:p w14:paraId="31EAEAB7" w14:textId="77777777" w:rsidR="006A23FD" w:rsidRDefault="006A23FD" w:rsidP="006A23FD">
      <w:r>
        <w:t xml:space="preserve">THIS IS A TEST FILE </w:t>
      </w:r>
    </w:p>
    <w:p w14:paraId="1C3B2B40" w14:textId="77777777" w:rsidR="006A23FD" w:rsidRDefault="006A23FD" w:rsidP="006A23FD">
      <w:r>
        <w:t xml:space="preserve">THIS IS A TEST FILE </w:t>
      </w:r>
    </w:p>
    <w:p w14:paraId="24F6F5A4" w14:textId="77777777" w:rsidR="006A23FD" w:rsidRDefault="006A23FD" w:rsidP="006A23FD">
      <w:r>
        <w:t xml:space="preserve">THIS IS A TEST FILE </w:t>
      </w:r>
    </w:p>
    <w:p w14:paraId="313A61AE" w14:textId="77777777" w:rsidR="006A23FD" w:rsidRDefault="006A23FD" w:rsidP="006A23FD">
      <w:r>
        <w:t xml:space="preserve">THIS IS A TEST FILE </w:t>
      </w:r>
    </w:p>
    <w:p w14:paraId="27C22688" w14:textId="77777777" w:rsidR="006A23FD" w:rsidRDefault="006A23FD" w:rsidP="006A23FD">
      <w:r>
        <w:t xml:space="preserve">THIS IS A TEST FILE </w:t>
      </w:r>
    </w:p>
    <w:p w14:paraId="5E4CEC79" w14:textId="77777777" w:rsidR="006A23FD" w:rsidRDefault="006A23FD" w:rsidP="006A23FD">
      <w:r>
        <w:t xml:space="preserve">THIS IS A TEST FILE </w:t>
      </w:r>
    </w:p>
    <w:p w14:paraId="4818B938" w14:textId="77777777" w:rsidR="006A23FD" w:rsidRDefault="006A23FD" w:rsidP="006A23FD">
      <w:r>
        <w:t xml:space="preserve">THIS IS A TEST FILE </w:t>
      </w:r>
    </w:p>
    <w:p w14:paraId="77867C52" w14:textId="77777777" w:rsidR="006A23FD" w:rsidRDefault="006A23FD" w:rsidP="006A23FD">
      <w:r>
        <w:t xml:space="preserve">THIS IS A TEST FILE </w:t>
      </w:r>
    </w:p>
    <w:p w14:paraId="7D5C53F7" w14:textId="77777777" w:rsidR="006A23FD" w:rsidRDefault="006A23FD" w:rsidP="006A23FD">
      <w:r>
        <w:t xml:space="preserve">THIS IS A TEST FILE </w:t>
      </w:r>
    </w:p>
    <w:p w14:paraId="5A0E2670" w14:textId="77777777" w:rsidR="006A23FD" w:rsidRDefault="006A23FD" w:rsidP="006A23FD">
      <w:r>
        <w:t xml:space="preserve">THIS IS A TEST FILE </w:t>
      </w:r>
    </w:p>
    <w:p w14:paraId="6BE56C54" w14:textId="77777777" w:rsidR="006A23FD" w:rsidRDefault="006A23FD" w:rsidP="006A23FD">
      <w:r>
        <w:t xml:space="preserve">THIS IS A TEST FILE </w:t>
      </w:r>
    </w:p>
    <w:p w14:paraId="5B79C3F5" w14:textId="77777777" w:rsidR="006A23FD" w:rsidRDefault="006A23FD" w:rsidP="006A23FD">
      <w:r>
        <w:t xml:space="preserve">THIS IS A TEST FILE </w:t>
      </w:r>
    </w:p>
    <w:p w14:paraId="695F6824" w14:textId="77777777" w:rsidR="006A23FD" w:rsidRDefault="006A23FD" w:rsidP="006A23FD">
      <w:r>
        <w:t xml:space="preserve">THIS IS A TEST FILE </w:t>
      </w:r>
    </w:p>
    <w:p w14:paraId="0C2B1AA0" w14:textId="77777777" w:rsidR="006A23FD" w:rsidRDefault="006A23FD" w:rsidP="006A23FD">
      <w:r>
        <w:t xml:space="preserve">THIS IS A TEST FILE </w:t>
      </w:r>
    </w:p>
    <w:p w14:paraId="6CA93507" w14:textId="77777777" w:rsidR="006A23FD" w:rsidRDefault="006A23FD" w:rsidP="006A23FD">
      <w:r>
        <w:lastRenderedPageBreak/>
        <w:t xml:space="preserve">THIS IS A TEST FILE </w:t>
      </w:r>
    </w:p>
    <w:p w14:paraId="326443A2" w14:textId="77777777" w:rsidR="006A23FD" w:rsidRDefault="006A23FD" w:rsidP="006A23FD">
      <w:r>
        <w:t xml:space="preserve">THIS IS A TEST FILE </w:t>
      </w:r>
    </w:p>
    <w:p w14:paraId="4B835B84" w14:textId="77777777" w:rsidR="006A23FD" w:rsidRDefault="006A23FD" w:rsidP="006A23FD">
      <w:r>
        <w:t xml:space="preserve">THIS IS A TEST FILE </w:t>
      </w:r>
    </w:p>
    <w:p w14:paraId="095AC39A" w14:textId="77777777" w:rsidR="006A23FD" w:rsidRDefault="006A23FD" w:rsidP="006A23FD">
      <w:r>
        <w:t xml:space="preserve">THIS IS A TEST FILE </w:t>
      </w:r>
    </w:p>
    <w:p w14:paraId="7A0EACF4" w14:textId="77777777" w:rsidR="006A23FD" w:rsidRDefault="006A23FD" w:rsidP="006A23FD">
      <w:r>
        <w:t xml:space="preserve">THIS IS A TEST FILE </w:t>
      </w:r>
    </w:p>
    <w:p w14:paraId="200E0DD2" w14:textId="77777777" w:rsidR="006A23FD" w:rsidRDefault="006A23FD" w:rsidP="006A23FD">
      <w:r>
        <w:t xml:space="preserve">THIS IS A TEST FILE </w:t>
      </w:r>
    </w:p>
    <w:p w14:paraId="5634EA75" w14:textId="77777777" w:rsidR="006A23FD" w:rsidRDefault="006A23FD" w:rsidP="006A23FD">
      <w:r>
        <w:t xml:space="preserve">THIS IS A TEST FILE </w:t>
      </w:r>
    </w:p>
    <w:p w14:paraId="47137B0C" w14:textId="77777777" w:rsidR="006A23FD" w:rsidRDefault="006A23FD" w:rsidP="006A23FD">
      <w:r>
        <w:t xml:space="preserve">THIS IS A TEST FILE </w:t>
      </w:r>
    </w:p>
    <w:p w14:paraId="51644E74" w14:textId="77777777" w:rsidR="006A23FD" w:rsidRDefault="006A23FD" w:rsidP="006A23FD">
      <w:r>
        <w:t xml:space="preserve">THIS IS A TEST FILE </w:t>
      </w:r>
    </w:p>
    <w:p w14:paraId="1022A2D7" w14:textId="77777777" w:rsidR="006A23FD" w:rsidRDefault="006A23FD" w:rsidP="006A23FD">
      <w:r>
        <w:t xml:space="preserve">THIS IS A TEST FILE </w:t>
      </w:r>
    </w:p>
    <w:p w14:paraId="1BCDDEC2" w14:textId="77777777" w:rsidR="006A23FD" w:rsidRDefault="006A23FD" w:rsidP="006A23FD">
      <w:r>
        <w:t xml:space="preserve">THIS IS A TEST FILE </w:t>
      </w:r>
    </w:p>
    <w:p w14:paraId="43E78B59" w14:textId="77777777" w:rsidR="006A23FD" w:rsidRDefault="006A23FD" w:rsidP="006A23FD">
      <w:r>
        <w:t xml:space="preserve">THIS IS A TEST FILE </w:t>
      </w:r>
    </w:p>
    <w:p w14:paraId="24D9AB20" w14:textId="77777777" w:rsidR="006A23FD" w:rsidRDefault="006A23FD" w:rsidP="006A23FD">
      <w:r>
        <w:t xml:space="preserve">THIS IS A TEST FILE </w:t>
      </w:r>
    </w:p>
    <w:p w14:paraId="4D86C3A4" w14:textId="77777777" w:rsidR="006A23FD" w:rsidRDefault="006A23FD" w:rsidP="006A23FD">
      <w:r>
        <w:t xml:space="preserve">THIS IS A TEST FILE </w:t>
      </w:r>
    </w:p>
    <w:p w14:paraId="460C3C53" w14:textId="77777777" w:rsidR="006A23FD" w:rsidRDefault="006A23FD" w:rsidP="006A23FD">
      <w:r>
        <w:t xml:space="preserve">THIS IS A TEST FILE </w:t>
      </w:r>
    </w:p>
    <w:p w14:paraId="5E731C82" w14:textId="77777777" w:rsidR="006A23FD" w:rsidRDefault="006A23FD" w:rsidP="006A23FD">
      <w:r>
        <w:t xml:space="preserve">THIS IS A TEST FILE </w:t>
      </w:r>
    </w:p>
    <w:p w14:paraId="011997B3" w14:textId="77777777" w:rsidR="006A23FD" w:rsidRDefault="006A23FD" w:rsidP="006A23FD">
      <w:r>
        <w:t xml:space="preserve">THIS IS A TEST FILE </w:t>
      </w:r>
    </w:p>
    <w:p w14:paraId="4DDD53CA" w14:textId="77777777" w:rsidR="006A23FD" w:rsidRDefault="006A23FD" w:rsidP="006A23FD">
      <w:r>
        <w:t xml:space="preserve">THIS IS A TEST FILE </w:t>
      </w:r>
    </w:p>
    <w:p w14:paraId="3EE45B34" w14:textId="77777777" w:rsidR="006A23FD" w:rsidRDefault="006A23FD" w:rsidP="006A23FD">
      <w:r>
        <w:t xml:space="preserve">THIS IS A TEST FILE </w:t>
      </w:r>
    </w:p>
    <w:p w14:paraId="598BB1A1" w14:textId="77777777" w:rsidR="006A23FD" w:rsidRDefault="006A23FD" w:rsidP="006A23FD">
      <w:r>
        <w:t xml:space="preserve">THIS IS A TEST FILE </w:t>
      </w:r>
    </w:p>
    <w:p w14:paraId="5F2A623A" w14:textId="77777777" w:rsidR="006A23FD" w:rsidRDefault="006A23FD" w:rsidP="006A23FD">
      <w:r>
        <w:t xml:space="preserve">THIS IS A TEST FILE </w:t>
      </w:r>
    </w:p>
    <w:p w14:paraId="780724C2" w14:textId="77777777" w:rsidR="006A23FD" w:rsidRDefault="006A23FD" w:rsidP="006A23FD">
      <w:r>
        <w:t xml:space="preserve">THIS IS A TEST FILE </w:t>
      </w:r>
    </w:p>
    <w:p w14:paraId="451A1093" w14:textId="77777777" w:rsidR="006A23FD" w:rsidRDefault="006A23FD" w:rsidP="006A23FD">
      <w:r>
        <w:t xml:space="preserve">THIS IS A TEST FILE </w:t>
      </w:r>
    </w:p>
    <w:p w14:paraId="13FAB909" w14:textId="77777777" w:rsidR="006A23FD" w:rsidRDefault="006A23FD" w:rsidP="006A23FD">
      <w:r>
        <w:t xml:space="preserve">THIS IS A TEST FILE </w:t>
      </w:r>
    </w:p>
    <w:p w14:paraId="14995BC0" w14:textId="77777777" w:rsidR="006A23FD" w:rsidRDefault="006A23FD" w:rsidP="006A23FD">
      <w:r>
        <w:t xml:space="preserve">THIS IS A TEST FILE </w:t>
      </w:r>
    </w:p>
    <w:p w14:paraId="5A61812E" w14:textId="77777777" w:rsidR="006A23FD" w:rsidRDefault="006A23FD" w:rsidP="006A23FD">
      <w:r>
        <w:lastRenderedPageBreak/>
        <w:t xml:space="preserve">THIS IS A TEST FILE </w:t>
      </w:r>
    </w:p>
    <w:p w14:paraId="69A5B6E6" w14:textId="77777777" w:rsidR="006A23FD" w:rsidRDefault="006A23FD" w:rsidP="006A23FD">
      <w:r>
        <w:t xml:space="preserve">THIS IS A TEST FILE </w:t>
      </w:r>
    </w:p>
    <w:p w14:paraId="156672B2" w14:textId="77777777" w:rsidR="006A23FD" w:rsidRPr="006A23FD" w:rsidRDefault="006A23FD" w:rsidP="006A23FD"/>
    <w:p w14:paraId="164AC1AD" w14:textId="77777777" w:rsidR="006A23FD" w:rsidRDefault="006A23FD" w:rsidP="006A23FD">
      <w:r>
        <w:t xml:space="preserve">THIS IS A TEST FILE </w:t>
      </w:r>
    </w:p>
    <w:p w14:paraId="4CF4C75D" w14:textId="77777777" w:rsidR="006A23FD" w:rsidRDefault="006A23FD" w:rsidP="006A23FD">
      <w:r>
        <w:t xml:space="preserve">THIS IS A TEST FILE </w:t>
      </w:r>
    </w:p>
    <w:p w14:paraId="6591197E" w14:textId="77777777" w:rsidR="006A23FD" w:rsidRDefault="006A23FD" w:rsidP="006A23FD">
      <w:r>
        <w:t xml:space="preserve">THIS IS A TEST FILE </w:t>
      </w:r>
    </w:p>
    <w:p w14:paraId="0A8BE765" w14:textId="77777777" w:rsidR="006A23FD" w:rsidRDefault="006A23FD" w:rsidP="006A23FD">
      <w:r>
        <w:t xml:space="preserve">THIS IS A TEST FILE </w:t>
      </w:r>
    </w:p>
    <w:p w14:paraId="3438C165" w14:textId="77777777" w:rsidR="006A23FD" w:rsidRDefault="006A23FD" w:rsidP="006A23FD">
      <w:r>
        <w:t xml:space="preserve">THIS IS A TEST FILE </w:t>
      </w:r>
    </w:p>
    <w:p w14:paraId="005FFFE9" w14:textId="77777777" w:rsidR="006A23FD" w:rsidRDefault="006A23FD" w:rsidP="006A23FD">
      <w:r>
        <w:t xml:space="preserve">THIS IS A TEST FILE </w:t>
      </w:r>
    </w:p>
    <w:p w14:paraId="7DE9344E" w14:textId="77777777" w:rsidR="006A23FD" w:rsidRDefault="006A23FD" w:rsidP="006A23FD">
      <w:r>
        <w:t xml:space="preserve">THIS IS A TEST FILE </w:t>
      </w:r>
    </w:p>
    <w:p w14:paraId="76888A0C" w14:textId="77777777" w:rsidR="006A23FD" w:rsidRDefault="006A23FD" w:rsidP="006A23FD">
      <w:r>
        <w:t xml:space="preserve">THIS IS A TEST FILE </w:t>
      </w:r>
    </w:p>
    <w:p w14:paraId="6F24E45E" w14:textId="77777777" w:rsidR="006A23FD" w:rsidRDefault="006A23FD" w:rsidP="006A23FD">
      <w:r>
        <w:t xml:space="preserve">THIS IS A TEST FILE </w:t>
      </w:r>
    </w:p>
    <w:p w14:paraId="7559EDA5" w14:textId="77777777" w:rsidR="006A23FD" w:rsidRDefault="006A23FD" w:rsidP="006A23FD">
      <w:r>
        <w:t xml:space="preserve">THIS IS A TEST FILE </w:t>
      </w:r>
    </w:p>
    <w:p w14:paraId="15FECAC1" w14:textId="77777777" w:rsidR="006A23FD" w:rsidRDefault="006A23FD" w:rsidP="006A23FD">
      <w:r>
        <w:t xml:space="preserve">THIS IS A TEST FILE </w:t>
      </w:r>
    </w:p>
    <w:p w14:paraId="6AB512AC" w14:textId="77777777" w:rsidR="006A23FD" w:rsidRDefault="006A23FD" w:rsidP="006A23FD">
      <w:r>
        <w:t xml:space="preserve">THIS IS A TEST FILE </w:t>
      </w:r>
    </w:p>
    <w:p w14:paraId="3F9A320B" w14:textId="77777777" w:rsidR="006A23FD" w:rsidRDefault="006A23FD" w:rsidP="006A23FD">
      <w:r>
        <w:t xml:space="preserve">THIS IS A TEST FILE </w:t>
      </w:r>
    </w:p>
    <w:p w14:paraId="197E9682" w14:textId="77777777" w:rsidR="006A23FD" w:rsidRDefault="006A23FD" w:rsidP="006A23FD">
      <w:r>
        <w:t xml:space="preserve">THIS IS A TEST FILE </w:t>
      </w:r>
    </w:p>
    <w:p w14:paraId="2860A9C8" w14:textId="77777777" w:rsidR="006A23FD" w:rsidRDefault="006A23FD" w:rsidP="006A23FD">
      <w:r>
        <w:t xml:space="preserve">THIS IS A TEST FILE </w:t>
      </w:r>
    </w:p>
    <w:p w14:paraId="1F5E2C1C" w14:textId="77777777" w:rsidR="006A23FD" w:rsidRDefault="006A23FD" w:rsidP="006A23FD">
      <w:r>
        <w:t xml:space="preserve">THIS IS A TEST FILE </w:t>
      </w:r>
    </w:p>
    <w:p w14:paraId="7ACEE876" w14:textId="77777777" w:rsidR="006A23FD" w:rsidRDefault="006A23FD" w:rsidP="006A23FD">
      <w:r>
        <w:t xml:space="preserve">THIS IS A TEST FILE </w:t>
      </w:r>
    </w:p>
    <w:p w14:paraId="6EB90335" w14:textId="77777777" w:rsidR="006A23FD" w:rsidRDefault="006A23FD" w:rsidP="006A23FD">
      <w:r>
        <w:t xml:space="preserve">THIS IS A TEST FILE </w:t>
      </w:r>
    </w:p>
    <w:p w14:paraId="4ABCEA56" w14:textId="77777777" w:rsidR="006A23FD" w:rsidRDefault="006A23FD" w:rsidP="006A23FD">
      <w:r>
        <w:t xml:space="preserve">THIS IS A TEST FILE </w:t>
      </w:r>
    </w:p>
    <w:p w14:paraId="4C76B63D" w14:textId="77777777" w:rsidR="006A23FD" w:rsidRDefault="006A23FD" w:rsidP="006A23FD">
      <w:r>
        <w:t xml:space="preserve">THIS IS A TEST FILE </w:t>
      </w:r>
    </w:p>
    <w:p w14:paraId="013A2991" w14:textId="77777777" w:rsidR="006A23FD" w:rsidRDefault="006A23FD" w:rsidP="006A23FD">
      <w:r>
        <w:t xml:space="preserve">THIS IS A TEST FILE </w:t>
      </w:r>
    </w:p>
    <w:p w14:paraId="2F594644" w14:textId="77777777" w:rsidR="006A23FD" w:rsidRDefault="006A23FD" w:rsidP="006A23FD">
      <w:r>
        <w:t xml:space="preserve">THIS IS A TEST FILE </w:t>
      </w:r>
    </w:p>
    <w:p w14:paraId="0EE96717" w14:textId="77777777" w:rsidR="006A23FD" w:rsidRDefault="006A23FD" w:rsidP="006A23FD">
      <w:r>
        <w:lastRenderedPageBreak/>
        <w:t xml:space="preserve">THIS IS A TEST FILE </w:t>
      </w:r>
    </w:p>
    <w:p w14:paraId="2B2487CE" w14:textId="77777777" w:rsidR="006A23FD" w:rsidRDefault="006A23FD" w:rsidP="006A23FD">
      <w:r>
        <w:t xml:space="preserve">THIS IS A TEST FILE </w:t>
      </w:r>
    </w:p>
    <w:p w14:paraId="337AACA3" w14:textId="77777777" w:rsidR="006A23FD" w:rsidRDefault="006A23FD" w:rsidP="006A23FD">
      <w:r>
        <w:t xml:space="preserve">THIS IS A TEST FILE </w:t>
      </w:r>
    </w:p>
    <w:p w14:paraId="043DAD4B" w14:textId="77777777" w:rsidR="006A23FD" w:rsidRDefault="006A23FD" w:rsidP="006A23FD">
      <w:r>
        <w:t xml:space="preserve">THIS IS A TEST FILE </w:t>
      </w:r>
    </w:p>
    <w:p w14:paraId="4D2DB754" w14:textId="77777777" w:rsidR="006A23FD" w:rsidRDefault="006A23FD" w:rsidP="006A23FD">
      <w:r>
        <w:t xml:space="preserve">THIS IS A TEST FILE </w:t>
      </w:r>
    </w:p>
    <w:p w14:paraId="6DDEDFA0" w14:textId="77777777" w:rsidR="006A23FD" w:rsidRDefault="006A23FD" w:rsidP="006A23FD">
      <w:r>
        <w:t xml:space="preserve">THIS IS A TEST FILE </w:t>
      </w:r>
    </w:p>
    <w:p w14:paraId="1A35F803" w14:textId="77777777" w:rsidR="006A23FD" w:rsidRDefault="006A23FD" w:rsidP="006A23FD">
      <w:r>
        <w:t xml:space="preserve">THIS IS A TEST FILE </w:t>
      </w:r>
    </w:p>
    <w:p w14:paraId="23783A5F" w14:textId="77777777" w:rsidR="006A23FD" w:rsidRDefault="006A23FD" w:rsidP="006A23FD">
      <w:r>
        <w:t xml:space="preserve">THIS IS A TEST FILE </w:t>
      </w:r>
    </w:p>
    <w:p w14:paraId="56641997" w14:textId="77777777" w:rsidR="006A23FD" w:rsidRDefault="006A23FD" w:rsidP="006A23FD">
      <w:r>
        <w:t xml:space="preserve">THIS IS A TEST FILE </w:t>
      </w:r>
    </w:p>
    <w:p w14:paraId="59368FD8" w14:textId="77777777" w:rsidR="006A23FD" w:rsidRDefault="006A23FD" w:rsidP="006A23FD">
      <w:r>
        <w:t xml:space="preserve">THIS IS A TEST FILE </w:t>
      </w:r>
    </w:p>
    <w:p w14:paraId="1D393114" w14:textId="77777777" w:rsidR="006A23FD" w:rsidRDefault="006A23FD" w:rsidP="006A23FD">
      <w:r>
        <w:t xml:space="preserve">THIS IS A TEST FILE </w:t>
      </w:r>
    </w:p>
    <w:p w14:paraId="361C9D6A" w14:textId="77777777" w:rsidR="006A23FD" w:rsidRDefault="006A23FD" w:rsidP="006A23FD">
      <w:r>
        <w:t xml:space="preserve">THIS IS A TEST FILE </w:t>
      </w:r>
    </w:p>
    <w:p w14:paraId="02CFBA7C" w14:textId="77777777" w:rsidR="006A23FD" w:rsidRDefault="006A23FD" w:rsidP="006A23FD">
      <w:r>
        <w:t xml:space="preserve">THIS IS A TEST FILE </w:t>
      </w:r>
    </w:p>
    <w:p w14:paraId="7631EBC1" w14:textId="77777777" w:rsidR="006A23FD" w:rsidRDefault="006A23FD" w:rsidP="006A23FD">
      <w:r>
        <w:t xml:space="preserve">THIS IS A TEST FILE </w:t>
      </w:r>
    </w:p>
    <w:p w14:paraId="742E3A9B" w14:textId="77777777" w:rsidR="006A23FD" w:rsidRDefault="006A23FD" w:rsidP="006A23FD">
      <w:r>
        <w:t xml:space="preserve">THIS IS A TEST FILE </w:t>
      </w:r>
    </w:p>
    <w:p w14:paraId="2C8B4804" w14:textId="77777777" w:rsidR="006A23FD" w:rsidRDefault="006A23FD" w:rsidP="006A23FD">
      <w:r>
        <w:t xml:space="preserve">THIS IS A TEST FILE </w:t>
      </w:r>
    </w:p>
    <w:p w14:paraId="76569718" w14:textId="77777777" w:rsidR="006A23FD" w:rsidRDefault="006A23FD" w:rsidP="006A23FD">
      <w:r>
        <w:t xml:space="preserve">THIS IS A TEST FILE </w:t>
      </w:r>
    </w:p>
    <w:p w14:paraId="72EF6528" w14:textId="77777777" w:rsidR="006A23FD" w:rsidRDefault="006A23FD" w:rsidP="006A23FD">
      <w:r>
        <w:t xml:space="preserve">THIS IS A TEST FILE </w:t>
      </w:r>
    </w:p>
    <w:p w14:paraId="6508B008" w14:textId="77777777" w:rsidR="006A23FD" w:rsidRDefault="006A23FD" w:rsidP="006A23FD">
      <w:r>
        <w:t xml:space="preserve">THIS IS A TEST FILE </w:t>
      </w:r>
    </w:p>
    <w:p w14:paraId="19561087" w14:textId="77777777" w:rsidR="006A23FD" w:rsidRDefault="006A23FD" w:rsidP="006A23FD">
      <w:r>
        <w:t xml:space="preserve">THIS IS A TEST FILE </w:t>
      </w:r>
    </w:p>
    <w:p w14:paraId="15C4DAEB" w14:textId="77777777" w:rsidR="006A23FD" w:rsidRDefault="006A23FD" w:rsidP="006A23FD">
      <w:r>
        <w:t xml:space="preserve">THIS IS A TEST FILE </w:t>
      </w:r>
    </w:p>
    <w:p w14:paraId="3C0F34F9" w14:textId="77777777" w:rsidR="006A23FD" w:rsidRPr="006A23FD" w:rsidRDefault="006A23FD" w:rsidP="006A23FD"/>
    <w:p w14:paraId="2E7018DD" w14:textId="77777777" w:rsidR="006A23FD" w:rsidRDefault="006A23FD" w:rsidP="006A23FD">
      <w:r>
        <w:t xml:space="preserve">THIS IS A TEST FILE </w:t>
      </w:r>
    </w:p>
    <w:p w14:paraId="1D76990C" w14:textId="77777777" w:rsidR="006A23FD" w:rsidRDefault="006A23FD" w:rsidP="006A23FD">
      <w:r>
        <w:t xml:space="preserve">THIS IS A TEST FILE </w:t>
      </w:r>
    </w:p>
    <w:p w14:paraId="69DA3521" w14:textId="77777777" w:rsidR="006A23FD" w:rsidRDefault="006A23FD" w:rsidP="006A23FD">
      <w:r>
        <w:t xml:space="preserve">THIS IS A TEST FILE </w:t>
      </w:r>
    </w:p>
    <w:p w14:paraId="73350FAC" w14:textId="77777777" w:rsidR="006A23FD" w:rsidRDefault="006A23FD" w:rsidP="006A23FD">
      <w:r>
        <w:lastRenderedPageBreak/>
        <w:t xml:space="preserve">THIS IS A TEST FILE </w:t>
      </w:r>
    </w:p>
    <w:p w14:paraId="55A72DC6" w14:textId="77777777" w:rsidR="006A23FD" w:rsidRDefault="006A23FD" w:rsidP="006A23FD">
      <w:r>
        <w:t xml:space="preserve">THIS IS A TEST FILE </w:t>
      </w:r>
    </w:p>
    <w:p w14:paraId="0993DB2D" w14:textId="77777777" w:rsidR="006A23FD" w:rsidRDefault="006A23FD" w:rsidP="006A23FD">
      <w:r>
        <w:t xml:space="preserve">THIS IS A TEST FILE </w:t>
      </w:r>
    </w:p>
    <w:p w14:paraId="084C0373" w14:textId="77777777" w:rsidR="006A23FD" w:rsidRDefault="006A23FD" w:rsidP="006A23FD">
      <w:r>
        <w:t xml:space="preserve">THIS IS A TEST FILE </w:t>
      </w:r>
    </w:p>
    <w:p w14:paraId="672D0BCC" w14:textId="77777777" w:rsidR="006A23FD" w:rsidRDefault="006A23FD" w:rsidP="006A23FD">
      <w:r>
        <w:t xml:space="preserve">THIS IS A TEST FILE </w:t>
      </w:r>
    </w:p>
    <w:p w14:paraId="462A73B7" w14:textId="77777777" w:rsidR="006A23FD" w:rsidRDefault="006A23FD" w:rsidP="006A23FD">
      <w:r>
        <w:t xml:space="preserve">THIS IS A TEST FILE </w:t>
      </w:r>
    </w:p>
    <w:p w14:paraId="65A60ED1" w14:textId="77777777" w:rsidR="006A23FD" w:rsidRDefault="006A23FD" w:rsidP="006A23FD">
      <w:r>
        <w:t xml:space="preserve">THIS IS A TEST FILE </w:t>
      </w:r>
    </w:p>
    <w:p w14:paraId="2E9351E0" w14:textId="77777777" w:rsidR="006A23FD" w:rsidRDefault="006A23FD" w:rsidP="006A23FD">
      <w:r>
        <w:t xml:space="preserve">THIS IS A TEST FILE </w:t>
      </w:r>
    </w:p>
    <w:p w14:paraId="64B8D211" w14:textId="77777777" w:rsidR="006A23FD" w:rsidRDefault="006A23FD" w:rsidP="006A23FD">
      <w:r>
        <w:t xml:space="preserve">THIS IS A TEST FILE </w:t>
      </w:r>
    </w:p>
    <w:p w14:paraId="215FD242" w14:textId="77777777" w:rsidR="006A23FD" w:rsidRDefault="006A23FD" w:rsidP="006A23FD">
      <w:r>
        <w:t xml:space="preserve">THIS IS A TEST FILE </w:t>
      </w:r>
    </w:p>
    <w:p w14:paraId="74120005" w14:textId="77777777" w:rsidR="006A23FD" w:rsidRDefault="006A23FD" w:rsidP="006A23FD">
      <w:r>
        <w:t xml:space="preserve">THIS IS A TEST FILE </w:t>
      </w:r>
    </w:p>
    <w:p w14:paraId="7197BC0B" w14:textId="77777777" w:rsidR="006A23FD" w:rsidRDefault="006A23FD" w:rsidP="006A23FD">
      <w:r>
        <w:t xml:space="preserve">THIS IS A TEST FILE </w:t>
      </w:r>
    </w:p>
    <w:p w14:paraId="6515F87E" w14:textId="77777777" w:rsidR="006A23FD" w:rsidRDefault="006A23FD" w:rsidP="006A23FD">
      <w:r>
        <w:t xml:space="preserve">THIS IS A TEST FILE </w:t>
      </w:r>
    </w:p>
    <w:p w14:paraId="16EAD56A" w14:textId="77777777" w:rsidR="006A23FD" w:rsidRDefault="006A23FD" w:rsidP="006A23FD">
      <w:r>
        <w:t xml:space="preserve">THIS IS A TEST FILE </w:t>
      </w:r>
    </w:p>
    <w:p w14:paraId="4A09FC9A" w14:textId="77777777" w:rsidR="006A23FD" w:rsidRDefault="006A23FD" w:rsidP="006A23FD">
      <w:r>
        <w:t xml:space="preserve">THIS IS A TEST FILE </w:t>
      </w:r>
    </w:p>
    <w:p w14:paraId="7C2C8984" w14:textId="77777777" w:rsidR="006A23FD" w:rsidRDefault="006A23FD" w:rsidP="006A23FD">
      <w:r>
        <w:t xml:space="preserve">THIS IS A TEST FILE </w:t>
      </w:r>
    </w:p>
    <w:p w14:paraId="53A48A88" w14:textId="77777777" w:rsidR="006A23FD" w:rsidRDefault="006A23FD" w:rsidP="006A23FD">
      <w:r>
        <w:t xml:space="preserve">THIS IS A TEST FILE </w:t>
      </w:r>
    </w:p>
    <w:p w14:paraId="6A636DBA" w14:textId="77777777" w:rsidR="006A23FD" w:rsidRDefault="006A23FD" w:rsidP="006A23FD">
      <w:r>
        <w:t xml:space="preserve">THIS IS A TEST FILE </w:t>
      </w:r>
    </w:p>
    <w:p w14:paraId="03756F1C" w14:textId="77777777" w:rsidR="006A23FD" w:rsidRDefault="006A23FD" w:rsidP="006A23FD">
      <w:r>
        <w:t xml:space="preserve">THIS IS A TEST FILE </w:t>
      </w:r>
    </w:p>
    <w:p w14:paraId="4B344649" w14:textId="77777777" w:rsidR="006A23FD" w:rsidRDefault="006A23FD" w:rsidP="006A23FD">
      <w:r>
        <w:t xml:space="preserve">THIS IS A TEST FILE </w:t>
      </w:r>
    </w:p>
    <w:p w14:paraId="2F793271" w14:textId="77777777" w:rsidR="006A23FD" w:rsidRDefault="006A23FD" w:rsidP="006A23FD">
      <w:r>
        <w:t xml:space="preserve">THIS IS A TEST FILE </w:t>
      </w:r>
    </w:p>
    <w:p w14:paraId="5790DD4F" w14:textId="77777777" w:rsidR="006A23FD" w:rsidRDefault="006A23FD" w:rsidP="006A23FD">
      <w:r>
        <w:t xml:space="preserve">THIS IS A TEST FILE </w:t>
      </w:r>
    </w:p>
    <w:p w14:paraId="6B870BBE" w14:textId="77777777" w:rsidR="006A23FD" w:rsidRDefault="006A23FD" w:rsidP="006A23FD">
      <w:r>
        <w:t xml:space="preserve">THIS IS A TEST FILE </w:t>
      </w:r>
    </w:p>
    <w:p w14:paraId="36DA7561" w14:textId="77777777" w:rsidR="006A23FD" w:rsidRDefault="006A23FD" w:rsidP="006A23FD">
      <w:r>
        <w:t xml:space="preserve">THIS IS A TEST FILE </w:t>
      </w:r>
    </w:p>
    <w:p w14:paraId="75D5DFBA" w14:textId="77777777" w:rsidR="006A23FD" w:rsidRDefault="006A23FD" w:rsidP="006A23FD">
      <w:r>
        <w:t xml:space="preserve">THIS IS A TEST FILE </w:t>
      </w:r>
    </w:p>
    <w:p w14:paraId="28F4EC71" w14:textId="77777777" w:rsidR="006A23FD" w:rsidRDefault="006A23FD" w:rsidP="006A23FD">
      <w:r>
        <w:lastRenderedPageBreak/>
        <w:t xml:space="preserve">THIS IS A TEST FILE </w:t>
      </w:r>
    </w:p>
    <w:p w14:paraId="571F66EB" w14:textId="77777777" w:rsidR="006A23FD" w:rsidRDefault="006A23FD" w:rsidP="006A23FD">
      <w:r>
        <w:t xml:space="preserve">THIS IS A TEST FILE </w:t>
      </w:r>
    </w:p>
    <w:p w14:paraId="6ABC243A" w14:textId="77777777" w:rsidR="006A23FD" w:rsidRDefault="006A23FD" w:rsidP="006A23FD">
      <w:r>
        <w:t xml:space="preserve">THIS IS A TEST FILE </w:t>
      </w:r>
    </w:p>
    <w:p w14:paraId="4EC6C3A0" w14:textId="77777777" w:rsidR="006A23FD" w:rsidRDefault="006A23FD" w:rsidP="006A23FD">
      <w:r>
        <w:t xml:space="preserve">THIS IS A TEST FILE </w:t>
      </w:r>
    </w:p>
    <w:p w14:paraId="3A4BA2F3" w14:textId="77777777" w:rsidR="006A23FD" w:rsidRDefault="006A23FD" w:rsidP="006A23FD">
      <w:r>
        <w:t xml:space="preserve">THIS IS A TEST FILE </w:t>
      </w:r>
    </w:p>
    <w:p w14:paraId="02B7053F" w14:textId="77777777" w:rsidR="006A23FD" w:rsidRDefault="006A23FD" w:rsidP="006A23FD">
      <w:r>
        <w:t xml:space="preserve">THIS IS A TEST FILE </w:t>
      </w:r>
    </w:p>
    <w:p w14:paraId="4250E182" w14:textId="77777777" w:rsidR="006A23FD" w:rsidRDefault="006A23FD" w:rsidP="006A23FD">
      <w:r>
        <w:t xml:space="preserve">THIS IS A TEST FILE </w:t>
      </w:r>
    </w:p>
    <w:p w14:paraId="33E804BB" w14:textId="77777777" w:rsidR="006A23FD" w:rsidRDefault="006A23FD" w:rsidP="006A23FD">
      <w:r>
        <w:t xml:space="preserve">THIS IS A TEST FILE </w:t>
      </w:r>
    </w:p>
    <w:p w14:paraId="670A55DE" w14:textId="77777777" w:rsidR="006A23FD" w:rsidRDefault="006A23FD" w:rsidP="006A23FD">
      <w:r>
        <w:t xml:space="preserve">THIS IS A TEST FILE </w:t>
      </w:r>
    </w:p>
    <w:p w14:paraId="128D20FC" w14:textId="77777777" w:rsidR="006A23FD" w:rsidRDefault="006A23FD" w:rsidP="006A23FD">
      <w:r>
        <w:t xml:space="preserve">THIS IS A TEST FILE </w:t>
      </w:r>
    </w:p>
    <w:p w14:paraId="4B371646" w14:textId="77777777" w:rsidR="006A23FD" w:rsidRDefault="006A23FD" w:rsidP="006A23FD">
      <w:r>
        <w:t xml:space="preserve">THIS IS A TEST FILE </w:t>
      </w:r>
    </w:p>
    <w:p w14:paraId="1B5E5426" w14:textId="77777777" w:rsidR="006A23FD" w:rsidRDefault="006A23FD" w:rsidP="006A23FD">
      <w:r>
        <w:t xml:space="preserve">THIS IS A TEST FILE </w:t>
      </w:r>
    </w:p>
    <w:p w14:paraId="0CCEEBAE" w14:textId="77777777" w:rsidR="006A23FD" w:rsidRDefault="006A23FD" w:rsidP="006A23FD">
      <w:r>
        <w:t xml:space="preserve">THIS IS A TEST FILE </w:t>
      </w:r>
    </w:p>
    <w:p w14:paraId="79343CB0" w14:textId="77777777" w:rsidR="006A23FD" w:rsidRDefault="006A23FD" w:rsidP="006A23FD">
      <w:r>
        <w:t xml:space="preserve">THIS IS A TEST FILE </w:t>
      </w:r>
    </w:p>
    <w:p w14:paraId="64091AE8" w14:textId="77777777" w:rsidR="006A23FD" w:rsidRDefault="006A23FD" w:rsidP="006A23FD">
      <w:r>
        <w:t xml:space="preserve">THIS IS A TEST FILE </w:t>
      </w:r>
    </w:p>
    <w:p w14:paraId="4C5A1092" w14:textId="77777777" w:rsidR="006A23FD" w:rsidRPr="006A23FD" w:rsidRDefault="006A23FD" w:rsidP="006A23FD"/>
    <w:p w14:paraId="363A8629" w14:textId="77777777" w:rsidR="006A23FD" w:rsidRDefault="006A23FD" w:rsidP="006A23FD">
      <w:r>
        <w:t xml:space="preserve">THIS IS A TEST FILE </w:t>
      </w:r>
    </w:p>
    <w:p w14:paraId="7E39938E" w14:textId="77777777" w:rsidR="006A23FD" w:rsidRDefault="006A23FD" w:rsidP="006A23FD">
      <w:r>
        <w:t xml:space="preserve">THIS IS A TEST FILE </w:t>
      </w:r>
    </w:p>
    <w:p w14:paraId="01DEA56D" w14:textId="77777777" w:rsidR="006A23FD" w:rsidRDefault="006A23FD" w:rsidP="006A23FD">
      <w:r>
        <w:t xml:space="preserve">THIS IS A TEST FILE </w:t>
      </w:r>
    </w:p>
    <w:p w14:paraId="557CFD5F" w14:textId="77777777" w:rsidR="006A23FD" w:rsidRDefault="006A23FD" w:rsidP="006A23FD">
      <w:r>
        <w:t xml:space="preserve">THIS IS A TEST FILE </w:t>
      </w:r>
    </w:p>
    <w:p w14:paraId="3710F6E3" w14:textId="77777777" w:rsidR="006A23FD" w:rsidRDefault="006A23FD" w:rsidP="006A23FD">
      <w:r>
        <w:t xml:space="preserve">THIS IS A TEST FILE </w:t>
      </w:r>
    </w:p>
    <w:p w14:paraId="20DC36FC" w14:textId="77777777" w:rsidR="006A23FD" w:rsidRDefault="006A23FD" w:rsidP="006A23FD">
      <w:r>
        <w:t xml:space="preserve">THIS IS A TEST FILE </w:t>
      </w:r>
    </w:p>
    <w:p w14:paraId="3B363731" w14:textId="77777777" w:rsidR="006A23FD" w:rsidRDefault="006A23FD" w:rsidP="006A23FD">
      <w:r>
        <w:t xml:space="preserve">THIS IS A TEST FILE </w:t>
      </w:r>
    </w:p>
    <w:p w14:paraId="29F01DE1" w14:textId="77777777" w:rsidR="006A23FD" w:rsidRDefault="006A23FD" w:rsidP="006A23FD">
      <w:r>
        <w:t xml:space="preserve">THIS IS A TEST FILE </w:t>
      </w:r>
    </w:p>
    <w:p w14:paraId="7BB71AB9" w14:textId="77777777" w:rsidR="006A23FD" w:rsidRDefault="006A23FD" w:rsidP="006A23FD">
      <w:r>
        <w:t xml:space="preserve">THIS IS A TEST FILE </w:t>
      </w:r>
    </w:p>
    <w:p w14:paraId="3A89312E" w14:textId="77777777" w:rsidR="006A23FD" w:rsidRDefault="006A23FD" w:rsidP="006A23FD">
      <w:r>
        <w:lastRenderedPageBreak/>
        <w:t xml:space="preserve">THIS IS A TEST FILE </w:t>
      </w:r>
    </w:p>
    <w:p w14:paraId="3C3082DC" w14:textId="77777777" w:rsidR="006A23FD" w:rsidRDefault="006A23FD" w:rsidP="006A23FD">
      <w:r>
        <w:t xml:space="preserve">THIS IS A TEST FILE </w:t>
      </w:r>
    </w:p>
    <w:p w14:paraId="2C1900E6" w14:textId="77777777" w:rsidR="006A23FD" w:rsidRDefault="006A23FD" w:rsidP="006A23FD">
      <w:r>
        <w:t xml:space="preserve">THIS IS A TEST FILE </w:t>
      </w:r>
    </w:p>
    <w:p w14:paraId="56443C43" w14:textId="77777777" w:rsidR="006A23FD" w:rsidRDefault="006A23FD" w:rsidP="006A23FD">
      <w:r>
        <w:t xml:space="preserve">THIS IS A TEST FILE </w:t>
      </w:r>
    </w:p>
    <w:p w14:paraId="12C8C5D6" w14:textId="77777777" w:rsidR="006A23FD" w:rsidRDefault="006A23FD" w:rsidP="006A23FD">
      <w:r>
        <w:t xml:space="preserve">THIS IS A TEST FILE </w:t>
      </w:r>
    </w:p>
    <w:p w14:paraId="3B5A6102" w14:textId="77777777" w:rsidR="006A23FD" w:rsidRDefault="006A23FD" w:rsidP="006A23FD">
      <w:r>
        <w:t xml:space="preserve">THIS IS A TEST FILE </w:t>
      </w:r>
    </w:p>
    <w:p w14:paraId="15486165" w14:textId="77777777" w:rsidR="006A23FD" w:rsidRDefault="006A23FD" w:rsidP="006A23FD">
      <w:r>
        <w:t xml:space="preserve">THIS IS A TEST FILE </w:t>
      </w:r>
    </w:p>
    <w:p w14:paraId="14CD271A" w14:textId="77777777" w:rsidR="006A23FD" w:rsidRDefault="006A23FD" w:rsidP="006A23FD">
      <w:r>
        <w:t xml:space="preserve">THIS IS A TEST FILE </w:t>
      </w:r>
    </w:p>
    <w:p w14:paraId="1D61C7E5" w14:textId="77777777" w:rsidR="006A23FD" w:rsidRDefault="006A23FD" w:rsidP="006A23FD">
      <w:r>
        <w:t xml:space="preserve">THIS IS A TEST FILE </w:t>
      </w:r>
    </w:p>
    <w:p w14:paraId="4B3E5F8D" w14:textId="77777777" w:rsidR="006A23FD" w:rsidRDefault="006A23FD" w:rsidP="006A23FD">
      <w:r>
        <w:t xml:space="preserve">THIS IS A TEST FILE </w:t>
      </w:r>
    </w:p>
    <w:p w14:paraId="32E48961" w14:textId="77777777" w:rsidR="006A23FD" w:rsidRDefault="006A23FD" w:rsidP="006A23FD">
      <w:r>
        <w:t xml:space="preserve">THIS IS A TEST FILE </w:t>
      </w:r>
    </w:p>
    <w:p w14:paraId="047709F6" w14:textId="77777777" w:rsidR="006A23FD" w:rsidRDefault="006A23FD" w:rsidP="006A23FD">
      <w:r>
        <w:t xml:space="preserve">THIS IS A TEST FILE </w:t>
      </w:r>
    </w:p>
    <w:p w14:paraId="65C5CCED" w14:textId="77777777" w:rsidR="006A23FD" w:rsidRDefault="006A23FD" w:rsidP="006A23FD">
      <w:r>
        <w:t xml:space="preserve">THIS IS A TEST FILE </w:t>
      </w:r>
    </w:p>
    <w:p w14:paraId="70538087" w14:textId="77777777" w:rsidR="006A23FD" w:rsidRDefault="006A23FD" w:rsidP="006A23FD">
      <w:r>
        <w:t xml:space="preserve">THIS IS A TEST FILE </w:t>
      </w:r>
    </w:p>
    <w:p w14:paraId="4E76B27A" w14:textId="77777777" w:rsidR="006A23FD" w:rsidRDefault="006A23FD" w:rsidP="006A23FD">
      <w:r>
        <w:t xml:space="preserve">THIS IS A TEST FILE </w:t>
      </w:r>
    </w:p>
    <w:p w14:paraId="3AA9E0D7" w14:textId="77777777" w:rsidR="006A23FD" w:rsidRDefault="006A23FD" w:rsidP="006A23FD">
      <w:r>
        <w:t xml:space="preserve">THIS IS A TEST FILE </w:t>
      </w:r>
    </w:p>
    <w:p w14:paraId="22236EE0" w14:textId="77777777" w:rsidR="006A23FD" w:rsidRDefault="006A23FD" w:rsidP="006A23FD">
      <w:r>
        <w:t xml:space="preserve">THIS IS A TEST FILE </w:t>
      </w:r>
    </w:p>
    <w:p w14:paraId="446147E3" w14:textId="77777777" w:rsidR="006A23FD" w:rsidRDefault="006A23FD" w:rsidP="006A23FD">
      <w:r>
        <w:t xml:space="preserve">THIS IS A TEST FILE </w:t>
      </w:r>
    </w:p>
    <w:p w14:paraId="630FB85D" w14:textId="77777777" w:rsidR="006A23FD" w:rsidRDefault="006A23FD" w:rsidP="006A23FD">
      <w:r>
        <w:t xml:space="preserve">THIS IS A TEST FILE </w:t>
      </w:r>
    </w:p>
    <w:p w14:paraId="6D20AD03" w14:textId="77777777" w:rsidR="006A23FD" w:rsidRDefault="006A23FD" w:rsidP="006A23FD">
      <w:r>
        <w:t xml:space="preserve">THIS IS A TEST FILE </w:t>
      </w:r>
    </w:p>
    <w:p w14:paraId="199A3524" w14:textId="77777777" w:rsidR="006A23FD" w:rsidRDefault="006A23FD" w:rsidP="006A23FD">
      <w:r>
        <w:t xml:space="preserve">THIS IS A TEST FILE </w:t>
      </w:r>
    </w:p>
    <w:p w14:paraId="4BF57307" w14:textId="77777777" w:rsidR="006A23FD" w:rsidRDefault="006A23FD" w:rsidP="006A23FD">
      <w:r>
        <w:t xml:space="preserve">THIS IS A TEST FILE </w:t>
      </w:r>
    </w:p>
    <w:p w14:paraId="224AC24A" w14:textId="77777777" w:rsidR="006A23FD" w:rsidRDefault="006A23FD" w:rsidP="006A23FD">
      <w:r>
        <w:t xml:space="preserve">THIS IS A TEST FILE </w:t>
      </w:r>
    </w:p>
    <w:p w14:paraId="290C5631" w14:textId="77777777" w:rsidR="006A23FD" w:rsidRDefault="006A23FD" w:rsidP="006A23FD">
      <w:r>
        <w:t xml:space="preserve">THIS IS A TEST FILE </w:t>
      </w:r>
    </w:p>
    <w:p w14:paraId="59537050" w14:textId="77777777" w:rsidR="006A23FD" w:rsidRDefault="006A23FD" w:rsidP="006A23FD">
      <w:r>
        <w:t xml:space="preserve">THIS IS A TEST FILE </w:t>
      </w:r>
    </w:p>
    <w:p w14:paraId="71089715" w14:textId="77777777" w:rsidR="006A23FD" w:rsidRDefault="006A23FD" w:rsidP="006A23FD">
      <w:r>
        <w:lastRenderedPageBreak/>
        <w:t xml:space="preserve">THIS IS A TEST FILE </w:t>
      </w:r>
    </w:p>
    <w:p w14:paraId="719901A7" w14:textId="77777777" w:rsidR="006A23FD" w:rsidRDefault="006A23FD" w:rsidP="006A23FD">
      <w:r>
        <w:t xml:space="preserve">THIS IS A TEST FILE </w:t>
      </w:r>
    </w:p>
    <w:p w14:paraId="15E15BC8" w14:textId="77777777" w:rsidR="006A23FD" w:rsidRDefault="006A23FD" w:rsidP="006A23FD">
      <w:r>
        <w:t xml:space="preserve">THIS IS A TEST FILE </w:t>
      </w:r>
    </w:p>
    <w:p w14:paraId="018AC1BB" w14:textId="77777777" w:rsidR="006A23FD" w:rsidRDefault="006A23FD" w:rsidP="006A23FD">
      <w:r>
        <w:t xml:space="preserve">THIS IS A TEST FILE </w:t>
      </w:r>
    </w:p>
    <w:p w14:paraId="4336CDA5" w14:textId="77777777" w:rsidR="006A23FD" w:rsidRDefault="006A23FD" w:rsidP="006A23FD">
      <w:r>
        <w:t xml:space="preserve">THIS IS A TEST FILE </w:t>
      </w:r>
    </w:p>
    <w:p w14:paraId="287BFAF3" w14:textId="77777777" w:rsidR="006A23FD" w:rsidRDefault="006A23FD" w:rsidP="006A23FD">
      <w:r>
        <w:t xml:space="preserve">THIS IS A TEST FILE </w:t>
      </w:r>
    </w:p>
    <w:p w14:paraId="37571093" w14:textId="77777777" w:rsidR="006A23FD" w:rsidRDefault="006A23FD" w:rsidP="006A23FD">
      <w:r>
        <w:t xml:space="preserve">THIS IS A TEST FILE </w:t>
      </w:r>
    </w:p>
    <w:p w14:paraId="22239824" w14:textId="77777777" w:rsidR="006A23FD" w:rsidRDefault="006A23FD" w:rsidP="006A23FD">
      <w:r>
        <w:t xml:space="preserve">THIS IS A TEST FILE </w:t>
      </w:r>
    </w:p>
    <w:p w14:paraId="4A907485" w14:textId="77777777" w:rsidR="006A23FD" w:rsidRDefault="006A23FD" w:rsidP="006A23FD">
      <w:r>
        <w:t xml:space="preserve">THIS IS A TEST FILE </w:t>
      </w:r>
    </w:p>
    <w:p w14:paraId="22D2EB2F" w14:textId="77777777" w:rsidR="006A23FD" w:rsidRPr="006A23FD" w:rsidRDefault="006A23FD" w:rsidP="006A23FD"/>
    <w:p w14:paraId="10952DE3" w14:textId="77777777" w:rsidR="006A23FD" w:rsidRDefault="006A23FD" w:rsidP="006A23FD">
      <w:r>
        <w:t xml:space="preserve">THIS IS A TEST FILE </w:t>
      </w:r>
    </w:p>
    <w:p w14:paraId="460E1FB4" w14:textId="77777777" w:rsidR="006A23FD" w:rsidRDefault="006A23FD" w:rsidP="006A23FD">
      <w:r>
        <w:t xml:space="preserve">THIS IS A TEST FILE </w:t>
      </w:r>
    </w:p>
    <w:p w14:paraId="26E305BF" w14:textId="77777777" w:rsidR="006A23FD" w:rsidRDefault="006A23FD" w:rsidP="006A23FD">
      <w:r>
        <w:t xml:space="preserve">THIS IS A TEST FILE </w:t>
      </w:r>
    </w:p>
    <w:p w14:paraId="6E60438E" w14:textId="77777777" w:rsidR="006A23FD" w:rsidRDefault="006A23FD" w:rsidP="006A23FD">
      <w:r>
        <w:t xml:space="preserve">THIS IS A TEST FILE </w:t>
      </w:r>
    </w:p>
    <w:p w14:paraId="7E0C9040" w14:textId="77777777" w:rsidR="006A23FD" w:rsidRDefault="006A23FD" w:rsidP="006A23FD">
      <w:r>
        <w:t xml:space="preserve">THIS IS A TEST FILE </w:t>
      </w:r>
    </w:p>
    <w:p w14:paraId="4306D638" w14:textId="77777777" w:rsidR="006A23FD" w:rsidRDefault="006A23FD" w:rsidP="006A23FD">
      <w:r>
        <w:t xml:space="preserve">THIS IS A TEST FILE </w:t>
      </w:r>
    </w:p>
    <w:p w14:paraId="7854FCA1" w14:textId="77777777" w:rsidR="006A23FD" w:rsidRDefault="006A23FD" w:rsidP="006A23FD">
      <w:r>
        <w:t xml:space="preserve">THIS IS A TEST FILE </w:t>
      </w:r>
    </w:p>
    <w:p w14:paraId="6F6CA7F8" w14:textId="77777777" w:rsidR="006A23FD" w:rsidRDefault="006A23FD" w:rsidP="006A23FD">
      <w:r>
        <w:t xml:space="preserve">THIS IS A TEST FILE </w:t>
      </w:r>
    </w:p>
    <w:p w14:paraId="3674BC1F" w14:textId="77777777" w:rsidR="006A23FD" w:rsidRDefault="006A23FD" w:rsidP="006A23FD">
      <w:r>
        <w:t xml:space="preserve">THIS IS A TEST FILE </w:t>
      </w:r>
    </w:p>
    <w:p w14:paraId="3761C1CF" w14:textId="77777777" w:rsidR="006A23FD" w:rsidRDefault="006A23FD" w:rsidP="006A23FD">
      <w:r>
        <w:t xml:space="preserve">THIS IS A TEST FILE </w:t>
      </w:r>
    </w:p>
    <w:p w14:paraId="3C550627" w14:textId="77777777" w:rsidR="006A23FD" w:rsidRDefault="006A23FD" w:rsidP="006A23FD">
      <w:r>
        <w:t xml:space="preserve">THIS IS A TEST FILE </w:t>
      </w:r>
    </w:p>
    <w:p w14:paraId="24D9EBD9" w14:textId="77777777" w:rsidR="006A23FD" w:rsidRDefault="006A23FD" w:rsidP="006A23FD">
      <w:r>
        <w:t xml:space="preserve">THIS IS A TEST FILE </w:t>
      </w:r>
    </w:p>
    <w:p w14:paraId="5739A9F7" w14:textId="77777777" w:rsidR="006A23FD" w:rsidRDefault="006A23FD" w:rsidP="006A23FD">
      <w:r>
        <w:t xml:space="preserve">THIS IS A TEST FILE </w:t>
      </w:r>
    </w:p>
    <w:p w14:paraId="5A3A432B" w14:textId="77777777" w:rsidR="006A23FD" w:rsidRDefault="006A23FD" w:rsidP="006A23FD">
      <w:r>
        <w:t xml:space="preserve">THIS IS A TEST FILE </w:t>
      </w:r>
    </w:p>
    <w:p w14:paraId="082FABAE" w14:textId="77777777" w:rsidR="006A23FD" w:rsidRDefault="006A23FD" w:rsidP="006A23FD">
      <w:r>
        <w:t xml:space="preserve">THIS IS A TEST FILE </w:t>
      </w:r>
    </w:p>
    <w:p w14:paraId="27D9EAA2" w14:textId="77777777" w:rsidR="006A23FD" w:rsidRDefault="006A23FD" w:rsidP="006A23FD">
      <w:r>
        <w:lastRenderedPageBreak/>
        <w:t xml:space="preserve">THIS IS A TEST FILE </w:t>
      </w:r>
    </w:p>
    <w:p w14:paraId="6E0B1A12" w14:textId="77777777" w:rsidR="006A23FD" w:rsidRDefault="006A23FD" w:rsidP="006A23FD">
      <w:r>
        <w:t xml:space="preserve">THIS IS A TEST FILE </w:t>
      </w:r>
    </w:p>
    <w:p w14:paraId="3AF420D9" w14:textId="77777777" w:rsidR="006A23FD" w:rsidRDefault="006A23FD" w:rsidP="006A23FD">
      <w:r>
        <w:t xml:space="preserve">THIS IS A TEST FILE </w:t>
      </w:r>
    </w:p>
    <w:p w14:paraId="429CE57F" w14:textId="77777777" w:rsidR="006A23FD" w:rsidRDefault="006A23FD" w:rsidP="006A23FD">
      <w:r>
        <w:t xml:space="preserve">THIS IS A TEST FILE </w:t>
      </w:r>
    </w:p>
    <w:p w14:paraId="181D099D" w14:textId="77777777" w:rsidR="006A23FD" w:rsidRDefault="006A23FD" w:rsidP="006A23FD">
      <w:r>
        <w:t xml:space="preserve">THIS IS A TEST FILE </w:t>
      </w:r>
    </w:p>
    <w:p w14:paraId="2D0682A9" w14:textId="77777777" w:rsidR="006A23FD" w:rsidRDefault="006A23FD" w:rsidP="006A23FD">
      <w:r>
        <w:t xml:space="preserve">THIS IS A TEST FILE </w:t>
      </w:r>
    </w:p>
    <w:p w14:paraId="6DCF50D4" w14:textId="77777777" w:rsidR="006A23FD" w:rsidRDefault="006A23FD" w:rsidP="006A23FD">
      <w:r>
        <w:t xml:space="preserve">THIS IS A TEST FILE </w:t>
      </w:r>
    </w:p>
    <w:p w14:paraId="455CC123" w14:textId="77777777" w:rsidR="006A23FD" w:rsidRDefault="006A23FD" w:rsidP="006A23FD">
      <w:r>
        <w:t xml:space="preserve">THIS IS A TEST FILE </w:t>
      </w:r>
    </w:p>
    <w:p w14:paraId="126A39C1" w14:textId="77777777" w:rsidR="006A23FD" w:rsidRDefault="006A23FD" w:rsidP="006A23FD">
      <w:r>
        <w:t xml:space="preserve">THIS IS A TEST FILE </w:t>
      </w:r>
    </w:p>
    <w:p w14:paraId="10365305" w14:textId="77777777" w:rsidR="006A23FD" w:rsidRDefault="006A23FD" w:rsidP="006A23FD">
      <w:r>
        <w:t xml:space="preserve">THIS IS A TEST FILE </w:t>
      </w:r>
    </w:p>
    <w:p w14:paraId="0F1B993F" w14:textId="77777777" w:rsidR="006A23FD" w:rsidRDefault="006A23FD" w:rsidP="006A23FD">
      <w:r>
        <w:t xml:space="preserve">THIS IS A TEST FILE </w:t>
      </w:r>
    </w:p>
    <w:p w14:paraId="30D2C2BB" w14:textId="77777777" w:rsidR="006A23FD" w:rsidRDefault="006A23FD" w:rsidP="006A23FD">
      <w:r>
        <w:t xml:space="preserve">THIS IS A TEST FILE </w:t>
      </w:r>
    </w:p>
    <w:p w14:paraId="2085464B" w14:textId="77777777" w:rsidR="006A23FD" w:rsidRDefault="006A23FD" w:rsidP="006A23FD">
      <w:r>
        <w:t xml:space="preserve">THIS IS A TEST FILE </w:t>
      </w:r>
    </w:p>
    <w:p w14:paraId="33E6743A" w14:textId="77777777" w:rsidR="006A23FD" w:rsidRDefault="006A23FD" w:rsidP="006A23FD">
      <w:r>
        <w:t xml:space="preserve">THIS IS A TEST FILE </w:t>
      </w:r>
    </w:p>
    <w:p w14:paraId="2B05ABC4" w14:textId="77777777" w:rsidR="006A23FD" w:rsidRDefault="006A23FD" w:rsidP="006A23FD">
      <w:r>
        <w:t xml:space="preserve">THIS IS A TEST FILE </w:t>
      </w:r>
    </w:p>
    <w:p w14:paraId="139B37C0" w14:textId="77777777" w:rsidR="006A23FD" w:rsidRDefault="006A23FD" w:rsidP="006A23FD">
      <w:r>
        <w:t xml:space="preserve">THIS IS A TEST FILE </w:t>
      </w:r>
    </w:p>
    <w:p w14:paraId="44B68768" w14:textId="77777777" w:rsidR="006A23FD" w:rsidRDefault="006A23FD" w:rsidP="006A23FD">
      <w:r>
        <w:t xml:space="preserve">THIS IS A TEST FILE </w:t>
      </w:r>
    </w:p>
    <w:p w14:paraId="297585A3" w14:textId="77777777" w:rsidR="006A23FD" w:rsidRDefault="006A23FD" w:rsidP="006A23FD">
      <w:r>
        <w:t xml:space="preserve">THIS IS A TEST FILE </w:t>
      </w:r>
    </w:p>
    <w:p w14:paraId="1C94846D" w14:textId="77777777" w:rsidR="006A23FD" w:rsidRDefault="006A23FD" w:rsidP="006A23FD">
      <w:r>
        <w:t xml:space="preserve">THIS IS A TEST FILE </w:t>
      </w:r>
    </w:p>
    <w:p w14:paraId="08A904A5" w14:textId="77777777" w:rsidR="006A23FD" w:rsidRDefault="006A23FD" w:rsidP="006A23FD">
      <w:r>
        <w:t xml:space="preserve">THIS IS A TEST FILE </w:t>
      </w:r>
    </w:p>
    <w:p w14:paraId="5723E683" w14:textId="77777777" w:rsidR="006A23FD" w:rsidRDefault="006A23FD" w:rsidP="006A23FD">
      <w:r>
        <w:t xml:space="preserve">THIS IS A TEST FILE </w:t>
      </w:r>
    </w:p>
    <w:p w14:paraId="174F0EC0" w14:textId="77777777" w:rsidR="006A23FD" w:rsidRDefault="006A23FD" w:rsidP="006A23FD">
      <w:r>
        <w:t xml:space="preserve">THIS IS A TEST FILE </w:t>
      </w:r>
    </w:p>
    <w:p w14:paraId="4EF5A973" w14:textId="77777777" w:rsidR="006A23FD" w:rsidRDefault="006A23FD" w:rsidP="006A23FD">
      <w:r>
        <w:t xml:space="preserve">THIS IS A TEST FILE </w:t>
      </w:r>
    </w:p>
    <w:p w14:paraId="4172887A" w14:textId="77777777" w:rsidR="006A23FD" w:rsidRDefault="006A23FD" w:rsidP="006A23FD">
      <w:r>
        <w:t xml:space="preserve">THIS IS A TEST FILE </w:t>
      </w:r>
    </w:p>
    <w:p w14:paraId="61EA9925" w14:textId="77777777" w:rsidR="006A23FD" w:rsidRDefault="006A23FD" w:rsidP="006A23FD">
      <w:r>
        <w:t xml:space="preserve">THIS IS A TEST FILE </w:t>
      </w:r>
    </w:p>
    <w:p w14:paraId="0001FEB5" w14:textId="77777777" w:rsidR="006A23FD" w:rsidRDefault="006A23FD" w:rsidP="006A23FD">
      <w:r>
        <w:lastRenderedPageBreak/>
        <w:t xml:space="preserve">THIS IS A TEST FILE </w:t>
      </w:r>
    </w:p>
    <w:p w14:paraId="67950632" w14:textId="77777777" w:rsidR="006A23FD" w:rsidRDefault="006A23FD" w:rsidP="006A23FD">
      <w:r>
        <w:t xml:space="preserve">THIS IS A TEST FILE </w:t>
      </w:r>
    </w:p>
    <w:p w14:paraId="5B1B9EF4" w14:textId="77777777" w:rsidR="006A23FD" w:rsidRDefault="006A23FD" w:rsidP="006A23FD">
      <w:r>
        <w:t xml:space="preserve">THIS IS A TEST FILE </w:t>
      </w:r>
    </w:p>
    <w:p w14:paraId="4DADE8D5" w14:textId="77777777" w:rsidR="006A23FD" w:rsidRPr="006A23FD" w:rsidRDefault="006A23FD" w:rsidP="006A23FD"/>
    <w:p w14:paraId="23CA0654" w14:textId="77777777" w:rsidR="006A23FD" w:rsidRDefault="006A23FD" w:rsidP="006A23FD">
      <w:r>
        <w:t xml:space="preserve">THIS IS A TEST FILE </w:t>
      </w:r>
    </w:p>
    <w:p w14:paraId="18617AEB" w14:textId="77777777" w:rsidR="006A23FD" w:rsidRDefault="006A23FD" w:rsidP="006A23FD">
      <w:r>
        <w:t xml:space="preserve">THIS IS A TEST FILE </w:t>
      </w:r>
    </w:p>
    <w:p w14:paraId="6EB537E6" w14:textId="77777777" w:rsidR="006A23FD" w:rsidRDefault="006A23FD" w:rsidP="006A23FD">
      <w:r>
        <w:t xml:space="preserve">THIS IS A TEST FILE </w:t>
      </w:r>
    </w:p>
    <w:p w14:paraId="392E6B0A" w14:textId="77777777" w:rsidR="006A23FD" w:rsidRDefault="006A23FD" w:rsidP="006A23FD">
      <w:r>
        <w:t xml:space="preserve">THIS IS A TEST FILE </w:t>
      </w:r>
    </w:p>
    <w:p w14:paraId="44CD3B78" w14:textId="77777777" w:rsidR="006A23FD" w:rsidRDefault="006A23FD" w:rsidP="006A23FD">
      <w:r>
        <w:t xml:space="preserve">THIS IS A TEST FILE </w:t>
      </w:r>
    </w:p>
    <w:p w14:paraId="106F4676" w14:textId="77777777" w:rsidR="006A23FD" w:rsidRDefault="006A23FD" w:rsidP="006A23FD">
      <w:r>
        <w:t xml:space="preserve">THIS IS A TEST FILE </w:t>
      </w:r>
    </w:p>
    <w:p w14:paraId="17EEC482" w14:textId="77777777" w:rsidR="006A23FD" w:rsidRDefault="006A23FD" w:rsidP="006A23FD">
      <w:r>
        <w:t xml:space="preserve">THIS IS A TEST FILE </w:t>
      </w:r>
    </w:p>
    <w:p w14:paraId="3DF56613" w14:textId="77777777" w:rsidR="006A23FD" w:rsidRDefault="006A23FD" w:rsidP="006A23FD">
      <w:r>
        <w:t xml:space="preserve">THIS IS A TEST FILE </w:t>
      </w:r>
    </w:p>
    <w:p w14:paraId="0A59BF3F" w14:textId="77777777" w:rsidR="006A23FD" w:rsidRDefault="006A23FD" w:rsidP="006A23FD">
      <w:r>
        <w:t xml:space="preserve">THIS IS A TEST FILE </w:t>
      </w:r>
    </w:p>
    <w:p w14:paraId="300A8D48" w14:textId="77777777" w:rsidR="006A23FD" w:rsidRDefault="006A23FD" w:rsidP="006A23FD">
      <w:r>
        <w:t xml:space="preserve">THIS IS A TEST FILE </w:t>
      </w:r>
    </w:p>
    <w:p w14:paraId="1FDAE23E" w14:textId="77777777" w:rsidR="006A23FD" w:rsidRDefault="006A23FD" w:rsidP="006A23FD">
      <w:r>
        <w:t xml:space="preserve">THIS IS A TEST FILE </w:t>
      </w:r>
    </w:p>
    <w:p w14:paraId="2B262B42" w14:textId="77777777" w:rsidR="006A23FD" w:rsidRDefault="006A23FD" w:rsidP="006A23FD">
      <w:r>
        <w:t xml:space="preserve">THIS IS A TEST FILE </w:t>
      </w:r>
    </w:p>
    <w:p w14:paraId="7256486F" w14:textId="77777777" w:rsidR="006A23FD" w:rsidRDefault="006A23FD" w:rsidP="006A23FD">
      <w:r>
        <w:t xml:space="preserve">THIS IS A TEST FILE </w:t>
      </w:r>
    </w:p>
    <w:p w14:paraId="7325B2C5" w14:textId="77777777" w:rsidR="006A23FD" w:rsidRDefault="006A23FD" w:rsidP="006A23FD">
      <w:r>
        <w:t xml:space="preserve">THIS IS A TEST FILE </w:t>
      </w:r>
    </w:p>
    <w:p w14:paraId="084837DD" w14:textId="77777777" w:rsidR="006A23FD" w:rsidRDefault="006A23FD" w:rsidP="006A23FD">
      <w:r>
        <w:t xml:space="preserve">THIS IS A TEST FILE </w:t>
      </w:r>
    </w:p>
    <w:p w14:paraId="5593DC58" w14:textId="77777777" w:rsidR="006A23FD" w:rsidRDefault="006A23FD" w:rsidP="006A23FD">
      <w:r>
        <w:t xml:space="preserve">THIS IS A TEST FILE </w:t>
      </w:r>
    </w:p>
    <w:p w14:paraId="24790B9D" w14:textId="77777777" w:rsidR="006A23FD" w:rsidRDefault="006A23FD" w:rsidP="006A23FD">
      <w:r>
        <w:t xml:space="preserve">THIS IS A TEST FILE </w:t>
      </w:r>
    </w:p>
    <w:p w14:paraId="52BF523D" w14:textId="77777777" w:rsidR="006A23FD" w:rsidRDefault="006A23FD" w:rsidP="006A23FD">
      <w:r>
        <w:t xml:space="preserve">THIS IS A TEST FILE </w:t>
      </w:r>
    </w:p>
    <w:p w14:paraId="10C2BD96" w14:textId="77777777" w:rsidR="006A23FD" w:rsidRDefault="006A23FD" w:rsidP="006A23FD">
      <w:r>
        <w:t xml:space="preserve">THIS IS A TEST FILE </w:t>
      </w:r>
    </w:p>
    <w:p w14:paraId="19EFEBA7" w14:textId="77777777" w:rsidR="006A23FD" w:rsidRDefault="006A23FD" w:rsidP="006A23FD">
      <w:r>
        <w:t xml:space="preserve">THIS IS A TEST FILE </w:t>
      </w:r>
    </w:p>
    <w:p w14:paraId="24301613" w14:textId="77777777" w:rsidR="006A23FD" w:rsidRDefault="006A23FD" w:rsidP="006A23FD">
      <w:r>
        <w:t xml:space="preserve">THIS IS A TEST FILE </w:t>
      </w:r>
    </w:p>
    <w:p w14:paraId="63CB976A" w14:textId="77777777" w:rsidR="006A23FD" w:rsidRDefault="006A23FD" w:rsidP="006A23FD">
      <w:r>
        <w:lastRenderedPageBreak/>
        <w:t xml:space="preserve">THIS IS A TEST FILE </w:t>
      </w:r>
    </w:p>
    <w:p w14:paraId="147CA669" w14:textId="77777777" w:rsidR="006A23FD" w:rsidRDefault="006A23FD" w:rsidP="006A23FD">
      <w:r>
        <w:t xml:space="preserve">THIS IS A TEST FILE </w:t>
      </w:r>
    </w:p>
    <w:p w14:paraId="0D08C903" w14:textId="77777777" w:rsidR="006A23FD" w:rsidRDefault="006A23FD" w:rsidP="006A23FD">
      <w:r>
        <w:t xml:space="preserve">THIS IS A TEST FILE </w:t>
      </w:r>
    </w:p>
    <w:p w14:paraId="25143AC7" w14:textId="77777777" w:rsidR="006A23FD" w:rsidRDefault="006A23FD" w:rsidP="006A23FD">
      <w:r>
        <w:t xml:space="preserve">THIS IS A TEST FILE </w:t>
      </w:r>
    </w:p>
    <w:p w14:paraId="141FB119" w14:textId="77777777" w:rsidR="006A23FD" w:rsidRDefault="006A23FD" w:rsidP="006A23FD">
      <w:r>
        <w:t xml:space="preserve">THIS IS A TEST FILE </w:t>
      </w:r>
    </w:p>
    <w:p w14:paraId="1ED9C687" w14:textId="77777777" w:rsidR="006A23FD" w:rsidRDefault="006A23FD" w:rsidP="006A23FD">
      <w:r>
        <w:t xml:space="preserve">THIS IS A TEST FILE </w:t>
      </w:r>
    </w:p>
    <w:p w14:paraId="23A1F699" w14:textId="77777777" w:rsidR="006A23FD" w:rsidRDefault="006A23FD" w:rsidP="006A23FD">
      <w:r>
        <w:t xml:space="preserve">THIS IS A TEST FILE </w:t>
      </w:r>
    </w:p>
    <w:p w14:paraId="177DFEFC" w14:textId="77777777" w:rsidR="006A23FD" w:rsidRDefault="006A23FD" w:rsidP="006A23FD">
      <w:r>
        <w:t xml:space="preserve">THIS IS A TEST FILE </w:t>
      </w:r>
    </w:p>
    <w:p w14:paraId="57ABD440" w14:textId="77777777" w:rsidR="006A23FD" w:rsidRDefault="006A23FD" w:rsidP="006A23FD">
      <w:r>
        <w:t xml:space="preserve">THIS IS A TEST FILE </w:t>
      </w:r>
    </w:p>
    <w:p w14:paraId="75FA78C2" w14:textId="77777777" w:rsidR="006A23FD" w:rsidRDefault="006A23FD" w:rsidP="006A23FD">
      <w:r>
        <w:t xml:space="preserve">THIS IS A TEST FILE </w:t>
      </w:r>
    </w:p>
    <w:p w14:paraId="24F79EB1" w14:textId="77777777" w:rsidR="006A23FD" w:rsidRDefault="006A23FD" w:rsidP="006A23FD">
      <w:r>
        <w:t xml:space="preserve">THIS IS A TEST FILE </w:t>
      </w:r>
    </w:p>
    <w:p w14:paraId="4A8FBBA6" w14:textId="77777777" w:rsidR="006A23FD" w:rsidRDefault="006A23FD" w:rsidP="006A23FD">
      <w:r>
        <w:t xml:space="preserve">THIS IS A TEST FILE </w:t>
      </w:r>
    </w:p>
    <w:p w14:paraId="071EB6DC" w14:textId="77777777" w:rsidR="006A23FD" w:rsidRDefault="006A23FD" w:rsidP="006A23FD">
      <w:r>
        <w:t xml:space="preserve">THIS IS A TEST FILE </w:t>
      </w:r>
    </w:p>
    <w:p w14:paraId="4059CA72" w14:textId="77777777" w:rsidR="006A23FD" w:rsidRDefault="006A23FD" w:rsidP="006A23FD">
      <w:r>
        <w:t xml:space="preserve">THIS IS A TEST FILE </w:t>
      </w:r>
    </w:p>
    <w:p w14:paraId="4FB85DEA" w14:textId="77777777" w:rsidR="006A23FD" w:rsidRDefault="006A23FD" w:rsidP="006A23FD">
      <w:r>
        <w:t xml:space="preserve">THIS IS A TEST FILE </w:t>
      </w:r>
    </w:p>
    <w:p w14:paraId="6EF7C66D" w14:textId="77777777" w:rsidR="006A23FD" w:rsidRDefault="006A23FD" w:rsidP="006A23FD">
      <w:r>
        <w:t xml:space="preserve">THIS IS A TEST FILE </w:t>
      </w:r>
    </w:p>
    <w:p w14:paraId="32843D6F" w14:textId="77777777" w:rsidR="006A23FD" w:rsidRDefault="006A23FD" w:rsidP="006A23FD">
      <w:r>
        <w:t xml:space="preserve">THIS IS A TEST FILE </w:t>
      </w:r>
    </w:p>
    <w:p w14:paraId="16358C4A" w14:textId="77777777" w:rsidR="006A23FD" w:rsidRDefault="006A23FD" w:rsidP="006A23FD">
      <w:r>
        <w:t xml:space="preserve">THIS IS A TEST FILE </w:t>
      </w:r>
    </w:p>
    <w:p w14:paraId="1F53B8DE" w14:textId="77777777" w:rsidR="006A23FD" w:rsidRDefault="006A23FD" w:rsidP="006A23FD">
      <w:r>
        <w:t xml:space="preserve">THIS IS A TEST FILE </w:t>
      </w:r>
    </w:p>
    <w:p w14:paraId="69E7E926" w14:textId="77777777" w:rsidR="006A23FD" w:rsidRDefault="006A23FD" w:rsidP="006A23FD">
      <w:r>
        <w:t xml:space="preserve">THIS IS A TEST FILE </w:t>
      </w:r>
    </w:p>
    <w:p w14:paraId="00E8421B" w14:textId="77777777" w:rsidR="006A23FD" w:rsidRDefault="006A23FD" w:rsidP="006A23FD">
      <w:r>
        <w:t xml:space="preserve">THIS IS A TEST FILE </w:t>
      </w:r>
    </w:p>
    <w:p w14:paraId="693CBD7A" w14:textId="77777777" w:rsidR="006A23FD" w:rsidRDefault="006A23FD" w:rsidP="006A23FD">
      <w:r>
        <w:t xml:space="preserve">THIS IS A TEST FILE </w:t>
      </w:r>
    </w:p>
    <w:p w14:paraId="5A3DEFF3" w14:textId="77777777" w:rsidR="006A23FD" w:rsidRPr="006A23FD" w:rsidRDefault="006A23FD" w:rsidP="006A23FD"/>
    <w:p w14:paraId="152B2189" w14:textId="77777777" w:rsidR="006A23FD" w:rsidRDefault="006A23FD" w:rsidP="006A23FD">
      <w:r>
        <w:t xml:space="preserve">THIS IS A TEST FILE </w:t>
      </w:r>
    </w:p>
    <w:p w14:paraId="32B23998" w14:textId="77777777" w:rsidR="006A23FD" w:rsidRDefault="006A23FD" w:rsidP="006A23FD">
      <w:r>
        <w:t xml:space="preserve">THIS IS A TEST FILE </w:t>
      </w:r>
    </w:p>
    <w:p w14:paraId="7A58583A" w14:textId="77777777" w:rsidR="006A23FD" w:rsidRDefault="006A23FD" w:rsidP="006A23FD">
      <w:r>
        <w:lastRenderedPageBreak/>
        <w:t xml:space="preserve">THIS IS A TEST FILE </w:t>
      </w:r>
    </w:p>
    <w:p w14:paraId="2A3DAB5F" w14:textId="77777777" w:rsidR="006A23FD" w:rsidRDefault="006A23FD" w:rsidP="006A23FD">
      <w:r>
        <w:t xml:space="preserve">THIS IS A TEST FILE </w:t>
      </w:r>
    </w:p>
    <w:p w14:paraId="1AE4308F" w14:textId="77777777" w:rsidR="006A23FD" w:rsidRDefault="006A23FD" w:rsidP="006A23FD">
      <w:r>
        <w:t xml:space="preserve">THIS IS A TEST FILE </w:t>
      </w:r>
    </w:p>
    <w:p w14:paraId="3F2797A5" w14:textId="77777777" w:rsidR="006A23FD" w:rsidRDefault="006A23FD" w:rsidP="006A23FD">
      <w:r>
        <w:t xml:space="preserve">THIS IS A TEST FILE </w:t>
      </w:r>
    </w:p>
    <w:p w14:paraId="6CF16988" w14:textId="77777777" w:rsidR="006A23FD" w:rsidRDefault="006A23FD" w:rsidP="006A23FD">
      <w:r>
        <w:t xml:space="preserve">THIS IS A TEST FILE </w:t>
      </w:r>
    </w:p>
    <w:p w14:paraId="046A8963" w14:textId="77777777" w:rsidR="006A23FD" w:rsidRDefault="006A23FD" w:rsidP="006A23FD">
      <w:r>
        <w:t xml:space="preserve">THIS IS A TEST FILE </w:t>
      </w:r>
    </w:p>
    <w:p w14:paraId="06253B90" w14:textId="77777777" w:rsidR="006A23FD" w:rsidRDefault="006A23FD" w:rsidP="006A23FD">
      <w:r>
        <w:t xml:space="preserve">THIS IS A TEST FILE </w:t>
      </w:r>
    </w:p>
    <w:p w14:paraId="5D6AB750" w14:textId="77777777" w:rsidR="006A23FD" w:rsidRDefault="006A23FD" w:rsidP="006A23FD">
      <w:r>
        <w:t xml:space="preserve">THIS IS A TEST FILE </w:t>
      </w:r>
    </w:p>
    <w:p w14:paraId="62075426" w14:textId="77777777" w:rsidR="006A23FD" w:rsidRDefault="006A23FD" w:rsidP="006A23FD">
      <w:r>
        <w:t xml:space="preserve">THIS IS A TEST FILE </w:t>
      </w:r>
    </w:p>
    <w:p w14:paraId="4E3418B6" w14:textId="77777777" w:rsidR="006A23FD" w:rsidRDefault="006A23FD" w:rsidP="006A23FD">
      <w:r>
        <w:t xml:space="preserve">THIS IS A TEST FILE </w:t>
      </w:r>
    </w:p>
    <w:p w14:paraId="3FA4CEF7" w14:textId="77777777" w:rsidR="006A23FD" w:rsidRDefault="006A23FD" w:rsidP="006A23FD">
      <w:r>
        <w:t xml:space="preserve">THIS IS A TEST FILE </w:t>
      </w:r>
    </w:p>
    <w:p w14:paraId="30A4B332" w14:textId="77777777" w:rsidR="006A23FD" w:rsidRDefault="006A23FD" w:rsidP="006A23FD">
      <w:r>
        <w:t xml:space="preserve">THIS IS A TEST FILE </w:t>
      </w:r>
    </w:p>
    <w:p w14:paraId="397B5A5C" w14:textId="77777777" w:rsidR="006A23FD" w:rsidRDefault="006A23FD" w:rsidP="006A23FD">
      <w:r>
        <w:t xml:space="preserve">THIS IS A TEST FILE </w:t>
      </w:r>
    </w:p>
    <w:p w14:paraId="4C46430E" w14:textId="77777777" w:rsidR="006A23FD" w:rsidRDefault="006A23FD" w:rsidP="006A23FD">
      <w:r>
        <w:t xml:space="preserve">THIS IS A TEST FILE </w:t>
      </w:r>
    </w:p>
    <w:p w14:paraId="3E873C70" w14:textId="77777777" w:rsidR="006A23FD" w:rsidRDefault="006A23FD" w:rsidP="006A23FD">
      <w:r>
        <w:t xml:space="preserve">THIS IS A TEST FILE </w:t>
      </w:r>
    </w:p>
    <w:p w14:paraId="6526720C" w14:textId="77777777" w:rsidR="006A23FD" w:rsidRDefault="006A23FD" w:rsidP="006A23FD">
      <w:r>
        <w:t xml:space="preserve">THIS IS A TEST FILE </w:t>
      </w:r>
    </w:p>
    <w:p w14:paraId="0EF21CA4" w14:textId="77777777" w:rsidR="006A23FD" w:rsidRDefault="006A23FD" w:rsidP="006A23FD">
      <w:r>
        <w:t xml:space="preserve">THIS IS A TEST FILE </w:t>
      </w:r>
    </w:p>
    <w:p w14:paraId="794170BA" w14:textId="77777777" w:rsidR="006A23FD" w:rsidRDefault="006A23FD" w:rsidP="006A23FD">
      <w:r>
        <w:t xml:space="preserve">THIS IS A TEST FILE </w:t>
      </w:r>
    </w:p>
    <w:p w14:paraId="5E8E95C4" w14:textId="77777777" w:rsidR="006A23FD" w:rsidRDefault="006A23FD" w:rsidP="006A23FD">
      <w:r>
        <w:t xml:space="preserve">THIS IS A TEST FILE </w:t>
      </w:r>
    </w:p>
    <w:p w14:paraId="1F146655" w14:textId="77777777" w:rsidR="006A23FD" w:rsidRDefault="006A23FD" w:rsidP="006A23FD">
      <w:r>
        <w:t xml:space="preserve">THIS IS A TEST FILE </w:t>
      </w:r>
    </w:p>
    <w:p w14:paraId="6CA69475" w14:textId="77777777" w:rsidR="006A23FD" w:rsidRDefault="006A23FD" w:rsidP="006A23FD">
      <w:r>
        <w:t xml:space="preserve">THIS IS A TEST FILE </w:t>
      </w:r>
    </w:p>
    <w:p w14:paraId="4D9A3494" w14:textId="77777777" w:rsidR="006A23FD" w:rsidRDefault="006A23FD" w:rsidP="006A23FD">
      <w:r>
        <w:t xml:space="preserve">THIS IS A TEST FILE </w:t>
      </w:r>
    </w:p>
    <w:p w14:paraId="2FDFF725" w14:textId="77777777" w:rsidR="006A23FD" w:rsidRDefault="006A23FD" w:rsidP="006A23FD">
      <w:r>
        <w:t xml:space="preserve">THIS IS A TEST FILE </w:t>
      </w:r>
    </w:p>
    <w:p w14:paraId="3E191711" w14:textId="77777777" w:rsidR="006A23FD" w:rsidRDefault="006A23FD" w:rsidP="006A23FD">
      <w:r>
        <w:t xml:space="preserve">THIS IS A TEST FILE </w:t>
      </w:r>
    </w:p>
    <w:p w14:paraId="6396ABBC" w14:textId="77777777" w:rsidR="006A23FD" w:rsidRDefault="006A23FD" w:rsidP="006A23FD">
      <w:r>
        <w:t xml:space="preserve">THIS IS A TEST FILE </w:t>
      </w:r>
    </w:p>
    <w:p w14:paraId="26472CDB" w14:textId="77777777" w:rsidR="006A23FD" w:rsidRDefault="006A23FD" w:rsidP="006A23FD">
      <w:r>
        <w:lastRenderedPageBreak/>
        <w:t xml:space="preserve">THIS IS A TEST FILE </w:t>
      </w:r>
    </w:p>
    <w:p w14:paraId="13909412" w14:textId="77777777" w:rsidR="006A23FD" w:rsidRDefault="006A23FD" w:rsidP="006A23FD">
      <w:r>
        <w:t xml:space="preserve">THIS IS A TEST FILE </w:t>
      </w:r>
    </w:p>
    <w:p w14:paraId="2C8D2718" w14:textId="77777777" w:rsidR="006A23FD" w:rsidRDefault="006A23FD" w:rsidP="006A23FD">
      <w:r>
        <w:t xml:space="preserve">THIS IS A TEST FILE </w:t>
      </w:r>
    </w:p>
    <w:p w14:paraId="3E21922B" w14:textId="77777777" w:rsidR="006A23FD" w:rsidRDefault="006A23FD" w:rsidP="006A23FD">
      <w:r>
        <w:t xml:space="preserve">THIS IS A TEST FILE </w:t>
      </w:r>
    </w:p>
    <w:p w14:paraId="28F15C48" w14:textId="77777777" w:rsidR="006A23FD" w:rsidRDefault="006A23FD" w:rsidP="006A23FD">
      <w:r>
        <w:t xml:space="preserve">THIS IS A TEST FILE </w:t>
      </w:r>
    </w:p>
    <w:p w14:paraId="4E6DF5C5" w14:textId="77777777" w:rsidR="006A23FD" w:rsidRDefault="006A23FD" w:rsidP="006A23FD">
      <w:r>
        <w:t xml:space="preserve">THIS IS A TEST FILE </w:t>
      </w:r>
    </w:p>
    <w:p w14:paraId="6B7A6892" w14:textId="77777777" w:rsidR="006A23FD" w:rsidRDefault="006A23FD" w:rsidP="006A23FD">
      <w:r>
        <w:t xml:space="preserve">THIS IS A TEST FILE </w:t>
      </w:r>
    </w:p>
    <w:p w14:paraId="520A995B" w14:textId="77777777" w:rsidR="006A23FD" w:rsidRDefault="006A23FD" w:rsidP="006A23FD">
      <w:r>
        <w:t xml:space="preserve">THIS IS A TEST FILE </w:t>
      </w:r>
    </w:p>
    <w:p w14:paraId="7BAA1CAF" w14:textId="77777777" w:rsidR="006A23FD" w:rsidRDefault="006A23FD" w:rsidP="006A23FD">
      <w:r>
        <w:t xml:space="preserve">THIS IS A TEST FILE </w:t>
      </w:r>
    </w:p>
    <w:p w14:paraId="481B639A" w14:textId="77777777" w:rsidR="006A23FD" w:rsidRDefault="006A23FD" w:rsidP="006A23FD">
      <w:r>
        <w:t xml:space="preserve">THIS IS A TEST FILE </w:t>
      </w:r>
    </w:p>
    <w:p w14:paraId="5DC8F8DD" w14:textId="77777777" w:rsidR="006A23FD" w:rsidRDefault="006A23FD" w:rsidP="006A23FD">
      <w:r>
        <w:t xml:space="preserve">THIS IS A TEST FILE </w:t>
      </w:r>
    </w:p>
    <w:p w14:paraId="02002209" w14:textId="77777777" w:rsidR="006A23FD" w:rsidRDefault="006A23FD" w:rsidP="006A23FD">
      <w:r>
        <w:t xml:space="preserve">THIS IS A TEST FILE </w:t>
      </w:r>
    </w:p>
    <w:p w14:paraId="5A266E63" w14:textId="77777777" w:rsidR="006A23FD" w:rsidRDefault="006A23FD" w:rsidP="006A23FD">
      <w:r>
        <w:t xml:space="preserve">THIS IS A TEST FILE </w:t>
      </w:r>
    </w:p>
    <w:p w14:paraId="0F65B1DF" w14:textId="77777777" w:rsidR="006A23FD" w:rsidRDefault="006A23FD" w:rsidP="006A23FD">
      <w:r>
        <w:t xml:space="preserve">THIS IS A TEST FILE </w:t>
      </w:r>
    </w:p>
    <w:p w14:paraId="4B6583B0" w14:textId="77777777" w:rsidR="006A23FD" w:rsidRDefault="006A23FD" w:rsidP="006A23FD">
      <w:r>
        <w:t xml:space="preserve">THIS IS A TEST FILE </w:t>
      </w:r>
    </w:p>
    <w:p w14:paraId="1079E250" w14:textId="77777777" w:rsidR="006A23FD" w:rsidRDefault="006A23FD" w:rsidP="006A23FD">
      <w:r>
        <w:t xml:space="preserve">THIS IS A TEST FILE </w:t>
      </w:r>
    </w:p>
    <w:p w14:paraId="2EEBD5B4" w14:textId="77777777" w:rsidR="006A23FD" w:rsidRPr="006A23FD" w:rsidRDefault="006A23FD" w:rsidP="006A23FD"/>
    <w:p w14:paraId="28722E89" w14:textId="77777777" w:rsidR="006A23FD" w:rsidRDefault="006A23FD" w:rsidP="006A23FD">
      <w:r>
        <w:t xml:space="preserve">THIS IS A TEST FILE </w:t>
      </w:r>
    </w:p>
    <w:p w14:paraId="3F7016EF" w14:textId="77777777" w:rsidR="006A23FD" w:rsidRDefault="006A23FD" w:rsidP="006A23FD">
      <w:r>
        <w:t xml:space="preserve">THIS IS A TEST FILE </w:t>
      </w:r>
    </w:p>
    <w:p w14:paraId="4A2CAE82" w14:textId="77777777" w:rsidR="006A23FD" w:rsidRDefault="006A23FD" w:rsidP="006A23FD">
      <w:r>
        <w:t xml:space="preserve">THIS IS A TEST FILE </w:t>
      </w:r>
    </w:p>
    <w:p w14:paraId="2F2F8958" w14:textId="77777777" w:rsidR="006A23FD" w:rsidRDefault="006A23FD" w:rsidP="006A23FD">
      <w:r>
        <w:t xml:space="preserve">THIS IS A TEST FILE </w:t>
      </w:r>
    </w:p>
    <w:p w14:paraId="4DB4BFD2" w14:textId="77777777" w:rsidR="006A23FD" w:rsidRDefault="006A23FD" w:rsidP="006A23FD">
      <w:r>
        <w:t xml:space="preserve">THIS IS A TEST FILE </w:t>
      </w:r>
    </w:p>
    <w:p w14:paraId="2A2FC6BD" w14:textId="77777777" w:rsidR="006A23FD" w:rsidRDefault="006A23FD" w:rsidP="006A23FD">
      <w:r>
        <w:t xml:space="preserve">THIS IS A TEST FILE </w:t>
      </w:r>
    </w:p>
    <w:p w14:paraId="05E80646" w14:textId="77777777" w:rsidR="006A23FD" w:rsidRDefault="006A23FD" w:rsidP="006A23FD">
      <w:r>
        <w:t xml:space="preserve">THIS IS A TEST FILE </w:t>
      </w:r>
    </w:p>
    <w:p w14:paraId="31455517" w14:textId="77777777" w:rsidR="006A23FD" w:rsidRDefault="006A23FD" w:rsidP="006A23FD">
      <w:r>
        <w:t xml:space="preserve">THIS IS A TEST FILE </w:t>
      </w:r>
    </w:p>
    <w:p w14:paraId="4BDE2CE5" w14:textId="77777777" w:rsidR="006A23FD" w:rsidRDefault="006A23FD" w:rsidP="006A23FD">
      <w:r>
        <w:lastRenderedPageBreak/>
        <w:t xml:space="preserve">THIS IS A TEST FILE </w:t>
      </w:r>
    </w:p>
    <w:p w14:paraId="256D295B" w14:textId="77777777" w:rsidR="006A23FD" w:rsidRDefault="006A23FD" w:rsidP="006A23FD">
      <w:r>
        <w:t xml:space="preserve">THIS IS A TEST FILE </w:t>
      </w:r>
    </w:p>
    <w:p w14:paraId="67D84B91" w14:textId="77777777" w:rsidR="006A23FD" w:rsidRDefault="006A23FD" w:rsidP="006A23FD">
      <w:r>
        <w:t xml:space="preserve">THIS IS A TEST FILE </w:t>
      </w:r>
    </w:p>
    <w:p w14:paraId="6FD7ECC3" w14:textId="77777777" w:rsidR="006A23FD" w:rsidRDefault="006A23FD" w:rsidP="006A23FD">
      <w:r>
        <w:t xml:space="preserve">THIS IS A TEST FILE </w:t>
      </w:r>
    </w:p>
    <w:p w14:paraId="49A2F50B" w14:textId="77777777" w:rsidR="006A23FD" w:rsidRDefault="006A23FD" w:rsidP="006A23FD">
      <w:r>
        <w:t xml:space="preserve">THIS IS A TEST FILE </w:t>
      </w:r>
    </w:p>
    <w:p w14:paraId="0B9F78BF" w14:textId="77777777" w:rsidR="006A23FD" w:rsidRDefault="006A23FD" w:rsidP="006A23FD">
      <w:r>
        <w:t xml:space="preserve">THIS IS A TEST FILE </w:t>
      </w:r>
    </w:p>
    <w:p w14:paraId="7FE7F161" w14:textId="77777777" w:rsidR="006A23FD" w:rsidRDefault="006A23FD" w:rsidP="006A23FD">
      <w:r>
        <w:t xml:space="preserve">THIS IS A TEST FILE </w:t>
      </w:r>
    </w:p>
    <w:p w14:paraId="002406B6" w14:textId="77777777" w:rsidR="006A23FD" w:rsidRDefault="006A23FD" w:rsidP="006A23FD">
      <w:r>
        <w:t xml:space="preserve">THIS IS A TEST FILE </w:t>
      </w:r>
    </w:p>
    <w:p w14:paraId="012219F6" w14:textId="77777777" w:rsidR="006A23FD" w:rsidRDefault="006A23FD" w:rsidP="006A23FD">
      <w:r>
        <w:t xml:space="preserve">THIS IS A TEST FILE </w:t>
      </w:r>
    </w:p>
    <w:p w14:paraId="144A9B6F" w14:textId="77777777" w:rsidR="006A23FD" w:rsidRDefault="006A23FD" w:rsidP="006A23FD">
      <w:r>
        <w:t xml:space="preserve">THIS IS A TEST FILE </w:t>
      </w:r>
    </w:p>
    <w:p w14:paraId="0D39A17E" w14:textId="77777777" w:rsidR="006A23FD" w:rsidRDefault="006A23FD" w:rsidP="006A23FD">
      <w:r>
        <w:t xml:space="preserve">THIS IS A TEST FILE </w:t>
      </w:r>
    </w:p>
    <w:p w14:paraId="76F5255A" w14:textId="77777777" w:rsidR="006A23FD" w:rsidRDefault="006A23FD" w:rsidP="006A23FD">
      <w:r>
        <w:t xml:space="preserve">THIS IS A TEST FILE </w:t>
      </w:r>
    </w:p>
    <w:p w14:paraId="35A6F1F2" w14:textId="77777777" w:rsidR="006A23FD" w:rsidRDefault="006A23FD" w:rsidP="006A23FD">
      <w:r>
        <w:t xml:space="preserve">THIS IS A TEST FILE </w:t>
      </w:r>
    </w:p>
    <w:p w14:paraId="609C9B51" w14:textId="77777777" w:rsidR="006A23FD" w:rsidRDefault="006A23FD" w:rsidP="006A23FD">
      <w:r>
        <w:t xml:space="preserve">THIS IS A TEST FILE </w:t>
      </w:r>
    </w:p>
    <w:p w14:paraId="72FF5A6C" w14:textId="77777777" w:rsidR="006A23FD" w:rsidRDefault="006A23FD" w:rsidP="006A23FD">
      <w:r>
        <w:t xml:space="preserve">THIS IS A TEST FILE </w:t>
      </w:r>
    </w:p>
    <w:p w14:paraId="493CE5EF" w14:textId="77777777" w:rsidR="006A23FD" w:rsidRDefault="006A23FD" w:rsidP="006A23FD">
      <w:r>
        <w:t xml:space="preserve">THIS IS A TEST FILE </w:t>
      </w:r>
    </w:p>
    <w:p w14:paraId="404DCFAD" w14:textId="77777777" w:rsidR="006A23FD" w:rsidRDefault="006A23FD" w:rsidP="006A23FD">
      <w:r>
        <w:t xml:space="preserve">THIS IS A TEST FILE </w:t>
      </w:r>
    </w:p>
    <w:p w14:paraId="0424EF20" w14:textId="77777777" w:rsidR="006A23FD" w:rsidRDefault="006A23FD" w:rsidP="006A23FD">
      <w:r>
        <w:t xml:space="preserve">THIS IS A TEST FILE </w:t>
      </w:r>
    </w:p>
    <w:p w14:paraId="17F658D9" w14:textId="77777777" w:rsidR="006A23FD" w:rsidRDefault="006A23FD" w:rsidP="006A23FD">
      <w:r>
        <w:t xml:space="preserve">THIS IS A TEST FILE </w:t>
      </w:r>
    </w:p>
    <w:p w14:paraId="60BB357A" w14:textId="77777777" w:rsidR="006A23FD" w:rsidRDefault="006A23FD" w:rsidP="006A23FD">
      <w:r>
        <w:t xml:space="preserve">THIS IS A TEST FILE </w:t>
      </w:r>
    </w:p>
    <w:p w14:paraId="08FF6F74" w14:textId="77777777" w:rsidR="006A23FD" w:rsidRDefault="006A23FD" w:rsidP="006A23FD">
      <w:r>
        <w:t xml:space="preserve">THIS IS A TEST FILE </w:t>
      </w:r>
    </w:p>
    <w:p w14:paraId="4A63585B" w14:textId="77777777" w:rsidR="006A23FD" w:rsidRDefault="006A23FD" w:rsidP="006A23FD">
      <w:r>
        <w:t xml:space="preserve">THIS IS A TEST FILE </w:t>
      </w:r>
    </w:p>
    <w:p w14:paraId="60418322" w14:textId="77777777" w:rsidR="006A23FD" w:rsidRDefault="006A23FD" w:rsidP="006A23FD">
      <w:r>
        <w:t xml:space="preserve">THIS IS A TEST FILE </w:t>
      </w:r>
    </w:p>
    <w:p w14:paraId="4C5094A7" w14:textId="77777777" w:rsidR="006A23FD" w:rsidRDefault="006A23FD" w:rsidP="006A23FD">
      <w:r>
        <w:t xml:space="preserve">THIS IS A TEST FILE </w:t>
      </w:r>
    </w:p>
    <w:p w14:paraId="4A63BAAF" w14:textId="77777777" w:rsidR="006A23FD" w:rsidRDefault="006A23FD" w:rsidP="006A23FD">
      <w:r>
        <w:t xml:space="preserve">THIS IS A TEST FILE </w:t>
      </w:r>
    </w:p>
    <w:p w14:paraId="6EFDBA9E" w14:textId="77777777" w:rsidR="006A23FD" w:rsidRDefault="006A23FD" w:rsidP="006A23FD">
      <w:r>
        <w:lastRenderedPageBreak/>
        <w:t xml:space="preserve">THIS IS A TEST FILE </w:t>
      </w:r>
    </w:p>
    <w:p w14:paraId="16ED2095" w14:textId="77777777" w:rsidR="006A23FD" w:rsidRDefault="006A23FD" w:rsidP="006A23FD">
      <w:r>
        <w:t xml:space="preserve">THIS IS A TEST FILE </w:t>
      </w:r>
    </w:p>
    <w:p w14:paraId="2207BE3C" w14:textId="77777777" w:rsidR="006A23FD" w:rsidRDefault="006A23FD" w:rsidP="006A23FD">
      <w:r>
        <w:t xml:space="preserve">THIS IS A TEST FILE </w:t>
      </w:r>
    </w:p>
    <w:p w14:paraId="1E19CFED" w14:textId="77777777" w:rsidR="006A23FD" w:rsidRDefault="006A23FD" w:rsidP="006A23FD">
      <w:r>
        <w:t xml:space="preserve">THIS IS A TEST FILE </w:t>
      </w:r>
    </w:p>
    <w:p w14:paraId="5F4A7F8D" w14:textId="77777777" w:rsidR="006A23FD" w:rsidRDefault="006A23FD" w:rsidP="006A23FD">
      <w:r>
        <w:t xml:space="preserve">THIS IS A TEST FILE </w:t>
      </w:r>
    </w:p>
    <w:p w14:paraId="480C36DD" w14:textId="77777777" w:rsidR="006A23FD" w:rsidRDefault="006A23FD" w:rsidP="006A23FD">
      <w:r>
        <w:t xml:space="preserve">THIS IS A TEST FILE </w:t>
      </w:r>
    </w:p>
    <w:p w14:paraId="17A192AE" w14:textId="77777777" w:rsidR="006A23FD" w:rsidRDefault="006A23FD" w:rsidP="006A23FD">
      <w:r>
        <w:t xml:space="preserve">THIS IS A TEST FILE </w:t>
      </w:r>
    </w:p>
    <w:p w14:paraId="2C84E13F" w14:textId="77777777" w:rsidR="006A23FD" w:rsidRDefault="006A23FD" w:rsidP="006A23FD">
      <w:r>
        <w:t xml:space="preserve">THIS IS A TEST FILE </w:t>
      </w:r>
    </w:p>
    <w:p w14:paraId="00C20508" w14:textId="77777777" w:rsidR="006A23FD" w:rsidRDefault="006A23FD" w:rsidP="006A23FD">
      <w:r>
        <w:t xml:space="preserve">THIS IS A TEST FILE </w:t>
      </w:r>
    </w:p>
    <w:p w14:paraId="2E47C0E6" w14:textId="77777777" w:rsidR="006A23FD" w:rsidRDefault="006A23FD" w:rsidP="006A23FD">
      <w:r>
        <w:t xml:space="preserve">THIS IS A TEST FILE </w:t>
      </w:r>
    </w:p>
    <w:p w14:paraId="11C00BDA" w14:textId="77777777" w:rsidR="006A23FD" w:rsidRPr="006A23FD" w:rsidRDefault="006A23FD" w:rsidP="006A23FD"/>
    <w:p w14:paraId="0F937670" w14:textId="77777777" w:rsidR="006A23FD" w:rsidRPr="006A23FD" w:rsidRDefault="006A23FD" w:rsidP="006A23FD"/>
    <w:p w14:paraId="2733666A" w14:textId="77777777" w:rsidR="006A23FD" w:rsidRDefault="006A23FD" w:rsidP="006A23FD">
      <w:r>
        <w:t xml:space="preserve">THIS IS A TEST FILE </w:t>
      </w:r>
    </w:p>
    <w:p w14:paraId="79ECC9C8" w14:textId="77777777" w:rsidR="006A23FD" w:rsidRDefault="006A23FD" w:rsidP="006A23FD">
      <w:r>
        <w:t xml:space="preserve">THIS IS A TEST FILE </w:t>
      </w:r>
    </w:p>
    <w:p w14:paraId="0C05FAFA" w14:textId="77777777" w:rsidR="006A23FD" w:rsidRDefault="006A23FD" w:rsidP="006A23FD">
      <w:r>
        <w:t xml:space="preserve">THIS IS A TEST FILE </w:t>
      </w:r>
    </w:p>
    <w:p w14:paraId="5C7A07AF" w14:textId="77777777" w:rsidR="006A23FD" w:rsidRDefault="006A23FD" w:rsidP="006A23FD">
      <w:r>
        <w:t xml:space="preserve">THIS IS A TEST FILE </w:t>
      </w:r>
    </w:p>
    <w:p w14:paraId="5085AD9F" w14:textId="77777777" w:rsidR="006A23FD" w:rsidRDefault="006A23FD" w:rsidP="006A23FD">
      <w:r>
        <w:t xml:space="preserve">THIS IS A TEST FILE </w:t>
      </w:r>
    </w:p>
    <w:p w14:paraId="33629FED" w14:textId="77777777" w:rsidR="006A23FD" w:rsidRDefault="006A23FD" w:rsidP="006A23FD">
      <w:r>
        <w:t xml:space="preserve">THIS IS A TEST FILE </w:t>
      </w:r>
    </w:p>
    <w:p w14:paraId="699E27E7" w14:textId="77777777" w:rsidR="006A23FD" w:rsidRDefault="006A23FD" w:rsidP="006A23FD">
      <w:r>
        <w:t xml:space="preserve">THIS IS A TEST FILE </w:t>
      </w:r>
    </w:p>
    <w:p w14:paraId="736DBCD4" w14:textId="77777777" w:rsidR="006A23FD" w:rsidRDefault="006A23FD" w:rsidP="006A23FD">
      <w:r>
        <w:t xml:space="preserve">THIS IS A TEST FILE </w:t>
      </w:r>
    </w:p>
    <w:p w14:paraId="53F21124" w14:textId="77777777" w:rsidR="006A23FD" w:rsidRDefault="006A23FD" w:rsidP="006A23FD">
      <w:r>
        <w:t xml:space="preserve">THIS IS A TEST FILE </w:t>
      </w:r>
    </w:p>
    <w:p w14:paraId="0888834C" w14:textId="77777777" w:rsidR="006A23FD" w:rsidRDefault="006A23FD" w:rsidP="006A23FD">
      <w:r>
        <w:t xml:space="preserve">THIS IS A TEST FILE </w:t>
      </w:r>
    </w:p>
    <w:p w14:paraId="7821BFB1" w14:textId="77777777" w:rsidR="006A23FD" w:rsidRDefault="006A23FD" w:rsidP="006A23FD">
      <w:r>
        <w:t xml:space="preserve">THIS IS A TEST FILE </w:t>
      </w:r>
    </w:p>
    <w:p w14:paraId="41C3D546" w14:textId="77777777" w:rsidR="006A23FD" w:rsidRDefault="006A23FD" w:rsidP="006A23FD">
      <w:r>
        <w:t xml:space="preserve">THIS IS A TEST FILE </w:t>
      </w:r>
    </w:p>
    <w:p w14:paraId="10D9AE88" w14:textId="77777777" w:rsidR="006A23FD" w:rsidRDefault="006A23FD" w:rsidP="006A23FD">
      <w:r>
        <w:t xml:space="preserve">THIS IS A TEST FILE </w:t>
      </w:r>
    </w:p>
    <w:p w14:paraId="0A09518E" w14:textId="77777777" w:rsidR="006A23FD" w:rsidRDefault="006A23FD" w:rsidP="006A23FD">
      <w:r>
        <w:lastRenderedPageBreak/>
        <w:t xml:space="preserve">THIS IS A TEST FILE </w:t>
      </w:r>
    </w:p>
    <w:p w14:paraId="228A6644" w14:textId="77777777" w:rsidR="006A23FD" w:rsidRDefault="006A23FD" w:rsidP="006A23FD">
      <w:r>
        <w:t xml:space="preserve">THIS IS A TEST FILE </w:t>
      </w:r>
    </w:p>
    <w:p w14:paraId="32820297" w14:textId="77777777" w:rsidR="006A23FD" w:rsidRDefault="006A23FD" w:rsidP="006A23FD">
      <w:r>
        <w:t xml:space="preserve">THIS IS A TEST FILE </w:t>
      </w:r>
    </w:p>
    <w:p w14:paraId="40AA2410" w14:textId="77777777" w:rsidR="006A23FD" w:rsidRDefault="006A23FD" w:rsidP="006A23FD">
      <w:r>
        <w:t xml:space="preserve">THIS IS A TEST FILE </w:t>
      </w:r>
    </w:p>
    <w:p w14:paraId="5A363F0C" w14:textId="77777777" w:rsidR="006A23FD" w:rsidRDefault="006A23FD" w:rsidP="006A23FD">
      <w:r>
        <w:t xml:space="preserve">THIS IS A TEST FILE </w:t>
      </w:r>
    </w:p>
    <w:p w14:paraId="6E1D82E7" w14:textId="77777777" w:rsidR="006A23FD" w:rsidRDefault="006A23FD" w:rsidP="006A23FD">
      <w:r>
        <w:t xml:space="preserve">THIS IS A TEST FILE </w:t>
      </w:r>
    </w:p>
    <w:p w14:paraId="7D33C60F" w14:textId="77777777" w:rsidR="006A23FD" w:rsidRDefault="006A23FD" w:rsidP="006A23FD">
      <w:r>
        <w:t xml:space="preserve">THIS IS A TEST FILE </w:t>
      </w:r>
    </w:p>
    <w:p w14:paraId="46422E40" w14:textId="77777777" w:rsidR="006A23FD" w:rsidRDefault="006A23FD" w:rsidP="006A23FD">
      <w:r>
        <w:t xml:space="preserve">THIS IS A TEST FILE </w:t>
      </w:r>
    </w:p>
    <w:p w14:paraId="73F53061" w14:textId="77777777" w:rsidR="006A23FD" w:rsidRDefault="006A23FD" w:rsidP="006A23FD">
      <w:r>
        <w:t xml:space="preserve">THIS IS A TEST FILE </w:t>
      </w:r>
    </w:p>
    <w:p w14:paraId="204DDEFE" w14:textId="77777777" w:rsidR="006A23FD" w:rsidRDefault="006A23FD" w:rsidP="006A23FD">
      <w:r>
        <w:t xml:space="preserve">THIS IS A TEST FILE </w:t>
      </w:r>
    </w:p>
    <w:p w14:paraId="66708386" w14:textId="77777777" w:rsidR="006A23FD" w:rsidRDefault="006A23FD" w:rsidP="006A23FD">
      <w:r>
        <w:t xml:space="preserve">THIS IS A TEST FILE </w:t>
      </w:r>
    </w:p>
    <w:p w14:paraId="05728FF0" w14:textId="77777777" w:rsidR="006A23FD" w:rsidRDefault="006A23FD" w:rsidP="006A23FD">
      <w:r>
        <w:t xml:space="preserve">THIS IS A TEST FILE </w:t>
      </w:r>
    </w:p>
    <w:p w14:paraId="17089F04" w14:textId="77777777" w:rsidR="006A23FD" w:rsidRDefault="006A23FD" w:rsidP="006A23FD">
      <w:r>
        <w:t xml:space="preserve">THIS IS A TEST FILE </w:t>
      </w:r>
    </w:p>
    <w:p w14:paraId="40C9121A" w14:textId="77777777" w:rsidR="006A23FD" w:rsidRDefault="006A23FD" w:rsidP="006A23FD">
      <w:r>
        <w:t xml:space="preserve">THIS IS A TEST FILE </w:t>
      </w:r>
    </w:p>
    <w:p w14:paraId="7CC84B61" w14:textId="77777777" w:rsidR="006A23FD" w:rsidRDefault="006A23FD" w:rsidP="006A23FD">
      <w:r>
        <w:t xml:space="preserve">THIS IS A TEST FILE </w:t>
      </w:r>
    </w:p>
    <w:p w14:paraId="2B00C392" w14:textId="77777777" w:rsidR="006A23FD" w:rsidRDefault="006A23FD" w:rsidP="006A23FD">
      <w:r>
        <w:t xml:space="preserve">THIS IS A TEST FILE </w:t>
      </w:r>
    </w:p>
    <w:p w14:paraId="575B9147" w14:textId="77777777" w:rsidR="006A23FD" w:rsidRDefault="006A23FD" w:rsidP="006A23FD">
      <w:r>
        <w:t xml:space="preserve">THIS IS A TEST FILE </w:t>
      </w:r>
    </w:p>
    <w:p w14:paraId="6EE13771" w14:textId="77777777" w:rsidR="006A23FD" w:rsidRDefault="006A23FD" w:rsidP="006A23FD">
      <w:r>
        <w:t xml:space="preserve">THIS IS A TEST FILE </w:t>
      </w:r>
    </w:p>
    <w:p w14:paraId="5118E468" w14:textId="77777777" w:rsidR="006A23FD" w:rsidRDefault="006A23FD" w:rsidP="006A23FD">
      <w:r>
        <w:t xml:space="preserve">THIS IS A TEST FILE </w:t>
      </w:r>
    </w:p>
    <w:p w14:paraId="42FF5B73" w14:textId="77777777" w:rsidR="006A23FD" w:rsidRDefault="006A23FD" w:rsidP="006A23FD">
      <w:r>
        <w:t xml:space="preserve">THIS IS A TEST FILE </w:t>
      </w:r>
    </w:p>
    <w:p w14:paraId="5964134F" w14:textId="77777777" w:rsidR="006A23FD" w:rsidRDefault="006A23FD" w:rsidP="006A23FD">
      <w:r>
        <w:t xml:space="preserve">THIS IS A TEST FILE </w:t>
      </w:r>
    </w:p>
    <w:p w14:paraId="6F4590F1" w14:textId="77777777" w:rsidR="006A23FD" w:rsidRDefault="006A23FD" w:rsidP="006A23FD">
      <w:r>
        <w:t xml:space="preserve">THIS IS A TEST FILE </w:t>
      </w:r>
    </w:p>
    <w:p w14:paraId="5AD6662F" w14:textId="77777777" w:rsidR="006A23FD" w:rsidRDefault="006A23FD" w:rsidP="006A23FD">
      <w:r>
        <w:t xml:space="preserve">THIS IS A TEST FILE </w:t>
      </w:r>
    </w:p>
    <w:p w14:paraId="6E1B03FF" w14:textId="77777777" w:rsidR="006A23FD" w:rsidRDefault="006A23FD" w:rsidP="006A23FD">
      <w:r>
        <w:t xml:space="preserve">THIS IS A TEST FILE </w:t>
      </w:r>
    </w:p>
    <w:p w14:paraId="1D752F32" w14:textId="77777777" w:rsidR="006A23FD" w:rsidRDefault="006A23FD" w:rsidP="006A23FD">
      <w:r>
        <w:t xml:space="preserve">THIS IS A TEST FILE </w:t>
      </w:r>
    </w:p>
    <w:p w14:paraId="33A057D3" w14:textId="77777777" w:rsidR="006A23FD" w:rsidRDefault="006A23FD" w:rsidP="006A23FD">
      <w:r>
        <w:lastRenderedPageBreak/>
        <w:t xml:space="preserve">THIS IS A TEST FILE </w:t>
      </w:r>
    </w:p>
    <w:p w14:paraId="2955F825" w14:textId="77777777" w:rsidR="006A23FD" w:rsidRDefault="006A23FD" w:rsidP="006A23FD">
      <w:r>
        <w:t xml:space="preserve">THIS IS A TEST FILE </w:t>
      </w:r>
    </w:p>
    <w:p w14:paraId="621D69A6" w14:textId="77777777" w:rsidR="006A23FD" w:rsidRDefault="006A23FD" w:rsidP="006A23FD">
      <w:r>
        <w:t xml:space="preserve">THIS IS A TEST FILE </w:t>
      </w:r>
    </w:p>
    <w:p w14:paraId="1D6AE6B7" w14:textId="77777777" w:rsidR="006A23FD" w:rsidRDefault="006A23FD" w:rsidP="006A23FD">
      <w:r>
        <w:t xml:space="preserve">THIS IS A TEST FILE </w:t>
      </w:r>
    </w:p>
    <w:p w14:paraId="2921B30E" w14:textId="77777777" w:rsidR="006A23FD" w:rsidRDefault="006A23FD" w:rsidP="006A23FD">
      <w:r>
        <w:t xml:space="preserve">THIS IS A TEST FILE </w:t>
      </w:r>
    </w:p>
    <w:p w14:paraId="0CDED8E3" w14:textId="77777777" w:rsidR="006A23FD" w:rsidRPr="006A23FD" w:rsidRDefault="006A23FD" w:rsidP="006A23FD"/>
    <w:p w14:paraId="5C3323CD" w14:textId="77777777" w:rsidR="006A23FD" w:rsidRDefault="006A23FD" w:rsidP="006A23FD">
      <w:r>
        <w:t xml:space="preserve">THIS IS A TEST FILE </w:t>
      </w:r>
    </w:p>
    <w:p w14:paraId="30F1572D" w14:textId="77777777" w:rsidR="006A23FD" w:rsidRDefault="006A23FD" w:rsidP="006A23FD">
      <w:r>
        <w:t xml:space="preserve">THIS IS A TEST FILE </w:t>
      </w:r>
    </w:p>
    <w:p w14:paraId="35AA1BCF" w14:textId="77777777" w:rsidR="006A23FD" w:rsidRDefault="006A23FD" w:rsidP="006A23FD">
      <w:r>
        <w:t xml:space="preserve">THIS IS A TEST FILE </w:t>
      </w:r>
    </w:p>
    <w:p w14:paraId="59F9B275" w14:textId="77777777" w:rsidR="006A23FD" w:rsidRDefault="006A23FD" w:rsidP="006A23FD">
      <w:r>
        <w:t xml:space="preserve">THIS IS A TEST FILE </w:t>
      </w:r>
    </w:p>
    <w:p w14:paraId="5B401FAC" w14:textId="77777777" w:rsidR="006A23FD" w:rsidRDefault="006A23FD" w:rsidP="006A23FD">
      <w:r>
        <w:t xml:space="preserve">THIS IS A TEST FILE </w:t>
      </w:r>
    </w:p>
    <w:p w14:paraId="460BFC46" w14:textId="77777777" w:rsidR="006A23FD" w:rsidRDefault="006A23FD" w:rsidP="006A23FD">
      <w:r>
        <w:t xml:space="preserve">THIS IS A TEST FILE </w:t>
      </w:r>
    </w:p>
    <w:p w14:paraId="54D9EDC2" w14:textId="77777777" w:rsidR="006A23FD" w:rsidRDefault="006A23FD" w:rsidP="006A23FD">
      <w:r>
        <w:t xml:space="preserve">THIS IS A TEST FILE </w:t>
      </w:r>
    </w:p>
    <w:p w14:paraId="47830DA2" w14:textId="77777777" w:rsidR="006A23FD" w:rsidRDefault="006A23FD" w:rsidP="006A23FD">
      <w:r>
        <w:t xml:space="preserve">THIS IS A TEST FILE </w:t>
      </w:r>
    </w:p>
    <w:p w14:paraId="09AED7BF" w14:textId="77777777" w:rsidR="006A23FD" w:rsidRDefault="006A23FD" w:rsidP="006A23FD">
      <w:r>
        <w:t xml:space="preserve">THIS IS A TEST FILE </w:t>
      </w:r>
    </w:p>
    <w:p w14:paraId="13977057" w14:textId="77777777" w:rsidR="006A23FD" w:rsidRDefault="006A23FD" w:rsidP="006A23FD">
      <w:r>
        <w:t xml:space="preserve">THIS IS A TEST FILE </w:t>
      </w:r>
    </w:p>
    <w:p w14:paraId="33BD64B1" w14:textId="77777777" w:rsidR="006A23FD" w:rsidRDefault="006A23FD" w:rsidP="006A23FD">
      <w:r>
        <w:t xml:space="preserve">THIS IS A TEST FILE </w:t>
      </w:r>
    </w:p>
    <w:p w14:paraId="03CC9ECA" w14:textId="77777777" w:rsidR="006A23FD" w:rsidRDefault="006A23FD" w:rsidP="006A23FD">
      <w:r>
        <w:t xml:space="preserve">THIS IS A TEST FILE </w:t>
      </w:r>
    </w:p>
    <w:p w14:paraId="5BF45F9B" w14:textId="77777777" w:rsidR="006A23FD" w:rsidRDefault="006A23FD" w:rsidP="006A23FD">
      <w:r>
        <w:t xml:space="preserve">THIS IS A TEST FILE </w:t>
      </w:r>
    </w:p>
    <w:p w14:paraId="4904AE4D" w14:textId="77777777" w:rsidR="006A23FD" w:rsidRDefault="006A23FD" w:rsidP="006A23FD">
      <w:r>
        <w:t xml:space="preserve">THIS IS A TEST FILE </w:t>
      </w:r>
    </w:p>
    <w:p w14:paraId="539F9684" w14:textId="77777777" w:rsidR="006A23FD" w:rsidRDefault="006A23FD" w:rsidP="006A23FD">
      <w:r>
        <w:t xml:space="preserve">THIS IS A TEST FILE </w:t>
      </w:r>
    </w:p>
    <w:p w14:paraId="2C5E17ED" w14:textId="77777777" w:rsidR="006A23FD" w:rsidRDefault="006A23FD" w:rsidP="006A23FD">
      <w:r>
        <w:t xml:space="preserve">THIS IS A TEST FILE </w:t>
      </w:r>
    </w:p>
    <w:p w14:paraId="30C8AE00" w14:textId="77777777" w:rsidR="006A23FD" w:rsidRDefault="006A23FD" w:rsidP="006A23FD">
      <w:r>
        <w:t xml:space="preserve">THIS IS A TEST FILE </w:t>
      </w:r>
    </w:p>
    <w:p w14:paraId="1DC7F3BE" w14:textId="77777777" w:rsidR="006A23FD" w:rsidRDefault="006A23FD" w:rsidP="006A23FD">
      <w:r>
        <w:t xml:space="preserve">THIS IS A TEST FILE </w:t>
      </w:r>
    </w:p>
    <w:p w14:paraId="1ADE8D47" w14:textId="77777777" w:rsidR="006A23FD" w:rsidRDefault="006A23FD" w:rsidP="006A23FD">
      <w:r>
        <w:t xml:space="preserve">THIS IS A TEST FILE </w:t>
      </w:r>
    </w:p>
    <w:p w14:paraId="66DE9AAF" w14:textId="77777777" w:rsidR="006A23FD" w:rsidRDefault="006A23FD" w:rsidP="006A23FD">
      <w:r>
        <w:lastRenderedPageBreak/>
        <w:t xml:space="preserve">THIS IS A TEST FILE </w:t>
      </w:r>
    </w:p>
    <w:p w14:paraId="04E106C4" w14:textId="77777777" w:rsidR="006A23FD" w:rsidRDefault="006A23FD" w:rsidP="006A23FD">
      <w:r>
        <w:t xml:space="preserve">THIS IS A TEST FILE </w:t>
      </w:r>
    </w:p>
    <w:p w14:paraId="47CD42DA" w14:textId="77777777" w:rsidR="006A23FD" w:rsidRDefault="006A23FD" w:rsidP="006A23FD">
      <w:r>
        <w:t xml:space="preserve">THIS IS A TEST FILE </w:t>
      </w:r>
    </w:p>
    <w:p w14:paraId="288A8122" w14:textId="77777777" w:rsidR="006A23FD" w:rsidRDefault="006A23FD" w:rsidP="006A23FD">
      <w:r>
        <w:t xml:space="preserve">THIS IS A TEST FILE </w:t>
      </w:r>
    </w:p>
    <w:p w14:paraId="6488CA51" w14:textId="77777777" w:rsidR="006A23FD" w:rsidRDefault="006A23FD" w:rsidP="006A23FD">
      <w:r>
        <w:t xml:space="preserve">THIS IS A TEST FILE </w:t>
      </w:r>
    </w:p>
    <w:p w14:paraId="6EC684E0" w14:textId="77777777" w:rsidR="006A23FD" w:rsidRDefault="006A23FD" w:rsidP="006A23FD">
      <w:r>
        <w:t xml:space="preserve">THIS IS A TEST FILE </w:t>
      </w:r>
    </w:p>
    <w:p w14:paraId="50E48474" w14:textId="77777777" w:rsidR="006A23FD" w:rsidRDefault="006A23FD" w:rsidP="006A23FD">
      <w:r>
        <w:t xml:space="preserve">THIS IS A TEST FILE </w:t>
      </w:r>
    </w:p>
    <w:p w14:paraId="69BA3260" w14:textId="77777777" w:rsidR="006A23FD" w:rsidRDefault="006A23FD" w:rsidP="006A23FD">
      <w:r>
        <w:t xml:space="preserve">THIS IS A TEST FILE </w:t>
      </w:r>
    </w:p>
    <w:p w14:paraId="272B7DB8" w14:textId="77777777" w:rsidR="006A23FD" w:rsidRDefault="006A23FD" w:rsidP="006A23FD">
      <w:r>
        <w:t xml:space="preserve">THIS IS A TEST FILE </w:t>
      </w:r>
    </w:p>
    <w:p w14:paraId="4A82C473" w14:textId="77777777" w:rsidR="006A23FD" w:rsidRDefault="006A23FD" w:rsidP="006A23FD">
      <w:r>
        <w:t xml:space="preserve">THIS IS A TEST FILE </w:t>
      </w:r>
    </w:p>
    <w:p w14:paraId="15B749FE" w14:textId="77777777" w:rsidR="006A23FD" w:rsidRDefault="006A23FD" w:rsidP="006A23FD">
      <w:r>
        <w:t xml:space="preserve">THIS IS A TEST FILE </w:t>
      </w:r>
    </w:p>
    <w:p w14:paraId="339E636D" w14:textId="77777777" w:rsidR="006A23FD" w:rsidRDefault="006A23FD" w:rsidP="006A23FD">
      <w:r>
        <w:t xml:space="preserve">THIS IS A TEST FILE </w:t>
      </w:r>
    </w:p>
    <w:p w14:paraId="5E591161" w14:textId="77777777" w:rsidR="006A23FD" w:rsidRDefault="006A23FD" w:rsidP="006A23FD">
      <w:r>
        <w:t xml:space="preserve">THIS IS A TEST FILE </w:t>
      </w:r>
    </w:p>
    <w:p w14:paraId="19FCACB4" w14:textId="77777777" w:rsidR="006A23FD" w:rsidRDefault="006A23FD" w:rsidP="006A23FD">
      <w:r>
        <w:t xml:space="preserve">THIS IS A TEST FILE </w:t>
      </w:r>
    </w:p>
    <w:p w14:paraId="0D7A2F8A" w14:textId="77777777" w:rsidR="006A23FD" w:rsidRDefault="006A23FD" w:rsidP="006A23FD">
      <w:r>
        <w:t xml:space="preserve">THIS IS A TEST FILE </w:t>
      </w:r>
    </w:p>
    <w:p w14:paraId="237E72D0" w14:textId="77777777" w:rsidR="006A23FD" w:rsidRDefault="006A23FD" w:rsidP="006A23FD">
      <w:r>
        <w:t xml:space="preserve">THIS IS A TEST FILE </w:t>
      </w:r>
    </w:p>
    <w:p w14:paraId="45075973" w14:textId="77777777" w:rsidR="006A23FD" w:rsidRDefault="006A23FD" w:rsidP="006A23FD">
      <w:r>
        <w:t xml:space="preserve">THIS IS A TEST FILE </w:t>
      </w:r>
    </w:p>
    <w:p w14:paraId="45FF59FB" w14:textId="77777777" w:rsidR="006A23FD" w:rsidRDefault="006A23FD" w:rsidP="006A23FD">
      <w:r>
        <w:t xml:space="preserve">THIS IS A TEST FILE </w:t>
      </w:r>
    </w:p>
    <w:p w14:paraId="702BDDC7" w14:textId="77777777" w:rsidR="006A23FD" w:rsidRDefault="006A23FD" w:rsidP="006A23FD">
      <w:r>
        <w:t xml:space="preserve">THIS IS A TEST FILE </w:t>
      </w:r>
    </w:p>
    <w:p w14:paraId="5DE81533" w14:textId="77777777" w:rsidR="006A23FD" w:rsidRDefault="006A23FD" w:rsidP="006A23FD">
      <w:r>
        <w:t xml:space="preserve">THIS IS A TEST FILE </w:t>
      </w:r>
    </w:p>
    <w:p w14:paraId="2B8233C0" w14:textId="77777777" w:rsidR="006A23FD" w:rsidRDefault="006A23FD" w:rsidP="006A23FD">
      <w:r>
        <w:t xml:space="preserve">THIS IS A TEST FILE </w:t>
      </w:r>
    </w:p>
    <w:p w14:paraId="3D0807A5" w14:textId="77777777" w:rsidR="006A23FD" w:rsidRDefault="006A23FD" w:rsidP="006A23FD">
      <w:r>
        <w:t xml:space="preserve">THIS IS A TEST FILE </w:t>
      </w:r>
    </w:p>
    <w:p w14:paraId="781A15F0" w14:textId="77777777" w:rsidR="006A23FD" w:rsidRDefault="006A23FD" w:rsidP="006A23FD">
      <w:r>
        <w:t xml:space="preserve">THIS IS A TEST FILE </w:t>
      </w:r>
    </w:p>
    <w:p w14:paraId="1BC87F97" w14:textId="77777777" w:rsidR="006A23FD" w:rsidRDefault="006A23FD" w:rsidP="006A23FD">
      <w:r>
        <w:t xml:space="preserve">THIS IS A TEST FILE </w:t>
      </w:r>
    </w:p>
    <w:p w14:paraId="75D390CE" w14:textId="77777777" w:rsidR="006A23FD" w:rsidRPr="006A23FD" w:rsidRDefault="006A23FD" w:rsidP="006A23FD"/>
    <w:p w14:paraId="50671D94" w14:textId="77777777" w:rsidR="006A23FD" w:rsidRDefault="006A23FD" w:rsidP="006A23FD">
      <w:r>
        <w:lastRenderedPageBreak/>
        <w:t xml:space="preserve">THIS IS A TEST FILE </w:t>
      </w:r>
    </w:p>
    <w:p w14:paraId="1EE6A297" w14:textId="77777777" w:rsidR="006A23FD" w:rsidRDefault="006A23FD" w:rsidP="006A23FD">
      <w:r>
        <w:t xml:space="preserve">THIS IS A TEST FILE </w:t>
      </w:r>
    </w:p>
    <w:p w14:paraId="10F83CF2" w14:textId="77777777" w:rsidR="006A23FD" w:rsidRDefault="006A23FD" w:rsidP="006A23FD">
      <w:r>
        <w:t xml:space="preserve">THIS IS A TEST FILE </w:t>
      </w:r>
    </w:p>
    <w:p w14:paraId="1E46CB56" w14:textId="77777777" w:rsidR="006A23FD" w:rsidRDefault="006A23FD" w:rsidP="006A23FD">
      <w:r>
        <w:t xml:space="preserve">THIS IS A TEST FILE </w:t>
      </w:r>
    </w:p>
    <w:p w14:paraId="1CF3574B" w14:textId="77777777" w:rsidR="006A23FD" w:rsidRDefault="006A23FD" w:rsidP="006A23FD">
      <w:r>
        <w:t xml:space="preserve">THIS IS A TEST FILE </w:t>
      </w:r>
    </w:p>
    <w:p w14:paraId="3E68A2CD" w14:textId="77777777" w:rsidR="006A23FD" w:rsidRDefault="006A23FD" w:rsidP="006A23FD">
      <w:r>
        <w:t xml:space="preserve">THIS IS A TEST FILE </w:t>
      </w:r>
    </w:p>
    <w:p w14:paraId="4F3A620C" w14:textId="77777777" w:rsidR="006A23FD" w:rsidRDefault="006A23FD" w:rsidP="006A23FD">
      <w:r>
        <w:t xml:space="preserve">THIS IS A TEST FILE </w:t>
      </w:r>
    </w:p>
    <w:p w14:paraId="0DD03C75" w14:textId="77777777" w:rsidR="006A23FD" w:rsidRDefault="006A23FD" w:rsidP="006A23FD">
      <w:r>
        <w:t xml:space="preserve">THIS IS A TEST FILE </w:t>
      </w:r>
    </w:p>
    <w:p w14:paraId="08ABFCAB" w14:textId="77777777" w:rsidR="006A23FD" w:rsidRDefault="006A23FD" w:rsidP="006A23FD">
      <w:r>
        <w:t xml:space="preserve">THIS IS A TEST FILE </w:t>
      </w:r>
    </w:p>
    <w:p w14:paraId="4908ED62" w14:textId="77777777" w:rsidR="006A23FD" w:rsidRDefault="006A23FD" w:rsidP="006A23FD">
      <w:r>
        <w:t xml:space="preserve">THIS IS A TEST FILE </w:t>
      </w:r>
    </w:p>
    <w:p w14:paraId="7687AA74" w14:textId="77777777" w:rsidR="006A23FD" w:rsidRDefault="006A23FD" w:rsidP="006A23FD">
      <w:r>
        <w:t xml:space="preserve">THIS IS A TEST FILE </w:t>
      </w:r>
    </w:p>
    <w:p w14:paraId="4DA32CE2" w14:textId="77777777" w:rsidR="006A23FD" w:rsidRDefault="006A23FD" w:rsidP="006A23FD">
      <w:r>
        <w:t xml:space="preserve">THIS IS A TEST FILE </w:t>
      </w:r>
    </w:p>
    <w:p w14:paraId="07FDC6FA" w14:textId="77777777" w:rsidR="006A23FD" w:rsidRDefault="006A23FD" w:rsidP="006A23FD">
      <w:r>
        <w:t xml:space="preserve">THIS IS A TEST FILE </w:t>
      </w:r>
    </w:p>
    <w:p w14:paraId="2DC71560" w14:textId="77777777" w:rsidR="006A23FD" w:rsidRDefault="006A23FD" w:rsidP="006A23FD">
      <w:r>
        <w:t xml:space="preserve">THIS IS A TEST FILE </w:t>
      </w:r>
    </w:p>
    <w:p w14:paraId="498BD253" w14:textId="77777777" w:rsidR="006A23FD" w:rsidRDefault="006A23FD" w:rsidP="006A23FD">
      <w:r>
        <w:t xml:space="preserve">THIS IS A TEST FILE </w:t>
      </w:r>
    </w:p>
    <w:p w14:paraId="14109AD0" w14:textId="77777777" w:rsidR="006A23FD" w:rsidRDefault="006A23FD" w:rsidP="006A23FD">
      <w:r>
        <w:t xml:space="preserve">THIS IS A TEST FILE </w:t>
      </w:r>
    </w:p>
    <w:p w14:paraId="5C0FDD2D" w14:textId="77777777" w:rsidR="006A23FD" w:rsidRDefault="006A23FD" w:rsidP="006A23FD">
      <w:r>
        <w:t xml:space="preserve">THIS IS A TEST FILE </w:t>
      </w:r>
    </w:p>
    <w:p w14:paraId="67A4E95A" w14:textId="77777777" w:rsidR="006A23FD" w:rsidRDefault="006A23FD" w:rsidP="006A23FD">
      <w:r>
        <w:t xml:space="preserve">THIS IS A TEST FILE </w:t>
      </w:r>
    </w:p>
    <w:p w14:paraId="3C991203" w14:textId="77777777" w:rsidR="006A23FD" w:rsidRDefault="006A23FD" w:rsidP="006A23FD">
      <w:r>
        <w:t xml:space="preserve">THIS IS A TEST FILE </w:t>
      </w:r>
    </w:p>
    <w:p w14:paraId="5754E1A4" w14:textId="77777777" w:rsidR="006A23FD" w:rsidRDefault="006A23FD" w:rsidP="006A23FD">
      <w:r>
        <w:t xml:space="preserve">THIS IS A TEST FILE </w:t>
      </w:r>
    </w:p>
    <w:p w14:paraId="6E6147A3" w14:textId="77777777" w:rsidR="006A23FD" w:rsidRDefault="006A23FD" w:rsidP="006A23FD">
      <w:r>
        <w:t xml:space="preserve">THIS IS A TEST FILE </w:t>
      </w:r>
    </w:p>
    <w:p w14:paraId="25062A1C" w14:textId="77777777" w:rsidR="006A23FD" w:rsidRDefault="006A23FD" w:rsidP="006A23FD">
      <w:r>
        <w:t xml:space="preserve">THIS IS A TEST FILE </w:t>
      </w:r>
    </w:p>
    <w:p w14:paraId="788A2B3E" w14:textId="77777777" w:rsidR="006A23FD" w:rsidRDefault="006A23FD" w:rsidP="006A23FD">
      <w:r>
        <w:t xml:space="preserve">THIS IS A TEST FILE </w:t>
      </w:r>
    </w:p>
    <w:p w14:paraId="67A9D6C4" w14:textId="77777777" w:rsidR="006A23FD" w:rsidRDefault="006A23FD" w:rsidP="006A23FD">
      <w:r>
        <w:t xml:space="preserve">THIS IS A TEST FILE </w:t>
      </w:r>
    </w:p>
    <w:p w14:paraId="79A1171C" w14:textId="77777777" w:rsidR="006A23FD" w:rsidRDefault="006A23FD" w:rsidP="006A23FD">
      <w:r>
        <w:t xml:space="preserve">THIS IS A TEST FILE </w:t>
      </w:r>
    </w:p>
    <w:p w14:paraId="34007B51" w14:textId="77777777" w:rsidR="006A23FD" w:rsidRDefault="006A23FD" w:rsidP="006A23FD">
      <w:r>
        <w:lastRenderedPageBreak/>
        <w:t xml:space="preserve">THIS IS A TEST FILE </w:t>
      </w:r>
    </w:p>
    <w:p w14:paraId="1187ACDE" w14:textId="77777777" w:rsidR="006A23FD" w:rsidRDefault="006A23FD" w:rsidP="006A23FD">
      <w:r>
        <w:t xml:space="preserve">THIS IS A TEST FILE </w:t>
      </w:r>
    </w:p>
    <w:p w14:paraId="1CFF7D58" w14:textId="77777777" w:rsidR="006A23FD" w:rsidRDefault="006A23FD" w:rsidP="006A23FD">
      <w:r>
        <w:t xml:space="preserve">THIS IS A TEST FILE </w:t>
      </w:r>
    </w:p>
    <w:p w14:paraId="10785165" w14:textId="77777777" w:rsidR="006A23FD" w:rsidRDefault="006A23FD" w:rsidP="006A23FD">
      <w:r>
        <w:t xml:space="preserve">THIS IS A TEST FILE </w:t>
      </w:r>
    </w:p>
    <w:p w14:paraId="72D73A8C" w14:textId="77777777" w:rsidR="006A23FD" w:rsidRDefault="006A23FD" w:rsidP="006A23FD">
      <w:r>
        <w:t xml:space="preserve">THIS IS A TEST FILE </w:t>
      </w:r>
    </w:p>
    <w:p w14:paraId="45EE092A" w14:textId="77777777" w:rsidR="006A23FD" w:rsidRDefault="006A23FD" w:rsidP="006A23FD">
      <w:r>
        <w:t xml:space="preserve">THIS IS A TEST FILE </w:t>
      </w:r>
    </w:p>
    <w:p w14:paraId="57E27748" w14:textId="77777777" w:rsidR="006A23FD" w:rsidRDefault="006A23FD" w:rsidP="006A23FD">
      <w:r>
        <w:t xml:space="preserve">THIS IS A TEST FILE </w:t>
      </w:r>
    </w:p>
    <w:p w14:paraId="2606FBFF" w14:textId="77777777" w:rsidR="006A23FD" w:rsidRDefault="006A23FD" w:rsidP="006A23FD">
      <w:r>
        <w:t xml:space="preserve">THIS IS A TEST FILE </w:t>
      </w:r>
    </w:p>
    <w:p w14:paraId="74FE1C42" w14:textId="77777777" w:rsidR="006A23FD" w:rsidRDefault="006A23FD" w:rsidP="006A23FD">
      <w:r>
        <w:t xml:space="preserve">THIS IS A TEST FILE </w:t>
      </w:r>
    </w:p>
    <w:p w14:paraId="538EF9C6" w14:textId="77777777" w:rsidR="006A23FD" w:rsidRDefault="006A23FD" w:rsidP="006A23FD">
      <w:r>
        <w:t xml:space="preserve">THIS IS A TEST FILE </w:t>
      </w:r>
    </w:p>
    <w:p w14:paraId="2F110D0D" w14:textId="77777777" w:rsidR="006A23FD" w:rsidRDefault="006A23FD" w:rsidP="006A23FD">
      <w:r>
        <w:t xml:space="preserve">THIS IS A TEST FILE </w:t>
      </w:r>
    </w:p>
    <w:p w14:paraId="3C2E89AF" w14:textId="77777777" w:rsidR="006A23FD" w:rsidRDefault="006A23FD" w:rsidP="006A23FD">
      <w:r>
        <w:t xml:space="preserve">THIS IS A TEST FILE </w:t>
      </w:r>
    </w:p>
    <w:p w14:paraId="6064CFDF" w14:textId="77777777" w:rsidR="006A23FD" w:rsidRDefault="006A23FD" w:rsidP="006A23FD">
      <w:r>
        <w:t xml:space="preserve">THIS IS A TEST FILE </w:t>
      </w:r>
    </w:p>
    <w:p w14:paraId="16877AED" w14:textId="77777777" w:rsidR="006A23FD" w:rsidRDefault="006A23FD" w:rsidP="006A23FD">
      <w:r>
        <w:t xml:space="preserve">THIS IS A TEST FILE </w:t>
      </w:r>
    </w:p>
    <w:p w14:paraId="66839290" w14:textId="77777777" w:rsidR="006A23FD" w:rsidRDefault="006A23FD" w:rsidP="006A23FD">
      <w:r>
        <w:t xml:space="preserve">THIS IS A TEST FILE </w:t>
      </w:r>
    </w:p>
    <w:p w14:paraId="609A8E8E" w14:textId="77777777" w:rsidR="006A23FD" w:rsidRDefault="006A23FD" w:rsidP="006A23FD">
      <w:r>
        <w:t xml:space="preserve">THIS IS A TEST FILE </w:t>
      </w:r>
    </w:p>
    <w:p w14:paraId="245BBB2C" w14:textId="77777777" w:rsidR="006A23FD" w:rsidRDefault="006A23FD" w:rsidP="006A23FD">
      <w:r>
        <w:t xml:space="preserve">THIS IS A TEST FILE </w:t>
      </w:r>
    </w:p>
    <w:p w14:paraId="6E285BCD" w14:textId="77777777" w:rsidR="006A23FD" w:rsidRDefault="006A23FD" w:rsidP="006A23FD">
      <w:r>
        <w:t xml:space="preserve">THIS IS A TEST FILE </w:t>
      </w:r>
    </w:p>
    <w:p w14:paraId="1D56B8FE" w14:textId="77777777" w:rsidR="006A23FD" w:rsidRPr="006A23FD" w:rsidRDefault="006A23FD" w:rsidP="006A23FD"/>
    <w:p w14:paraId="2303A2F2" w14:textId="77777777" w:rsidR="006A23FD" w:rsidRDefault="006A23FD" w:rsidP="006A23FD">
      <w:r>
        <w:t xml:space="preserve">THIS IS A TEST FILE </w:t>
      </w:r>
    </w:p>
    <w:p w14:paraId="5D8EDA01" w14:textId="77777777" w:rsidR="006A23FD" w:rsidRDefault="006A23FD" w:rsidP="006A23FD">
      <w:r>
        <w:t xml:space="preserve">THIS IS A TEST FILE </w:t>
      </w:r>
    </w:p>
    <w:p w14:paraId="4C4E4C21" w14:textId="77777777" w:rsidR="006A23FD" w:rsidRDefault="006A23FD" w:rsidP="006A23FD">
      <w:r>
        <w:t xml:space="preserve">THIS IS A TEST FILE </w:t>
      </w:r>
    </w:p>
    <w:p w14:paraId="72CB59D0" w14:textId="77777777" w:rsidR="006A23FD" w:rsidRDefault="006A23FD" w:rsidP="006A23FD">
      <w:r>
        <w:t xml:space="preserve">THIS IS A TEST FILE </w:t>
      </w:r>
    </w:p>
    <w:p w14:paraId="7E4179DE" w14:textId="77777777" w:rsidR="006A23FD" w:rsidRDefault="006A23FD" w:rsidP="006A23FD">
      <w:r>
        <w:t xml:space="preserve">THIS IS A TEST FILE </w:t>
      </w:r>
    </w:p>
    <w:p w14:paraId="30ED3CD9" w14:textId="77777777" w:rsidR="006A23FD" w:rsidRDefault="006A23FD" w:rsidP="006A23FD">
      <w:r>
        <w:t xml:space="preserve">THIS IS A TEST FILE </w:t>
      </w:r>
    </w:p>
    <w:p w14:paraId="18442CC6" w14:textId="77777777" w:rsidR="006A23FD" w:rsidRDefault="006A23FD" w:rsidP="006A23FD">
      <w:r>
        <w:lastRenderedPageBreak/>
        <w:t xml:space="preserve">THIS IS A TEST FILE </w:t>
      </w:r>
    </w:p>
    <w:p w14:paraId="0A76568A" w14:textId="77777777" w:rsidR="006A23FD" w:rsidRDefault="006A23FD" w:rsidP="006A23FD">
      <w:r>
        <w:t xml:space="preserve">THIS IS A TEST FILE </w:t>
      </w:r>
    </w:p>
    <w:p w14:paraId="78E29EDB" w14:textId="77777777" w:rsidR="006A23FD" w:rsidRDefault="006A23FD" w:rsidP="006A23FD">
      <w:r>
        <w:t xml:space="preserve">THIS IS A TEST FILE </w:t>
      </w:r>
    </w:p>
    <w:p w14:paraId="28F536A4" w14:textId="77777777" w:rsidR="006A23FD" w:rsidRDefault="006A23FD" w:rsidP="006A23FD">
      <w:r>
        <w:t xml:space="preserve">THIS IS A TEST FILE </w:t>
      </w:r>
    </w:p>
    <w:p w14:paraId="623DE773" w14:textId="77777777" w:rsidR="006A23FD" w:rsidRDefault="006A23FD" w:rsidP="006A23FD">
      <w:r>
        <w:t xml:space="preserve">THIS IS A TEST FILE </w:t>
      </w:r>
    </w:p>
    <w:p w14:paraId="7BE5179E" w14:textId="77777777" w:rsidR="006A23FD" w:rsidRDefault="006A23FD" w:rsidP="006A23FD">
      <w:r>
        <w:t xml:space="preserve">THIS IS A TEST FILE </w:t>
      </w:r>
    </w:p>
    <w:p w14:paraId="1EC7F75F" w14:textId="77777777" w:rsidR="006A23FD" w:rsidRDefault="006A23FD" w:rsidP="006A23FD">
      <w:r>
        <w:t xml:space="preserve">THIS IS A TEST FILE </w:t>
      </w:r>
    </w:p>
    <w:p w14:paraId="7869AB6F" w14:textId="77777777" w:rsidR="006A23FD" w:rsidRDefault="006A23FD" w:rsidP="006A23FD">
      <w:r>
        <w:t xml:space="preserve">THIS IS A TEST FILE </w:t>
      </w:r>
    </w:p>
    <w:p w14:paraId="08E2BCCF" w14:textId="77777777" w:rsidR="006A23FD" w:rsidRDefault="006A23FD" w:rsidP="006A23FD">
      <w:r>
        <w:t xml:space="preserve">THIS IS A TEST FILE </w:t>
      </w:r>
    </w:p>
    <w:p w14:paraId="7D7211DC" w14:textId="77777777" w:rsidR="006A23FD" w:rsidRDefault="006A23FD" w:rsidP="006A23FD">
      <w:r>
        <w:t xml:space="preserve">THIS IS A TEST FILE </w:t>
      </w:r>
    </w:p>
    <w:p w14:paraId="1C241BC3" w14:textId="77777777" w:rsidR="006A23FD" w:rsidRDefault="006A23FD" w:rsidP="006A23FD">
      <w:r>
        <w:t xml:space="preserve">THIS IS A TEST FILE </w:t>
      </w:r>
    </w:p>
    <w:p w14:paraId="3049BE9D" w14:textId="77777777" w:rsidR="006A23FD" w:rsidRDefault="006A23FD" w:rsidP="006A23FD">
      <w:r>
        <w:t xml:space="preserve">THIS IS A TEST FILE </w:t>
      </w:r>
    </w:p>
    <w:p w14:paraId="18225E69" w14:textId="77777777" w:rsidR="006A23FD" w:rsidRDefault="006A23FD" w:rsidP="006A23FD">
      <w:r>
        <w:t xml:space="preserve">THIS IS A TEST FILE </w:t>
      </w:r>
    </w:p>
    <w:p w14:paraId="798C9FA8" w14:textId="77777777" w:rsidR="006A23FD" w:rsidRDefault="006A23FD" w:rsidP="006A23FD">
      <w:r>
        <w:t xml:space="preserve">THIS IS A TEST FILE </w:t>
      </w:r>
    </w:p>
    <w:p w14:paraId="22D5F51B" w14:textId="77777777" w:rsidR="006A23FD" w:rsidRDefault="006A23FD" w:rsidP="006A23FD">
      <w:r>
        <w:t xml:space="preserve">THIS IS A TEST FILE </w:t>
      </w:r>
    </w:p>
    <w:p w14:paraId="0528D711" w14:textId="77777777" w:rsidR="006A23FD" w:rsidRDefault="006A23FD" w:rsidP="006A23FD">
      <w:r>
        <w:t xml:space="preserve">THIS IS A TEST FILE </w:t>
      </w:r>
    </w:p>
    <w:p w14:paraId="0ACF5AE1" w14:textId="77777777" w:rsidR="006A23FD" w:rsidRDefault="006A23FD" w:rsidP="006A23FD">
      <w:r>
        <w:t xml:space="preserve">THIS IS A TEST FILE </w:t>
      </w:r>
    </w:p>
    <w:p w14:paraId="4FDE29F4" w14:textId="77777777" w:rsidR="006A23FD" w:rsidRDefault="006A23FD" w:rsidP="006A23FD">
      <w:r>
        <w:t xml:space="preserve">THIS IS A TEST FILE </w:t>
      </w:r>
    </w:p>
    <w:p w14:paraId="18FC42AB" w14:textId="77777777" w:rsidR="006A23FD" w:rsidRDefault="006A23FD" w:rsidP="006A23FD">
      <w:r>
        <w:t xml:space="preserve">THIS IS A TEST FILE </w:t>
      </w:r>
    </w:p>
    <w:p w14:paraId="20966979" w14:textId="77777777" w:rsidR="006A23FD" w:rsidRDefault="006A23FD" w:rsidP="006A23FD">
      <w:r>
        <w:t xml:space="preserve">THIS IS A TEST FILE </w:t>
      </w:r>
    </w:p>
    <w:p w14:paraId="45590825" w14:textId="77777777" w:rsidR="006A23FD" w:rsidRDefault="006A23FD" w:rsidP="006A23FD">
      <w:r>
        <w:t xml:space="preserve">THIS IS A TEST FILE </w:t>
      </w:r>
    </w:p>
    <w:p w14:paraId="039A4E55" w14:textId="77777777" w:rsidR="006A23FD" w:rsidRDefault="006A23FD" w:rsidP="006A23FD">
      <w:r>
        <w:t xml:space="preserve">THIS IS A TEST FILE </w:t>
      </w:r>
    </w:p>
    <w:p w14:paraId="51BBD304" w14:textId="77777777" w:rsidR="006A23FD" w:rsidRDefault="006A23FD" w:rsidP="006A23FD">
      <w:r>
        <w:t xml:space="preserve">THIS IS A TEST FILE </w:t>
      </w:r>
    </w:p>
    <w:p w14:paraId="2D9B2CE0" w14:textId="77777777" w:rsidR="006A23FD" w:rsidRDefault="006A23FD" w:rsidP="006A23FD">
      <w:r>
        <w:t xml:space="preserve">THIS IS A TEST FILE </w:t>
      </w:r>
    </w:p>
    <w:p w14:paraId="351560D9" w14:textId="77777777" w:rsidR="006A23FD" w:rsidRDefault="006A23FD" w:rsidP="006A23FD">
      <w:r>
        <w:t xml:space="preserve">THIS IS A TEST FILE </w:t>
      </w:r>
    </w:p>
    <w:p w14:paraId="103125A6" w14:textId="77777777" w:rsidR="006A23FD" w:rsidRDefault="006A23FD" w:rsidP="006A23FD">
      <w:r>
        <w:lastRenderedPageBreak/>
        <w:t xml:space="preserve">THIS IS A TEST FILE </w:t>
      </w:r>
    </w:p>
    <w:p w14:paraId="487E095A" w14:textId="77777777" w:rsidR="006A23FD" w:rsidRDefault="006A23FD" w:rsidP="006A23FD">
      <w:r>
        <w:t xml:space="preserve">THIS IS A TEST FILE </w:t>
      </w:r>
    </w:p>
    <w:p w14:paraId="26399671" w14:textId="77777777" w:rsidR="006A23FD" w:rsidRDefault="006A23FD" w:rsidP="006A23FD">
      <w:r>
        <w:t xml:space="preserve">THIS IS A TEST FILE </w:t>
      </w:r>
    </w:p>
    <w:p w14:paraId="0A4D313D" w14:textId="77777777" w:rsidR="006A23FD" w:rsidRDefault="006A23FD" w:rsidP="006A23FD">
      <w:r>
        <w:t xml:space="preserve">THIS IS A TEST FILE </w:t>
      </w:r>
    </w:p>
    <w:p w14:paraId="4E66AFE0" w14:textId="77777777" w:rsidR="006A23FD" w:rsidRDefault="006A23FD" w:rsidP="006A23FD">
      <w:r>
        <w:t xml:space="preserve">THIS IS A TEST FILE </w:t>
      </w:r>
    </w:p>
    <w:p w14:paraId="5475FF7D" w14:textId="77777777" w:rsidR="006A23FD" w:rsidRDefault="006A23FD" w:rsidP="006A23FD">
      <w:r>
        <w:t xml:space="preserve">THIS IS A TEST FILE </w:t>
      </w:r>
    </w:p>
    <w:p w14:paraId="4DD73374" w14:textId="77777777" w:rsidR="006A23FD" w:rsidRDefault="006A23FD" w:rsidP="006A23FD">
      <w:r>
        <w:t xml:space="preserve">THIS IS A TEST FILE </w:t>
      </w:r>
    </w:p>
    <w:p w14:paraId="53DDC933" w14:textId="77777777" w:rsidR="006A23FD" w:rsidRDefault="006A23FD" w:rsidP="006A23FD">
      <w:r>
        <w:t xml:space="preserve">THIS IS A TEST FILE </w:t>
      </w:r>
    </w:p>
    <w:p w14:paraId="7E7C7E1E" w14:textId="77777777" w:rsidR="006A23FD" w:rsidRDefault="006A23FD" w:rsidP="006A23FD">
      <w:r>
        <w:t xml:space="preserve">THIS IS A TEST FILE </w:t>
      </w:r>
    </w:p>
    <w:p w14:paraId="08FF47E0" w14:textId="77777777" w:rsidR="006A23FD" w:rsidRDefault="006A23FD" w:rsidP="006A23FD">
      <w:r>
        <w:t xml:space="preserve">THIS IS A TEST FILE </w:t>
      </w:r>
    </w:p>
    <w:p w14:paraId="44752355" w14:textId="77777777" w:rsidR="006A23FD" w:rsidRDefault="006A23FD" w:rsidP="006A23FD">
      <w:r>
        <w:t xml:space="preserve">THIS IS A TEST FILE </w:t>
      </w:r>
    </w:p>
    <w:p w14:paraId="5CD94E3E" w14:textId="77777777" w:rsidR="006A23FD" w:rsidRDefault="006A23FD" w:rsidP="006A23FD">
      <w:r>
        <w:t xml:space="preserve">THIS IS A TEST FILE </w:t>
      </w:r>
    </w:p>
    <w:p w14:paraId="179B7C9D" w14:textId="77777777" w:rsidR="006A23FD" w:rsidRPr="006A23FD" w:rsidRDefault="006A23FD" w:rsidP="006A23FD"/>
    <w:p w14:paraId="43084F94" w14:textId="77777777" w:rsidR="006A23FD" w:rsidRDefault="006A23FD" w:rsidP="006A23FD">
      <w:r>
        <w:t xml:space="preserve">THIS IS A TEST FILE </w:t>
      </w:r>
    </w:p>
    <w:p w14:paraId="30E1B19D" w14:textId="77777777" w:rsidR="006A23FD" w:rsidRDefault="006A23FD" w:rsidP="006A23FD">
      <w:r>
        <w:t xml:space="preserve">THIS IS A TEST FILE </w:t>
      </w:r>
    </w:p>
    <w:p w14:paraId="5D67AD80" w14:textId="77777777" w:rsidR="006A23FD" w:rsidRDefault="006A23FD" w:rsidP="006A23FD">
      <w:r>
        <w:t xml:space="preserve">THIS IS A TEST FILE </w:t>
      </w:r>
    </w:p>
    <w:p w14:paraId="6D77DCB1" w14:textId="77777777" w:rsidR="006A23FD" w:rsidRDefault="006A23FD" w:rsidP="006A23FD">
      <w:r>
        <w:t xml:space="preserve">THIS IS A TEST FILE </w:t>
      </w:r>
    </w:p>
    <w:p w14:paraId="2A5A604C" w14:textId="77777777" w:rsidR="006A23FD" w:rsidRDefault="006A23FD" w:rsidP="006A23FD">
      <w:r>
        <w:t xml:space="preserve">THIS IS A TEST FILE </w:t>
      </w:r>
    </w:p>
    <w:p w14:paraId="682D0FF6" w14:textId="77777777" w:rsidR="006A23FD" w:rsidRDefault="006A23FD" w:rsidP="006A23FD">
      <w:r>
        <w:t xml:space="preserve">THIS IS A TEST FILE </w:t>
      </w:r>
    </w:p>
    <w:p w14:paraId="23CA2DBB" w14:textId="77777777" w:rsidR="006A23FD" w:rsidRDefault="006A23FD" w:rsidP="006A23FD">
      <w:r>
        <w:t xml:space="preserve">THIS IS A TEST FILE </w:t>
      </w:r>
    </w:p>
    <w:p w14:paraId="1E491EDA" w14:textId="77777777" w:rsidR="006A23FD" w:rsidRDefault="006A23FD" w:rsidP="006A23FD">
      <w:r>
        <w:t xml:space="preserve">THIS IS A TEST FILE </w:t>
      </w:r>
    </w:p>
    <w:p w14:paraId="76314258" w14:textId="77777777" w:rsidR="006A23FD" w:rsidRDefault="006A23FD" w:rsidP="006A23FD">
      <w:r>
        <w:t xml:space="preserve">THIS IS A TEST FILE </w:t>
      </w:r>
    </w:p>
    <w:p w14:paraId="5ACB302A" w14:textId="77777777" w:rsidR="006A23FD" w:rsidRDefault="006A23FD" w:rsidP="006A23FD">
      <w:r>
        <w:t xml:space="preserve">THIS IS A TEST FILE </w:t>
      </w:r>
    </w:p>
    <w:p w14:paraId="4003A163" w14:textId="77777777" w:rsidR="006A23FD" w:rsidRDefault="006A23FD" w:rsidP="006A23FD">
      <w:r>
        <w:t xml:space="preserve">THIS IS A TEST FILE </w:t>
      </w:r>
    </w:p>
    <w:p w14:paraId="66531C8B" w14:textId="77777777" w:rsidR="006A23FD" w:rsidRDefault="006A23FD" w:rsidP="006A23FD">
      <w:r>
        <w:t xml:space="preserve">THIS IS A TEST FILE </w:t>
      </w:r>
    </w:p>
    <w:p w14:paraId="1D7AE893" w14:textId="77777777" w:rsidR="006A23FD" w:rsidRDefault="006A23FD" w:rsidP="006A23FD">
      <w:r>
        <w:lastRenderedPageBreak/>
        <w:t xml:space="preserve">THIS IS A TEST FILE </w:t>
      </w:r>
    </w:p>
    <w:p w14:paraId="0F390E58" w14:textId="77777777" w:rsidR="006A23FD" w:rsidRDefault="006A23FD" w:rsidP="006A23FD">
      <w:r>
        <w:t xml:space="preserve">THIS IS A TEST FILE </w:t>
      </w:r>
    </w:p>
    <w:p w14:paraId="1AE80FA0" w14:textId="77777777" w:rsidR="006A23FD" w:rsidRDefault="006A23FD" w:rsidP="006A23FD">
      <w:r>
        <w:t xml:space="preserve">THIS IS A TEST FILE </w:t>
      </w:r>
    </w:p>
    <w:p w14:paraId="53AC35CE" w14:textId="77777777" w:rsidR="006A23FD" w:rsidRDefault="006A23FD" w:rsidP="006A23FD">
      <w:r>
        <w:t xml:space="preserve">THIS IS A TEST FILE </w:t>
      </w:r>
    </w:p>
    <w:p w14:paraId="10990105" w14:textId="77777777" w:rsidR="006A23FD" w:rsidRDefault="006A23FD" w:rsidP="006A23FD">
      <w:r>
        <w:t xml:space="preserve">THIS IS A TEST FILE </w:t>
      </w:r>
    </w:p>
    <w:p w14:paraId="58C8E6D8" w14:textId="77777777" w:rsidR="006A23FD" w:rsidRDefault="006A23FD" w:rsidP="006A23FD">
      <w:r>
        <w:t xml:space="preserve">THIS IS A TEST FILE </w:t>
      </w:r>
    </w:p>
    <w:p w14:paraId="2E4CD7FE" w14:textId="77777777" w:rsidR="006A23FD" w:rsidRDefault="006A23FD" w:rsidP="006A23FD">
      <w:r>
        <w:t xml:space="preserve">THIS IS A TEST FILE </w:t>
      </w:r>
    </w:p>
    <w:p w14:paraId="5506F7D9" w14:textId="77777777" w:rsidR="006A23FD" w:rsidRDefault="006A23FD" w:rsidP="006A23FD">
      <w:r>
        <w:t xml:space="preserve">THIS IS A TEST FILE </w:t>
      </w:r>
    </w:p>
    <w:p w14:paraId="075F321A" w14:textId="77777777" w:rsidR="006A23FD" w:rsidRDefault="006A23FD" w:rsidP="006A23FD">
      <w:r>
        <w:t xml:space="preserve">THIS IS A TEST FILE </w:t>
      </w:r>
    </w:p>
    <w:p w14:paraId="6A11C2FE" w14:textId="77777777" w:rsidR="006A23FD" w:rsidRDefault="006A23FD" w:rsidP="006A23FD">
      <w:r>
        <w:t xml:space="preserve">THIS IS A TEST FILE </w:t>
      </w:r>
    </w:p>
    <w:p w14:paraId="46728947" w14:textId="77777777" w:rsidR="006A23FD" w:rsidRDefault="006A23FD" w:rsidP="006A23FD">
      <w:r>
        <w:t xml:space="preserve">THIS IS A TEST FILE </w:t>
      </w:r>
    </w:p>
    <w:p w14:paraId="33093E10" w14:textId="77777777" w:rsidR="006A23FD" w:rsidRDefault="006A23FD" w:rsidP="006A23FD">
      <w:r>
        <w:t xml:space="preserve">THIS IS A TEST FILE </w:t>
      </w:r>
    </w:p>
    <w:p w14:paraId="049EBA6B" w14:textId="77777777" w:rsidR="006A23FD" w:rsidRDefault="006A23FD" w:rsidP="006A23FD">
      <w:r>
        <w:t xml:space="preserve">THIS IS A TEST FILE </w:t>
      </w:r>
    </w:p>
    <w:p w14:paraId="58623CBD" w14:textId="77777777" w:rsidR="006A23FD" w:rsidRDefault="006A23FD" w:rsidP="006A23FD">
      <w:r>
        <w:t xml:space="preserve">THIS IS A TEST FILE </w:t>
      </w:r>
    </w:p>
    <w:p w14:paraId="4BC0FC65" w14:textId="77777777" w:rsidR="006A23FD" w:rsidRDefault="006A23FD" w:rsidP="006A23FD">
      <w:r>
        <w:t xml:space="preserve">THIS IS A TEST FILE </w:t>
      </w:r>
    </w:p>
    <w:p w14:paraId="459F9172" w14:textId="77777777" w:rsidR="006A23FD" w:rsidRDefault="006A23FD" w:rsidP="006A23FD">
      <w:r>
        <w:t xml:space="preserve">THIS IS A TEST FILE </w:t>
      </w:r>
    </w:p>
    <w:p w14:paraId="159BABB1" w14:textId="77777777" w:rsidR="006A23FD" w:rsidRDefault="006A23FD" w:rsidP="006A23FD">
      <w:r>
        <w:t xml:space="preserve">THIS IS A TEST FILE </w:t>
      </w:r>
    </w:p>
    <w:p w14:paraId="101660A6" w14:textId="77777777" w:rsidR="006A23FD" w:rsidRDefault="006A23FD" w:rsidP="006A23FD">
      <w:r>
        <w:t xml:space="preserve">THIS IS A TEST FILE </w:t>
      </w:r>
    </w:p>
    <w:p w14:paraId="45866E63" w14:textId="77777777" w:rsidR="006A23FD" w:rsidRDefault="006A23FD" w:rsidP="006A23FD">
      <w:r>
        <w:t xml:space="preserve">THIS IS A TEST FILE </w:t>
      </w:r>
    </w:p>
    <w:p w14:paraId="51459AA4" w14:textId="77777777" w:rsidR="006A23FD" w:rsidRDefault="006A23FD" w:rsidP="006A23FD">
      <w:r>
        <w:t xml:space="preserve">THIS IS A TEST FILE </w:t>
      </w:r>
    </w:p>
    <w:p w14:paraId="764A54C6" w14:textId="77777777" w:rsidR="006A23FD" w:rsidRDefault="006A23FD" w:rsidP="006A23FD">
      <w:r>
        <w:t xml:space="preserve">THIS IS A TEST FILE </w:t>
      </w:r>
    </w:p>
    <w:p w14:paraId="1CA32FE9" w14:textId="77777777" w:rsidR="006A23FD" w:rsidRDefault="006A23FD" w:rsidP="006A23FD">
      <w:r>
        <w:t xml:space="preserve">THIS IS A TEST FILE </w:t>
      </w:r>
    </w:p>
    <w:p w14:paraId="3B71BA69" w14:textId="77777777" w:rsidR="006A23FD" w:rsidRDefault="006A23FD" w:rsidP="006A23FD">
      <w:r>
        <w:t xml:space="preserve">THIS IS A TEST FILE </w:t>
      </w:r>
    </w:p>
    <w:p w14:paraId="150933E6" w14:textId="77777777" w:rsidR="006A23FD" w:rsidRDefault="006A23FD" w:rsidP="006A23FD">
      <w:r>
        <w:t xml:space="preserve">THIS IS A TEST FILE </w:t>
      </w:r>
    </w:p>
    <w:p w14:paraId="1D18CBA9" w14:textId="77777777" w:rsidR="006A23FD" w:rsidRDefault="006A23FD" w:rsidP="006A23FD">
      <w:r>
        <w:t xml:space="preserve">THIS IS A TEST FILE </w:t>
      </w:r>
    </w:p>
    <w:p w14:paraId="5B49C259" w14:textId="77777777" w:rsidR="006A23FD" w:rsidRDefault="006A23FD" w:rsidP="006A23FD">
      <w:r>
        <w:lastRenderedPageBreak/>
        <w:t xml:space="preserve">THIS IS A TEST FILE </w:t>
      </w:r>
    </w:p>
    <w:p w14:paraId="37B1B3C3" w14:textId="77777777" w:rsidR="006A23FD" w:rsidRDefault="006A23FD" w:rsidP="006A23FD">
      <w:r>
        <w:t xml:space="preserve">THIS IS A TEST FILE </w:t>
      </w:r>
    </w:p>
    <w:p w14:paraId="374A1B1A" w14:textId="77777777" w:rsidR="006A23FD" w:rsidRDefault="006A23FD" w:rsidP="006A23FD">
      <w:r>
        <w:t xml:space="preserve">THIS IS A TEST FILE </w:t>
      </w:r>
    </w:p>
    <w:p w14:paraId="30FE976D" w14:textId="77777777" w:rsidR="006A23FD" w:rsidRDefault="006A23FD" w:rsidP="006A23FD">
      <w:r>
        <w:t xml:space="preserve">THIS IS A TEST FILE </w:t>
      </w:r>
    </w:p>
    <w:p w14:paraId="3204086A" w14:textId="77777777" w:rsidR="006A23FD" w:rsidRDefault="006A23FD" w:rsidP="006A23FD">
      <w:r>
        <w:t xml:space="preserve">THIS IS A TEST FILE </w:t>
      </w:r>
    </w:p>
    <w:p w14:paraId="5FC39FD9" w14:textId="77777777" w:rsidR="006A23FD" w:rsidRDefault="006A23FD" w:rsidP="006A23FD">
      <w:r>
        <w:t xml:space="preserve">THIS IS A TEST FILE </w:t>
      </w:r>
    </w:p>
    <w:p w14:paraId="6ED843C3" w14:textId="77777777" w:rsidR="006A23FD" w:rsidRPr="006A23FD" w:rsidRDefault="006A23FD" w:rsidP="006A23FD"/>
    <w:p w14:paraId="79AC7A4F" w14:textId="77777777" w:rsidR="006A23FD" w:rsidRDefault="006A23FD" w:rsidP="006A23FD">
      <w:r>
        <w:t xml:space="preserve">THIS IS A TEST FILE </w:t>
      </w:r>
    </w:p>
    <w:p w14:paraId="68DD2D3F" w14:textId="77777777" w:rsidR="006A23FD" w:rsidRDefault="006A23FD" w:rsidP="006A23FD">
      <w:r>
        <w:t xml:space="preserve">THIS IS A TEST FILE </w:t>
      </w:r>
    </w:p>
    <w:p w14:paraId="081DB02B" w14:textId="77777777" w:rsidR="006A23FD" w:rsidRDefault="006A23FD" w:rsidP="006A23FD">
      <w:r>
        <w:t xml:space="preserve">THIS IS A TEST FILE </w:t>
      </w:r>
    </w:p>
    <w:p w14:paraId="75FC12C5" w14:textId="77777777" w:rsidR="006A23FD" w:rsidRDefault="006A23FD" w:rsidP="006A23FD">
      <w:r>
        <w:t xml:space="preserve">THIS IS A TEST FILE </w:t>
      </w:r>
    </w:p>
    <w:p w14:paraId="626915C3" w14:textId="77777777" w:rsidR="006A23FD" w:rsidRDefault="006A23FD" w:rsidP="006A23FD">
      <w:r>
        <w:t xml:space="preserve">THIS IS A TEST FILE </w:t>
      </w:r>
    </w:p>
    <w:p w14:paraId="7474BFF7" w14:textId="77777777" w:rsidR="006A23FD" w:rsidRDefault="006A23FD" w:rsidP="006A23FD">
      <w:r>
        <w:t xml:space="preserve">THIS IS A TEST FILE </w:t>
      </w:r>
    </w:p>
    <w:p w14:paraId="3DF556AC" w14:textId="77777777" w:rsidR="006A23FD" w:rsidRDefault="006A23FD" w:rsidP="006A23FD">
      <w:r>
        <w:t xml:space="preserve">THIS IS A TEST FILE </w:t>
      </w:r>
    </w:p>
    <w:p w14:paraId="080AECB7" w14:textId="77777777" w:rsidR="006A23FD" w:rsidRDefault="006A23FD" w:rsidP="006A23FD">
      <w:r>
        <w:t xml:space="preserve">THIS IS A TEST FILE </w:t>
      </w:r>
    </w:p>
    <w:p w14:paraId="2627CEFF" w14:textId="77777777" w:rsidR="006A23FD" w:rsidRDefault="006A23FD" w:rsidP="006A23FD">
      <w:r>
        <w:t xml:space="preserve">THIS IS A TEST FILE </w:t>
      </w:r>
    </w:p>
    <w:p w14:paraId="603CCE0C" w14:textId="77777777" w:rsidR="006A23FD" w:rsidRDefault="006A23FD" w:rsidP="006A23FD">
      <w:r>
        <w:t xml:space="preserve">THIS IS A TEST FILE </w:t>
      </w:r>
    </w:p>
    <w:p w14:paraId="17B99228" w14:textId="77777777" w:rsidR="006A23FD" w:rsidRDefault="006A23FD" w:rsidP="006A23FD">
      <w:r>
        <w:t xml:space="preserve">THIS IS A TEST FILE </w:t>
      </w:r>
    </w:p>
    <w:p w14:paraId="4528BC4F" w14:textId="77777777" w:rsidR="006A23FD" w:rsidRDefault="006A23FD" w:rsidP="006A23FD">
      <w:r>
        <w:t xml:space="preserve">THIS IS A TEST FILE </w:t>
      </w:r>
    </w:p>
    <w:p w14:paraId="46CCE9E2" w14:textId="77777777" w:rsidR="006A23FD" w:rsidRDefault="006A23FD" w:rsidP="006A23FD">
      <w:r>
        <w:t xml:space="preserve">THIS IS A TEST FILE </w:t>
      </w:r>
    </w:p>
    <w:p w14:paraId="3E354C02" w14:textId="77777777" w:rsidR="006A23FD" w:rsidRDefault="006A23FD" w:rsidP="006A23FD">
      <w:r>
        <w:t xml:space="preserve">THIS IS A TEST FILE </w:t>
      </w:r>
    </w:p>
    <w:p w14:paraId="1DB1B874" w14:textId="77777777" w:rsidR="006A23FD" w:rsidRDefault="006A23FD" w:rsidP="006A23FD">
      <w:r>
        <w:t xml:space="preserve">THIS IS A TEST FILE </w:t>
      </w:r>
    </w:p>
    <w:p w14:paraId="45FDF7CE" w14:textId="77777777" w:rsidR="006A23FD" w:rsidRDefault="006A23FD" w:rsidP="006A23FD">
      <w:r>
        <w:t xml:space="preserve">THIS IS A TEST FILE </w:t>
      </w:r>
    </w:p>
    <w:p w14:paraId="3B18867C" w14:textId="77777777" w:rsidR="006A23FD" w:rsidRDefault="006A23FD" w:rsidP="006A23FD">
      <w:r>
        <w:t xml:space="preserve">THIS IS A TEST FILE </w:t>
      </w:r>
    </w:p>
    <w:p w14:paraId="36EC050F" w14:textId="77777777" w:rsidR="006A23FD" w:rsidRDefault="006A23FD" w:rsidP="006A23FD">
      <w:r>
        <w:t xml:space="preserve">THIS IS A TEST FILE </w:t>
      </w:r>
    </w:p>
    <w:p w14:paraId="178AEB44" w14:textId="77777777" w:rsidR="006A23FD" w:rsidRDefault="006A23FD" w:rsidP="006A23FD">
      <w:r>
        <w:lastRenderedPageBreak/>
        <w:t xml:space="preserve">THIS IS A TEST FILE </w:t>
      </w:r>
    </w:p>
    <w:p w14:paraId="477048E0" w14:textId="77777777" w:rsidR="006A23FD" w:rsidRDefault="006A23FD" w:rsidP="006A23FD">
      <w:r>
        <w:t xml:space="preserve">THIS IS A TEST FILE </w:t>
      </w:r>
    </w:p>
    <w:p w14:paraId="39A8838E" w14:textId="77777777" w:rsidR="006A23FD" w:rsidRDefault="006A23FD" w:rsidP="006A23FD">
      <w:r>
        <w:t xml:space="preserve">THIS IS A TEST FILE </w:t>
      </w:r>
    </w:p>
    <w:p w14:paraId="10CBB1AF" w14:textId="77777777" w:rsidR="006A23FD" w:rsidRDefault="006A23FD" w:rsidP="006A23FD">
      <w:r>
        <w:t xml:space="preserve">THIS IS A TEST FILE </w:t>
      </w:r>
    </w:p>
    <w:p w14:paraId="716C4AE8" w14:textId="77777777" w:rsidR="006A23FD" w:rsidRDefault="006A23FD" w:rsidP="006A23FD">
      <w:r>
        <w:t xml:space="preserve">THIS IS A TEST FILE </w:t>
      </w:r>
    </w:p>
    <w:p w14:paraId="6282994B" w14:textId="77777777" w:rsidR="006A23FD" w:rsidRDefault="006A23FD" w:rsidP="006A23FD">
      <w:r>
        <w:t xml:space="preserve">THIS IS A TEST FILE </w:t>
      </w:r>
    </w:p>
    <w:p w14:paraId="473FCB8E" w14:textId="77777777" w:rsidR="006A23FD" w:rsidRDefault="006A23FD" w:rsidP="006A23FD">
      <w:r>
        <w:t xml:space="preserve">THIS IS A TEST FILE </w:t>
      </w:r>
    </w:p>
    <w:p w14:paraId="7570E358" w14:textId="77777777" w:rsidR="006A23FD" w:rsidRDefault="006A23FD" w:rsidP="006A23FD">
      <w:r>
        <w:t xml:space="preserve">THIS IS A TEST FILE </w:t>
      </w:r>
    </w:p>
    <w:p w14:paraId="06CEA23B" w14:textId="77777777" w:rsidR="006A23FD" w:rsidRDefault="006A23FD" w:rsidP="006A23FD">
      <w:r>
        <w:t xml:space="preserve">THIS IS A TEST FILE </w:t>
      </w:r>
    </w:p>
    <w:p w14:paraId="40325D44" w14:textId="77777777" w:rsidR="006A23FD" w:rsidRDefault="006A23FD" w:rsidP="006A23FD">
      <w:r>
        <w:t xml:space="preserve">THIS IS A TEST FILE </w:t>
      </w:r>
    </w:p>
    <w:p w14:paraId="6730DD81" w14:textId="77777777" w:rsidR="006A23FD" w:rsidRDefault="006A23FD" w:rsidP="006A23FD">
      <w:r>
        <w:t xml:space="preserve">THIS IS A TEST FILE </w:t>
      </w:r>
    </w:p>
    <w:p w14:paraId="58AE9BF7" w14:textId="77777777" w:rsidR="006A23FD" w:rsidRDefault="006A23FD" w:rsidP="006A23FD">
      <w:r>
        <w:t xml:space="preserve">THIS IS A TEST FILE </w:t>
      </w:r>
    </w:p>
    <w:p w14:paraId="3DA24778" w14:textId="77777777" w:rsidR="006A23FD" w:rsidRDefault="006A23FD" w:rsidP="006A23FD">
      <w:r>
        <w:t xml:space="preserve">THIS IS A TEST FILE </w:t>
      </w:r>
    </w:p>
    <w:p w14:paraId="159CA049" w14:textId="77777777" w:rsidR="006A23FD" w:rsidRDefault="006A23FD" w:rsidP="006A23FD">
      <w:r>
        <w:t xml:space="preserve">THIS IS A TEST FILE </w:t>
      </w:r>
    </w:p>
    <w:p w14:paraId="34BDD441" w14:textId="77777777" w:rsidR="006A23FD" w:rsidRDefault="006A23FD" w:rsidP="006A23FD">
      <w:r>
        <w:t xml:space="preserve">THIS IS A TEST FILE </w:t>
      </w:r>
    </w:p>
    <w:p w14:paraId="7184A33E" w14:textId="77777777" w:rsidR="006A23FD" w:rsidRDefault="006A23FD" w:rsidP="006A23FD">
      <w:r>
        <w:t xml:space="preserve">THIS IS A TEST FILE </w:t>
      </w:r>
    </w:p>
    <w:p w14:paraId="0877755E" w14:textId="77777777" w:rsidR="006A23FD" w:rsidRDefault="006A23FD" w:rsidP="006A23FD">
      <w:r>
        <w:t xml:space="preserve">THIS IS A TEST FILE </w:t>
      </w:r>
    </w:p>
    <w:p w14:paraId="69DE43BB" w14:textId="77777777" w:rsidR="006A23FD" w:rsidRDefault="006A23FD" w:rsidP="006A23FD">
      <w:r>
        <w:t xml:space="preserve">THIS IS A TEST FILE </w:t>
      </w:r>
    </w:p>
    <w:p w14:paraId="0ED939B3" w14:textId="77777777" w:rsidR="006A23FD" w:rsidRDefault="006A23FD" w:rsidP="006A23FD">
      <w:r>
        <w:t xml:space="preserve">THIS IS A TEST FILE </w:t>
      </w:r>
    </w:p>
    <w:p w14:paraId="3E87368F" w14:textId="77777777" w:rsidR="006A23FD" w:rsidRDefault="006A23FD" w:rsidP="006A23FD">
      <w:r>
        <w:t xml:space="preserve">THIS IS A TEST FILE </w:t>
      </w:r>
    </w:p>
    <w:p w14:paraId="6444DE12" w14:textId="77777777" w:rsidR="006A23FD" w:rsidRDefault="006A23FD" w:rsidP="006A23FD">
      <w:r>
        <w:t xml:space="preserve">THIS IS A TEST FILE </w:t>
      </w:r>
    </w:p>
    <w:p w14:paraId="41083560" w14:textId="77777777" w:rsidR="006A23FD" w:rsidRDefault="006A23FD" w:rsidP="006A23FD">
      <w:r>
        <w:t xml:space="preserve">THIS IS A TEST FILE </w:t>
      </w:r>
    </w:p>
    <w:p w14:paraId="72F47FBC" w14:textId="77777777" w:rsidR="006A23FD" w:rsidRDefault="006A23FD" w:rsidP="006A23FD">
      <w:r>
        <w:t xml:space="preserve">THIS IS A TEST FILE </w:t>
      </w:r>
    </w:p>
    <w:p w14:paraId="28D543AA" w14:textId="77777777" w:rsidR="006A23FD" w:rsidRDefault="006A23FD" w:rsidP="006A23FD">
      <w:r>
        <w:t xml:space="preserve">THIS IS A TEST FILE </w:t>
      </w:r>
    </w:p>
    <w:p w14:paraId="189187AF" w14:textId="77777777" w:rsidR="006A23FD" w:rsidRDefault="006A23FD" w:rsidP="006A23FD">
      <w:r>
        <w:t xml:space="preserve">THIS IS A TEST FILE </w:t>
      </w:r>
    </w:p>
    <w:p w14:paraId="220EFD86" w14:textId="77777777" w:rsidR="006A23FD" w:rsidRPr="006A23FD" w:rsidRDefault="006A23FD" w:rsidP="006A23FD"/>
    <w:p w14:paraId="3420B2F4" w14:textId="77777777" w:rsidR="006A23FD" w:rsidRDefault="006A23FD" w:rsidP="006A23FD">
      <w:r>
        <w:t xml:space="preserve">THIS IS A TEST FILE </w:t>
      </w:r>
    </w:p>
    <w:p w14:paraId="657E1A19" w14:textId="77777777" w:rsidR="006A23FD" w:rsidRDefault="006A23FD" w:rsidP="006A23FD">
      <w:r>
        <w:t xml:space="preserve">THIS IS A TEST FILE </w:t>
      </w:r>
    </w:p>
    <w:p w14:paraId="31BC1AA8" w14:textId="77777777" w:rsidR="006A23FD" w:rsidRDefault="006A23FD" w:rsidP="006A23FD">
      <w:r>
        <w:t xml:space="preserve">THIS IS A TEST FILE </w:t>
      </w:r>
    </w:p>
    <w:p w14:paraId="18577640" w14:textId="77777777" w:rsidR="006A23FD" w:rsidRDefault="006A23FD" w:rsidP="006A23FD">
      <w:r>
        <w:t xml:space="preserve">THIS IS A TEST FILE </w:t>
      </w:r>
    </w:p>
    <w:p w14:paraId="6E603935" w14:textId="77777777" w:rsidR="006A23FD" w:rsidRDefault="006A23FD" w:rsidP="006A23FD">
      <w:r>
        <w:t xml:space="preserve">THIS IS A TEST FILE </w:t>
      </w:r>
    </w:p>
    <w:p w14:paraId="7C7F9CCA" w14:textId="77777777" w:rsidR="006A23FD" w:rsidRDefault="006A23FD" w:rsidP="006A23FD">
      <w:r>
        <w:t xml:space="preserve">THIS IS A TEST FILE </w:t>
      </w:r>
    </w:p>
    <w:p w14:paraId="46AED902" w14:textId="77777777" w:rsidR="006A23FD" w:rsidRDefault="006A23FD" w:rsidP="006A23FD">
      <w:r>
        <w:t xml:space="preserve">THIS IS A TEST FILE </w:t>
      </w:r>
    </w:p>
    <w:p w14:paraId="3CC803A9" w14:textId="77777777" w:rsidR="006A23FD" w:rsidRDefault="006A23FD" w:rsidP="006A23FD">
      <w:r>
        <w:t xml:space="preserve">THIS IS A TEST FILE </w:t>
      </w:r>
    </w:p>
    <w:p w14:paraId="60412D61" w14:textId="77777777" w:rsidR="006A23FD" w:rsidRDefault="006A23FD" w:rsidP="006A23FD">
      <w:r>
        <w:t xml:space="preserve">THIS IS A TEST FILE </w:t>
      </w:r>
    </w:p>
    <w:p w14:paraId="3F76CAEA" w14:textId="77777777" w:rsidR="006A23FD" w:rsidRDefault="006A23FD" w:rsidP="006A23FD">
      <w:r>
        <w:t xml:space="preserve">THIS IS A TEST FILE </w:t>
      </w:r>
    </w:p>
    <w:p w14:paraId="4B534355" w14:textId="77777777" w:rsidR="006A23FD" w:rsidRDefault="006A23FD" w:rsidP="006A23FD">
      <w:r>
        <w:t xml:space="preserve">THIS IS A TEST FILE </w:t>
      </w:r>
    </w:p>
    <w:p w14:paraId="544AE2ED" w14:textId="77777777" w:rsidR="006A23FD" w:rsidRDefault="006A23FD" w:rsidP="006A23FD">
      <w:r>
        <w:t xml:space="preserve">THIS IS A TEST FILE </w:t>
      </w:r>
    </w:p>
    <w:p w14:paraId="57F09023" w14:textId="77777777" w:rsidR="006A23FD" w:rsidRDefault="006A23FD" w:rsidP="006A23FD">
      <w:r>
        <w:t xml:space="preserve">THIS IS A TEST FILE </w:t>
      </w:r>
    </w:p>
    <w:p w14:paraId="42D67A16" w14:textId="77777777" w:rsidR="006A23FD" w:rsidRDefault="006A23FD" w:rsidP="006A23FD">
      <w:r>
        <w:t xml:space="preserve">THIS IS A TEST FILE </w:t>
      </w:r>
    </w:p>
    <w:p w14:paraId="391682FF" w14:textId="77777777" w:rsidR="006A23FD" w:rsidRDefault="006A23FD" w:rsidP="006A23FD">
      <w:r>
        <w:t xml:space="preserve">THIS IS A TEST FILE </w:t>
      </w:r>
    </w:p>
    <w:p w14:paraId="2FAC44C8" w14:textId="77777777" w:rsidR="006A23FD" w:rsidRDefault="006A23FD" w:rsidP="006A23FD">
      <w:r>
        <w:t xml:space="preserve">THIS IS A TEST FILE </w:t>
      </w:r>
    </w:p>
    <w:p w14:paraId="7ED785D1" w14:textId="77777777" w:rsidR="006A23FD" w:rsidRDefault="006A23FD" w:rsidP="006A23FD">
      <w:r>
        <w:t xml:space="preserve">THIS IS A TEST FILE </w:t>
      </w:r>
    </w:p>
    <w:p w14:paraId="2D35A8F9" w14:textId="77777777" w:rsidR="006A23FD" w:rsidRDefault="006A23FD" w:rsidP="006A23FD">
      <w:r>
        <w:t xml:space="preserve">THIS IS A TEST FILE </w:t>
      </w:r>
    </w:p>
    <w:p w14:paraId="7EA030A5" w14:textId="77777777" w:rsidR="006A23FD" w:rsidRDefault="006A23FD" w:rsidP="006A23FD">
      <w:r>
        <w:t xml:space="preserve">THIS IS A TEST FILE </w:t>
      </w:r>
    </w:p>
    <w:p w14:paraId="62772220" w14:textId="77777777" w:rsidR="006A23FD" w:rsidRDefault="006A23FD" w:rsidP="006A23FD">
      <w:r>
        <w:t xml:space="preserve">THIS IS A TEST FILE </w:t>
      </w:r>
    </w:p>
    <w:p w14:paraId="0F650CF4" w14:textId="77777777" w:rsidR="006A23FD" w:rsidRDefault="006A23FD" w:rsidP="006A23FD">
      <w:r>
        <w:t xml:space="preserve">THIS IS A TEST FILE </w:t>
      </w:r>
    </w:p>
    <w:p w14:paraId="32AEB2A0" w14:textId="77777777" w:rsidR="006A23FD" w:rsidRDefault="006A23FD" w:rsidP="006A23FD">
      <w:r>
        <w:t xml:space="preserve">THIS IS A TEST FILE </w:t>
      </w:r>
    </w:p>
    <w:p w14:paraId="730770A0" w14:textId="77777777" w:rsidR="006A23FD" w:rsidRDefault="006A23FD" w:rsidP="006A23FD">
      <w:r>
        <w:t xml:space="preserve">THIS IS A TEST FILE </w:t>
      </w:r>
    </w:p>
    <w:p w14:paraId="7F78956B" w14:textId="77777777" w:rsidR="006A23FD" w:rsidRDefault="006A23FD" w:rsidP="006A23FD">
      <w:r>
        <w:t xml:space="preserve">THIS IS A TEST FILE </w:t>
      </w:r>
    </w:p>
    <w:p w14:paraId="50092E45" w14:textId="77777777" w:rsidR="006A23FD" w:rsidRDefault="006A23FD" w:rsidP="006A23FD">
      <w:r>
        <w:lastRenderedPageBreak/>
        <w:t xml:space="preserve">THIS IS A TEST FILE </w:t>
      </w:r>
    </w:p>
    <w:p w14:paraId="0B40E569" w14:textId="77777777" w:rsidR="006A23FD" w:rsidRDefault="006A23FD" w:rsidP="006A23FD">
      <w:r>
        <w:t xml:space="preserve">THIS IS A TEST FILE </w:t>
      </w:r>
    </w:p>
    <w:p w14:paraId="53ADA68A" w14:textId="77777777" w:rsidR="006A23FD" w:rsidRDefault="006A23FD" w:rsidP="006A23FD">
      <w:r>
        <w:t xml:space="preserve">THIS IS A TEST FILE </w:t>
      </w:r>
    </w:p>
    <w:p w14:paraId="47DADB37" w14:textId="77777777" w:rsidR="006A23FD" w:rsidRDefault="006A23FD" w:rsidP="006A23FD">
      <w:r>
        <w:t xml:space="preserve">THIS IS A TEST FILE </w:t>
      </w:r>
    </w:p>
    <w:p w14:paraId="3218BA14" w14:textId="77777777" w:rsidR="006A23FD" w:rsidRDefault="006A23FD" w:rsidP="006A23FD">
      <w:r>
        <w:t xml:space="preserve">THIS IS A TEST FILE </w:t>
      </w:r>
    </w:p>
    <w:p w14:paraId="79A756B9" w14:textId="77777777" w:rsidR="006A23FD" w:rsidRDefault="006A23FD" w:rsidP="006A23FD">
      <w:r>
        <w:t xml:space="preserve">THIS IS A TEST FILE </w:t>
      </w:r>
    </w:p>
    <w:p w14:paraId="23B6DFA9" w14:textId="77777777" w:rsidR="006A23FD" w:rsidRDefault="006A23FD" w:rsidP="006A23FD">
      <w:r>
        <w:t xml:space="preserve">THIS IS A TEST FILE </w:t>
      </w:r>
    </w:p>
    <w:p w14:paraId="39AF11F7" w14:textId="77777777" w:rsidR="006A23FD" w:rsidRDefault="006A23FD" w:rsidP="006A23FD">
      <w:r>
        <w:t xml:space="preserve">THIS IS A TEST FILE </w:t>
      </w:r>
    </w:p>
    <w:p w14:paraId="0C50F3B8" w14:textId="77777777" w:rsidR="006A23FD" w:rsidRDefault="006A23FD" w:rsidP="006A23FD">
      <w:r>
        <w:t xml:space="preserve">THIS IS A TEST FILE </w:t>
      </w:r>
    </w:p>
    <w:p w14:paraId="18A29C28" w14:textId="77777777" w:rsidR="006A23FD" w:rsidRDefault="006A23FD" w:rsidP="006A23FD">
      <w:r>
        <w:t xml:space="preserve">THIS IS A TEST FILE </w:t>
      </w:r>
    </w:p>
    <w:p w14:paraId="314D7ADB" w14:textId="77777777" w:rsidR="006A23FD" w:rsidRDefault="006A23FD" w:rsidP="006A23FD">
      <w:r>
        <w:t xml:space="preserve">THIS IS A TEST FILE </w:t>
      </w:r>
    </w:p>
    <w:p w14:paraId="046EF29D" w14:textId="77777777" w:rsidR="006A23FD" w:rsidRDefault="006A23FD" w:rsidP="006A23FD">
      <w:r>
        <w:t xml:space="preserve">THIS IS A TEST FILE </w:t>
      </w:r>
    </w:p>
    <w:p w14:paraId="2F5E165A" w14:textId="77777777" w:rsidR="006A23FD" w:rsidRDefault="006A23FD" w:rsidP="006A23FD">
      <w:r>
        <w:t xml:space="preserve">THIS IS A TEST FILE </w:t>
      </w:r>
    </w:p>
    <w:p w14:paraId="478C3FB4" w14:textId="77777777" w:rsidR="006A23FD" w:rsidRDefault="006A23FD" w:rsidP="006A23FD">
      <w:r>
        <w:t xml:space="preserve">THIS IS A TEST FILE </w:t>
      </w:r>
    </w:p>
    <w:p w14:paraId="6A74C164" w14:textId="77777777" w:rsidR="006A23FD" w:rsidRDefault="006A23FD" w:rsidP="006A23FD">
      <w:r>
        <w:t xml:space="preserve">THIS IS A TEST FILE </w:t>
      </w:r>
    </w:p>
    <w:p w14:paraId="1C2C13D7" w14:textId="77777777" w:rsidR="006A23FD" w:rsidRDefault="006A23FD" w:rsidP="006A23FD">
      <w:r>
        <w:t xml:space="preserve">THIS IS A TEST FILE </w:t>
      </w:r>
    </w:p>
    <w:p w14:paraId="6201D1E8" w14:textId="77777777" w:rsidR="006A23FD" w:rsidRDefault="006A23FD" w:rsidP="006A23FD">
      <w:r>
        <w:t xml:space="preserve">THIS IS A TEST FILE </w:t>
      </w:r>
    </w:p>
    <w:p w14:paraId="7ADE90F6" w14:textId="77777777" w:rsidR="006A23FD" w:rsidRDefault="006A23FD" w:rsidP="006A23FD">
      <w:r>
        <w:t xml:space="preserve">THIS IS A TEST FILE </w:t>
      </w:r>
    </w:p>
    <w:p w14:paraId="476C2BD9" w14:textId="77777777" w:rsidR="006A23FD" w:rsidRDefault="006A23FD" w:rsidP="006A23FD">
      <w:r>
        <w:t xml:space="preserve">THIS IS A TEST FILE </w:t>
      </w:r>
    </w:p>
    <w:p w14:paraId="1BDAEEB0" w14:textId="77777777" w:rsidR="006A23FD" w:rsidRPr="006A23FD" w:rsidRDefault="006A23FD" w:rsidP="006A23FD"/>
    <w:p w14:paraId="39039B06" w14:textId="77777777" w:rsidR="006A23FD" w:rsidRDefault="006A23FD" w:rsidP="006A23FD">
      <w:r>
        <w:t xml:space="preserve">THIS IS A TEST FILE </w:t>
      </w:r>
    </w:p>
    <w:p w14:paraId="5A5EFAC9" w14:textId="77777777" w:rsidR="006A23FD" w:rsidRDefault="006A23FD" w:rsidP="006A23FD">
      <w:r>
        <w:t xml:space="preserve">THIS IS A TEST FILE </w:t>
      </w:r>
    </w:p>
    <w:p w14:paraId="08C7E769" w14:textId="77777777" w:rsidR="006A23FD" w:rsidRDefault="006A23FD" w:rsidP="006A23FD">
      <w:r>
        <w:t xml:space="preserve">THIS IS A TEST FILE </w:t>
      </w:r>
    </w:p>
    <w:p w14:paraId="78055A51" w14:textId="77777777" w:rsidR="006A23FD" w:rsidRDefault="006A23FD" w:rsidP="006A23FD">
      <w:r>
        <w:t xml:space="preserve">THIS IS A TEST FILE </w:t>
      </w:r>
    </w:p>
    <w:p w14:paraId="0066D7F5" w14:textId="77777777" w:rsidR="006A23FD" w:rsidRDefault="006A23FD" w:rsidP="006A23FD">
      <w:r>
        <w:t xml:space="preserve">THIS IS A TEST FILE </w:t>
      </w:r>
    </w:p>
    <w:p w14:paraId="04776F4E" w14:textId="77777777" w:rsidR="006A23FD" w:rsidRDefault="006A23FD" w:rsidP="006A23FD">
      <w:r>
        <w:lastRenderedPageBreak/>
        <w:t xml:space="preserve">THIS IS A TEST FILE </w:t>
      </w:r>
    </w:p>
    <w:p w14:paraId="74F5B7A2" w14:textId="77777777" w:rsidR="006A23FD" w:rsidRDefault="006A23FD" w:rsidP="006A23FD">
      <w:r>
        <w:t xml:space="preserve">THIS IS A TEST FILE </w:t>
      </w:r>
    </w:p>
    <w:p w14:paraId="1192C830" w14:textId="77777777" w:rsidR="006A23FD" w:rsidRDefault="006A23FD" w:rsidP="006A23FD">
      <w:r>
        <w:t xml:space="preserve">THIS IS A TEST FILE </w:t>
      </w:r>
    </w:p>
    <w:p w14:paraId="47169036" w14:textId="77777777" w:rsidR="006A23FD" w:rsidRDefault="006A23FD" w:rsidP="006A23FD">
      <w:r>
        <w:t xml:space="preserve">THIS IS A TEST FILE </w:t>
      </w:r>
    </w:p>
    <w:p w14:paraId="47A738FD" w14:textId="77777777" w:rsidR="006A23FD" w:rsidRDefault="006A23FD" w:rsidP="006A23FD">
      <w:r>
        <w:t xml:space="preserve">THIS IS A TEST FILE </w:t>
      </w:r>
    </w:p>
    <w:p w14:paraId="754225C9" w14:textId="77777777" w:rsidR="006A23FD" w:rsidRDefault="006A23FD" w:rsidP="006A23FD">
      <w:r>
        <w:t xml:space="preserve">THIS IS A TEST FILE </w:t>
      </w:r>
    </w:p>
    <w:p w14:paraId="05B09519" w14:textId="77777777" w:rsidR="006A23FD" w:rsidRDefault="006A23FD" w:rsidP="006A23FD">
      <w:r>
        <w:t xml:space="preserve">THIS IS A TEST FILE </w:t>
      </w:r>
    </w:p>
    <w:p w14:paraId="625483F9" w14:textId="77777777" w:rsidR="006A23FD" w:rsidRDefault="006A23FD" w:rsidP="006A23FD">
      <w:r>
        <w:t xml:space="preserve">THIS IS A TEST FILE </w:t>
      </w:r>
    </w:p>
    <w:p w14:paraId="5F57C185" w14:textId="77777777" w:rsidR="006A23FD" w:rsidRDefault="006A23FD" w:rsidP="006A23FD">
      <w:r>
        <w:t xml:space="preserve">THIS IS A TEST FILE </w:t>
      </w:r>
    </w:p>
    <w:p w14:paraId="44A7F1E5" w14:textId="77777777" w:rsidR="006A23FD" w:rsidRDefault="006A23FD" w:rsidP="006A23FD">
      <w:r>
        <w:t xml:space="preserve">THIS IS A TEST FILE </w:t>
      </w:r>
    </w:p>
    <w:p w14:paraId="79F7AB37" w14:textId="77777777" w:rsidR="006A23FD" w:rsidRDefault="006A23FD" w:rsidP="006A23FD">
      <w:r>
        <w:t xml:space="preserve">THIS IS A TEST FILE </w:t>
      </w:r>
    </w:p>
    <w:p w14:paraId="2D7052B2" w14:textId="77777777" w:rsidR="006A23FD" w:rsidRDefault="006A23FD" w:rsidP="006A23FD">
      <w:r>
        <w:t xml:space="preserve">THIS IS A TEST FILE </w:t>
      </w:r>
    </w:p>
    <w:p w14:paraId="492137ED" w14:textId="77777777" w:rsidR="006A23FD" w:rsidRDefault="006A23FD" w:rsidP="006A23FD">
      <w:r>
        <w:t xml:space="preserve">THIS IS A TEST FILE </w:t>
      </w:r>
    </w:p>
    <w:p w14:paraId="1A6B60F5" w14:textId="77777777" w:rsidR="006A23FD" w:rsidRDefault="006A23FD" w:rsidP="006A23FD">
      <w:r>
        <w:t xml:space="preserve">THIS IS A TEST FILE </w:t>
      </w:r>
    </w:p>
    <w:p w14:paraId="24735306" w14:textId="77777777" w:rsidR="006A23FD" w:rsidRDefault="006A23FD" w:rsidP="006A23FD">
      <w:r>
        <w:t xml:space="preserve">THIS IS A TEST FILE </w:t>
      </w:r>
    </w:p>
    <w:p w14:paraId="7744D39C" w14:textId="77777777" w:rsidR="006A23FD" w:rsidRDefault="006A23FD" w:rsidP="006A23FD">
      <w:r>
        <w:t xml:space="preserve">THIS IS A TEST FILE </w:t>
      </w:r>
    </w:p>
    <w:p w14:paraId="2676FDFC" w14:textId="77777777" w:rsidR="006A23FD" w:rsidRDefault="006A23FD" w:rsidP="006A23FD">
      <w:r>
        <w:t xml:space="preserve">THIS IS A TEST FILE </w:t>
      </w:r>
    </w:p>
    <w:p w14:paraId="3DFA7F31" w14:textId="77777777" w:rsidR="006A23FD" w:rsidRDefault="006A23FD" w:rsidP="006A23FD">
      <w:r>
        <w:t xml:space="preserve">THIS IS A TEST FILE </w:t>
      </w:r>
    </w:p>
    <w:p w14:paraId="4DEE620D" w14:textId="77777777" w:rsidR="006A23FD" w:rsidRDefault="006A23FD" w:rsidP="006A23FD">
      <w:r>
        <w:t xml:space="preserve">THIS IS A TEST FILE </w:t>
      </w:r>
    </w:p>
    <w:p w14:paraId="4D34721A" w14:textId="77777777" w:rsidR="006A23FD" w:rsidRDefault="006A23FD" w:rsidP="006A23FD">
      <w:r>
        <w:t xml:space="preserve">THIS IS A TEST FILE </w:t>
      </w:r>
    </w:p>
    <w:p w14:paraId="700A2011" w14:textId="77777777" w:rsidR="006A23FD" w:rsidRDefault="006A23FD" w:rsidP="006A23FD">
      <w:r>
        <w:t xml:space="preserve">THIS IS A TEST FILE </w:t>
      </w:r>
    </w:p>
    <w:p w14:paraId="4F7D1719" w14:textId="77777777" w:rsidR="006A23FD" w:rsidRDefault="006A23FD" w:rsidP="006A23FD">
      <w:r>
        <w:t xml:space="preserve">THIS IS A TEST FILE </w:t>
      </w:r>
    </w:p>
    <w:p w14:paraId="0CEBFBB8" w14:textId="77777777" w:rsidR="006A23FD" w:rsidRDefault="006A23FD" w:rsidP="006A23FD">
      <w:r>
        <w:t xml:space="preserve">THIS IS A TEST FILE </w:t>
      </w:r>
    </w:p>
    <w:p w14:paraId="542468F5" w14:textId="77777777" w:rsidR="006A23FD" w:rsidRDefault="006A23FD" w:rsidP="006A23FD">
      <w:r>
        <w:t xml:space="preserve">THIS IS A TEST FILE </w:t>
      </w:r>
    </w:p>
    <w:p w14:paraId="13DB51CD" w14:textId="77777777" w:rsidR="006A23FD" w:rsidRDefault="006A23FD" w:rsidP="006A23FD">
      <w:r>
        <w:t xml:space="preserve">THIS IS A TEST FILE </w:t>
      </w:r>
    </w:p>
    <w:p w14:paraId="5FDDF44C" w14:textId="77777777" w:rsidR="006A23FD" w:rsidRDefault="006A23FD" w:rsidP="006A23FD">
      <w:r>
        <w:lastRenderedPageBreak/>
        <w:t xml:space="preserve">THIS IS A TEST FILE </w:t>
      </w:r>
    </w:p>
    <w:p w14:paraId="60F1E4BE" w14:textId="77777777" w:rsidR="006A23FD" w:rsidRDefault="006A23FD" w:rsidP="006A23FD">
      <w:r>
        <w:t xml:space="preserve">THIS IS A TEST FILE </w:t>
      </w:r>
    </w:p>
    <w:p w14:paraId="3AE144C2" w14:textId="77777777" w:rsidR="006A23FD" w:rsidRDefault="006A23FD" w:rsidP="006A23FD">
      <w:r>
        <w:t xml:space="preserve">THIS IS A TEST FILE </w:t>
      </w:r>
    </w:p>
    <w:p w14:paraId="6F17AA5A" w14:textId="77777777" w:rsidR="006A23FD" w:rsidRDefault="006A23FD" w:rsidP="006A23FD">
      <w:r>
        <w:t xml:space="preserve">THIS IS A TEST FILE </w:t>
      </w:r>
    </w:p>
    <w:p w14:paraId="79EF43C4" w14:textId="77777777" w:rsidR="006A23FD" w:rsidRDefault="006A23FD" w:rsidP="006A23FD">
      <w:r>
        <w:t xml:space="preserve">THIS IS A TEST FILE </w:t>
      </w:r>
    </w:p>
    <w:p w14:paraId="6B07A6D1" w14:textId="77777777" w:rsidR="006A23FD" w:rsidRDefault="006A23FD" w:rsidP="006A23FD">
      <w:r>
        <w:t xml:space="preserve">THIS IS A TEST FILE </w:t>
      </w:r>
    </w:p>
    <w:p w14:paraId="1F97A06E" w14:textId="77777777" w:rsidR="006A23FD" w:rsidRDefault="006A23FD" w:rsidP="006A23FD">
      <w:r>
        <w:t xml:space="preserve">THIS IS A TEST FILE </w:t>
      </w:r>
    </w:p>
    <w:p w14:paraId="16F26338" w14:textId="77777777" w:rsidR="006A23FD" w:rsidRDefault="006A23FD" w:rsidP="006A23FD">
      <w:r>
        <w:t xml:space="preserve">THIS IS A TEST FILE </w:t>
      </w:r>
    </w:p>
    <w:p w14:paraId="6BD52B37" w14:textId="77777777" w:rsidR="006A23FD" w:rsidRDefault="006A23FD" w:rsidP="006A23FD">
      <w:r>
        <w:t xml:space="preserve">THIS IS A TEST FILE </w:t>
      </w:r>
    </w:p>
    <w:p w14:paraId="6BE7CEF2" w14:textId="77777777" w:rsidR="006A23FD" w:rsidRDefault="006A23FD" w:rsidP="006A23FD">
      <w:r>
        <w:t xml:space="preserve">THIS IS A TEST FILE </w:t>
      </w:r>
    </w:p>
    <w:p w14:paraId="36FAFE65" w14:textId="77777777" w:rsidR="006A23FD" w:rsidRDefault="006A23FD" w:rsidP="006A23FD">
      <w:r>
        <w:t xml:space="preserve">THIS IS A TEST FILE </w:t>
      </w:r>
    </w:p>
    <w:p w14:paraId="55FE327F" w14:textId="77777777" w:rsidR="006A23FD" w:rsidRDefault="006A23FD" w:rsidP="006A23FD">
      <w:r>
        <w:t xml:space="preserve">THIS IS A TEST FILE </w:t>
      </w:r>
    </w:p>
    <w:p w14:paraId="13E408C2" w14:textId="77777777" w:rsidR="006A23FD" w:rsidRDefault="006A23FD" w:rsidP="006A23FD">
      <w:r>
        <w:t xml:space="preserve">THIS IS A TEST FILE </w:t>
      </w:r>
    </w:p>
    <w:p w14:paraId="2E30AD0E" w14:textId="77777777" w:rsidR="006A23FD" w:rsidRPr="006A23FD" w:rsidRDefault="006A23FD" w:rsidP="006A23FD"/>
    <w:p w14:paraId="1C6BBCDE" w14:textId="77777777" w:rsidR="006A23FD" w:rsidRDefault="006A23FD" w:rsidP="006A23FD">
      <w:r>
        <w:t xml:space="preserve">THIS IS A TEST FILE </w:t>
      </w:r>
    </w:p>
    <w:p w14:paraId="6C394EC3" w14:textId="77777777" w:rsidR="006A23FD" w:rsidRDefault="006A23FD" w:rsidP="006A23FD">
      <w:r>
        <w:t xml:space="preserve">THIS IS A TEST FILE </w:t>
      </w:r>
    </w:p>
    <w:p w14:paraId="6D8F7EEE" w14:textId="77777777" w:rsidR="006A23FD" w:rsidRDefault="006A23FD" w:rsidP="006A23FD">
      <w:r>
        <w:t xml:space="preserve">THIS IS A TEST FILE </w:t>
      </w:r>
    </w:p>
    <w:p w14:paraId="35056679" w14:textId="77777777" w:rsidR="006A23FD" w:rsidRDefault="006A23FD" w:rsidP="006A23FD">
      <w:r>
        <w:t xml:space="preserve">THIS IS A TEST FILE </w:t>
      </w:r>
    </w:p>
    <w:p w14:paraId="2B390D18" w14:textId="77777777" w:rsidR="006A23FD" w:rsidRDefault="006A23FD" w:rsidP="006A23FD">
      <w:r>
        <w:t xml:space="preserve">THIS IS A TEST FILE </w:t>
      </w:r>
    </w:p>
    <w:p w14:paraId="46B82317" w14:textId="77777777" w:rsidR="006A23FD" w:rsidRDefault="006A23FD" w:rsidP="006A23FD">
      <w:r>
        <w:t xml:space="preserve">THIS IS A TEST FILE </w:t>
      </w:r>
    </w:p>
    <w:p w14:paraId="21270D3D" w14:textId="77777777" w:rsidR="006A23FD" w:rsidRDefault="006A23FD" w:rsidP="006A23FD">
      <w:r>
        <w:t xml:space="preserve">THIS IS A TEST FILE </w:t>
      </w:r>
    </w:p>
    <w:p w14:paraId="72339581" w14:textId="77777777" w:rsidR="006A23FD" w:rsidRDefault="006A23FD" w:rsidP="006A23FD">
      <w:r>
        <w:t xml:space="preserve">THIS IS A TEST FILE </w:t>
      </w:r>
    </w:p>
    <w:p w14:paraId="3FFB667B" w14:textId="77777777" w:rsidR="006A23FD" w:rsidRDefault="006A23FD" w:rsidP="006A23FD">
      <w:r>
        <w:t xml:space="preserve">THIS IS A TEST FILE </w:t>
      </w:r>
    </w:p>
    <w:p w14:paraId="2A9756D3" w14:textId="77777777" w:rsidR="006A23FD" w:rsidRDefault="006A23FD" w:rsidP="006A23FD">
      <w:r>
        <w:t xml:space="preserve">THIS IS A TEST FILE </w:t>
      </w:r>
    </w:p>
    <w:p w14:paraId="0AEAA3D6" w14:textId="77777777" w:rsidR="006A23FD" w:rsidRDefault="006A23FD" w:rsidP="006A23FD">
      <w:r>
        <w:t xml:space="preserve">THIS IS A TEST FILE </w:t>
      </w:r>
    </w:p>
    <w:p w14:paraId="669C11A5" w14:textId="77777777" w:rsidR="006A23FD" w:rsidRDefault="006A23FD" w:rsidP="006A23FD">
      <w:r>
        <w:lastRenderedPageBreak/>
        <w:t xml:space="preserve">THIS IS A TEST FILE </w:t>
      </w:r>
    </w:p>
    <w:p w14:paraId="0C5DDD08" w14:textId="77777777" w:rsidR="006A23FD" w:rsidRDefault="006A23FD" w:rsidP="006A23FD">
      <w:r>
        <w:t xml:space="preserve">THIS IS A TEST FILE </w:t>
      </w:r>
    </w:p>
    <w:p w14:paraId="07F53993" w14:textId="77777777" w:rsidR="006A23FD" w:rsidRDefault="006A23FD" w:rsidP="006A23FD">
      <w:r>
        <w:t xml:space="preserve">THIS IS A TEST FILE </w:t>
      </w:r>
    </w:p>
    <w:p w14:paraId="65AE82AF" w14:textId="77777777" w:rsidR="006A23FD" w:rsidRDefault="006A23FD" w:rsidP="006A23FD">
      <w:r>
        <w:t xml:space="preserve">THIS IS A TEST FILE </w:t>
      </w:r>
    </w:p>
    <w:p w14:paraId="72D85BF2" w14:textId="77777777" w:rsidR="006A23FD" w:rsidRDefault="006A23FD" w:rsidP="006A23FD">
      <w:r>
        <w:t xml:space="preserve">THIS IS A TEST FILE </w:t>
      </w:r>
    </w:p>
    <w:p w14:paraId="714C5416" w14:textId="77777777" w:rsidR="006A23FD" w:rsidRDefault="006A23FD" w:rsidP="006A23FD">
      <w:r>
        <w:t xml:space="preserve">THIS IS A TEST FILE </w:t>
      </w:r>
    </w:p>
    <w:p w14:paraId="1842D5E4" w14:textId="77777777" w:rsidR="006A23FD" w:rsidRDefault="006A23FD" w:rsidP="006A23FD">
      <w:r>
        <w:t xml:space="preserve">THIS IS A TEST FILE </w:t>
      </w:r>
    </w:p>
    <w:p w14:paraId="57145615" w14:textId="77777777" w:rsidR="006A23FD" w:rsidRDefault="006A23FD" w:rsidP="006A23FD">
      <w:r>
        <w:t xml:space="preserve">THIS IS A TEST FILE </w:t>
      </w:r>
    </w:p>
    <w:p w14:paraId="42373DB1" w14:textId="77777777" w:rsidR="006A23FD" w:rsidRDefault="006A23FD" w:rsidP="006A23FD">
      <w:r>
        <w:t xml:space="preserve">THIS IS A TEST FILE </w:t>
      </w:r>
    </w:p>
    <w:p w14:paraId="5C4695E0" w14:textId="77777777" w:rsidR="006A23FD" w:rsidRDefault="006A23FD" w:rsidP="006A23FD">
      <w:r>
        <w:t xml:space="preserve">THIS IS A TEST FILE </w:t>
      </w:r>
    </w:p>
    <w:p w14:paraId="1AF0A5C4" w14:textId="77777777" w:rsidR="006A23FD" w:rsidRDefault="006A23FD" w:rsidP="006A23FD">
      <w:r>
        <w:t xml:space="preserve">THIS IS A TEST FILE </w:t>
      </w:r>
    </w:p>
    <w:p w14:paraId="1D141F8E" w14:textId="77777777" w:rsidR="006A23FD" w:rsidRDefault="006A23FD" w:rsidP="006A23FD">
      <w:r>
        <w:t xml:space="preserve">THIS IS A TEST FILE </w:t>
      </w:r>
    </w:p>
    <w:p w14:paraId="280B4BC6" w14:textId="77777777" w:rsidR="006A23FD" w:rsidRDefault="006A23FD" w:rsidP="006A23FD">
      <w:r>
        <w:t xml:space="preserve">THIS IS A TEST FILE </w:t>
      </w:r>
    </w:p>
    <w:p w14:paraId="5466C5D1" w14:textId="77777777" w:rsidR="006A23FD" w:rsidRDefault="006A23FD" w:rsidP="006A23FD">
      <w:r>
        <w:t xml:space="preserve">THIS IS A TEST FILE </w:t>
      </w:r>
    </w:p>
    <w:p w14:paraId="05BFC96E" w14:textId="77777777" w:rsidR="006A23FD" w:rsidRDefault="006A23FD" w:rsidP="006A23FD">
      <w:r>
        <w:t xml:space="preserve">THIS IS A TEST FILE </w:t>
      </w:r>
    </w:p>
    <w:p w14:paraId="299F4705" w14:textId="77777777" w:rsidR="006A23FD" w:rsidRDefault="006A23FD" w:rsidP="006A23FD">
      <w:r>
        <w:t xml:space="preserve">THIS IS A TEST FILE </w:t>
      </w:r>
    </w:p>
    <w:p w14:paraId="5E745E49" w14:textId="77777777" w:rsidR="006A23FD" w:rsidRDefault="006A23FD" w:rsidP="006A23FD">
      <w:r>
        <w:t xml:space="preserve">THIS IS A TEST FILE </w:t>
      </w:r>
    </w:p>
    <w:p w14:paraId="3151FDB2" w14:textId="77777777" w:rsidR="006A23FD" w:rsidRDefault="006A23FD" w:rsidP="006A23FD">
      <w:r>
        <w:t xml:space="preserve">THIS IS A TEST FILE </w:t>
      </w:r>
    </w:p>
    <w:p w14:paraId="317E7413" w14:textId="77777777" w:rsidR="006A23FD" w:rsidRDefault="006A23FD" w:rsidP="006A23FD">
      <w:r>
        <w:t xml:space="preserve">THIS IS A TEST FILE </w:t>
      </w:r>
    </w:p>
    <w:p w14:paraId="5B37D1A5" w14:textId="77777777" w:rsidR="006A23FD" w:rsidRDefault="006A23FD" w:rsidP="006A23FD">
      <w:r>
        <w:t xml:space="preserve">THIS IS A TEST FILE </w:t>
      </w:r>
    </w:p>
    <w:p w14:paraId="0772917E" w14:textId="77777777" w:rsidR="006A23FD" w:rsidRDefault="006A23FD" w:rsidP="006A23FD">
      <w:r>
        <w:t xml:space="preserve">THIS IS A TEST FILE </w:t>
      </w:r>
    </w:p>
    <w:p w14:paraId="51444D7D" w14:textId="77777777" w:rsidR="006A23FD" w:rsidRDefault="006A23FD" w:rsidP="006A23FD">
      <w:r>
        <w:t xml:space="preserve">THIS IS A TEST FILE </w:t>
      </w:r>
    </w:p>
    <w:p w14:paraId="445D8F86" w14:textId="77777777" w:rsidR="006A23FD" w:rsidRDefault="006A23FD" w:rsidP="006A23FD">
      <w:r>
        <w:t xml:space="preserve">THIS IS A TEST FILE </w:t>
      </w:r>
    </w:p>
    <w:p w14:paraId="5457DCB9" w14:textId="77777777" w:rsidR="006A23FD" w:rsidRDefault="006A23FD" w:rsidP="006A23FD">
      <w:r>
        <w:t xml:space="preserve">THIS IS A TEST FILE </w:t>
      </w:r>
    </w:p>
    <w:p w14:paraId="49BB8544" w14:textId="77777777" w:rsidR="006A23FD" w:rsidRDefault="006A23FD" w:rsidP="006A23FD">
      <w:r>
        <w:t xml:space="preserve">THIS IS A TEST FILE </w:t>
      </w:r>
    </w:p>
    <w:p w14:paraId="39F4564C" w14:textId="77777777" w:rsidR="006A23FD" w:rsidRDefault="006A23FD" w:rsidP="006A23FD">
      <w:r>
        <w:lastRenderedPageBreak/>
        <w:t xml:space="preserve">THIS IS A TEST FILE </w:t>
      </w:r>
    </w:p>
    <w:p w14:paraId="6D9F7E38" w14:textId="77777777" w:rsidR="006A23FD" w:rsidRDefault="006A23FD" w:rsidP="006A23FD">
      <w:r>
        <w:t xml:space="preserve">THIS IS A TEST FILE </w:t>
      </w:r>
    </w:p>
    <w:p w14:paraId="1ABA17AB" w14:textId="77777777" w:rsidR="006A23FD" w:rsidRDefault="006A23FD" w:rsidP="006A23FD">
      <w:r>
        <w:t xml:space="preserve">THIS IS A TEST FILE </w:t>
      </w:r>
    </w:p>
    <w:p w14:paraId="702AAF32" w14:textId="77777777" w:rsidR="006A23FD" w:rsidRDefault="006A23FD" w:rsidP="006A23FD">
      <w:r>
        <w:t xml:space="preserve">THIS IS A TEST FILE </w:t>
      </w:r>
    </w:p>
    <w:p w14:paraId="308FF438" w14:textId="77777777" w:rsidR="006A23FD" w:rsidRDefault="006A23FD" w:rsidP="006A23FD">
      <w:r>
        <w:t xml:space="preserve">THIS IS A TEST FILE </w:t>
      </w:r>
    </w:p>
    <w:p w14:paraId="1D98E748" w14:textId="77777777" w:rsidR="006A23FD" w:rsidRDefault="006A23FD" w:rsidP="006A23FD">
      <w:r>
        <w:t xml:space="preserve">THIS IS A TEST FILE </w:t>
      </w:r>
    </w:p>
    <w:p w14:paraId="0DED6DF5" w14:textId="77777777" w:rsidR="006A23FD" w:rsidRDefault="006A23FD" w:rsidP="006A23FD">
      <w:r>
        <w:t xml:space="preserve">THIS IS A TEST FILE </w:t>
      </w:r>
    </w:p>
    <w:p w14:paraId="689FF757" w14:textId="77777777" w:rsidR="006A23FD" w:rsidRPr="006A23FD" w:rsidRDefault="006A23FD" w:rsidP="006A23FD"/>
    <w:p w14:paraId="5BE0AC4E" w14:textId="77777777" w:rsidR="006A23FD" w:rsidRDefault="006A23FD" w:rsidP="006A23FD">
      <w:r>
        <w:t xml:space="preserve">THIS IS A TEST FILE </w:t>
      </w:r>
    </w:p>
    <w:p w14:paraId="553F1529" w14:textId="77777777" w:rsidR="006A23FD" w:rsidRDefault="006A23FD" w:rsidP="006A23FD">
      <w:r>
        <w:t xml:space="preserve">THIS IS A TEST FILE </w:t>
      </w:r>
    </w:p>
    <w:p w14:paraId="701BA427" w14:textId="77777777" w:rsidR="006A23FD" w:rsidRDefault="006A23FD" w:rsidP="006A23FD">
      <w:r>
        <w:t xml:space="preserve">THIS IS A TEST FILE </w:t>
      </w:r>
    </w:p>
    <w:p w14:paraId="6F755956" w14:textId="77777777" w:rsidR="006A23FD" w:rsidRDefault="006A23FD" w:rsidP="006A23FD">
      <w:r>
        <w:t xml:space="preserve">THIS IS A TEST FILE </w:t>
      </w:r>
    </w:p>
    <w:p w14:paraId="03F12B1C" w14:textId="77777777" w:rsidR="006A23FD" w:rsidRDefault="006A23FD" w:rsidP="006A23FD">
      <w:r>
        <w:t xml:space="preserve">THIS IS A TEST FILE </w:t>
      </w:r>
    </w:p>
    <w:p w14:paraId="560F962E" w14:textId="77777777" w:rsidR="006A23FD" w:rsidRDefault="006A23FD" w:rsidP="006A23FD">
      <w:r>
        <w:t xml:space="preserve">THIS IS A TEST FILE </w:t>
      </w:r>
    </w:p>
    <w:p w14:paraId="2F0147B7" w14:textId="77777777" w:rsidR="006A23FD" w:rsidRDefault="006A23FD" w:rsidP="006A23FD">
      <w:r>
        <w:t xml:space="preserve">THIS IS A TEST FILE </w:t>
      </w:r>
    </w:p>
    <w:p w14:paraId="5F290BA0" w14:textId="77777777" w:rsidR="006A23FD" w:rsidRDefault="006A23FD" w:rsidP="006A23FD">
      <w:r>
        <w:t xml:space="preserve">THIS IS A TEST FILE </w:t>
      </w:r>
    </w:p>
    <w:p w14:paraId="44AFD24A" w14:textId="77777777" w:rsidR="006A23FD" w:rsidRDefault="006A23FD" w:rsidP="006A23FD">
      <w:r>
        <w:t xml:space="preserve">THIS IS A TEST FILE </w:t>
      </w:r>
    </w:p>
    <w:p w14:paraId="28234091" w14:textId="77777777" w:rsidR="006A23FD" w:rsidRDefault="006A23FD" w:rsidP="006A23FD">
      <w:r>
        <w:t xml:space="preserve">THIS IS A TEST FILE </w:t>
      </w:r>
    </w:p>
    <w:p w14:paraId="6B70D2CA" w14:textId="77777777" w:rsidR="006A23FD" w:rsidRDefault="006A23FD" w:rsidP="006A23FD">
      <w:r>
        <w:t xml:space="preserve">THIS IS A TEST FILE </w:t>
      </w:r>
    </w:p>
    <w:p w14:paraId="62538099" w14:textId="77777777" w:rsidR="006A23FD" w:rsidRDefault="006A23FD" w:rsidP="006A23FD">
      <w:r>
        <w:t xml:space="preserve">THIS IS A TEST FILE </w:t>
      </w:r>
    </w:p>
    <w:p w14:paraId="3879591B" w14:textId="77777777" w:rsidR="006A23FD" w:rsidRDefault="006A23FD" w:rsidP="006A23FD">
      <w:r>
        <w:t xml:space="preserve">THIS IS A TEST FILE </w:t>
      </w:r>
    </w:p>
    <w:p w14:paraId="225C2D63" w14:textId="77777777" w:rsidR="006A23FD" w:rsidRDefault="006A23FD" w:rsidP="006A23FD">
      <w:r>
        <w:t xml:space="preserve">THIS IS A TEST FILE </w:t>
      </w:r>
    </w:p>
    <w:p w14:paraId="4545FADE" w14:textId="77777777" w:rsidR="006A23FD" w:rsidRDefault="006A23FD" w:rsidP="006A23FD">
      <w:r>
        <w:t xml:space="preserve">THIS IS A TEST FILE </w:t>
      </w:r>
    </w:p>
    <w:p w14:paraId="28B5F090" w14:textId="77777777" w:rsidR="006A23FD" w:rsidRDefault="006A23FD" w:rsidP="006A23FD">
      <w:r>
        <w:t xml:space="preserve">THIS IS A TEST FILE </w:t>
      </w:r>
    </w:p>
    <w:p w14:paraId="66DA9CF3" w14:textId="77777777" w:rsidR="006A23FD" w:rsidRDefault="006A23FD" w:rsidP="006A23FD">
      <w:r>
        <w:t xml:space="preserve">THIS IS A TEST FILE </w:t>
      </w:r>
    </w:p>
    <w:p w14:paraId="6BC411E8" w14:textId="77777777" w:rsidR="006A23FD" w:rsidRDefault="006A23FD" w:rsidP="006A23FD">
      <w:r>
        <w:lastRenderedPageBreak/>
        <w:t xml:space="preserve">THIS IS A TEST FILE </w:t>
      </w:r>
    </w:p>
    <w:p w14:paraId="5BEFE63E" w14:textId="77777777" w:rsidR="006A23FD" w:rsidRDefault="006A23FD" w:rsidP="006A23FD">
      <w:r>
        <w:t xml:space="preserve">THIS IS A TEST FILE </w:t>
      </w:r>
    </w:p>
    <w:p w14:paraId="1D60C732" w14:textId="77777777" w:rsidR="006A23FD" w:rsidRDefault="006A23FD" w:rsidP="006A23FD">
      <w:r>
        <w:t xml:space="preserve">THIS IS A TEST FILE </w:t>
      </w:r>
    </w:p>
    <w:p w14:paraId="24C68782" w14:textId="77777777" w:rsidR="006A23FD" w:rsidRDefault="006A23FD" w:rsidP="006A23FD">
      <w:r>
        <w:t xml:space="preserve">THIS IS A TEST FILE </w:t>
      </w:r>
    </w:p>
    <w:p w14:paraId="6F493E7F" w14:textId="77777777" w:rsidR="006A23FD" w:rsidRDefault="006A23FD" w:rsidP="006A23FD">
      <w:r>
        <w:t xml:space="preserve">THIS IS A TEST FILE </w:t>
      </w:r>
    </w:p>
    <w:p w14:paraId="67EF77C9" w14:textId="77777777" w:rsidR="006A23FD" w:rsidRDefault="006A23FD" w:rsidP="006A23FD">
      <w:r>
        <w:t xml:space="preserve">THIS IS A TEST FILE </w:t>
      </w:r>
    </w:p>
    <w:p w14:paraId="68D3385A" w14:textId="77777777" w:rsidR="006A23FD" w:rsidRDefault="006A23FD" w:rsidP="006A23FD">
      <w:r>
        <w:t xml:space="preserve">THIS IS A TEST FILE </w:t>
      </w:r>
    </w:p>
    <w:p w14:paraId="0A25C8D6" w14:textId="77777777" w:rsidR="006A23FD" w:rsidRDefault="006A23FD" w:rsidP="006A23FD">
      <w:r>
        <w:t xml:space="preserve">THIS IS A TEST FILE </w:t>
      </w:r>
    </w:p>
    <w:p w14:paraId="6696820C" w14:textId="77777777" w:rsidR="006A23FD" w:rsidRDefault="006A23FD" w:rsidP="006A23FD">
      <w:r>
        <w:t xml:space="preserve">THIS IS A TEST FILE </w:t>
      </w:r>
    </w:p>
    <w:p w14:paraId="3707EB10" w14:textId="77777777" w:rsidR="006A23FD" w:rsidRDefault="006A23FD" w:rsidP="006A23FD">
      <w:r>
        <w:t xml:space="preserve">THIS IS A TEST FILE </w:t>
      </w:r>
    </w:p>
    <w:p w14:paraId="45D1A372" w14:textId="77777777" w:rsidR="006A23FD" w:rsidRDefault="006A23FD" w:rsidP="006A23FD">
      <w:r>
        <w:t xml:space="preserve">THIS IS A TEST FILE </w:t>
      </w:r>
    </w:p>
    <w:p w14:paraId="16783611" w14:textId="77777777" w:rsidR="006A23FD" w:rsidRDefault="006A23FD" w:rsidP="006A23FD">
      <w:r>
        <w:t xml:space="preserve">THIS IS A TEST FILE </w:t>
      </w:r>
    </w:p>
    <w:p w14:paraId="1CBEE200" w14:textId="77777777" w:rsidR="006A23FD" w:rsidRDefault="006A23FD" w:rsidP="006A23FD">
      <w:r>
        <w:t xml:space="preserve">THIS IS A TEST FILE </w:t>
      </w:r>
    </w:p>
    <w:p w14:paraId="61F0D9D6" w14:textId="77777777" w:rsidR="006A23FD" w:rsidRDefault="006A23FD" w:rsidP="006A23FD">
      <w:r>
        <w:t xml:space="preserve">THIS IS A TEST FILE </w:t>
      </w:r>
    </w:p>
    <w:p w14:paraId="6FE1DDA7" w14:textId="77777777" w:rsidR="006A23FD" w:rsidRDefault="006A23FD" w:rsidP="006A23FD">
      <w:r>
        <w:t xml:space="preserve">THIS IS A TEST FILE </w:t>
      </w:r>
    </w:p>
    <w:p w14:paraId="4701339F" w14:textId="77777777" w:rsidR="006A23FD" w:rsidRDefault="006A23FD" w:rsidP="006A23FD">
      <w:r>
        <w:t xml:space="preserve">THIS IS A TEST FILE </w:t>
      </w:r>
    </w:p>
    <w:p w14:paraId="14264098" w14:textId="77777777" w:rsidR="006A23FD" w:rsidRDefault="006A23FD" w:rsidP="006A23FD">
      <w:r>
        <w:t xml:space="preserve">THIS IS A TEST FILE </w:t>
      </w:r>
    </w:p>
    <w:p w14:paraId="1A88B4ED" w14:textId="77777777" w:rsidR="006A23FD" w:rsidRDefault="006A23FD" w:rsidP="006A23FD">
      <w:r>
        <w:t xml:space="preserve">THIS IS A TEST FILE </w:t>
      </w:r>
    </w:p>
    <w:p w14:paraId="0991BA4C" w14:textId="77777777" w:rsidR="006A23FD" w:rsidRDefault="006A23FD" w:rsidP="006A23FD">
      <w:r>
        <w:t xml:space="preserve">THIS IS A TEST FILE </w:t>
      </w:r>
    </w:p>
    <w:p w14:paraId="36A4B30D" w14:textId="77777777" w:rsidR="006A23FD" w:rsidRDefault="006A23FD" w:rsidP="006A23FD">
      <w:r>
        <w:t xml:space="preserve">THIS IS A TEST FILE </w:t>
      </w:r>
    </w:p>
    <w:p w14:paraId="6775D176" w14:textId="77777777" w:rsidR="006A23FD" w:rsidRDefault="006A23FD" w:rsidP="006A23FD">
      <w:r>
        <w:t xml:space="preserve">THIS IS A TEST FILE </w:t>
      </w:r>
    </w:p>
    <w:p w14:paraId="2DF1909B" w14:textId="77777777" w:rsidR="006A23FD" w:rsidRDefault="006A23FD" w:rsidP="006A23FD">
      <w:r>
        <w:t xml:space="preserve">THIS IS A TEST FILE </w:t>
      </w:r>
    </w:p>
    <w:p w14:paraId="27456400" w14:textId="77777777" w:rsidR="006A23FD" w:rsidRDefault="006A23FD" w:rsidP="006A23FD">
      <w:r>
        <w:t xml:space="preserve">THIS IS A TEST FILE </w:t>
      </w:r>
    </w:p>
    <w:p w14:paraId="2C1A17BD" w14:textId="77777777" w:rsidR="006A23FD" w:rsidRDefault="006A23FD" w:rsidP="006A23FD">
      <w:r>
        <w:t xml:space="preserve">THIS IS A TEST FILE </w:t>
      </w:r>
    </w:p>
    <w:p w14:paraId="000D68EF" w14:textId="77777777" w:rsidR="006A23FD" w:rsidRDefault="006A23FD" w:rsidP="006A23FD">
      <w:r>
        <w:t xml:space="preserve">THIS IS A TEST FILE </w:t>
      </w:r>
    </w:p>
    <w:p w14:paraId="1D7F3FF0" w14:textId="77777777" w:rsidR="006A23FD" w:rsidRDefault="006A23FD" w:rsidP="006A23FD">
      <w:r>
        <w:lastRenderedPageBreak/>
        <w:t xml:space="preserve">THIS IS A TEST FILE </w:t>
      </w:r>
    </w:p>
    <w:p w14:paraId="35C4ACFC" w14:textId="77777777" w:rsidR="006A23FD" w:rsidRPr="006A23FD" w:rsidRDefault="006A23FD" w:rsidP="006A23FD"/>
    <w:p w14:paraId="552D1C02" w14:textId="77777777" w:rsidR="006A23FD" w:rsidRDefault="006A23FD" w:rsidP="006A23FD">
      <w:r>
        <w:t xml:space="preserve">THIS IS A TEST FILE </w:t>
      </w:r>
    </w:p>
    <w:p w14:paraId="3E98581C" w14:textId="77777777" w:rsidR="006A23FD" w:rsidRDefault="006A23FD" w:rsidP="006A23FD">
      <w:r>
        <w:t xml:space="preserve">THIS IS A TEST FILE </w:t>
      </w:r>
    </w:p>
    <w:p w14:paraId="75790CC6" w14:textId="77777777" w:rsidR="006A23FD" w:rsidRDefault="006A23FD" w:rsidP="006A23FD">
      <w:r>
        <w:t xml:space="preserve">THIS IS A TEST FILE </w:t>
      </w:r>
    </w:p>
    <w:p w14:paraId="3FEC09A2" w14:textId="77777777" w:rsidR="006A23FD" w:rsidRDefault="006A23FD" w:rsidP="006A23FD">
      <w:r>
        <w:t xml:space="preserve">THIS IS A TEST FILE </w:t>
      </w:r>
    </w:p>
    <w:p w14:paraId="5D3A4F83" w14:textId="77777777" w:rsidR="006A23FD" w:rsidRDefault="006A23FD" w:rsidP="006A23FD">
      <w:r>
        <w:t xml:space="preserve">THIS IS A TEST FILE </w:t>
      </w:r>
    </w:p>
    <w:p w14:paraId="21092F41" w14:textId="77777777" w:rsidR="006A23FD" w:rsidRDefault="006A23FD" w:rsidP="006A23FD">
      <w:r>
        <w:t xml:space="preserve">THIS IS A TEST FILE </w:t>
      </w:r>
    </w:p>
    <w:p w14:paraId="7866A235" w14:textId="77777777" w:rsidR="006A23FD" w:rsidRDefault="006A23FD" w:rsidP="006A23FD">
      <w:r>
        <w:t xml:space="preserve">THIS IS A TEST FILE </w:t>
      </w:r>
    </w:p>
    <w:p w14:paraId="1469C40B" w14:textId="77777777" w:rsidR="006A23FD" w:rsidRDefault="006A23FD" w:rsidP="006A23FD">
      <w:r>
        <w:t xml:space="preserve">THIS IS A TEST FILE </w:t>
      </w:r>
    </w:p>
    <w:p w14:paraId="389285FB" w14:textId="77777777" w:rsidR="006A23FD" w:rsidRDefault="006A23FD" w:rsidP="006A23FD">
      <w:r>
        <w:t xml:space="preserve">THIS IS A TEST FILE </w:t>
      </w:r>
    </w:p>
    <w:p w14:paraId="682AB98F" w14:textId="77777777" w:rsidR="006A23FD" w:rsidRDefault="006A23FD" w:rsidP="006A23FD">
      <w:r>
        <w:t xml:space="preserve">THIS IS A TEST FILE </w:t>
      </w:r>
    </w:p>
    <w:p w14:paraId="4A1D98D0" w14:textId="77777777" w:rsidR="006A23FD" w:rsidRDefault="006A23FD" w:rsidP="006A23FD">
      <w:r>
        <w:t xml:space="preserve">THIS IS A TEST FILE </w:t>
      </w:r>
    </w:p>
    <w:p w14:paraId="6C7C32AF" w14:textId="77777777" w:rsidR="006A23FD" w:rsidRDefault="006A23FD" w:rsidP="006A23FD">
      <w:r>
        <w:t xml:space="preserve">THIS IS A TEST FILE </w:t>
      </w:r>
    </w:p>
    <w:p w14:paraId="73B15C95" w14:textId="77777777" w:rsidR="006A23FD" w:rsidRDefault="006A23FD" w:rsidP="006A23FD">
      <w:r>
        <w:t xml:space="preserve">THIS IS A TEST FILE </w:t>
      </w:r>
    </w:p>
    <w:p w14:paraId="7639A774" w14:textId="77777777" w:rsidR="006A23FD" w:rsidRDefault="006A23FD" w:rsidP="006A23FD">
      <w:r>
        <w:t xml:space="preserve">THIS IS A TEST FILE </w:t>
      </w:r>
    </w:p>
    <w:p w14:paraId="1CD9F990" w14:textId="77777777" w:rsidR="006A23FD" w:rsidRDefault="006A23FD" w:rsidP="006A23FD">
      <w:r>
        <w:t xml:space="preserve">THIS IS A TEST FILE </w:t>
      </w:r>
    </w:p>
    <w:p w14:paraId="7147DCDB" w14:textId="77777777" w:rsidR="006A23FD" w:rsidRDefault="006A23FD" w:rsidP="006A23FD">
      <w:r>
        <w:t xml:space="preserve">THIS IS A TEST FILE </w:t>
      </w:r>
    </w:p>
    <w:p w14:paraId="6CF0ABB3" w14:textId="77777777" w:rsidR="006A23FD" w:rsidRDefault="006A23FD" w:rsidP="006A23FD">
      <w:r>
        <w:t xml:space="preserve">THIS IS A TEST FILE </w:t>
      </w:r>
    </w:p>
    <w:p w14:paraId="67F7F2D4" w14:textId="77777777" w:rsidR="006A23FD" w:rsidRDefault="006A23FD" w:rsidP="006A23FD">
      <w:r>
        <w:t xml:space="preserve">THIS IS A TEST FILE </w:t>
      </w:r>
    </w:p>
    <w:p w14:paraId="2E2B9226" w14:textId="77777777" w:rsidR="006A23FD" w:rsidRDefault="006A23FD" w:rsidP="006A23FD">
      <w:r>
        <w:t xml:space="preserve">THIS IS A TEST FILE </w:t>
      </w:r>
    </w:p>
    <w:p w14:paraId="58927B31" w14:textId="77777777" w:rsidR="006A23FD" w:rsidRDefault="006A23FD" w:rsidP="006A23FD">
      <w:r>
        <w:t xml:space="preserve">THIS IS A TEST FILE </w:t>
      </w:r>
    </w:p>
    <w:p w14:paraId="068CFA45" w14:textId="77777777" w:rsidR="006A23FD" w:rsidRDefault="006A23FD" w:rsidP="006A23FD">
      <w:r>
        <w:t xml:space="preserve">THIS IS A TEST FILE </w:t>
      </w:r>
    </w:p>
    <w:p w14:paraId="6969D905" w14:textId="77777777" w:rsidR="006A23FD" w:rsidRDefault="006A23FD" w:rsidP="006A23FD">
      <w:r>
        <w:t xml:space="preserve">THIS IS A TEST FILE </w:t>
      </w:r>
    </w:p>
    <w:p w14:paraId="1CB77840" w14:textId="77777777" w:rsidR="006A23FD" w:rsidRDefault="006A23FD" w:rsidP="006A23FD">
      <w:r>
        <w:t xml:space="preserve">THIS IS A TEST FILE </w:t>
      </w:r>
    </w:p>
    <w:p w14:paraId="458CE426" w14:textId="77777777" w:rsidR="006A23FD" w:rsidRDefault="006A23FD" w:rsidP="006A23FD">
      <w:r>
        <w:lastRenderedPageBreak/>
        <w:t xml:space="preserve">THIS IS A TEST FILE </w:t>
      </w:r>
    </w:p>
    <w:p w14:paraId="491968C9" w14:textId="77777777" w:rsidR="006A23FD" w:rsidRDefault="006A23FD" w:rsidP="006A23FD">
      <w:r>
        <w:t xml:space="preserve">THIS IS A TEST FILE </w:t>
      </w:r>
    </w:p>
    <w:p w14:paraId="6ED5BED5" w14:textId="77777777" w:rsidR="006A23FD" w:rsidRDefault="006A23FD" w:rsidP="006A23FD">
      <w:r>
        <w:t xml:space="preserve">THIS IS A TEST FILE </w:t>
      </w:r>
    </w:p>
    <w:p w14:paraId="1906ED17" w14:textId="77777777" w:rsidR="006A23FD" w:rsidRDefault="006A23FD" w:rsidP="006A23FD">
      <w:r>
        <w:t xml:space="preserve">THIS IS A TEST FILE </w:t>
      </w:r>
    </w:p>
    <w:p w14:paraId="39C23AA3" w14:textId="77777777" w:rsidR="006A23FD" w:rsidRDefault="006A23FD" w:rsidP="006A23FD">
      <w:r>
        <w:t xml:space="preserve">THIS IS A TEST FILE </w:t>
      </w:r>
    </w:p>
    <w:p w14:paraId="6B504A4A" w14:textId="77777777" w:rsidR="006A23FD" w:rsidRDefault="006A23FD" w:rsidP="006A23FD">
      <w:r>
        <w:t xml:space="preserve">THIS IS A TEST FILE </w:t>
      </w:r>
    </w:p>
    <w:p w14:paraId="023EF93D" w14:textId="77777777" w:rsidR="006A23FD" w:rsidRDefault="006A23FD" w:rsidP="006A23FD">
      <w:r>
        <w:t xml:space="preserve">THIS IS A TEST FILE </w:t>
      </w:r>
    </w:p>
    <w:p w14:paraId="44EC527B" w14:textId="77777777" w:rsidR="006A23FD" w:rsidRDefault="006A23FD" w:rsidP="006A23FD">
      <w:r>
        <w:t xml:space="preserve">THIS IS A TEST FILE </w:t>
      </w:r>
    </w:p>
    <w:p w14:paraId="392510CD" w14:textId="77777777" w:rsidR="006A23FD" w:rsidRDefault="006A23FD" w:rsidP="006A23FD">
      <w:r>
        <w:t xml:space="preserve">THIS IS A TEST FILE </w:t>
      </w:r>
    </w:p>
    <w:p w14:paraId="5E026A54" w14:textId="77777777" w:rsidR="006A23FD" w:rsidRDefault="006A23FD" w:rsidP="006A23FD">
      <w:r>
        <w:t xml:space="preserve">THIS IS A TEST FILE </w:t>
      </w:r>
    </w:p>
    <w:p w14:paraId="1DB5FAE6" w14:textId="77777777" w:rsidR="006A23FD" w:rsidRDefault="006A23FD" w:rsidP="006A23FD">
      <w:r>
        <w:t xml:space="preserve">THIS IS A TEST FILE </w:t>
      </w:r>
    </w:p>
    <w:p w14:paraId="69670FFC" w14:textId="77777777" w:rsidR="006A23FD" w:rsidRDefault="006A23FD" w:rsidP="006A23FD">
      <w:r>
        <w:t xml:space="preserve">THIS IS A TEST FILE </w:t>
      </w:r>
    </w:p>
    <w:p w14:paraId="31DD2CDC" w14:textId="77777777" w:rsidR="006A23FD" w:rsidRDefault="006A23FD" w:rsidP="006A23FD">
      <w:r>
        <w:t xml:space="preserve">THIS IS A TEST FILE </w:t>
      </w:r>
    </w:p>
    <w:p w14:paraId="0D0EC67F" w14:textId="77777777" w:rsidR="006A23FD" w:rsidRDefault="006A23FD" w:rsidP="006A23FD">
      <w:r>
        <w:t xml:space="preserve">THIS IS A TEST FILE </w:t>
      </w:r>
    </w:p>
    <w:p w14:paraId="0AE1B00F" w14:textId="77777777" w:rsidR="006A23FD" w:rsidRDefault="006A23FD" w:rsidP="006A23FD">
      <w:r>
        <w:t xml:space="preserve">THIS IS A TEST FILE </w:t>
      </w:r>
    </w:p>
    <w:p w14:paraId="0F2BF297" w14:textId="77777777" w:rsidR="006A23FD" w:rsidRDefault="006A23FD" w:rsidP="006A23FD">
      <w:r>
        <w:t xml:space="preserve">THIS IS A TEST FILE </w:t>
      </w:r>
    </w:p>
    <w:p w14:paraId="240634BE" w14:textId="77777777" w:rsidR="006A23FD" w:rsidRDefault="006A23FD" w:rsidP="006A23FD">
      <w:r>
        <w:t xml:space="preserve">THIS IS A TEST FILE </w:t>
      </w:r>
    </w:p>
    <w:p w14:paraId="1D22251B" w14:textId="77777777" w:rsidR="006A23FD" w:rsidRDefault="006A23FD" w:rsidP="006A23FD">
      <w:r>
        <w:t xml:space="preserve">THIS IS A TEST FILE </w:t>
      </w:r>
    </w:p>
    <w:p w14:paraId="41F64C9C" w14:textId="77777777" w:rsidR="006A23FD" w:rsidRDefault="006A23FD" w:rsidP="006A23FD">
      <w:r>
        <w:t xml:space="preserve">THIS IS A TEST FILE </w:t>
      </w:r>
    </w:p>
    <w:p w14:paraId="20E5C14F" w14:textId="77777777" w:rsidR="006A23FD" w:rsidRDefault="006A23FD" w:rsidP="006A23FD">
      <w:r>
        <w:t xml:space="preserve">THIS IS A TEST FILE </w:t>
      </w:r>
    </w:p>
    <w:p w14:paraId="2935B5DD" w14:textId="77777777" w:rsidR="006A23FD" w:rsidRPr="006A23FD" w:rsidRDefault="006A23FD" w:rsidP="006A23FD"/>
    <w:p w14:paraId="0C8EA1AD" w14:textId="77777777" w:rsidR="006A23FD" w:rsidRDefault="006A23FD" w:rsidP="006A23FD">
      <w:r>
        <w:t xml:space="preserve">THIS IS A TEST FILE </w:t>
      </w:r>
    </w:p>
    <w:p w14:paraId="56DD1AC6" w14:textId="77777777" w:rsidR="006A23FD" w:rsidRDefault="006A23FD" w:rsidP="006A23FD">
      <w:r>
        <w:t xml:space="preserve">THIS IS A TEST FILE </w:t>
      </w:r>
    </w:p>
    <w:p w14:paraId="7B590F38" w14:textId="77777777" w:rsidR="006A23FD" w:rsidRDefault="006A23FD" w:rsidP="006A23FD">
      <w:r>
        <w:t xml:space="preserve">THIS IS A TEST FILE </w:t>
      </w:r>
    </w:p>
    <w:p w14:paraId="22A9C9C3" w14:textId="77777777" w:rsidR="006A23FD" w:rsidRDefault="006A23FD" w:rsidP="006A23FD">
      <w:r>
        <w:t xml:space="preserve">THIS IS A TEST FILE </w:t>
      </w:r>
    </w:p>
    <w:p w14:paraId="66ADFF66" w14:textId="77777777" w:rsidR="006A23FD" w:rsidRDefault="006A23FD" w:rsidP="006A23FD">
      <w:r>
        <w:lastRenderedPageBreak/>
        <w:t xml:space="preserve">THIS IS A TEST FILE </w:t>
      </w:r>
    </w:p>
    <w:p w14:paraId="3C2BE9C9" w14:textId="77777777" w:rsidR="006A23FD" w:rsidRDefault="006A23FD" w:rsidP="006A23FD">
      <w:r>
        <w:t xml:space="preserve">THIS IS A TEST FILE </w:t>
      </w:r>
    </w:p>
    <w:p w14:paraId="7BB495EA" w14:textId="77777777" w:rsidR="006A23FD" w:rsidRDefault="006A23FD" w:rsidP="006A23FD">
      <w:r>
        <w:t xml:space="preserve">THIS IS A TEST FILE </w:t>
      </w:r>
    </w:p>
    <w:p w14:paraId="59E8204D" w14:textId="77777777" w:rsidR="006A23FD" w:rsidRDefault="006A23FD" w:rsidP="006A23FD">
      <w:r>
        <w:t xml:space="preserve">THIS IS A TEST FILE </w:t>
      </w:r>
    </w:p>
    <w:p w14:paraId="392C1233" w14:textId="77777777" w:rsidR="006A23FD" w:rsidRDefault="006A23FD" w:rsidP="006A23FD">
      <w:r>
        <w:t xml:space="preserve">THIS IS A TEST FILE </w:t>
      </w:r>
    </w:p>
    <w:p w14:paraId="6AC2FB67" w14:textId="77777777" w:rsidR="006A23FD" w:rsidRDefault="006A23FD" w:rsidP="006A23FD">
      <w:r>
        <w:t xml:space="preserve">THIS IS A TEST FILE </w:t>
      </w:r>
    </w:p>
    <w:p w14:paraId="55338631" w14:textId="77777777" w:rsidR="006A23FD" w:rsidRDefault="006A23FD" w:rsidP="006A23FD">
      <w:r>
        <w:t xml:space="preserve">THIS IS A TEST FILE </w:t>
      </w:r>
    </w:p>
    <w:p w14:paraId="34AFF598" w14:textId="77777777" w:rsidR="006A23FD" w:rsidRDefault="006A23FD" w:rsidP="006A23FD">
      <w:r>
        <w:t xml:space="preserve">THIS IS A TEST FILE </w:t>
      </w:r>
    </w:p>
    <w:p w14:paraId="5D6DA25B" w14:textId="77777777" w:rsidR="006A23FD" w:rsidRDefault="006A23FD" w:rsidP="006A23FD">
      <w:r>
        <w:t xml:space="preserve">THIS IS A TEST FILE </w:t>
      </w:r>
    </w:p>
    <w:p w14:paraId="51FA6A9A" w14:textId="77777777" w:rsidR="006A23FD" w:rsidRDefault="006A23FD" w:rsidP="006A23FD">
      <w:r>
        <w:t xml:space="preserve">THIS IS A TEST FILE </w:t>
      </w:r>
    </w:p>
    <w:p w14:paraId="0ED88538" w14:textId="77777777" w:rsidR="006A23FD" w:rsidRDefault="006A23FD" w:rsidP="006A23FD">
      <w:r>
        <w:t xml:space="preserve">THIS IS A TEST FILE </w:t>
      </w:r>
    </w:p>
    <w:p w14:paraId="237B5EB5" w14:textId="77777777" w:rsidR="006A23FD" w:rsidRDefault="006A23FD" w:rsidP="006A23FD">
      <w:r>
        <w:t xml:space="preserve">THIS IS A TEST FILE </w:t>
      </w:r>
    </w:p>
    <w:p w14:paraId="4EED036B" w14:textId="77777777" w:rsidR="006A23FD" w:rsidRDefault="006A23FD" w:rsidP="006A23FD">
      <w:r>
        <w:t xml:space="preserve">THIS IS A TEST FILE </w:t>
      </w:r>
    </w:p>
    <w:p w14:paraId="75A90C84" w14:textId="77777777" w:rsidR="006A23FD" w:rsidRDefault="006A23FD" w:rsidP="006A23FD">
      <w:r>
        <w:t xml:space="preserve">THIS IS A TEST FILE </w:t>
      </w:r>
    </w:p>
    <w:p w14:paraId="71520C53" w14:textId="77777777" w:rsidR="006A23FD" w:rsidRDefault="006A23FD" w:rsidP="006A23FD">
      <w:r>
        <w:t xml:space="preserve">THIS IS A TEST FILE </w:t>
      </w:r>
    </w:p>
    <w:p w14:paraId="73AFCD67" w14:textId="77777777" w:rsidR="006A23FD" w:rsidRDefault="006A23FD" w:rsidP="006A23FD">
      <w:r>
        <w:t xml:space="preserve">THIS IS A TEST FILE </w:t>
      </w:r>
    </w:p>
    <w:p w14:paraId="3A67CEFF" w14:textId="77777777" w:rsidR="006A23FD" w:rsidRDefault="006A23FD" w:rsidP="006A23FD">
      <w:r>
        <w:t xml:space="preserve">THIS IS A TEST FILE </w:t>
      </w:r>
    </w:p>
    <w:p w14:paraId="3B7CD9BD" w14:textId="77777777" w:rsidR="006A23FD" w:rsidRDefault="006A23FD" w:rsidP="006A23FD">
      <w:r>
        <w:t xml:space="preserve">THIS IS A TEST FILE </w:t>
      </w:r>
    </w:p>
    <w:p w14:paraId="3FB9FDFA" w14:textId="77777777" w:rsidR="006A23FD" w:rsidRDefault="006A23FD" w:rsidP="006A23FD">
      <w:r>
        <w:t xml:space="preserve">THIS IS A TEST FILE </w:t>
      </w:r>
    </w:p>
    <w:p w14:paraId="5D514340" w14:textId="77777777" w:rsidR="006A23FD" w:rsidRDefault="006A23FD" w:rsidP="006A23FD">
      <w:r>
        <w:t xml:space="preserve">THIS IS A TEST FILE </w:t>
      </w:r>
    </w:p>
    <w:p w14:paraId="118DC984" w14:textId="77777777" w:rsidR="006A23FD" w:rsidRDefault="006A23FD" w:rsidP="006A23FD">
      <w:r>
        <w:t xml:space="preserve">THIS IS A TEST FILE </w:t>
      </w:r>
    </w:p>
    <w:p w14:paraId="07788993" w14:textId="77777777" w:rsidR="006A23FD" w:rsidRDefault="006A23FD" w:rsidP="006A23FD">
      <w:r>
        <w:t xml:space="preserve">THIS IS A TEST FILE </w:t>
      </w:r>
    </w:p>
    <w:p w14:paraId="36427DDB" w14:textId="77777777" w:rsidR="006A23FD" w:rsidRDefault="006A23FD" w:rsidP="006A23FD">
      <w:r>
        <w:t xml:space="preserve">THIS IS A TEST FILE </w:t>
      </w:r>
    </w:p>
    <w:p w14:paraId="2FE30FE7" w14:textId="77777777" w:rsidR="006A23FD" w:rsidRDefault="006A23FD" w:rsidP="006A23FD">
      <w:r>
        <w:t xml:space="preserve">THIS IS A TEST FILE </w:t>
      </w:r>
    </w:p>
    <w:p w14:paraId="34E5E67D" w14:textId="77777777" w:rsidR="006A23FD" w:rsidRDefault="006A23FD" w:rsidP="006A23FD">
      <w:r>
        <w:t xml:space="preserve">THIS IS A TEST FILE </w:t>
      </w:r>
    </w:p>
    <w:p w14:paraId="72C80D84" w14:textId="77777777" w:rsidR="006A23FD" w:rsidRDefault="006A23FD" w:rsidP="006A23FD">
      <w:r>
        <w:lastRenderedPageBreak/>
        <w:t xml:space="preserve">THIS IS A TEST FILE </w:t>
      </w:r>
    </w:p>
    <w:p w14:paraId="7FBB856C" w14:textId="77777777" w:rsidR="006A23FD" w:rsidRDefault="006A23FD" w:rsidP="006A23FD">
      <w:r>
        <w:t xml:space="preserve">THIS IS A TEST FILE </w:t>
      </w:r>
    </w:p>
    <w:p w14:paraId="57FA85D5" w14:textId="77777777" w:rsidR="006A23FD" w:rsidRDefault="006A23FD" w:rsidP="006A23FD">
      <w:r>
        <w:t xml:space="preserve">THIS IS A TEST FILE </w:t>
      </w:r>
    </w:p>
    <w:p w14:paraId="40ED1120" w14:textId="77777777" w:rsidR="006A23FD" w:rsidRDefault="006A23FD" w:rsidP="006A23FD">
      <w:r>
        <w:t xml:space="preserve">THIS IS A TEST FILE </w:t>
      </w:r>
    </w:p>
    <w:p w14:paraId="61B6BCCF" w14:textId="77777777" w:rsidR="006A23FD" w:rsidRDefault="006A23FD" w:rsidP="006A23FD">
      <w:r>
        <w:t xml:space="preserve">THIS IS A TEST FILE </w:t>
      </w:r>
    </w:p>
    <w:p w14:paraId="3A763647" w14:textId="77777777" w:rsidR="006A23FD" w:rsidRDefault="006A23FD" w:rsidP="006A23FD">
      <w:r>
        <w:t xml:space="preserve">THIS IS A TEST FILE </w:t>
      </w:r>
    </w:p>
    <w:p w14:paraId="640D1CE7" w14:textId="77777777" w:rsidR="006A23FD" w:rsidRDefault="006A23FD" w:rsidP="006A23FD">
      <w:r>
        <w:t xml:space="preserve">THIS IS A TEST FILE </w:t>
      </w:r>
    </w:p>
    <w:p w14:paraId="661AC553" w14:textId="77777777" w:rsidR="006A23FD" w:rsidRDefault="006A23FD" w:rsidP="006A23FD">
      <w:r>
        <w:t xml:space="preserve">THIS IS A TEST FILE </w:t>
      </w:r>
    </w:p>
    <w:p w14:paraId="2C10E136" w14:textId="77777777" w:rsidR="006A23FD" w:rsidRDefault="006A23FD" w:rsidP="006A23FD">
      <w:r>
        <w:t xml:space="preserve">THIS IS A TEST FILE </w:t>
      </w:r>
    </w:p>
    <w:p w14:paraId="1E9CA937" w14:textId="77777777" w:rsidR="006A23FD" w:rsidRDefault="006A23FD" w:rsidP="006A23FD">
      <w:r>
        <w:t xml:space="preserve">THIS IS A TEST FILE </w:t>
      </w:r>
    </w:p>
    <w:p w14:paraId="7B14593A" w14:textId="77777777" w:rsidR="006A23FD" w:rsidRDefault="006A23FD" w:rsidP="006A23FD">
      <w:r>
        <w:t xml:space="preserve">THIS IS A TEST FILE </w:t>
      </w:r>
    </w:p>
    <w:p w14:paraId="56AFF364" w14:textId="77777777" w:rsidR="006A23FD" w:rsidRDefault="006A23FD" w:rsidP="006A23FD">
      <w:r>
        <w:t xml:space="preserve">THIS IS A TEST FILE </w:t>
      </w:r>
    </w:p>
    <w:p w14:paraId="37191DC4" w14:textId="77777777" w:rsidR="006A23FD" w:rsidRDefault="006A23FD" w:rsidP="006A23FD">
      <w:r>
        <w:t xml:space="preserve">THIS IS A TEST FILE </w:t>
      </w:r>
    </w:p>
    <w:p w14:paraId="5997CB42" w14:textId="77777777" w:rsidR="006A23FD" w:rsidRDefault="006A23FD" w:rsidP="006A23FD">
      <w:r>
        <w:t xml:space="preserve">THIS IS A TEST FILE </w:t>
      </w:r>
    </w:p>
    <w:p w14:paraId="2F5D81C3" w14:textId="77777777" w:rsidR="006A23FD" w:rsidRPr="006A23FD" w:rsidRDefault="006A23FD" w:rsidP="006A23FD"/>
    <w:p w14:paraId="3147E710" w14:textId="77777777" w:rsidR="006A23FD" w:rsidRDefault="006A23FD" w:rsidP="006A23FD">
      <w:r>
        <w:t xml:space="preserve">THIS IS A TEST FILE </w:t>
      </w:r>
    </w:p>
    <w:p w14:paraId="2E7826C2" w14:textId="77777777" w:rsidR="006A23FD" w:rsidRDefault="006A23FD" w:rsidP="006A23FD">
      <w:r>
        <w:t xml:space="preserve">THIS IS A TEST FILE </w:t>
      </w:r>
    </w:p>
    <w:p w14:paraId="5273A110" w14:textId="77777777" w:rsidR="006A23FD" w:rsidRDefault="006A23FD" w:rsidP="006A23FD">
      <w:r>
        <w:t xml:space="preserve">THIS IS A TEST FILE </w:t>
      </w:r>
    </w:p>
    <w:p w14:paraId="38F6D2AE" w14:textId="77777777" w:rsidR="006A23FD" w:rsidRDefault="006A23FD" w:rsidP="006A23FD">
      <w:r>
        <w:t xml:space="preserve">THIS IS A TEST FILE </w:t>
      </w:r>
    </w:p>
    <w:p w14:paraId="6FFD3E51" w14:textId="77777777" w:rsidR="006A23FD" w:rsidRDefault="006A23FD" w:rsidP="006A23FD">
      <w:r>
        <w:t xml:space="preserve">THIS IS A TEST FILE </w:t>
      </w:r>
    </w:p>
    <w:p w14:paraId="614C92D9" w14:textId="77777777" w:rsidR="006A23FD" w:rsidRDefault="006A23FD" w:rsidP="006A23FD">
      <w:r>
        <w:t xml:space="preserve">THIS IS A TEST FILE </w:t>
      </w:r>
    </w:p>
    <w:p w14:paraId="51AA7E8D" w14:textId="77777777" w:rsidR="006A23FD" w:rsidRDefault="006A23FD" w:rsidP="006A23FD">
      <w:r>
        <w:t xml:space="preserve">THIS IS A TEST FILE </w:t>
      </w:r>
    </w:p>
    <w:p w14:paraId="14C5BA65" w14:textId="77777777" w:rsidR="006A23FD" w:rsidRDefault="006A23FD" w:rsidP="006A23FD">
      <w:r>
        <w:t xml:space="preserve">THIS IS A TEST FILE </w:t>
      </w:r>
    </w:p>
    <w:p w14:paraId="008C8000" w14:textId="77777777" w:rsidR="006A23FD" w:rsidRDefault="006A23FD" w:rsidP="006A23FD">
      <w:r>
        <w:t xml:space="preserve">THIS IS A TEST FILE </w:t>
      </w:r>
    </w:p>
    <w:p w14:paraId="2917222B" w14:textId="77777777" w:rsidR="006A23FD" w:rsidRDefault="006A23FD" w:rsidP="006A23FD">
      <w:r>
        <w:t xml:space="preserve">THIS IS A TEST FILE </w:t>
      </w:r>
    </w:p>
    <w:p w14:paraId="77869EDD" w14:textId="77777777" w:rsidR="006A23FD" w:rsidRDefault="006A23FD" w:rsidP="006A23FD">
      <w:r>
        <w:lastRenderedPageBreak/>
        <w:t xml:space="preserve">THIS IS A TEST FILE </w:t>
      </w:r>
    </w:p>
    <w:p w14:paraId="0289886D" w14:textId="77777777" w:rsidR="006A23FD" w:rsidRDefault="006A23FD" w:rsidP="006A23FD">
      <w:r>
        <w:t xml:space="preserve">THIS IS A TEST FILE </w:t>
      </w:r>
    </w:p>
    <w:p w14:paraId="71436A54" w14:textId="77777777" w:rsidR="006A23FD" w:rsidRDefault="006A23FD" w:rsidP="006A23FD">
      <w:r>
        <w:t xml:space="preserve">THIS IS A TEST FILE </w:t>
      </w:r>
    </w:p>
    <w:p w14:paraId="42530337" w14:textId="77777777" w:rsidR="006A23FD" w:rsidRDefault="006A23FD" w:rsidP="006A23FD">
      <w:r>
        <w:t xml:space="preserve">THIS IS A TEST FILE </w:t>
      </w:r>
    </w:p>
    <w:p w14:paraId="05AF38B7" w14:textId="77777777" w:rsidR="006A23FD" w:rsidRDefault="006A23FD" w:rsidP="006A23FD">
      <w:r>
        <w:t xml:space="preserve">THIS IS A TEST FILE </w:t>
      </w:r>
    </w:p>
    <w:p w14:paraId="2E1F6EE4" w14:textId="77777777" w:rsidR="006A23FD" w:rsidRDefault="006A23FD" w:rsidP="006A23FD">
      <w:r>
        <w:t xml:space="preserve">THIS IS A TEST FILE </w:t>
      </w:r>
    </w:p>
    <w:p w14:paraId="06EDF354" w14:textId="77777777" w:rsidR="006A23FD" w:rsidRDefault="006A23FD" w:rsidP="006A23FD">
      <w:r>
        <w:t xml:space="preserve">THIS IS A TEST FILE </w:t>
      </w:r>
    </w:p>
    <w:p w14:paraId="719C9077" w14:textId="77777777" w:rsidR="006A23FD" w:rsidRDefault="006A23FD" w:rsidP="006A23FD">
      <w:r>
        <w:t xml:space="preserve">THIS IS A TEST FILE </w:t>
      </w:r>
    </w:p>
    <w:p w14:paraId="1E5F12DA" w14:textId="77777777" w:rsidR="006A23FD" w:rsidRDefault="006A23FD" w:rsidP="006A23FD">
      <w:r>
        <w:t xml:space="preserve">THIS IS A TEST FILE </w:t>
      </w:r>
    </w:p>
    <w:p w14:paraId="40630525" w14:textId="77777777" w:rsidR="006A23FD" w:rsidRDefault="006A23FD" w:rsidP="006A23FD">
      <w:r>
        <w:t xml:space="preserve">THIS IS A TEST FILE </w:t>
      </w:r>
    </w:p>
    <w:p w14:paraId="31C92F03" w14:textId="77777777" w:rsidR="006A23FD" w:rsidRDefault="006A23FD" w:rsidP="006A23FD">
      <w:r>
        <w:t xml:space="preserve">THIS IS A TEST FILE </w:t>
      </w:r>
    </w:p>
    <w:p w14:paraId="0E1D6660" w14:textId="77777777" w:rsidR="006A23FD" w:rsidRDefault="006A23FD" w:rsidP="006A23FD">
      <w:r>
        <w:t xml:space="preserve">THIS IS A TEST FILE </w:t>
      </w:r>
    </w:p>
    <w:p w14:paraId="18ED3403" w14:textId="77777777" w:rsidR="006A23FD" w:rsidRDefault="006A23FD" w:rsidP="006A23FD">
      <w:r>
        <w:t xml:space="preserve">THIS IS A TEST FILE </w:t>
      </w:r>
    </w:p>
    <w:p w14:paraId="5EF12756" w14:textId="77777777" w:rsidR="006A23FD" w:rsidRDefault="006A23FD" w:rsidP="006A23FD">
      <w:r>
        <w:t xml:space="preserve">THIS IS A TEST FILE </w:t>
      </w:r>
    </w:p>
    <w:p w14:paraId="647EFCAF" w14:textId="77777777" w:rsidR="006A23FD" w:rsidRDefault="006A23FD" w:rsidP="006A23FD">
      <w:r>
        <w:t xml:space="preserve">THIS IS A TEST FILE </w:t>
      </w:r>
    </w:p>
    <w:p w14:paraId="76B0BBBC" w14:textId="77777777" w:rsidR="006A23FD" w:rsidRDefault="006A23FD" w:rsidP="006A23FD">
      <w:r>
        <w:t xml:space="preserve">THIS IS A TEST FILE </w:t>
      </w:r>
    </w:p>
    <w:p w14:paraId="751F064B" w14:textId="77777777" w:rsidR="006A23FD" w:rsidRDefault="006A23FD" w:rsidP="006A23FD">
      <w:r>
        <w:t xml:space="preserve">THIS IS A TEST FILE </w:t>
      </w:r>
    </w:p>
    <w:p w14:paraId="424153C5" w14:textId="77777777" w:rsidR="006A23FD" w:rsidRDefault="006A23FD" w:rsidP="006A23FD">
      <w:r>
        <w:t xml:space="preserve">THIS IS A TEST FILE </w:t>
      </w:r>
    </w:p>
    <w:p w14:paraId="5F379564" w14:textId="77777777" w:rsidR="006A23FD" w:rsidRDefault="006A23FD" w:rsidP="006A23FD">
      <w:r>
        <w:t xml:space="preserve">THIS IS A TEST FILE </w:t>
      </w:r>
    </w:p>
    <w:p w14:paraId="726AFB96" w14:textId="77777777" w:rsidR="006A23FD" w:rsidRDefault="006A23FD" w:rsidP="006A23FD">
      <w:r>
        <w:t xml:space="preserve">THIS IS A TEST FILE </w:t>
      </w:r>
    </w:p>
    <w:p w14:paraId="0D4296AB" w14:textId="77777777" w:rsidR="006A23FD" w:rsidRDefault="006A23FD" w:rsidP="006A23FD">
      <w:r>
        <w:t xml:space="preserve">THIS IS A TEST FILE </w:t>
      </w:r>
    </w:p>
    <w:p w14:paraId="4E9AC442" w14:textId="77777777" w:rsidR="006A23FD" w:rsidRDefault="006A23FD" w:rsidP="006A23FD">
      <w:r>
        <w:t xml:space="preserve">THIS IS A TEST FILE </w:t>
      </w:r>
    </w:p>
    <w:p w14:paraId="22680347" w14:textId="77777777" w:rsidR="006A23FD" w:rsidRDefault="006A23FD" w:rsidP="006A23FD">
      <w:r>
        <w:t xml:space="preserve">THIS IS A TEST FILE </w:t>
      </w:r>
    </w:p>
    <w:p w14:paraId="0B527278" w14:textId="77777777" w:rsidR="006A23FD" w:rsidRDefault="006A23FD" w:rsidP="006A23FD">
      <w:r>
        <w:t xml:space="preserve">THIS IS A TEST FILE </w:t>
      </w:r>
    </w:p>
    <w:p w14:paraId="74FE177E" w14:textId="77777777" w:rsidR="006A23FD" w:rsidRDefault="006A23FD" w:rsidP="006A23FD">
      <w:r>
        <w:t xml:space="preserve">THIS IS A TEST FILE </w:t>
      </w:r>
    </w:p>
    <w:p w14:paraId="52D83BED" w14:textId="77777777" w:rsidR="006A23FD" w:rsidRDefault="006A23FD" w:rsidP="006A23FD">
      <w:r>
        <w:lastRenderedPageBreak/>
        <w:t xml:space="preserve">THIS IS A TEST FILE </w:t>
      </w:r>
    </w:p>
    <w:p w14:paraId="4C7FD661" w14:textId="77777777" w:rsidR="006A23FD" w:rsidRDefault="006A23FD" w:rsidP="006A23FD">
      <w:r>
        <w:t xml:space="preserve">THIS IS A TEST FILE </w:t>
      </w:r>
    </w:p>
    <w:p w14:paraId="5F501490" w14:textId="77777777" w:rsidR="006A23FD" w:rsidRDefault="006A23FD" w:rsidP="006A23FD">
      <w:r>
        <w:t xml:space="preserve">THIS IS A TEST FILE </w:t>
      </w:r>
    </w:p>
    <w:p w14:paraId="1E31C38A" w14:textId="77777777" w:rsidR="006A23FD" w:rsidRDefault="006A23FD" w:rsidP="006A23FD">
      <w:r>
        <w:t xml:space="preserve">THIS IS A TEST FILE </w:t>
      </w:r>
    </w:p>
    <w:p w14:paraId="762735D5" w14:textId="77777777" w:rsidR="006A23FD" w:rsidRDefault="006A23FD" w:rsidP="006A23FD">
      <w:r>
        <w:t xml:space="preserve">THIS IS A TEST FILE </w:t>
      </w:r>
    </w:p>
    <w:p w14:paraId="59492F21" w14:textId="77777777" w:rsidR="006A23FD" w:rsidRDefault="006A23FD" w:rsidP="006A23FD">
      <w:r>
        <w:t xml:space="preserve">THIS IS A TEST FILE </w:t>
      </w:r>
    </w:p>
    <w:p w14:paraId="67A1DD7A" w14:textId="77777777" w:rsidR="006A23FD" w:rsidRDefault="006A23FD" w:rsidP="006A23FD">
      <w:r>
        <w:t xml:space="preserve">THIS IS A TEST FILE </w:t>
      </w:r>
    </w:p>
    <w:p w14:paraId="47BA7F04" w14:textId="77777777" w:rsidR="006A23FD" w:rsidRDefault="006A23FD" w:rsidP="006A23FD">
      <w:r>
        <w:t xml:space="preserve">THIS IS A TEST FILE </w:t>
      </w:r>
    </w:p>
    <w:p w14:paraId="58A7934B" w14:textId="77777777" w:rsidR="006A23FD" w:rsidRPr="006A23FD" w:rsidRDefault="006A23FD" w:rsidP="006A23FD"/>
    <w:p w14:paraId="2FCA9218" w14:textId="77777777" w:rsidR="006A23FD" w:rsidRDefault="006A23FD" w:rsidP="006A23FD">
      <w:r>
        <w:t xml:space="preserve">THIS IS A TEST FILE </w:t>
      </w:r>
    </w:p>
    <w:p w14:paraId="09536123" w14:textId="77777777" w:rsidR="006A23FD" w:rsidRDefault="006A23FD" w:rsidP="006A23FD">
      <w:r>
        <w:t xml:space="preserve">THIS IS A TEST FILE </w:t>
      </w:r>
    </w:p>
    <w:p w14:paraId="5EC23AF4" w14:textId="77777777" w:rsidR="006A23FD" w:rsidRDefault="006A23FD" w:rsidP="006A23FD">
      <w:r>
        <w:t xml:space="preserve">THIS IS A TEST FILE </w:t>
      </w:r>
    </w:p>
    <w:p w14:paraId="5C5C882B" w14:textId="77777777" w:rsidR="006A23FD" w:rsidRDefault="006A23FD" w:rsidP="006A23FD">
      <w:r>
        <w:t xml:space="preserve">THIS IS A TEST FILE </w:t>
      </w:r>
    </w:p>
    <w:p w14:paraId="64E0B82E" w14:textId="77777777" w:rsidR="006A23FD" w:rsidRDefault="006A23FD" w:rsidP="006A23FD">
      <w:r>
        <w:t xml:space="preserve">THIS IS A TEST FILE </w:t>
      </w:r>
    </w:p>
    <w:p w14:paraId="1C069F65" w14:textId="77777777" w:rsidR="006A23FD" w:rsidRDefault="006A23FD" w:rsidP="006A23FD">
      <w:r>
        <w:t xml:space="preserve">THIS IS A TEST FILE </w:t>
      </w:r>
    </w:p>
    <w:p w14:paraId="451DA1A2" w14:textId="77777777" w:rsidR="006A23FD" w:rsidRDefault="006A23FD" w:rsidP="006A23FD">
      <w:r>
        <w:t xml:space="preserve">THIS IS A TEST FILE </w:t>
      </w:r>
    </w:p>
    <w:p w14:paraId="1CCEA9AE" w14:textId="77777777" w:rsidR="006A23FD" w:rsidRDefault="006A23FD" w:rsidP="006A23FD">
      <w:r>
        <w:t xml:space="preserve">THIS IS A TEST FILE </w:t>
      </w:r>
    </w:p>
    <w:p w14:paraId="3F504C48" w14:textId="77777777" w:rsidR="006A23FD" w:rsidRDefault="006A23FD" w:rsidP="006A23FD">
      <w:r>
        <w:t xml:space="preserve">THIS IS A TEST FILE </w:t>
      </w:r>
    </w:p>
    <w:p w14:paraId="068B385B" w14:textId="77777777" w:rsidR="006A23FD" w:rsidRDefault="006A23FD" w:rsidP="006A23FD">
      <w:r>
        <w:t xml:space="preserve">THIS IS A TEST FILE </w:t>
      </w:r>
    </w:p>
    <w:p w14:paraId="25FDB880" w14:textId="77777777" w:rsidR="006A23FD" w:rsidRDefault="006A23FD" w:rsidP="006A23FD">
      <w:r>
        <w:t xml:space="preserve">THIS IS A TEST FILE </w:t>
      </w:r>
    </w:p>
    <w:p w14:paraId="119BDE3F" w14:textId="77777777" w:rsidR="006A23FD" w:rsidRDefault="006A23FD" w:rsidP="006A23FD">
      <w:r>
        <w:t xml:space="preserve">THIS IS A TEST FILE </w:t>
      </w:r>
    </w:p>
    <w:p w14:paraId="23A9BEE7" w14:textId="77777777" w:rsidR="006A23FD" w:rsidRDefault="006A23FD" w:rsidP="006A23FD">
      <w:r>
        <w:t xml:space="preserve">THIS IS A TEST FILE </w:t>
      </w:r>
    </w:p>
    <w:p w14:paraId="420D573E" w14:textId="77777777" w:rsidR="006A23FD" w:rsidRDefault="006A23FD" w:rsidP="006A23FD">
      <w:r>
        <w:t xml:space="preserve">THIS IS A TEST FILE </w:t>
      </w:r>
    </w:p>
    <w:p w14:paraId="14D8CFA0" w14:textId="77777777" w:rsidR="006A23FD" w:rsidRDefault="006A23FD" w:rsidP="006A23FD">
      <w:r>
        <w:t xml:space="preserve">THIS IS A TEST FILE </w:t>
      </w:r>
    </w:p>
    <w:p w14:paraId="5CA1E864" w14:textId="77777777" w:rsidR="006A23FD" w:rsidRDefault="006A23FD" w:rsidP="006A23FD">
      <w:r>
        <w:t xml:space="preserve">THIS IS A TEST FILE </w:t>
      </w:r>
    </w:p>
    <w:p w14:paraId="4A5D382B" w14:textId="77777777" w:rsidR="006A23FD" w:rsidRDefault="006A23FD" w:rsidP="006A23FD">
      <w:r>
        <w:lastRenderedPageBreak/>
        <w:t xml:space="preserve">THIS IS A TEST FILE </w:t>
      </w:r>
    </w:p>
    <w:p w14:paraId="75409C6A" w14:textId="77777777" w:rsidR="006A23FD" w:rsidRDefault="006A23FD" w:rsidP="006A23FD">
      <w:r>
        <w:t xml:space="preserve">THIS IS A TEST FILE </w:t>
      </w:r>
    </w:p>
    <w:p w14:paraId="4ABD83B2" w14:textId="77777777" w:rsidR="006A23FD" w:rsidRDefault="006A23FD" w:rsidP="006A23FD">
      <w:r>
        <w:t xml:space="preserve">THIS IS A TEST FILE </w:t>
      </w:r>
    </w:p>
    <w:p w14:paraId="637220CC" w14:textId="77777777" w:rsidR="006A23FD" w:rsidRDefault="006A23FD" w:rsidP="006A23FD">
      <w:r>
        <w:t xml:space="preserve">THIS IS A TEST FILE </w:t>
      </w:r>
    </w:p>
    <w:p w14:paraId="2C6129D9" w14:textId="77777777" w:rsidR="006A23FD" w:rsidRDefault="006A23FD" w:rsidP="006A23FD">
      <w:r>
        <w:t xml:space="preserve">THIS IS A TEST FILE </w:t>
      </w:r>
    </w:p>
    <w:p w14:paraId="268F275A" w14:textId="77777777" w:rsidR="006A23FD" w:rsidRDefault="006A23FD" w:rsidP="006A23FD">
      <w:r>
        <w:t xml:space="preserve">THIS IS A TEST FILE </w:t>
      </w:r>
    </w:p>
    <w:p w14:paraId="5CE5600A" w14:textId="77777777" w:rsidR="006A23FD" w:rsidRDefault="006A23FD" w:rsidP="006A23FD">
      <w:r>
        <w:t xml:space="preserve">THIS IS A TEST FILE </w:t>
      </w:r>
    </w:p>
    <w:p w14:paraId="66A2503F" w14:textId="77777777" w:rsidR="006A23FD" w:rsidRDefault="006A23FD" w:rsidP="006A23FD">
      <w:r>
        <w:t xml:space="preserve">THIS IS A TEST FILE </w:t>
      </w:r>
    </w:p>
    <w:p w14:paraId="7BED814F" w14:textId="77777777" w:rsidR="006A23FD" w:rsidRDefault="006A23FD" w:rsidP="006A23FD">
      <w:r>
        <w:t xml:space="preserve">THIS IS A TEST FILE </w:t>
      </w:r>
    </w:p>
    <w:p w14:paraId="6186C0A3" w14:textId="77777777" w:rsidR="006A23FD" w:rsidRDefault="006A23FD" w:rsidP="006A23FD">
      <w:r>
        <w:t xml:space="preserve">THIS IS A TEST FILE </w:t>
      </w:r>
    </w:p>
    <w:p w14:paraId="099920AF" w14:textId="77777777" w:rsidR="006A23FD" w:rsidRDefault="006A23FD" w:rsidP="006A23FD">
      <w:r>
        <w:t xml:space="preserve">THIS IS A TEST FILE </w:t>
      </w:r>
    </w:p>
    <w:p w14:paraId="52878987" w14:textId="77777777" w:rsidR="006A23FD" w:rsidRDefault="006A23FD" w:rsidP="006A23FD">
      <w:r>
        <w:t xml:space="preserve">THIS IS A TEST FILE </w:t>
      </w:r>
    </w:p>
    <w:p w14:paraId="34B3E379" w14:textId="77777777" w:rsidR="006A23FD" w:rsidRDefault="006A23FD" w:rsidP="006A23FD">
      <w:r>
        <w:t xml:space="preserve">THIS IS A TEST FILE </w:t>
      </w:r>
    </w:p>
    <w:p w14:paraId="742A7438" w14:textId="77777777" w:rsidR="006A23FD" w:rsidRDefault="006A23FD" w:rsidP="006A23FD">
      <w:r>
        <w:t xml:space="preserve">THIS IS A TEST FILE </w:t>
      </w:r>
    </w:p>
    <w:p w14:paraId="1BB96B54" w14:textId="77777777" w:rsidR="006A23FD" w:rsidRDefault="006A23FD" w:rsidP="006A23FD">
      <w:r>
        <w:t xml:space="preserve">THIS IS A TEST FILE </w:t>
      </w:r>
    </w:p>
    <w:p w14:paraId="3357270B" w14:textId="77777777" w:rsidR="006A23FD" w:rsidRDefault="006A23FD" w:rsidP="006A23FD">
      <w:r>
        <w:t xml:space="preserve">THIS IS A TEST FILE </w:t>
      </w:r>
    </w:p>
    <w:p w14:paraId="3181AD4F" w14:textId="77777777" w:rsidR="006A23FD" w:rsidRDefault="006A23FD" w:rsidP="006A23FD">
      <w:r>
        <w:t xml:space="preserve">THIS IS A TEST FILE </w:t>
      </w:r>
    </w:p>
    <w:p w14:paraId="56E28125" w14:textId="77777777" w:rsidR="006A23FD" w:rsidRDefault="006A23FD" w:rsidP="006A23FD">
      <w:r>
        <w:t xml:space="preserve">THIS IS A TEST FILE </w:t>
      </w:r>
    </w:p>
    <w:p w14:paraId="4A81534A" w14:textId="77777777" w:rsidR="006A23FD" w:rsidRDefault="006A23FD" w:rsidP="006A23FD">
      <w:r>
        <w:t xml:space="preserve">THIS IS A TEST FILE </w:t>
      </w:r>
    </w:p>
    <w:p w14:paraId="5E651878" w14:textId="77777777" w:rsidR="006A23FD" w:rsidRDefault="006A23FD" w:rsidP="006A23FD">
      <w:r>
        <w:t xml:space="preserve">THIS IS A TEST FILE </w:t>
      </w:r>
    </w:p>
    <w:p w14:paraId="6768A495" w14:textId="77777777" w:rsidR="006A23FD" w:rsidRDefault="006A23FD" w:rsidP="006A23FD">
      <w:r>
        <w:t xml:space="preserve">THIS IS A TEST FILE </w:t>
      </w:r>
    </w:p>
    <w:p w14:paraId="347EE509" w14:textId="77777777" w:rsidR="006A23FD" w:rsidRDefault="006A23FD" w:rsidP="006A23FD">
      <w:r>
        <w:t xml:space="preserve">THIS IS A TEST FILE </w:t>
      </w:r>
    </w:p>
    <w:p w14:paraId="03255C3F" w14:textId="77777777" w:rsidR="006A23FD" w:rsidRDefault="006A23FD" w:rsidP="006A23FD">
      <w:r>
        <w:t xml:space="preserve">THIS IS A TEST FILE </w:t>
      </w:r>
    </w:p>
    <w:p w14:paraId="4B50856C" w14:textId="77777777" w:rsidR="006A23FD" w:rsidRDefault="006A23FD" w:rsidP="006A23FD">
      <w:r>
        <w:t xml:space="preserve">THIS IS A TEST FILE </w:t>
      </w:r>
    </w:p>
    <w:p w14:paraId="6B1B6457" w14:textId="77777777" w:rsidR="006A23FD" w:rsidRDefault="006A23FD" w:rsidP="006A23FD">
      <w:r>
        <w:t xml:space="preserve">THIS IS A TEST FILE </w:t>
      </w:r>
    </w:p>
    <w:p w14:paraId="14E541DD" w14:textId="77777777" w:rsidR="006A23FD" w:rsidRDefault="006A23FD" w:rsidP="006A23FD">
      <w:r>
        <w:lastRenderedPageBreak/>
        <w:t xml:space="preserve">THIS IS A TEST FILE </w:t>
      </w:r>
    </w:p>
    <w:p w14:paraId="3A1C7043" w14:textId="77777777" w:rsidR="006A23FD" w:rsidRDefault="006A23FD" w:rsidP="006A23FD">
      <w:r>
        <w:t xml:space="preserve">THIS IS A TEST FILE </w:t>
      </w:r>
    </w:p>
    <w:p w14:paraId="700B7DEC" w14:textId="77777777" w:rsidR="006A23FD" w:rsidRPr="006A23FD" w:rsidRDefault="006A23FD" w:rsidP="006A23FD"/>
    <w:p w14:paraId="03EAC0CC" w14:textId="77777777" w:rsidR="006A23FD" w:rsidRDefault="006A23FD" w:rsidP="006A23FD">
      <w:r>
        <w:t xml:space="preserve">THIS IS A TEST FILE </w:t>
      </w:r>
    </w:p>
    <w:p w14:paraId="5FF3018A" w14:textId="77777777" w:rsidR="006A23FD" w:rsidRDefault="006A23FD" w:rsidP="006A23FD">
      <w:r>
        <w:t xml:space="preserve">THIS IS A TEST FILE </w:t>
      </w:r>
    </w:p>
    <w:p w14:paraId="088EE427" w14:textId="77777777" w:rsidR="006A23FD" w:rsidRDefault="006A23FD" w:rsidP="006A23FD">
      <w:r>
        <w:t xml:space="preserve">THIS IS A TEST FILE </w:t>
      </w:r>
    </w:p>
    <w:p w14:paraId="6CD3578D" w14:textId="77777777" w:rsidR="006A23FD" w:rsidRDefault="006A23FD" w:rsidP="006A23FD">
      <w:r>
        <w:t xml:space="preserve">THIS IS A TEST FILE </w:t>
      </w:r>
    </w:p>
    <w:p w14:paraId="02D29C96" w14:textId="77777777" w:rsidR="006A23FD" w:rsidRDefault="006A23FD" w:rsidP="006A23FD">
      <w:r>
        <w:t xml:space="preserve">THIS IS A TEST FILE </w:t>
      </w:r>
    </w:p>
    <w:p w14:paraId="64CDCA62" w14:textId="77777777" w:rsidR="006A23FD" w:rsidRDefault="006A23FD" w:rsidP="006A23FD">
      <w:r>
        <w:t xml:space="preserve">THIS IS A TEST FILE </w:t>
      </w:r>
    </w:p>
    <w:p w14:paraId="45D9EBAB" w14:textId="77777777" w:rsidR="006A23FD" w:rsidRDefault="006A23FD" w:rsidP="006A23FD">
      <w:r>
        <w:t xml:space="preserve">THIS IS A TEST FILE </w:t>
      </w:r>
    </w:p>
    <w:p w14:paraId="5432D656" w14:textId="77777777" w:rsidR="006A23FD" w:rsidRDefault="006A23FD" w:rsidP="006A23FD">
      <w:r>
        <w:t xml:space="preserve">THIS IS A TEST FILE </w:t>
      </w:r>
    </w:p>
    <w:p w14:paraId="3D558B91" w14:textId="77777777" w:rsidR="006A23FD" w:rsidRDefault="006A23FD" w:rsidP="006A23FD">
      <w:r>
        <w:t xml:space="preserve">THIS IS A TEST FILE </w:t>
      </w:r>
    </w:p>
    <w:p w14:paraId="15D809DA" w14:textId="77777777" w:rsidR="006A23FD" w:rsidRDefault="006A23FD" w:rsidP="006A23FD">
      <w:r>
        <w:t xml:space="preserve">THIS IS A TEST FILE </w:t>
      </w:r>
    </w:p>
    <w:p w14:paraId="1BFEB14F" w14:textId="77777777" w:rsidR="006A23FD" w:rsidRDefault="006A23FD" w:rsidP="006A23FD">
      <w:r>
        <w:t xml:space="preserve">THIS IS A TEST FILE </w:t>
      </w:r>
    </w:p>
    <w:p w14:paraId="14E4F79F" w14:textId="77777777" w:rsidR="006A23FD" w:rsidRDefault="006A23FD" w:rsidP="006A23FD">
      <w:r>
        <w:t xml:space="preserve">THIS IS A TEST FILE </w:t>
      </w:r>
    </w:p>
    <w:p w14:paraId="2EFC5306" w14:textId="77777777" w:rsidR="006A23FD" w:rsidRDefault="006A23FD" w:rsidP="006A23FD">
      <w:r>
        <w:t xml:space="preserve">THIS IS A TEST FILE </w:t>
      </w:r>
    </w:p>
    <w:p w14:paraId="2109D2DD" w14:textId="77777777" w:rsidR="006A23FD" w:rsidRDefault="006A23FD" w:rsidP="006A23FD">
      <w:r>
        <w:t xml:space="preserve">THIS IS A TEST FILE </w:t>
      </w:r>
    </w:p>
    <w:p w14:paraId="10EB3F48" w14:textId="77777777" w:rsidR="006A23FD" w:rsidRDefault="006A23FD" w:rsidP="006A23FD">
      <w:r>
        <w:t xml:space="preserve">THIS IS A TEST FILE </w:t>
      </w:r>
    </w:p>
    <w:p w14:paraId="2BE75C36" w14:textId="77777777" w:rsidR="006A23FD" w:rsidRDefault="006A23FD" w:rsidP="006A23FD">
      <w:r>
        <w:t xml:space="preserve">THIS IS A TEST FILE </w:t>
      </w:r>
    </w:p>
    <w:p w14:paraId="65C96027" w14:textId="77777777" w:rsidR="006A23FD" w:rsidRDefault="006A23FD" w:rsidP="006A23FD">
      <w:r>
        <w:t xml:space="preserve">THIS IS A TEST FILE </w:t>
      </w:r>
    </w:p>
    <w:p w14:paraId="797A9E84" w14:textId="77777777" w:rsidR="006A23FD" w:rsidRDefault="006A23FD" w:rsidP="006A23FD">
      <w:r>
        <w:t xml:space="preserve">THIS IS A TEST FILE </w:t>
      </w:r>
    </w:p>
    <w:p w14:paraId="702032CC" w14:textId="77777777" w:rsidR="006A23FD" w:rsidRDefault="006A23FD" w:rsidP="006A23FD">
      <w:r>
        <w:t xml:space="preserve">THIS IS A TEST FILE </w:t>
      </w:r>
    </w:p>
    <w:p w14:paraId="1E49BE43" w14:textId="77777777" w:rsidR="006A23FD" w:rsidRDefault="006A23FD" w:rsidP="006A23FD">
      <w:r>
        <w:t xml:space="preserve">THIS IS A TEST FILE </w:t>
      </w:r>
    </w:p>
    <w:p w14:paraId="0E14D773" w14:textId="77777777" w:rsidR="006A23FD" w:rsidRDefault="006A23FD" w:rsidP="006A23FD">
      <w:r>
        <w:t xml:space="preserve">THIS IS A TEST FILE </w:t>
      </w:r>
    </w:p>
    <w:p w14:paraId="509A18B7" w14:textId="77777777" w:rsidR="006A23FD" w:rsidRDefault="006A23FD" w:rsidP="006A23FD">
      <w:r>
        <w:t xml:space="preserve">THIS IS A TEST FILE </w:t>
      </w:r>
    </w:p>
    <w:p w14:paraId="42B2F853" w14:textId="77777777" w:rsidR="006A23FD" w:rsidRDefault="006A23FD" w:rsidP="006A23FD">
      <w:r>
        <w:lastRenderedPageBreak/>
        <w:t xml:space="preserve">THIS IS A TEST FILE </w:t>
      </w:r>
    </w:p>
    <w:p w14:paraId="66ED6BCE" w14:textId="77777777" w:rsidR="006A23FD" w:rsidRDefault="006A23FD" w:rsidP="006A23FD">
      <w:r>
        <w:t xml:space="preserve">THIS IS A TEST FILE </w:t>
      </w:r>
    </w:p>
    <w:p w14:paraId="3D4DAE01" w14:textId="77777777" w:rsidR="006A23FD" w:rsidRDefault="006A23FD" w:rsidP="006A23FD">
      <w:r>
        <w:t xml:space="preserve">THIS IS A TEST FILE </w:t>
      </w:r>
    </w:p>
    <w:p w14:paraId="681932FA" w14:textId="77777777" w:rsidR="006A23FD" w:rsidRDefault="006A23FD" w:rsidP="006A23FD">
      <w:r>
        <w:t xml:space="preserve">THIS IS A TEST FILE </w:t>
      </w:r>
    </w:p>
    <w:p w14:paraId="29C5A020" w14:textId="77777777" w:rsidR="006A23FD" w:rsidRDefault="006A23FD" w:rsidP="006A23FD">
      <w:r>
        <w:t xml:space="preserve">THIS IS A TEST FILE </w:t>
      </w:r>
    </w:p>
    <w:p w14:paraId="1D9CB668" w14:textId="77777777" w:rsidR="006A23FD" w:rsidRDefault="006A23FD" w:rsidP="006A23FD">
      <w:r>
        <w:t xml:space="preserve">THIS IS A TEST FILE </w:t>
      </w:r>
    </w:p>
    <w:p w14:paraId="200E71E6" w14:textId="77777777" w:rsidR="006A23FD" w:rsidRDefault="006A23FD" w:rsidP="006A23FD">
      <w:r>
        <w:t xml:space="preserve">THIS IS A TEST FILE </w:t>
      </w:r>
    </w:p>
    <w:p w14:paraId="65344E48" w14:textId="77777777" w:rsidR="006A23FD" w:rsidRDefault="006A23FD" w:rsidP="006A23FD">
      <w:r>
        <w:t xml:space="preserve">THIS IS A TEST FILE </w:t>
      </w:r>
    </w:p>
    <w:p w14:paraId="22AC162C" w14:textId="77777777" w:rsidR="006A23FD" w:rsidRDefault="006A23FD" w:rsidP="006A23FD">
      <w:r>
        <w:t xml:space="preserve">THIS IS A TEST FILE </w:t>
      </w:r>
    </w:p>
    <w:p w14:paraId="3EDB4CAF" w14:textId="77777777" w:rsidR="006A23FD" w:rsidRDefault="006A23FD" w:rsidP="006A23FD">
      <w:r>
        <w:t xml:space="preserve">THIS IS A TEST FILE </w:t>
      </w:r>
    </w:p>
    <w:p w14:paraId="7E199FF9" w14:textId="77777777" w:rsidR="006A23FD" w:rsidRDefault="006A23FD" w:rsidP="006A23FD">
      <w:r>
        <w:t xml:space="preserve">THIS IS A TEST FILE </w:t>
      </w:r>
    </w:p>
    <w:p w14:paraId="381B21D2" w14:textId="77777777" w:rsidR="006A23FD" w:rsidRDefault="006A23FD" w:rsidP="006A23FD">
      <w:r>
        <w:t xml:space="preserve">THIS IS A TEST FILE </w:t>
      </w:r>
    </w:p>
    <w:p w14:paraId="03ED53A1" w14:textId="77777777" w:rsidR="006A23FD" w:rsidRDefault="006A23FD" w:rsidP="006A23FD">
      <w:r>
        <w:t xml:space="preserve">THIS IS A TEST FILE </w:t>
      </w:r>
    </w:p>
    <w:p w14:paraId="42ADEEE7" w14:textId="77777777" w:rsidR="006A23FD" w:rsidRDefault="006A23FD" w:rsidP="006A23FD">
      <w:r>
        <w:t xml:space="preserve">THIS IS A TEST FILE </w:t>
      </w:r>
    </w:p>
    <w:p w14:paraId="25B2DC3A" w14:textId="77777777" w:rsidR="006A23FD" w:rsidRDefault="006A23FD" w:rsidP="006A23FD">
      <w:r>
        <w:t xml:space="preserve">THIS IS A TEST FILE </w:t>
      </w:r>
    </w:p>
    <w:p w14:paraId="59B75B69" w14:textId="77777777" w:rsidR="006A23FD" w:rsidRDefault="006A23FD" w:rsidP="006A23FD">
      <w:r>
        <w:t xml:space="preserve">THIS IS A TEST FILE </w:t>
      </w:r>
    </w:p>
    <w:p w14:paraId="6A3AA9C7" w14:textId="77777777" w:rsidR="006A23FD" w:rsidRDefault="006A23FD" w:rsidP="006A23FD">
      <w:r>
        <w:t xml:space="preserve">THIS IS A TEST FILE </w:t>
      </w:r>
    </w:p>
    <w:p w14:paraId="679020F1" w14:textId="77777777" w:rsidR="006A23FD" w:rsidRDefault="006A23FD" w:rsidP="006A23FD">
      <w:r>
        <w:t xml:space="preserve">THIS IS A TEST FILE </w:t>
      </w:r>
    </w:p>
    <w:p w14:paraId="1F4C9BBD" w14:textId="77777777" w:rsidR="006A23FD" w:rsidRDefault="006A23FD" w:rsidP="006A23FD">
      <w:r>
        <w:t xml:space="preserve">THIS IS A TEST FILE </w:t>
      </w:r>
    </w:p>
    <w:p w14:paraId="58FF617F" w14:textId="77777777" w:rsidR="006A23FD" w:rsidRDefault="006A23FD" w:rsidP="006A23FD">
      <w:r>
        <w:t xml:space="preserve">THIS IS A TEST FILE </w:t>
      </w:r>
    </w:p>
    <w:p w14:paraId="584C3C0C" w14:textId="77777777" w:rsidR="006A23FD" w:rsidRDefault="006A23FD" w:rsidP="006A23FD">
      <w:r>
        <w:t xml:space="preserve">THIS IS A TEST FILE </w:t>
      </w:r>
    </w:p>
    <w:p w14:paraId="7FA87C4F" w14:textId="77777777" w:rsidR="006A23FD" w:rsidRPr="006A23FD" w:rsidRDefault="006A23FD" w:rsidP="006A23FD"/>
    <w:p w14:paraId="7DB5EEBD" w14:textId="77777777" w:rsidR="006A23FD" w:rsidRDefault="006A23FD" w:rsidP="006A23FD">
      <w:r>
        <w:t xml:space="preserve">THIS IS A TEST FILE </w:t>
      </w:r>
    </w:p>
    <w:p w14:paraId="4794B53B" w14:textId="77777777" w:rsidR="006A23FD" w:rsidRDefault="006A23FD" w:rsidP="006A23FD">
      <w:r>
        <w:t xml:space="preserve">THIS IS A TEST FILE </w:t>
      </w:r>
    </w:p>
    <w:p w14:paraId="2EF979EB" w14:textId="77777777" w:rsidR="006A23FD" w:rsidRDefault="006A23FD" w:rsidP="006A23FD">
      <w:r>
        <w:t xml:space="preserve">THIS IS A TEST FILE </w:t>
      </w:r>
    </w:p>
    <w:p w14:paraId="33C6EBE9" w14:textId="77777777" w:rsidR="006A23FD" w:rsidRDefault="006A23FD" w:rsidP="006A23FD">
      <w:r>
        <w:lastRenderedPageBreak/>
        <w:t xml:space="preserve">THIS IS A TEST FILE </w:t>
      </w:r>
    </w:p>
    <w:p w14:paraId="715524AE" w14:textId="77777777" w:rsidR="006A23FD" w:rsidRDefault="006A23FD" w:rsidP="006A23FD">
      <w:r>
        <w:t xml:space="preserve">THIS IS A TEST FILE </w:t>
      </w:r>
    </w:p>
    <w:p w14:paraId="6A6D1BA6" w14:textId="77777777" w:rsidR="006A23FD" w:rsidRDefault="006A23FD" w:rsidP="006A23FD">
      <w:r>
        <w:t xml:space="preserve">THIS IS A TEST FILE </w:t>
      </w:r>
    </w:p>
    <w:p w14:paraId="76CA93A1" w14:textId="77777777" w:rsidR="006A23FD" w:rsidRDefault="006A23FD" w:rsidP="006A23FD">
      <w:r>
        <w:t xml:space="preserve">THIS IS A TEST FILE </w:t>
      </w:r>
    </w:p>
    <w:p w14:paraId="548E9002" w14:textId="77777777" w:rsidR="006A23FD" w:rsidRDefault="006A23FD" w:rsidP="006A23FD">
      <w:r>
        <w:t xml:space="preserve">THIS IS A TEST FILE </w:t>
      </w:r>
    </w:p>
    <w:p w14:paraId="7C3774C4" w14:textId="77777777" w:rsidR="006A23FD" w:rsidRDefault="006A23FD" w:rsidP="006A23FD">
      <w:r>
        <w:t xml:space="preserve">THIS IS A TEST FILE </w:t>
      </w:r>
    </w:p>
    <w:p w14:paraId="76876D73" w14:textId="77777777" w:rsidR="006A23FD" w:rsidRDefault="006A23FD" w:rsidP="006A23FD">
      <w:r>
        <w:t xml:space="preserve">THIS IS A TEST FILE </w:t>
      </w:r>
    </w:p>
    <w:p w14:paraId="447EC47F" w14:textId="77777777" w:rsidR="006A23FD" w:rsidRDefault="006A23FD" w:rsidP="006A23FD">
      <w:r>
        <w:t xml:space="preserve">THIS IS A TEST FILE </w:t>
      </w:r>
    </w:p>
    <w:p w14:paraId="4E450F62" w14:textId="77777777" w:rsidR="006A23FD" w:rsidRDefault="006A23FD" w:rsidP="006A23FD">
      <w:r>
        <w:t xml:space="preserve">THIS IS A TEST FILE </w:t>
      </w:r>
    </w:p>
    <w:p w14:paraId="4A6BF4DF" w14:textId="77777777" w:rsidR="006A23FD" w:rsidRDefault="006A23FD" w:rsidP="006A23FD">
      <w:r>
        <w:t xml:space="preserve">THIS IS A TEST FILE </w:t>
      </w:r>
    </w:p>
    <w:p w14:paraId="2A9DF9C9" w14:textId="77777777" w:rsidR="006A23FD" w:rsidRDefault="006A23FD" w:rsidP="006A23FD">
      <w:r>
        <w:t xml:space="preserve">THIS IS A TEST FILE </w:t>
      </w:r>
    </w:p>
    <w:p w14:paraId="098467A5" w14:textId="77777777" w:rsidR="006A23FD" w:rsidRDefault="006A23FD" w:rsidP="006A23FD">
      <w:r>
        <w:t xml:space="preserve">THIS IS A TEST FILE </w:t>
      </w:r>
    </w:p>
    <w:p w14:paraId="3788CD54" w14:textId="77777777" w:rsidR="006A23FD" w:rsidRDefault="006A23FD" w:rsidP="006A23FD">
      <w:r>
        <w:t xml:space="preserve">THIS IS A TEST FILE </w:t>
      </w:r>
    </w:p>
    <w:p w14:paraId="1639E5B0" w14:textId="77777777" w:rsidR="006A23FD" w:rsidRDefault="006A23FD" w:rsidP="006A23FD">
      <w:r>
        <w:t xml:space="preserve">THIS IS A TEST FILE </w:t>
      </w:r>
    </w:p>
    <w:p w14:paraId="462D4011" w14:textId="77777777" w:rsidR="006A23FD" w:rsidRDefault="006A23FD" w:rsidP="006A23FD">
      <w:r>
        <w:t xml:space="preserve">THIS IS A TEST FILE </w:t>
      </w:r>
    </w:p>
    <w:p w14:paraId="50FFAFAE" w14:textId="77777777" w:rsidR="006A23FD" w:rsidRDefault="006A23FD" w:rsidP="006A23FD">
      <w:r>
        <w:t xml:space="preserve">THIS IS A TEST FILE </w:t>
      </w:r>
    </w:p>
    <w:p w14:paraId="7C038870" w14:textId="77777777" w:rsidR="006A23FD" w:rsidRDefault="006A23FD" w:rsidP="006A23FD">
      <w:r>
        <w:t xml:space="preserve">THIS IS A TEST FILE </w:t>
      </w:r>
    </w:p>
    <w:p w14:paraId="2E9635E9" w14:textId="77777777" w:rsidR="006A23FD" w:rsidRDefault="006A23FD" w:rsidP="006A23FD">
      <w:r>
        <w:t xml:space="preserve">THIS IS A TEST FILE </w:t>
      </w:r>
    </w:p>
    <w:p w14:paraId="539F03FC" w14:textId="77777777" w:rsidR="006A23FD" w:rsidRDefault="006A23FD" w:rsidP="006A23FD">
      <w:r>
        <w:t xml:space="preserve">THIS IS A TEST FILE </w:t>
      </w:r>
    </w:p>
    <w:p w14:paraId="1668BA4F" w14:textId="77777777" w:rsidR="006A23FD" w:rsidRDefault="006A23FD" w:rsidP="006A23FD">
      <w:r>
        <w:t xml:space="preserve">THIS IS A TEST FILE </w:t>
      </w:r>
    </w:p>
    <w:p w14:paraId="4AC0216B" w14:textId="77777777" w:rsidR="006A23FD" w:rsidRDefault="006A23FD" w:rsidP="006A23FD">
      <w:r>
        <w:t xml:space="preserve">THIS IS A TEST FILE </w:t>
      </w:r>
    </w:p>
    <w:p w14:paraId="47CEF2F7" w14:textId="77777777" w:rsidR="006A23FD" w:rsidRDefault="006A23FD" w:rsidP="006A23FD">
      <w:r>
        <w:t xml:space="preserve">THIS IS A TEST FILE </w:t>
      </w:r>
    </w:p>
    <w:p w14:paraId="694BD98D" w14:textId="77777777" w:rsidR="006A23FD" w:rsidRDefault="006A23FD" w:rsidP="006A23FD">
      <w:r>
        <w:t xml:space="preserve">THIS IS A TEST FILE </w:t>
      </w:r>
    </w:p>
    <w:p w14:paraId="1DE5DEAD" w14:textId="77777777" w:rsidR="006A23FD" w:rsidRDefault="006A23FD" w:rsidP="006A23FD">
      <w:r>
        <w:t xml:space="preserve">THIS IS A TEST FILE </w:t>
      </w:r>
    </w:p>
    <w:p w14:paraId="169C4E45" w14:textId="77777777" w:rsidR="006A23FD" w:rsidRDefault="006A23FD" w:rsidP="006A23FD">
      <w:r>
        <w:t xml:space="preserve">THIS IS A TEST FILE </w:t>
      </w:r>
    </w:p>
    <w:p w14:paraId="0573621F" w14:textId="77777777" w:rsidR="006A23FD" w:rsidRDefault="006A23FD" w:rsidP="006A23FD">
      <w:r>
        <w:lastRenderedPageBreak/>
        <w:t xml:space="preserve">THIS IS A TEST FILE </w:t>
      </w:r>
    </w:p>
    <w:p w14:paraId="3687E374" w14:textId="77777777" w:rsidR="006A23FD" w:rsidRDefault="006A23FD" w:rsidP="006A23FD">
      <w:r>
        <w:t xml:space="preserve">THIS IS A TEST FILE </w:t>
      </w:r>
    </w:p>
    <w:p w14:paraId="162DA8B8" w14:textId="77777777" w:rsidR="006A23FD" w:rsidRDefault="006A23FD" w:rsidP="006A23FD">
      <w:r>
        <w:t xml:space="preserve">THIS IS A TEST FILE </w:t>
      </w:r>
    </w:p>
    <w:p w14:paraId="70AE4A92" w14:textId="77777777" w:rsidR="006A23FD" w:rsidRDefault="006A23FD" w:rsidP="006A23FD">
      <w:r>
        <w:t xml:space="preserve">THIS IS A TEST FILE </w:t>
      </w:r>
    </w:p>
    <w:p w14:paraId="696FB7ED" w14:textId="77777777" w:rsidR="006A23FD" w:rsidRDefault="006A23FD" w:rsidP="006A23FD">
      <w:r>
        <w:t xml:space="preserve">THIS IS A TEST FILE </w:t>
      </w:r>
    </w:p>
    <w:p w14:paraId="7DEFE6B8" w14:textId="77777777" w:rsidR="006A23FD" w:rsidRDefault="006A23FD" w:rsidP="006A23FD">
      <w:r>
        <w:t xml:space="preserve">THIS IS A TEST FILE </w:t>
      </w:r>
    </w:p>
    <w:p w14:paraId="7773290F" w14:textId="77777777" w:rsidR="006A23FD" w:rsidRDefault="006A23FD" w:rsidP="006A23FD">
      <w:r>
        <w:t xml:space="preserve">THIS IS A TEST FILE </w:t>
      </w:r>
    </w:p>
    <w:p w14:paraId="17FB2D59" w14:textId="77777777" w:rsidR="006A23FD" w:rsidRDefault="006A23FD" w:rsidP="006A23FD">
      <w:r>
        <w:t xml:space="preserve">THIS IS A TEST FILE </w:t>
      </w:r>
    </w:p>
    <w:p w14:paraId="1A075D6A" w14:textId="77777777" w:rsidR="006A23FD" w:rsidRDefault="006A23FD" w:rsidP="006A23FD">
      <w:r>
        <w:t xml:space="preserve">THIS IS A TEST FILE </w:t>
      </w:r>
    </w:p>
    <w:p w14:paraId="27977A2F" w14:textId="77777777" w:rsidR="006A23FD" w:rsidRDefault="006A23FD" w:rsidP="006A23FD">
      <w:r>
        <w:t xml:space="preserve">THIS IS A TEST FILE </w:t>
      </w:r>
    </w:p>
    <w:p w14:paraId="79372C45" w14:textId="77777777" w:rsidR="006A23FD" w:rsidRDefault="006A23FD" w:rsidP="006A23FD">
      <w:r>
        <w:t xml:space="preserve">THIS IS A TEST FILE </w:t>
      </w:r>
    </w:p>
    <w:p w14:paraId="54AA530B" w14:textId="77777777" w:rsidR="006A23FD" w:rsidRDefault="006A23FD" w:rsidP="006A23FD">
      <w:r>
        <w:t xml:space="preserve">THIS IS A TEST FILE </w:t>
      </w:r>
    </w:p>
    <w:p w14:paraId="2540B021" w14:textId="77777777" w:rsidR="006A23FD" w:rsidRDefault="006A23FD" w:rsidP="006A23FD">
      <w:r>
        <w:t xml:space="preserve">THIS IS A TEST FILE </w:t>
      </w:r>
    </w:p>
    <w:p w14:paraId="3DB1A161" w14:textId="77777777" w:rsidR="006A23FD" w:rsidRDefault="006A23FD" w:rsidP="006A23FD">
      <w:r>
        <w:t xml:space="preserve">THIS IS A TEST FILE </w:t>
      </w:r>
    </w:p>
    <w:p w14:paraId="6288D356" w14:textId="77777777" w:rsidR="006A23FD" w:rsidRDefault="006A23FD" w:rsidP="006A23FD">
      <w:r>
        <w:t xml:space="preserve">THIS IS A TEST FILE </w:t>
      </w:r>
    </w:p>
    <w:p w14:paraId="362086EC" w14:textId="77777777" w:rsidR="006A23FD" w:rsidRPr="006A23FD" w:rsidRDefault="006A23FD" w:rsidP="006A23FD"/>
    <w:p w14:paraId="18E4EF2B" w14:textId="77777777" w:rsidR="006A23FD" w:rsidRDefault="006A23FD" w:rsidP="006A23FD">
      <w:r>
        <w:t xml:space="preserve">THIS IS A TEST FILE </w:t>
      </w:r>
    </w:p>
    <w:p w14:paraId="21B7F986" w14:textId="77777777" w:rsidR="006A23FD" w:rsidRDefault="006A23FD" w:rsidP="006A23FD">
      <w:r>
        <w:t xml:space="preserve">THIS IS A TEST FILE </w:t>
      </w:r>
    </w:p>
    <w:p w14:paraId="29EC464C" w14:textId="77777777" w:rsidR="006A23FD" w:rsidRDefault="006A23FD" w:rsidP="006A23FD">
      <w:r>
        <w:t xml:space="preserve">THIS IS A TEST FILE </w:t>
      </w:r>
    </w:p>
    <w:p w14:paraId="6851A96C" w14:textId="77777777" w:rsidR="006A23FD" w:rsidRDefault="006A23FD" w:rsidP="006A23FD">
      <w:r>
        <w:t xml:space="preserve">THIS IS A TEST FILE </w:t>
      </w:r>
    </w:p>
    <w:p w14:paraId="1FDD8FF1" w14:textId="77777777" w:rsidR="006A23FD" w:rsidRDefault="006A23FD" w:rsidP="006A23FD">
      <w:r>
        <w:t xml:space="preserve">THIS IS A TEST FILE </w:t>
      </w:r>
    </w:p>
    <w:p w14:paraId="11E7E61F" w14:textId="77777777" w:rsidR="006A23FD" w:rsidRDefault="006A23FD" w:rsidP="006A23FD">
      <w:r>
        <w:t xml:space="preserve">THIS IS A TEST FILE </w:t>
      </w:r>
    </w:p>
    <w:p w14:paraId="0873F760" w14:textId="77777777" w:rsidR="006A23FD" w:rsidRDefault="006A23FD" w:rsidP="006A23FD">
      <w:r>
        <w:t xml:space="preserve">THIS IS A TEST FILE </w:t>
      </w:r>
    </w:p>
    <w:p w14:paraId="63E5D59F" w14:textId="77777777" w:rsidR="006A23FD" w:rsidRDefault="006A23FD" w:rsidP="006A23FD">
      <w:r>
        <w:t xml:space="preserve">THIS IS A TEST FILE </w:t>
      </w:r>
    </w:p>
    <w:p w14:paraId="03411400" w14:textId="77777777" w:rsidR="006A23FD" w:rsidRDefault="006A23FD" w:rsidP="006A23FD">
      <w:r>
        <w:t xml:space="preserve">THIS IS A TEST FILE </w:t>
      </w:r>
    </w:p>
    <w:p w14:paraId="72A8F24E" w14:textId="77777777" w:rsidR="006A23FD" w:rsidRDefault="006A23FD" w:rsidP="006A23FD">
      <w:r>
        <w:lastRenderedPageBreak/>
        <w:t xml:space="preserve">THIS IS A TEST FILE </w:t>
      </w:r>
    </w:p>
    <w:p w14:paraId="56647DEB" w14:textId="77777777" w:rsidR="006A23FD" w:rsidRDefault="006A23FD" w:rsidP="006A23FD">
      <w:r>
        <w:t xml:space="preserve">THIS IS A TEST FILE </w:t>
      </w:r>
    </w:p>
    <w:p w14:paraId="683F7A35" w14:textId="77777777" w:rsidR="006A23FD" w:rsidRDefault="006A23FD" w:rsidP="006A23FD">
      <w:r>
        <w:t xml:space="preserve">THIS IS A TEST FILE </w:t>
      </w:r>
    </w:p>
    <w:p w14:paraId="66403B49" w14:textId="77777777" w:rsidR="006A23FD" w:rsidRDefault="006A23FD" w:rsidP="006A23FD">
      <w:r>
        <w:t xml:space="preserve">THIS IS A TEST FILE </w:t>
      </w:r>
    </w:p>
    <w:p w14:paraId="492F5F46" w14:textId="77777777" w:rsidR="006A23FD" w:rsidRDefault="006A23FD" w:rsidP="006A23FD">
      <w:r>
        <w:t xml:space="preserve">THIS IS A TEST FILE </w:t>
      </w:r>
    </w:p>
    <w:p w14:paraId="3966CEA8" w14:textId="77777777" w:rsidR="006A23FD" w:rsidRDefault="006A23FD" w:rsidP="006A23FD">
      <w:r>
        <w:t xml:space="preserve">THIS IS A TEST FILE </w:t>
      </w:r>
    </w:p>
    <w:p w14:paraId="3812CEC9" w14:textId="77777777" w:rsidR="006A23FD" w:rsidRDefault="006A23FD" w:rsidP="006A23FD">
      <w:r>
        <w:t xml:space="preserve">THIS IS A TEST FILE </w:t>
      </w:r>
    </w:p>
    <w:p w14:paraId="4493C0FF" w14:textId="77777777" w:rsidR="006A23FD" w:rsidRDefault="006A23FD" w:rsidP="006A23FD">
      <w:r>
        <w:t xml:space="preserve">THIS IS A TEST FILE </w:t>
      </w:r>
    </w:p>
    <w:p w14:paraId="735FD784" w14:textId="77777777" w:rsidR="006A23FD" w:rsidRDefault="006A23FD" w:rsidP="006A23FD">
      <w:r>
        <w:t xml:space="preserve">THIS IS A TEST FILE </w:t>
      </w:r>
    </w:p>
    <w:p w14:paraId="3EDBDDD6" w14:textId="77777777" w:rsidR="006A23FD" w:rsidRDefault="006A23FD" w:rsidP="006A23FD">
      <w:r>
        <w:t xml:space="preserve">THIS IS A TEST FILE </w:t>
      </w:r>
    </w:p>
    <w:p w14:paraId="13DA3063" w14:textId="77777777" w:rsidR="006A23FD" w:rsidRDefault="006A23FD" w:rsidP="006A23FD">
      <w:r>
        <w:t xml:space="preserve">THIS IS A TEST FILE </w:t>
      </w:r>
    </w:p>
    <w:p w14:paraId="347F110B" w14:textId="77777777" w:rsidR="006A23FD" w:rsidRDefault="006A23FD" w:rsidP="006A23FD">
      <w:r>
        <w:t xml:space="preserve">THIS IS A TEST FILE </w:t>
      </w:r>
    </w:p>
    <w:p w14:paraId="09BDACFD" w14:textId="77777777" w:rsidR="006A23FD" w:rsidRDefault="006A23FD" w:rsidP="006A23FD">
      <w:r>
        <w:t xml:space="preserve">THIS IS A TEST FILE </w:t>
      </w:r>
    </w:p>
    <w:p w14:paraId="4CA21F28" w14:textId="77777777" w:rsidR="006A23FD" w:rsidRDefault="006A23FD" w:rsidP="006A23FD">
      <w:r>
        <w:t xml:space="preserve">THIS IS A TEST FILE </w:t>
      </w:r>
    </w:p>
    <w:p w14:paraId="029212AF" w14:textId="77777777" w:rsidR="006A23FD" w:rsidRDefault="006A23FD" w:rsidP="006A23FD">
      <w:r>
        <w:t xml:space="preserve">THIS IS A TEST FILE </w:t>
      </w:r>
    </w:p>
    <w:p w14:paraId="38E36C30" w14:textId="77777777" w:rsidR="006A23FD" w:rsidRDefault="006A23FD" w:rsidP="006A23FD">
      <w:r>
        <w:t xml:space="preserve">THIS IS A TEST FILE </w:t>
      </w:r>
    </w:p>
    <w:p w14:paraId="07BA3227" w14:textId="77777777" w:rsidR="006A23FD" w:rsidRDefault="006A23FD" w:rsidP="006A23FD">
      <w:r>
        <w:t xml:space="preserve">THIS IS A TEST FILE </w:t>
      </w:r>
    </w:p>
    <w:p w14:paraId="0D22BBF1" w14:textId="77777777" w:rsidR="006A23FD" w:rsidRDefault="006A23FD" w:rsidP="006A23FD">
      <w:r>
        <w:t xml:space="preserve">THIS IS A TEST FILE </w:t>
      </w:r>
    </w:p>
    <w:p w14:paraId="0890C1C1" w14:textId="77777777" w:rsidR="006A23FD" w:rsidRDefault="006A23FD" w:rsidP="006A23FD">
      <w:r>
        <w:t xml:space="preserve">THIS IS A TEST FILE </w:t>
      </w:r>
    </w:p>
    <w:p w14:paraId="3465BB3E" w14:textId="77777777" w:rsidR="006A23FD" w:rsidRDefault="006A23FD" w:rsidP="006A23FD">
      <w:r>
        <w:t xml:space="preserve">THIS IS A TEST FILE </w:t>
      </w:r>
    </w:p>
    <w:p w14:paraId="3DCD00DB" w14:textId="77777777" w:rsidR="006A23FD" w:rsidRDefault="006A23FD" w:rsidP="006A23FD">
      <w:r>
        <w:t xml:space="preserve">THIS IS A TEST FILE </w:t>
      </w:r>
    </w:p>
    <w:p w14:paraId="7CA6A866" w14:textId="77777777" w:rsidR="006A23FD" w:rsidRDefault="006A23FD" w:rsidP="006A23FD">
      <w:r>
        <w:t xml:space="preserve">THIS IS A TEST FILE </w:t>
      </w:r>
    </w:p>
    <w:p w14:paraId="20973EE7" w14:textId="77777777" w:rsidR="006A23FD" w:rsidRDefault="006A23FD" w:rsidP="006A23FD">
      <w:r>
        <w:t xml:space="preserve">THIS IS A TEST FILE </w:t>
      </w:r>
    </w:p>
    <w:p w14:paraId="6554E27B" w14:textId="77777777" w:rsidR="006A23FD" w:rsidRDefault="006A23FD" w:rsidP="006A23FD">
      <w:r>
        <w:t xml:space="preserve">THIS IS A TEST FILE </w:t>
      </w:r>
    </w:p>
    <w:p w14:paraId="04817C3A" w14:textId="77777777" w:rsidR="006A23FD" w:rsidRDefault="006A23FD" w:rsidP="006A23FD">
      <w:r>
        <w:t xml:space="preserve">THIS IS A TEST FILE </w:t>
      </w:r>
    </w:p>
    <w:p w14:paraId="768773FD" w14:textId="77777777" w:rsidR="006A23FD" w:rsidRDefault="006A23FD" w:rsidP="006A23FD">
      <w:r>
        <w:lastRenderedPageBreak/>
        <w:t xml:space="preserve">THIS IS A TEST FILE </w:t>
      </w:r>
    </w:p>
    <w:p w14:paraId="4579B695" w14:textId="77777777" w:rsidR="006A23FD" w:rsidRDefault="006A23FD" w:rsidP="006A23FD">
      <w:r>
        <w:t xml:space="preserve">THIS IS A TEST FILE </w:t>
      </w:r>
    </w:p>
    <w:p w14:paraId="695E4DC4" w14:textId="77777777" w:rsidR="006A23FD" w:rsidRDefault="006A23FD" w:rsidP="006A23FD">
      <w:r>
        <w:t xml:space="preserve">THIS IS A TEST FILE </w:t>
      </w:r>
    </w:p>
    <w:p w14:paraId="61DA37A9" w14:textId="77777777" w:rsidR="006A23FD" w:rsidRDefault="006A23FD" w:rsidP="006A23FD">
      <w:r>
        <w:t xml:space="preserve">THIS IS A TEST FILE </w:t>
      </w:r>
    </w:p>
    <w:p w14:paraId="0B9637F9" w14:textId="77777777" w:rsidR="006A23FD" w:rsidRDefault="006A23FD" w:rsidP="006A23FD">
      <w:r>
        <w:t xml:space="preserve">THIS IS A TEST FILE </w:t>
      </w:r>
    </w:p>
    <w:p w14:paraId="1CEDFC50" w14:textId="77777777" w:rsidR="006A23FD" w:rsidRDefault="006A23FD" w:rsidP="006A23FD">
      <w:r>
        <w:t xml:space="preserve">THIS IS A TEST FILE </w:t>
      </w:r>
    </w:p>
    <w:p w14:paraId="70F54D05" w14:textId="77777777" w:rsidR="006A23FD" w:rsidRDefault="006A23FD" w:rsidP="006A23FD">
      <w:r>
        <w:t xml:space="preserve">THIS IS A TEST FILE </w:t>
      </w:r>
    </w:p>
    <w:p w14:paraId="0D98AF5B" w14:textId="77777777" w:rsidR="006A23FD" w:rsidRDefault="006A23FD" w:rsidP="006A23FD">
      <w:r>
        <w:t xml:space="preserve">THIS IS A TEST FILE </w:t>
      </w:r>
    </w:p>
    <w:p w14:paraId="358BF752" w14:textId="77777777" w:rsidR="006A23FD" w:rsidRDefault="006A23FD" w:rsidP="006A23FD">
      <w:r>
        <w:t xml:space="preserve">THIS IS A TEST FILE </w:t>
      </w:r>
    </w:p>
    <w:p w14:paraId="559BE6A5" w14:textId="77777777" w:rsidR="006A23FD" w:rsidRPr="006A23FD" w:rsidRDefault="006A23FD" w:rsidP="006A23FD"/>
    <w:p w14:paraId="58EC2A52" w14:textId="77777777" w:rsidR="006A23FD" w:rsidRDefault="006A23FD" w:rsidP="006A23FD">
      <w:r>
        <w:t xml:space="preserve">THIS IS A TEST FILE </w:t>
      </w:r>
    </w:p>
    <w:p w14:paraId="77207895" w14:textId="77777777" w:rsidR="006A23FD" w:rsidRDefault="006A23FD" w:rsidP="006A23FD">
      <w:r>
        <w:t xml:space="preserve">THIS IS A TEST FILE </w:t>
      </w:r>
    </w:p>
    <w:p w14:paraId="33BEE271" w14:textId="77777777" w:rsidR="006A23FD" w:rsidRDefault="006A23FD" w:rsidP="006A23FD">
      <w:r>
        <w:t xml:space="preserve">THIS IS A TEST FILE </w:t>
      </w:r>
    </w:p>
    <w:p w14:paraId="3D01DBB2" w14:textId="77777777" w:rsidR="006A23FD" w:rsidRDefault="006A23FD" w:rsidP="006A23FD">
      <w:r>
        <w:t xml:space="preserve">THIS IS A TEST FILE </w:t>
      </w:r>
    </w:p>
    <w:p w14:paraId="0B5622EB" w14:textId="77777777" w:rsidR="006A23FD" w:rsidRDefault="006A23FD" w:rsidP="006A23FD">
      <w:r>
        <w:t xml:space="preserve">THIS IS A TEST FILE </w:t>
      </w:r>
    </w:p>
    <w:p w14:paraId="02865064" w14:textId="77777777" w:rsidR="006A23FD" w:rsidRDefault="006A23FD" w:rsidP="006A23FD">
      <w:r>
        <w:t xml:space="preserve">THIS IS A TEST FILE </w:t>
      </w:r>
    </w:p>
    <w:p w14:paraId="75C6B696" w14:textId="77777777" w:rsidR="006A23FD" w:rsidRDefault="006A23FD" w:rsidP="006A23FD">
      <w:r>
        <w:t xml:space="preserve">THIS IS A TEST FILE </w:t>
      </w:r>
    </w:p>
    <w:p w14:paraId="6357836A" w14:textId="77777777" w:rsidR="006A23FD" w:rsidRDefault="006A23FD" w:rsidP="006A23FD">
      <w:r>
        <w:t xml:space="preserve">THIS IS A TEST FILE </w:t>
      </w:r>
    </w:p>
    <w:p w14:paraId="2F597212" w14:textId="77777777" w:rsidR="006A23FD" w:rsidRDefault="006A23FD" w:rsidP="006A23FD">
      <w:r>
        <w:t xml:space="preserve">THIS IS A TEST FILE </w:t>
      </w:r>
    </w:p>
    <w:p w14:paraId="1579D9FC" w14:textId="77777777" w:rsidR="006A23FD" w:rsidRDefault="006A23FD" w:rsidP="006A23FD">
      <w:r>
        <w:t xml:space="preserve">THIS IS A TEST FILE </w:t>
      </w:r>
    </w:p>
    <w:p w14:paraId="7EAC49EC" w14:textId="77777777" w:rsidR="006A23FD" w:rsidRDefault="006A23FD" w:rsidP="006A23FD">
      <w:r>
        <w:t xml:space="preserve">THIS IS A TEST FILE </w:t>
      </w:r>
    </w:p>
    <w:p w14:paraId="329CD779" w14:textId="77777777" w:rsidR="006A23FD" w:rsidRDefault="006A23FD" w:rsidP="006A23FD">
      <w:r>
        <w:t xml:space="preserve">THIS IS A TEST FILE </w:t>
      </w:r>
    </w:p>
    <w:p w14:paraId="460316CC" w14:textId="77777777" w:rsidR="006A23FD" w:rsidRDefault="006A23FD" w:rsidP="006A23FD">
      <w:r>
        <w:t xml:space="preserve">THIS IS A TEST FILE </w:t>
      </w:r>
    </w:p>
    <w:p w14:paraId="7F8E61C7" w14:textId="77777777" w:rsidR="006A23FD" w:rsidRDefault="006A23FD" w:rsidP="006A23FD">
      <w:r>
        <w:t xml:space="preserve">THIS IS A TEST FILE </w:t>
      </w:r>
    </w:p>
    <w:p w14:paraId="144A0F0C" w14:textId="77777777" w:rsidR="006A23FD" w:rsidRDefault="006A23FD" w:rsidP="006A23FD">
      <w:r>
        <w:t xml:space="preserve">THIS IS A TEST FILE </w:t>
      </w:r>
    </w:p>
    <w:p w14:paraId="78300DA8" w14:textId="77777777" w:rsidR="006A23FD" w:rsidRDefault="006A23FD" w:rsidP="006A23FD">
      <w:r>
        <w:lastRenderedPageBreak/>
        <w:t xml:space="preserve">THIS IS A TEST FILE </w:t>
      </w:r>
    </w:p>
    <w:p w14:paraId="6688DF1D" w14:textId="77777777" w:rsidR="006A23FD" w:rsidRDefault="006A23FD" w:rsidP="006A23FD">
      <w:r>
        <w:t xml:space="preserve">THIS IS A TEST FILE </w:t>
      </w:r>
    </w:p>
    <w:p w14:paraId="2BE449C2" w14:textId="77777777" w:rsidR="006A23FD" w:rsidRDefault="006A23FD" w:rsidP="006A23FD">
      <w:r>
        <w:t xml:space="preserve">THIS IS A TEST FILE </w:t>
      </w:r>
    </w:p>
    <w:p w14:paraId="6FEE525E" w14:textId="77777777" w:rsidR="006A23FD" w:rsidRDefault="006A23FD" w:rsidP="006A23FD">
      <w:r>
        <w:t xml:space="preserve">THIS IS A TEST FILE </w:t>
      </w:r>
    </w:p>
    <w:p w14:paraId="24DAD783" w14:textId="77777777" w:rsidR="006A23FD" w:rsidRDefault="006A23FD" w:rsidP="006A23FD">
      <w:r>
        <w:t xml:space="preserve">THIS IS A TEST FILE </w:t>
      </w:r>
    </w:p>
    <w:p w14:paraId="7A8A7DB3" w14:textId="77777777" w:rsidR="006A23FD" w:rsidRDefault="006A23FD" w:rsidP="006A23FD">
      <w:r>
        <w:t xml:space="preserve">THIS IS A TEST FILE </w:t>
      </w:r>
    </w:p>
    <w:p w14:paraId="2E053650" w14:textId="77777777" w:rsidR="006A23FD" w:rsidRDefault="006A23FD" w:rsidP="006A23FD">
      <w:r>
        <w:t xml:space="preserve">THIS IS A TEST FILE </w:t>
      </w:r>
    </w:p>
    <w:p w14:paraId="19015F53" w14:textId="77777777" w:rsidR="006A23FD" w:rsidRDefault="006A23FD" w:rsidP="006A23FD">
      <w:r>
        <w:t xml:space="preserve">THIS IS A TEST FILE </w:t>
      </w:r>
    </w:p>
    <w:p w14:paraId="64B2B8D5" w14:textId="77777777" w:rsidR="006A23FD" w:rsidRDefault="006A23FD" w:rsidP="006A23FD">
      <w:r>
        <w:t xml:space="preserve">THIS IS A TEST FILE </w:t>
      </w:r>
    </w:p>
    <w:p w14:paraId="3769C0BC" w14:textId="77777777" w:rsidR="006A23FD" w:rsidRDefault="006A23FD" w:rsidP="006A23FD">
      <w:r>
        <w:t xml:space="preserve">THIS IS A TEST FILE </w:t>
      </w:r>
    </w:p>
    <w:p w14:paraId="6F13C1B6" w14:textId="77777777" w:rsidR="006A23FD" w:rsidRDefault="006A23FD" w:rsidP="006A23FD">
      <w:r>
        <w:t xml:space="preserve">THIS IS A TEST FILE </w:t>
      </w:r>
    </w:p>
    <w:p w14:paraId="63FB6604" w14:textId="77777777" w:rsidR="006A23FD" w:rsidRDefault="006A23FD" w:rsidP="006A23FD">
      <w:r>
        <w:t xml:space="preserve">THIS IS A TEST FILE </w:t>
      </w:r>
    </w:p>
    <w:p w14:paraId="3E858DE1" w14:textId="77777777" w:rsidR="006A23FD" w:rsidRDefault="006A23FD" w:rsidP="006A23FD">
      <w:r>
        <w:t xml:space="preserve">THIS IS A TEST FILE </w:t>
      </w:r>
    </w:p>
    <w:p w14:paraId="24A0D631" w14:textId="77777777" w:rsidR="006A23FD" w:rsidRDefault="006A23FD" w:rsidP="006A23FD">
      <w:r>
        <w:t xml:space="preserve">THIS IS A TEST FILE </w:t>
      </w:r>
    </w:p>
    <w:p w14:paraId="4945ED64" w14:textId="77777777" w:rsidR="006A23FD" w:rsidRDefault="006A23FD" w:rsidP="006A23FD">
      <w:r>
        <w:t xml:space="preserve">THIS IS A TEST FILE </w:t>
      </w:r>
    </w:p>
    <w:p w14:paraId="1AB0FC22" w14:textId="77777777" w:rsidR="006A23FD" w:rsidRDefault="006A23FD" w:rsidP="006A23FD">
      <w:r>
        <w:t xml:space="preserve">THIS IS A TEST FILE </w:t>
      </w:r>
    </w:p>
    <w:p w14:paraId="12C55FEC" w14:textId="77777777" w:rsidR="006A23FD" w:rsidRDefault="006A23FD" w:rsidP="006A23FD">
      <w:r>
        <w:t xml:space="preserve">THIS IS A TEST FILE </w:t>
      </w:r>
    </w:p>
    <w:p w14:paraId="38FDA3B9" w14:textId="77777777" w:rsidR="006A23FD" w:rsidRDefault="006A23FD" w:rsidP="006A23FD">
      <w:r>
        <w:t xml:space="preserve">THIS IS A TEST FILE </w:t>
      </w:r>
    </w:p>
    <w:p w14:paraId="757EB284" w14:textId="77777777" w:rsidR="006A23FD" w:rsidRDefault="006A23FD" w:rsidP="006A23FD">
      <w:r>
        <w:t xml:space="preserve">THIS IS A TEST FILE </w:t>
      </w:r>
    </w:p>
    <w:p w14:paraId="189368A4" w14:textId="77777777" w:rsidR="006A23FD" w:rsidRDefault="006A23FD" w:rsidP="006A23FD">
      <w:r>
        <w:t xml:space="preserve">THIS IS A TEST FILE </w:t>
      </w:r>
    </w:p>
    <w:p w14:paraId="6A222AA0" w14:textId="77777777" w:rsidR="006A23FD" w:rsidRDefault="006A23FD" w:rsidP="006A23FD">
      <w:r>
        <w:t xml:space="preserve">THIS IS A TEST FILE </w:t>
      </w:r>
    </w:p>
    <w:p w14:paraId="3BCA2E2B" w14:textId="77777777" w:rsidR="006A23FD" w:rsidRDefault="006A23FD" w:rsidP="006A23FD">
      <w:r>
        <w:t xml:space="preserve">THIS IS A TEST FILE </w:t>
      </w:r>
    </w:p>
    <w:p w14:paraId="5659ECA1" w14:textId="77777777" w:rsidR="006A23FD" w:rsidRDefault="006A23FD" w:rsidP="006A23FD">
      <w:r>
        <w:t xml:space="preserve">THIS IS A TEST FILE </w:t>
      </w:r>
    </w:p>
    <w:p w14:paraId="52D7C17E" w14:textId="77777777" w:rsidR="006A23FD" w:rsidRDefault="006A23FD" w:rsidP="006A23FD">
      <w:r>
        <w:t xml:space="preserve">THIS IS A TEST FILE </w:t>
      </w:r>
    </w:p>
    <w:p w14:paraId="3A26D2EB" w14:textId="77777777" w:rsidR="006A23FD" w:rsidRDefault="006A23FD" w:rsidP="006A23FD">
      <w:r>
        <w:t xml:space="preserve">THIS IS A TEST FILE </w:t>
      </w:r>
    </w:p>
    <w:p w14:paraId="7E765A88" w14:textId="77777777" w:rsidR="006A23FD" w:rsidRDefault="006A23FD" w:rsidP="006A23FD">
      <w:r>
        <w:lastRenderedPageBreak/>
        <w:t xml:space="preserve">THIS IS A TEST FILE </w:t>
      </w:r>
    </w:p>
    <w:p w14:paraId="1D7C1975" w14:textId="77777777" w:rsidR="006A23FD" w:rsidRDefault="006A23FD" w:rsidP="006A23FD">
      <w:r>
        <w:t xml:space="preserve">THIS IS A TEST FILE </w:t>
      </w:r>
    </w:p>
    <w:p w14:paraId="3CE94F55" w14:textId="77777777" w:rsidR="006A23FD" w:rsidRDefault="006A23FD" w:rsidP="006A23FD">
      <w:r>
        <w:t xml:space="preserve">THIS IS A TEST FILE </w:t>
      </w:r>
    </w:p>
    <w:p w14:paraId="5D9541B3" w14:textId="77777777" w:rsidR="006A23FD" w:rsidRPr="006A23FD" w:rsidRDefault="006A23FD" w:rsidP="006A23FD"/>
    <w:p w14:paraId="4206575B" w14:textId="77777777" w:rsidR="006A23FD" w:rsidRDefault="006A23FD" w:rsidP="006A23FD">
      <w:r>
        <w:t xml:space="preserve">THIS IS A TEST FILE </w:t>
      </w:r>
    </w:p>
    <w:p w14:paraId="0852040C" w14:textId="77777777" w:rsidR="006A23FD" w:rsidRDefault="006A23FD" w:rsidP="006A23FD">
      <w:r>
        <w:t xml:space="preserve">THIS IS A TEST FILE </w:t>
      </w:r>
    </w:p>
    <w:p w14:paraId="4D71E67F" w14:textId="77777777" w:rsidR="006A23FD" w:rsidRDefault="006A23FD" w:rsidP="006A23FD">
      <w:r>
        <w:t xml:space="preserve">THIS IS A TEST FILE </w:t>
      </w:r>
    </w:p>
    <w:p w14:paraId="25A48170" w14:textId="77777777" w:rsidR="006A23FD" w:rsidRDefault="006A23FD" w:rsidP="006A23FD">
      <w:r>
        <w:t xml:space="preserve">THIS IS A TEST FILE </w:t>
      </w:r>
    </w:p>
    <w:p w14:paraId="33065D5C" w14:textId="77777777" w:rsidR="006A23FD" w:rsidRDefault="006A23FD" w:rsidP="006A23FD">
      <w:r>
        <w:t xml:space="preserve">THIS IS A TEST FILE </w:t>
      </w:r>
    </w:p>
    <w:p w14:paraId="16386AB1" w14:textId="77777777" w:rsidR="006A23FD" w:rsidRDefault="006A23FD" w:rsidP="006A23FD">
      <w:r>
        <w:t xml:space="preserve">THIS IS A TEST FILE </w:t>
      </w:r>
    </w:p>
    <w:p w14:paraId="0D61BABB" w14:textId="77777777" w:rsidR="006A23FD" w:rsidRDefault="006A23FD" w:rsidP="006A23FD">
      <w:r>
        <w:t xml:space="preserve">THIS IS A TEST FILE </w:t>
      </w:r>
    </w:p>
    <w:p w14:paraId="794554C6" w14:textId="77777777" w:rsidR="006A23FD" w:rsidRDefault="006A23FD" w:rsidP="006A23FD">
      <w:r>
        <w:t xml:space="preserve">THIS IS A TEST FILE </w:t>
      </w:r>
    </w:p>
    <w:p w14:paraId="73D21CA6" w14:textId="77777777" w:rsidR="006A23FD" w:rsidRDefault="006A23FD" w:rsidP="006A23FD">
      <w:r>
        <w:t xml:space="preserve">THIS IS A TEST FILE </w:t>
      </w:r>
    </w:p>
    <w:p w14:paraId="5EA1FBB9" w14:textId="77777777" w:rsidR="006A23FD" w:rsidRDefault="006A23FD" w:rsidP="006A23FD">
      <w:r>
        <w:t xml:space="preserve">THIS IS A TEST FILE </w:t>
      </w:r>
    </w:p>
    <w:p w14:paraId="0742C5F2" w14:textId="77777777" w:rsidR="006A23FD" w:rsidRDefault="006A23FD" w:rsidP="006A23FD">
      <w:r>
        <w:t xml:space="preserve">THIS IS A TEST FILE </w:t>
      </w:r>
    </w:p>
    <w:p w14:paraId="27B0914F" w14:textId="77777777" w:rsidR="006A23FD" w:rsidRDefault="006A23FD" w:rsidP="006A23FD">
      <w:r>
        <w:t xml:space="preserve">THIS IS A TEST FILE </w:t>
      </w:r>
    </w:p>
    <w:p w14:paraId="3BC3469C" w14:textId="77777777" w:rsidR="006A23FD" w:rsidRDefault="006A23FD" w:rsidP="006A23FD">
      <w:r>
        <w:t xml:space="preserve">THIS IS A TEST FILE </w:t>
      </w:r>
    </w:p>
    <w:p w14:paraId="4D78B061" w14:textId="77777777" w:rsidR="006A23FD" w:rsidRDefault="006A23FD" w:rsidP="006A23FD">
      <w:r>
        <w:t xml:space="preserve">THIS IS A TEST FILE </w:t>
      </w:r>
    </w:p>
    <w:p w14:paraId="2A134DAF" w14:textId="77777777" w:rsidR="006A23FD" w:rsidRDefault="006A23FD" w:rsidP="006A23FD">
      <w:r>
        <w:t xml:space="preserve">THIS IS A TEST FILE </w:t>
      </w:r>
    </w:p>
    <w:p w14:paraId="41980140" w14:textId="77777777" w:rsidR="006A23FD" w:rsidRDefault="006A23FD" w:rsidP="006A23FD">
      <w:r>
        <w:t xml:space="preserve">THIS IS A TEST FILE </w:t>
      </w:r>
    </w:p>
    <w:p w14:paraId="7F74C372" w14:textId="77777777" w:rsidR="006A23FD" w:rsidRDefault="006A23FD" w:rsidP="006A23FD">
      <w:r>
        <w:t xml:space="preserve">THIS IS A TEST FILE </w:t>
      </w:r>
    </w:p>
    <w:p w14:paraId="3D7AEC64" w14:textId="77777777" w:rsidR="006A23FD" w:rsidRDefault="006A23FD" w:rsidP="006A23FD">
      <w:r>
        <w:t xml:space="preserve">THIS IS A TEST FILE </w:t>
      </w:r>
    </w:p>
    <w:p w14:paraId="2FCB9B76" w14:textId="77777777" w:rsidR="006A23FD" w:rsidRDefault="006A23FD" w:rsidP="006A23FD">
      <w:r>
        <w:t xml:space="preserve">THIS IS A TEST FILE </w:t>
      </w:r>
    </w:p>
    <w:p w14:paraId="3117BD42" w14:textId="77777777" w:rsidR="006A23FD" w:rsidRDefault="006A23FD" w:rsidP="006A23FD">
      <w:r>
        <w:t xml:space="preserve">THIS IS A TEST FILE </w:t>
      </w:r>
    </w:p>
    <w:p w14:paraId="76C45A13" w14:textId="77777777" w:rsidR="006A23FD" w:rsidRDefault="006A23FD" w:rsidP="006A23FD">
      <w:r>
        <w:t xml:space="preserve">THIS IS A TEST FILE </w:t>
      </w:r>
    </w:p>
    <w:p w14:paraId="65C08795" w14:textId="77777777" w:rsidR="006A23FD" w:rsidRDefault="006A23FD" w:rsidP="006A23FD">
      <w:r>
        <w:lastRenderedPageBreak/>
        <w:t xml:space="preserve">THIS IS A TEST FILE </w:t>
      </w:r>
    </w:p>
    <w:p w14:paraId="261E4290" w14:textId="77777777" w:rsidR="006A23FD" w:rsidRDefault="006A23FD" w:rsidP="006A23FD">
      <w:r>
        <w:t xml:space="preserve">THIS IS A TEST FILE </w:t>
      </w:r>
    </w:p>
    <w:p w14:paraId="71EC4336" w14:textId="77777777" w:rsidR="006A23FD" w:rsidRDefault="006A23FD" w:rsidP="006A23FD">
      <w:r>
        <w:t xml:space="preserve">THIS IS A TEST FILE </w:t>
      </w:r>
    </w:p>
    <w:p w14:paraId="0FDB519A" w14:textId="77777777" w:rsidR="006A23FD" w:rsidRDefault="006A23FD" w:rsidP="006A23FD">
      <w:r>
        <w:t xml:space="preserve">THIS IS A TEST FILE </w:t>
      </w:r>
    </w:p>
    <w:p w14:paraId="6BD63278" w14:textId="77777777" w:rsidR="006A23FD" w:rsidRDefault="006A23FD" w:rsidP="006A23FD">
      <w:r>
        <w:t xml:space="preserve">THIS IS A TEST FILE </w:t>
      </w:r>
    </w:p>
    <w:p w14:paraId="135B2846" w14:textId="77777777" w:rsidR="006A23FD" w:rsidRDefault="006A23FD" w:rsidP="006A23FD">
      <w:r>
        <w:t xml:space="preserve">THIS IS A TEST FILE </w:t>
      </w:r>
    </w:p>
    <w:p w14:paraId="2B24B084" w14:textId="77777777" w:rsidR="006A23FD" w:rsidRDefault="006A23FD" w:rsidP="006A23FD">
      <w:r>
        <w:t xml:space="preserve">THIS IS A TEST FILE </w:t>
      </w:r>
    </w:p>
    <w:p w14:paraId="39947C70" w14:textId="77777777" w:rsidR="006A23FD" w:rsidRDefault="006A23FD" w:rsidP="006A23FD">
      <w:r>
        <w:t xml:space="preserve">THIS IS A TEST FILE </w:t>
      </w:r>
    </w:p>
    <w:p w14:paraId="1076AF47" w14:textId="77777777" w:rsidR="006A23FD" w:rsidRDefault="006A23FD" w:rsidP="006A23FD">
      <w:r>
        <w:t xml:space="preserve">THIS IS A TEST FILE </w:t>
      </w:r>
    </w:p>
    <w:p w14:paraId="342F016C" w14:textId="77777777" w:rsidR="006A23FD" w:rsidRDefault="006A23FD" w:rsidP="006A23FD">
      <w:r>
        <w:t xml:space="preserve">THIS IS A TEST FILE </w:t>
      </w:r>
    </w:p>
    <w:p w14:paraId="0A5662C8" w14:textId="77777777" w:rsidR="006A23FD" w:rsidRDefault="006A23FD" w:rsidP="006A23FD">
      <w:r>
        <w:t xml:space="preserve">THIS IS A TEST FILE </w:t>
      </w:r>
    </w:p>
    <w:p w14:paraId="2F183E44" w14:textId="77777777" w:rsidR="006A23FD" w:rsidRDefault="006A23FD" w:rsidP="006A23FD">
      <w:r>
        <w:t xml:space="preserve">THIS IS A TEST FILE </w:t>
      </w:r>
    </w:p>
    <w:p w14:paraId="5019859A" w14:textId="77777777" w:rsidR="006A23FD" w:rsidRDefault="006A23FD" w:rsidP="006A23FD">
      <w:r>
        <w:t xml:space="preserve">THIS IS A TEST FILE </w:t>
      </w:r>
    </w:p>
    <w:p w14:paraId="7E27490C" w14:textId="77777777" w:rsidR="006A23FD" w:rsidRDefault="006A23FD" w:rsidP="006A23FD">
      <w:r>
        <w:t xml:space="preserve">THIS IS A TEST FILE </w:t>
      </w:r>
    </w:p>
    <w:p w14:paraId="442A44F9" w14:textId="77777777" w:rsidR="006A23FD" w:rsidRDefault="006A23FD" w:rsidP="006A23FD">
      <w:r>
        <w:t xml:space="preserve">THIS IS A TEST FILE </w:t>
      </w:r>
    </w:p>
    <w:p w14:paraId="24A4E8CA" w14:textId="77777777" w:rsidR="006A23FD" w:rsidRDefault="006A23FD" w:rsidP="006A23FD">
      <w:r>
        <w:t xml:space="preserve">THIS IS A TEST FILE </w:t>
      </w:r>
    </w:p>
    <w:p w14:paraId="6583492C" w14:textId="77777777" w:rsidR="006A23FD" w:rsidRDefault="006A23FD" w:rsidP="006A23FD">
      <w:r>
        <w:t xml:space="preserve">THIS IS A TEST FILE </w:t>
      </w:r>
    </w:p>
    <w:p w14:paraId="789B1B3C" w14:textId="77777777" w:rsidR="006A23FD" w:rsidRDefault="006A23FD" w:rsidP="006A23FD">
      <w:r>
        <w:t xml:space="preserve">THIS IS A TEST FILE </w:t>
      </w:r>
    </w:p>
    <w:p w14:paraId="7170CF78" w14:textId="77777777" w:rsidR="006A23FD" w:rsidRDefault="006A23FD" w:rsidP="006A23FD">
      <w:r>
        <w:t xml:space="preserve">THIS IS A TEST FILE </w:t>
      </w:r>
    </w:p>
    <w:p w14:paraId="0FD42668" w14:textId="77777777" w:rsidR="006A23FD" w:rsidRDefault="006A23FD" w:rsidP="006A23FD">
      <w:r>
        <w:t xml:space="preserve">THIS IS A TEST FILE </w:t>
      </w:r>
    </w:p>
    <w:p w14:paraId="58D22857" w14:textId="77777777" w:rsidR="006A23FD" w:rsidRDefault="006A23FD" w:rsidP="006A23FD">
      <w:r>
        <w:t xml:space="preserve">THIS IS A TEST FILE </w:t>
      </w:r>
    </w:p>
    <w:p w14:paraId="1162732A" w14:textId="77777777" w:rsidR="006A23FD" w:rsidRDefault="006A23FD" w:rsidP="006A23FD">
      <w:r>
        <w:t xml:space="preserve">THIS IS A TEST FILE </w:t>
      </w:r>
    </w:p>
    <w:p w14:paraId="08E8D8C5" w14:textId="77777777" w:rsidR="006A23FD" w:rsidRPr="006A23FD" w:rsidRDefault="006A23FD" w:rsidP="006A23FD"/>
    <w:p w14:paraId="67D0AE1E" w14:textId="77777777" w:rsidR="006A23FD" w:rsidRDefault="006A23FD" w:rsidP="006A23FD">
      <w:r>
        <w:t xml:space="preserve">THIS IS A TEST FILE </w:t>
      </w:r>
    </w:p>
    <w:p w14:paraId="4BB4A9B6" w14:textId="77777777" w:rsidR="006A23FD" w:rsidRDefault="006A23FD" w:rsidP="006A23FD">
      <w:r>
        <w:t xml:space="preserve">THIS IS A TEST FILE </w:t>
      </w:r>
    </w:p>
    <w:p w14:paraId="6CDF8BC6" w14:textId="77777777" w:rsidR="006A23FD" w:rsidRDefault="006A23FD" w:rsidP="006A23FD">
      <w:r>
        <w:lastRenderedPageBreak/>
        <w:t xml:space="preserve">THIS IS A TEST FILE </w:t>
      </w:r>
    </w:p>
    <w:p w14:paraId="570210E8" w14:textId="77777777" w:rsidR="006A23FD" w:rsidRDefault="006A23FD" w:rsidP="006A23FD">
      <w:r>
        <w:t xml:space="preserve">THIS IS A TEST FILE </w:t>
      </w:r>
    </w:p>
    <w:p w14:paraId="054F765E" w14:textId="77777777" w:rsidR="006A23FD" w:rsidRDefault="006A23FD" w:rsidP="006A23FD">
      <w:r>
        <w:t xml:space="preserve">THIS IS A TEST FILE </w:t>
      </w:r>
    </w:p>
    <w:p w14:paraId="547C9EB5" w14:textId="77777777" w:rsidR="006A23FD" w:rsidRDefault="006A23FD" w:rsidP="006A23FD">
      <w:r>
        <w:t xml:space="preserve">THIS IS A TEST FILE </w:t>
      </w:r>
    </w:p>
    <w:p w14:paraId="4BE16630" w14:textId="77777777" w:rsidR="006A23FD" w:rsidRDefault="006A23FD" w:rsidP="006A23FD">
      <w:r>
        <w:t xml:space="preserve">THIS IS A TEST FILE </w:t>
      </w:r>
    </w:p>
    <w:p w14:paraId="211A1083" w14:textId="77777777" w:rsidR="006A23FD" w:rsidRDefault="006A23FD" w:rsidP="006A23FD">
      <w:r>
        <w:t xml:space="preserve">THIS IS A TEST FILE </w:t>
      </w:r>
    </w:p>
    <w:p w14:paraId="7FF83998" w14:textId="77777777" w:rsidR="006A23FD" w:rsidRDefault="006A23FD" w:rsidP="006A23FD">
      <w:r>
        <w:t xml:space="preserve">THIS IS A TEST FILE </w:t>
      </w:r>
    </w:p>
    <w:p w14:paraId="70C66B69" w14:textId="77777777" w:rsidR="006A23FD" w:rsidRDefault="006A23FD" w:rsidP="006A23FD">
      <w:r>
        <w:t xml:space="preserve">THIS IS A TEST FILE </w:t>
      </w:r>
    </w:p>
    <w:p w14:paraId="07138A44" w14:textId="77777777" w:rsidR="006A23FD" w:rsidRDefault="006A23FD" w:rsidP="006A23FD">
      <w:r>
        <w:t xml:space="preserve">THIS IS A TEST FILE </w:t>
      </w:r>
    </w:p>
    <w:p w14:paraId="13AC1491" w14:textId="77777777" w:rsidR="006A23FD" w:rsidRDefault="006A23FD" w:rsidP="006A23FD">
      <w:r>
        <w:t xml:space="preserve">THIS IS A TEST FILE </w:t>
      </w:r>
    </w:p>
    <w:p w14:paraId="4B9DCB8D" w14:textId="77777777" w:rsidR="006A23FD" w:rsidRDefault="006A23FD" w:rsidP="006A23FD">
      <w:r>
        <w:t xml:space="preserve">THIS IS A TEST FILE </w:t>
      </w:r>
    </w:p>
    <w:p w14:paraId="7F96C7FF" w14:textId="77777777" w:rsidR="006A23FD" w:rsidRDefault="006A23FD" w:rsidP="006A23FD">
      <w:r>
        <w:t xml:space="preserve">THIS IS A TEST FILE </w:t>
      </w:r>
    </w:p>
    <w:p w14:paraId="5683716E" w14:textId="77777777" w:rsidR="006A23FD" w:rsidRDefault="006A23FD" w:rsidP="006A23FD">
      <w:r>
        <w:t xml:space="preserve">THIS IS A TEST FILE </w:t>
      </w:r>
    </w:p>
    <w:p w14:paraId="0BA3631A" w14:textId="77777777" w:rsidR="006A23FD" w:rsidRDefault="006A23FD" w:rsidP="006A23FD">
      <w:r>
        <w:t xml:space="preserve">THIS IS A TEST FILE </w:t>
      </w:r>
    </w:p>
    <w:p w14:paraId="161DA3A1" w14:textId="77777777" w:rsidR="006A23FD" w:rsidRDefault="006A23FD" w:rsidP="006A23FD">
      <w:r>
        <w:t xml:space="preserve">THIS IS A TEST FILE </w:t>
      </w:r>
    </w:p>
    <w:p w14:paraId="0A1B2066" w14:textId="77777777" w:rsidR="006A23FD" w:rsidRDefault="006A23FD" w:rsidP="006A23FD">
      <w:r>
        <w:t xml:space="preserve">THIS IS A TEST FILE </w:t>
      </w:r>
    </w:p>
    <w:p w14:paraId="4DB6926A" w14:textId="77777777" w:rsidR="006A23FD" w:rsidRDefault="006A23FD" w:rsidP="006A23FD">
      <w:r>
        <w:t xml:space="preserve">THIS IS A TEST FILE </w:t>
      </w:r>
    </w:p>
    <w:p w14:paraId="701BD089" w14:textId="77777777" w:rsidR="006A23FD" w:rsidRDefault="006A23FD" w:rsidP="006A23FD">
      <w:r>
        <w:t xml:space="preserve">THIS IS A TEST FILE </w:t>
      </w:r>
    </w:p>
    <w:p w14:paraId="761C046A" w14:textId="77777777" w:rsidR="006A23FD" w:rsidRDefault="006A23FD" w:rsidP="006A23FD">
      <w:r>
        <w:t xml:space="preserve">THIS IS A TEST FILE </w:t>
      </w:r>
    </w:p>
    <w:p w14:paraId="2BE23F09" w14:textId="77777777" w:rsidR="006A23FD" w:rsidRDefault="006A23FD" w:rsidP="006A23FD">
      <w:r>
        <w:t xml:space="preserve">THIS IS A TEST FILE </w:t>
      </w:r>
    </w:p>
    <w:p w14:paraId="2198FEBC" w14:textId="77777777" w:rsidR="006A23FD" w:rsidRDefault="006A23FD" w:rsidP="006A23FD">
      <w:r>
        <w:t xml:space="preserve">THIS IS A TEST FILE </w:t>
      </w:r>
    </w:p>
    <w:p w14:paraId="05712A33" w14:textId="77777777" w:rsidR="006A23FD" w:rsidRDefault="006A23FD" w:rsidP="006A23FD">
      <w:r>
        <w:t xml:space="preserve">THIS IS A TEST FILE </w:t>
      </w:r>
    </w:p>
    <w:p w14:paraId="616C86F8" w14:textId="77777777" w:rsidR="006A23FD" w:rsidRDefault="006A23FD" w:rsidP="006A23FD">
      <w:r>
        <w:t xml:space="preserve">THIS IS A TEST FILE </w:t>
      </w:r>
    </w:p>
    <w:p w14:paraId="1B82CAE3" w14:textId="77777777" w:rsidR="006A23FD" w:rsidRDefault="006A23FD" w:rsidP="006A23FD">
      <w:r>
        <w:t xml:space="preserve">THIS IS A TEST FILE </w:t>
      </w:r>
    </w:p>
    <w:p w14:paraId="03AE246F" w14:textId="77777777" w:rsidR="006A23FD" w:rsidRDefault="006A23FD" w:rsidP="006A23FD">
      <w:r>
        <w:t xml:space="preserve">THIS IS A TEST FILE </w:t>
      </w:r>
    </w:p>
    <w:p w14:paraId="4AB8721E" w14:textId="77777777" w:rsidR="006A23FD" w:rsidRDefault="006A23FD" w:rsidP="006A23FD">
      <w:r>
        <w:lastRenderedPageBreak/>
        <w:t xml:space="preserve">THIS IS A TEST FILE </w:t>
      </w:r>
    </w:p>
    <w:p w14:paraId="20FEC0CB" w14:textId="77777777" w:rsidR="006A23FD" w:rsidRDefault="006A23FD" w:rsidP="006A23FD">
      <w:r>
        <w:t xml:space="preserve">THIS IS A TEST FILE </w:t>
      </w:r>
    </w:p>
    <w:p w14:paraId="6836E1B1" w14:textId="77777777" w:rsidR="006A23FD" w:rsidRDefault="006A23FD" w:rsidP="006A23FD">
      <w:r>
        <w:t xml:space="preserve">THIS IS A TEST FILE </w:t>
      </w:r>
    </w:p>
    <w:p w14:paraId="1C7D3B1D" w14:textId="77777777" w:rsidR="006A23FD" w:rsidRDefault="006A23FD" w:rsidP="006A23FD">
      <w:r>
        <w:t xml:space="preserve">THIS IS A TEST FILE </w:t>
      </w:r>
    </w:p>
    <w:p w14:paraId="0B518C06" w14:textId="77777777" w:rsidR="006A23FD" w:rsidRDefault="006A23FD" w:rsidP="006A23FD">
      <w:r>
        <w:t xml:space="preserve">THIS IS A TEST FILE </w:t>
      </w:r>
    </w:p>
    <w:p w14:paraId="52757667" w14:textId="77777777" w:rsidR="006A23FD" w:rsidRDefault="006A23FD" w:rsidP="006A23FD">
      <w:r>
        <w:t xml:space="preserve">THIS IS A TEST FILE </w:t>
      </w:r>
    </w:p>
    <w:p w14:paraId="7F4C3E68" w14:textId="77777777" w:rsidR="006A23FD" w:rsidRDefault="006A23FD" w:rsidP="006A23FD">
      <w:r>
        <w:t xml:space="preserve">THIS IS A TEST FILE </w:t>
      </w:r>
    </w:p>
    <w:p w14:paraId="2B0318B0" w14:textId="77777777" w:rsidR="006A23FD" w:rsidRDefault="006A23FD" w:rsidP="006A23FD">
      <w:r>
        <w:t xml:space="preserve">THIS IS A TEST FILE </w:t>
      </w:r>
    </w:p>
    <w:p w14:paraId="30D6E9FC" w14:textId="77777777" w:rsidR="006A23FD" w:rsidRDefault="006A23FD" w:rsidP="006A23FD">
      <w:r>
        <w:t xml:space="preserve">THIS IS A TEST FILE </w:t>
      </w:r>
    </w:p>
    <w:p w14:paraId="3FDB3E6A" w14:textId="77777777" w:rsidR="006A23FD" w:rsidRDefault="006A23FD" w:rsidP="006A23FD">
      <w:r>
        <w:t xml:space="preserve">THIS IS A TEST FILE </w:t>
      </w:r>
    </w:p>
    <w:p w14:paraId="58F6487D" w14:textId="77777777" w:rsidR="006A23FD" w:rsidRDefault="006A23FD" w:rsidP="006A23FD">
      <w:r>
        <w:t xml:space="preserve">THIS IS A TEST FILE </w:t>
      </w:r>
    </w:p>
    <w:p w14:paraId="7B47D765" w14:textId="77777777" w:rsidR="006A23FD" w:rsidRDefault="006A23FD" w:rsidP="006A23FD">
      <w:r>
        <w:t xml:space="preserve">THIS IS A TEST FILE </w:t>
      </w:r>
    </w:p>
    <w:p w14:paraId="0E1F44CA" w14:textId="77777777" w:rsidR="006A23FD" w:rsidRDefault="006A23FD" w:rsidP="006A23FD">
      <w:r>
        <w:t xml:space="preserve">THIS IS A TEST FILE </w:t>
      </w:r>
    </w:p>
    <w:p w14:paraId="609EC00A" w14:textId="77777777" w:rsidR="006A23FD" w:rsidRDefault="006A23FD" w:rsidP="006A23FD">
      <w:r>
        <w:t xml:space="preserve">THIS IS A TEST FILE </w:t>
      </w:r>
    </w:p>
    <w:p w14:paraId="453A247C" w14:textId="77777777" w:rsidR="006A23FD" w:rsidRDefault="006A23FD" w:rsidP="006A23FD">
      <w:r>
        <w:t xml:space="preserve">THIS IS A TEST FILE </w:t>
      </w:r>
    </w:p>
    <w:p w14:paraId="6296959E" w14:textId="77777777" w:rsidR="006A23FD" w:rsidRDefault="006A23FD" w:rsidP="006A23FD">
      <w:r>
        <w:t xml:space="preserve">THIS IS A TEST FILE </w:t>
      </w:r>
    </w:p>
    <w:p w14:paraId="45F6AFCE" w14:textId="77777777" w:rsidR="006A23FD" w:rsidRPr="006A23FD" w:rsidRDefault="006A23FD" w:rsidP="006A23FD"/>
    <w:p w14:paraId="23C350C6" w14:textId="77777777" w:rsidR="006A23FD" w:rsidRPr="006A23FD" w:rsidRDefault="006A23FD" w:rsidP="006A23FD"/>
    <w:p w14:paraId="16FE74BA" w14:textId="77777777" w:rsidR="006A23FD" w:rsidRDefault="006A23FD" w:rsidP="006A23FD">
      <w:r>
        <w:t xml:space="preserve">THIS IS A TEST FILE </w:t>
      </w:r>
    </w:p>
    <w:p w14:paraId="3AD0D146" w14:textId="77777777" w:rsidR="006A23FD" w:rsidRDefault="006A23FD" w:rsidP="006A23FD">
      <w:r>
        <w:t xml:space="preserve">THIS IS A TEST FILE </w:t>
      </w:r>
    </w:p>
    <w:p w14:paraId="77F92BC4" w14:textId="77777777" w:rsidR="006A23FD" w:rsidRDefault="006A23FD" w:rsidP="006A23FD">
      <w:r>
        <w:t xml:space="preserve">THIS IS A TEST FILE </w:t>
      </w:r>
    </w:p>
    <w:p w14:paraId="2D10E707" w14:textId="77777777" w:rsidR="006A23FD" w:rsidRDefault="006A23FD" w:rsidP="006A23FD">
      <w:r>
        <w:t xml:space="preserve">THIS IS A TEST FILE </w:t>
      </w:r>
    </w:p>
    <w:p w14:paraId="7C7BD5E0" w14:textId="77777777" w:rsidR="006A23FD" w:rsidRDefault="006A23FD" w:rsidP="006A23FD">
      <w:r>
        <w:t xml:space="preserve">THIS IS A TEST FILE </w:t>
      </w:r>
    </w:p>
    <w:p w14:paraId="35C8E684" w14:textId="77777777" w:rsidR="006A23FD" w:rsidRDefault="006A23FD" w:rsidP="006A23FD">
      <w:r>
        <w:t xml:space="preserve">THIS IS A TEST FILE </w:t>
      </w:r>
    </w:p>
    <w:p w14:paraId="77401E68" w14:textId="77777777" w:rsidR="006A23FD" w:rsidRDefault="006A23FD" w:rsidP="006A23FD">
      <w:r>
        <w:t xml:space="preserve">THIS IS A TEST FILE </w:t>
      </w:r>
    </w:p>
    <w:p w14:paraId="71DB6E6B" w14:textId="77777777" w:rsidR="006A23FD" w:rsidRDefault="006A23FD" w:rsidP="006A23FD">
      <w:r>
        <w:lastRenderedPageBreak/>
        <w:t xml:space="preserve">THIS IS A TEST FILE </w:t>
      </w:r>
    </w:p>
    <w:p w14:paraId="0A27FBC8" w14:textId="77777777" w:rsidR="006A23FD" w:rsidRDefault="006A23FD" w:rsidP="006A23FD">
      <w:r>
        <w:t xml:space="preserve">THIS IS A TEST FILE </w:t>
      </w:r>
    </w:p>
    <w:p w14:paraId="3AF2D357" w14:textId="77777777" w:rsidR="006A23FD" w:rsidRDefault="006A23FD" w:rsidP="006A23FD">
      <w:r>
        <w:t xml:space="preserve">THIS IS A TEST FILE </w:t>
      </w:r>
    </w:p>
    <w:p w14:paraId="10A2867A" w14:textId="77777777" w:rsidR="006A23FD" w:rsidRDefault="006A23FD" w:rsidP="006A23FD">
      <w:r>
        <w:t xml:space="preserve">THIS IS A TEST FILE </w:t>
      </w:r>
    </w:p>
    <w:p w14:paraId="460DAFF1" w14:textId="77777777" w:rsidR="006A23FD" w:rsidRDefault="006A23FD" w:rsidP="006A23FD">
      <w:r>
        <w:t xml:space="preserve">THIS IS A TEST FILE </w:t>
      </w:r>
    </w:p>
    <w:p w14:paraId="16237E2E" w14:textId="77777777" w:rsidR="006A23FD" w:rsidRDefault="006A23FD" w:rsidP="006A23FD">
      <w:r>
        <w:t xml:space="preserve">THIS IS A TEST FILE </w:t>
      </w:r>
    </w:p>
    <w:p w14:paraId="6AAC6514" w14:textId="77777777" w:rsidR="006A23FD" w:rsidRDefault="006A23FD" w:rsidP="006A23FD">
      <w:r>
        <w:t xml:space="preserve">THIS IS A TEST FILE </w:t>
      </w:r>
    </w:p>
    <w:p w14:paraId="72AE9D35" w14:textId="77777777" w:rsidR="006A23FD" w:rsidRDefault="006A23FD" w:rsidP="006A23FD">
      <w:r>
        <w:t xml:space="preserve">THIS IS A TEST FILE </w:t>
      </w:r>
    </w:p>
    <w:p w14:paraId="2FD1FE81" w14:textId="77777777" w:rsidR="006A23FD" w:rsidRDefault="006A23FD" w:rsidP="006A23FD">
      <w:r>
        <w:t xml:space="preserve">THIS IS A TEST FILE </w:t>
      </w:r>
    </w:p>
    <w:p w14:paraId="261D6545" w14:textId="77777777" w:rsidR="006A23FD" w:rsidRDefault="006A23FD" w:rsidP="006A23FD">
      <w:r>
        <w:t xml:space="preserve">THIS IS A TEST FILE </w:t>
      </w:r>
    </w:p>
    <w:p w14:paraId="50C2C9B4" w14:textId="77777777" w:rsidR="006A23FD" w:rsidRDefault="006A23FD" w:rsidP="006A23FD">
      <w:r>
        <w:t xml:space="preserve">THIS IS A TEST FILE </w:t>
      </w:r>
    </w:p>
    <w:p w14:paraId="5BC0DCB9" w14:textId="77777777" w:rsidR="006A23FD" w:rsidRDefault="006A23FD" w:rsidP="006A23FD">
      <w:r>
        <w:t xml:space="preserve">THIS IS A TEST FILE </w:t>
      </w:r>
    </w:p>
    <w:p w14:paraId="10E09959" w14:textId="77777777" w:rsidR="006A23FD" w:rsidRDefault="006A23FD" w:rsidP="006A23FD">
      <w:r>
        <w:t xml:space="preserve">THIS IS A TEST FILE </w:t>
      </w:r>
    </w:p>
    <w:p w14:paraId="1367B3A4" w14:textId="77777777" w:rsidR="006A23FD" w:rsidRDefault="006A23FD" w:rsidP="006A23FD">
      <w:r>
        <w:t xml:space="preserve">THIS IS A TEST FILE </w:t>
      </w:r>
    </w:p>
    <w:p w14:paraId="0C6358EC" w14:textId="77777777" w:rsidR="006A23FD" w:rsidRDefault="006A23FD" w:rsidP="006A23FD">
      <w:r>
        <w:t xml:space="preserve">THIS IS A TEST FILE </w:t>
      </w:r>
    </w:p>
    <w:p w14:paraId="5A570E01" w14:textId="77777777" w:rsidR="006A23FD" w:rsidRDefault="006A23FD" w:rsidP="006A23FD">
      <w:r>
        <w:t xml:space="preserve">THIS IS A TEST FILE </w:t>
      </w:r>
    </w:p>
    <w:p w14:paraId="58C12603" w14:textId="77777777" w:rsidR="006A23FD" w:rsidRDefault="006A23FD" w:rsidP="006A23FD">
      <w:r>
        <w:t xml:space="preserve">THIS IS A TEST FILE </w:t>
      </w:r>
    </w:p>
    <w:p w14:paraId="04DC1F47" w14:textId="77777777" w:rsidR="006A23FD" w:rsidRDefault="006A23FD" w:rsidP="006A23FD">
      <w:r>
        <w:t xml:space="preserve">THIS IS A TEST FILE </w:t>
      </w:r>
    </w:p>
    <w:p w14:paraId="0BA8A6A3" w14:textId="77777777" w:rsidR="006A23FD" w:rsidRDefault="006A23FD" w:rsidP="006A23FD">
      <w:r>
        <w:t xml:space="preserve">THIS IS A TEST FILE </w:t>
      </w:r>
    </w:p>
    <w:p w14:paraId="600D6566" w14:textId="77777777" w:rsidR="006A23FD" w:rsidRDefault="006A23FD" w:rsidP="006A23FD">
      <w:r>
        <w:t xml:space="preserve">THIS IS A TEST FILE </w:t>
      </w:r>
    </w:p>
    <w:p w14:paraId="7CF7DE01" w14:textId="77777777" w:rsidR="006A23FD" w:rsidRDefault="006A23FD" w:rsidP="006A23FD">
      <w:r>
        <w:t xml:space="preserve">THIS IS A TEST FILE </w:t>
      </w:r>
    </w:p>
    <w:p w14:paraId="4C0CD867" w14:textId="77777777" w:rsidR="006A23FD" w:rsidRDefault="006A23FD" w:rsidP="006A23FD">
      <w:r>
        <w:t xml:space="preserve">THIS IS A TEST FILE </w:t>
      </w:r>
    </w:p>
    <w:p w14:paraId="23D6D3FE" w14:textId="77777777" w:rsidR="006A23FD" w:rsidRDefault="006A23FD" w:rsidP="006A23FD">
      <w:r>
        <w:t xml:space="preserve">THIS IS A TEST FILE </w:t>
      </w:r>
    </w:p>
    <w:p w14:paraId="038F7252" w14:textId="77777777" w:rsidR="006A23FD" w:rsidRDefault="006A23FD" w:rsidP="006A23FD">
      <w:r>
        <w:t xml:space="preserve">THIS IS A TEST FILE </w:t>
      </w:r>
    </w:p>
    <w:p w14:paraId="31216C5C" w14:textId="77777777" w:rsidR="006A23FD" w:rsidRDefault="006A23FD" w:rsidP="006A23FD">
      <w:r>
        <w:t xml:space="preserve">THIS IS A TEST FILE </w:t>
      </w:r>
    </w:p>
    <w:p w14:paraId="6A46E494" w14:textId="77777777" w:rsidR="006A23FD" w:rsidRDefault="006A23FD" w:rsidP="006A23FD">
      <w:r>
        <w:lastRenderedPageBreak/>
        <w:t xml:space="preserve">THIS IS A TEST FILE </w:t>
      </w:r>
    </w:p>
    <w:p w14:paraId="3CBBF5D4" w14:textId="77777777" w:rsidR="006A23FD" w:rsidRDefault="006A23FD" w:rsidP="006A23FD">
      <w:r>
        <w:t xml:space="preserve">THIS IS A TEST FILE </w:t>
      </w:r>
    </w:p>
    <w:p w14:paraId="11D2ADB8" w14:textId="77777777" w:rsidR="006A23FD" w:rsidRDefault="006A23FD" w:rsidP="006A23FD">
      <w:r>
        <w:t xml:space="preserve">THIS IS A TEST FILE </w:t>
      </w:r>
    </w:p>
    <w:p w14:paraId="5A5F2E4E" w14:textId="77777777" w:rsidR="006A23FD" w:rsidRDefault="006A23FD" w:rsidP="006A23FD">
      <w:r>
        <w:t xml:space="preserve">THIS IS A TEST FILE </w:t>
      </w:r>
    </w:p>
    <w:p w14:paraId="10804499" w14:textId="77777777" w:rsidR="006A23FD" w:rsidRDefault="006A23FD" w:rsidP="006A23FD">
      <w:r>
        <w:t xml:space="preserve">THIS IS A TEST FILE </w:t>
      </w:r>
    </w:p>
    <w:p w14:paraId="23D46864" w14:textId="77777777" w:rsidR="006A23FD" w:rsidRDefault="006A23FD" w:rsidP="006A23FD">
      <w:r>
        <w:t xml:space="preserve">THIS IS A TEST FILE </w:t>
      </w:r>
    </w:p>
    <w:p w14:paraId="26B590C2" w14:textId="77777777" w:rsidR="006A23FD" w:rsidRDefault="006A23FD" w:rsidP="006A23FD">
      <w:r>
        <w:t xml:space="preserve">THIS IS A TEST FILE </w:t>
      </w:r>
    </w:p>
    <w:p w14:paraId="1E7F2072" w14:textId="77777777" w:rsidR="006A23FD" w:rsidRDefault="006A23FD" w:rsidP="006A23FD">
      <w:r>
        <w:t xml:space="preserve">THIS IS A TEST FILE </w:t>
      </w:r>
    </w:p>
    <w:p w14:paraId="0E0C7136" w14:textId="77777777" w:rsidR="006A23FD" w:rsidRDefault="006A23FD" w:rsidP="006A23FD">
      <w:r>
        <w:t xml:space="preserve">THIS IS A TEST FILE </w:t>
      </w:r>
    </w:p>
    <w:p w14:paraId="0E5FD626" w14:textId="77777777" w:rsidR="006A23FD" w:rsidRDefault="006A23FD" w:rsidP="006A23FD">
      <w:r>
        <w:t xml:space="preserve">THIS IS A TEST FILE </w:t>
      </w:r>
    </w:p>
    <w:p w14:paraId="0DA725C2" w14:textId="77777777" w:rsidR="006A23FD" w:rsidRDefault="006A23FD" w:rsidP="006A23FD">
      <w:r>
        <w:t xml:space="preserve">THIS IS A TEST FILE </w:t>
      </w:r>
    </w:p>
    <w:p w14:paraId="60602E8F" w14:textId="77777777" w:rsidR="006A23FD" w:rsidRPr="006A23FD" w:rsidRDefault="006A23FD" w:rsidP="006A23FD"/>
    <w:p w14:paraId="64E70ECC" w14:textId="77777777" w:rsidR="006A23FD" w:rsidRDefault="006A23FD" w:rsidP="006A23FD">
      <w:r>
        <w:t xml:space="preserve">THIS IS A TEST FILE </w:t>
      </w:r>
    </w:p>
    <w:p w14:paraId="0F2F82B3" w14:textId="77777777" w:rsidR="006A23FD" w:rsidRDefault="006A23FD" w:rsidP="006A23FD">
      <w:r>
        <w:t xml:space="preserve">THIS IS A TEST FILE </w:t>
      </w:r>
    </w:p>
    <w:p w14:paraId="2CB5D7A8" w14:textId="77777777" w:rsidR="006A23FD" w:rsidRDefault="006A23FD" w:rsidP="006A23FD">
      <w:r>
        <w:t xml:space="preserve">THIS IS A TEST FILE </w:t>
      </w:r>
    </w:p>
    <w:p w14:paraId="571F1E93" w14:textId="77777777" w:rsidR="006A23FD" w:rsidRDefault="006A23FD" w:rsidP="006A23FD">
      <w:r>
        <w:t xml:space="preserve">THIS IS A TEST FILE </w:t>
      </w:r>
    </w:p>
    <w:p w14:paraId="5FE4BF5F" w14:textId="77777777" w:rsidR="006A23FD" w:rsidRDefault="006A23FD" w:rsidP="006A23FD">
      <w:r>
        <w:t xml:space="preserve">THIS IS A TEST FILE </w:t>
      </w:r>
    </w:p>
    <w:p w14:paraId="658E94C6" w14:textId="77777777" w:rsidR="006A23FD" w:rsidRDefault="006A23FD" w:rsidP="006A23FD">
      <w:r>
        <w:t xml:space="preserve">THIS IS A TEST FILE </w:t>
      </w:r>
    </w:p>
    <w:p w14:paraId="29EE5409" w14:textId="77777777" w:rsidR="006A23FD" w:rsidRDefault="006A23FD" w:rsidP="006A23FD">
      <w:r>
        <w:t xml:space="preserve">THIS IS A TEST FILE </w:t>
      </w:r>
    </w:p>
    <w:p w14:paraId="371AAA85" w14:textId="77777777" w:rsidR="006A23FD" w:rsidRDefault="006A23FD" w:rsidP="006A23FD">
      <w:r>
        <w:t xml:space="preserve">THIS IS A TEST FILE </w:t>
      </w:r>
    </w:p>
    <w:p w14:paraId="150C9493" w14:textId="77777777" w:rsidR="006A23FD" w:rsidRDefault="006A23FD" w:rsidP="006A23FD">
      <w:r>
        <w:t xml:space="preserve">THIS IS A TEST FILE </w:t>
      </w:r>
    </w:p>
    <w:p w14:paraId="1EAC803B" w14:textId="77777777" w:rsidR="006A23FD" w:rsidRDefault="006A23FD" w:rsidP="006A23FD">
      <w:r>
        <w:t xml:space="preserve">THIS IS A TEST FILE </w:t>
      </w:r>
    </w:p>
    <w:p w14:paraId="5AC00D15" w14:textId="77777777" w:rsidR="006A23FD" w:rsidRDefault="006A23FD" w:rsidP="006A23FD">
      <w:r>
        <w:t xml:space="preserve">THIS IS A TEST FILE </w:t>
      </w:r>
    </w:p>
    <w:p w14:paraId="14C2BA92" w14:textId="77777777" w:rsidR="006A23FD" w:rsidRDefault="006A23FD" w:rsidP="006A23FD">
      <w:r>
        <w:t xml:space="preserve">THIS IS A TEST FILE </w:t>
      </w:r>
    </w:p>
    <w:p w14:paraId="0D7C21A6" w14:textId="77777777" w:rsidR="006A23FD" w:rsidRDefault="006A23FD" w:rsidP="006A23FD">
      <w:r>
        <w:t xml:space="preserve">THIS IS A TEST FILE </w:t>
      </w:r>
    </w:p>
    <w:p w14:paraId="6E239007" w14:textId="77777777" w:rsidR="006A23FD" w:rsidRDefault="006A23FD" w:rsidP="006A23FD">
      <w:r>
        <w:lastRenderedPageBreak/>
        <w:t xml:space="preserve">THIS IS A TEST FILE </w:t>
      </w:r>
    </w:p>
    <w:p w14:paraId="65595B9F" w14:textId="77777777" w:rsidR="006A23FD" w:rsidRDefault="006A23FD" w:rsidP="006A23FD">
      <w:r>
        <w:t xml:space="preserve">THIS IS A TEST FILE </w:t>
      </w:r>
    </w:p>
    <w:p w14:paraId="301CBF00" w14:textId="77777777" w:rsidR="006A23FD" w:rsidRDefault="006A23FD" w:rsidP="006A23FD">
      <w:r>
        <w:t xml:space="preserve">THIS IS A TEST FILE </w:t>
      </w:r>
    </w:p>
    <w:p w14:paraId="59D82D7A" w14:textId="77777777" w:rsidR="006A23FD" w:rsidRDefault="006A23FD" w:rsidP="006A23FD">
      <w:r>
        <w:t xml:space="preserve">THIS IS A TEST FILE </w:t>
      </w:r>
    </w:p>
    <w:p w14:paraId="5555904A" w14:textId="77777777" w:rsidR="006A23FD" w:rsidRDefault="006A23FD" w:rsidP="006A23FD">
      <w:r>
        <w:t xml:space="preserve">THIS IS A TEST FILE </w:t>
      </w:r>
    </w:p>
    <w:p w14:paraId="4E8D4119" w14:textId="77777777" w:rsidR="006A23FD" w:rsidRDefault="006A23FD" w:rsidP="006A23FD">
      <w:r>
        <w:t xml:space="preserve">THIS IS A TEST FILE </w:t>
      </w:r>
    </w:p>
    <w:p w14:paraId="1C072A3C" w14:textId="77777777" w:rsidR="006A23FD" w:rsidRDefault="006A23FD" w:rsidP="006A23FD">
      <w:r>
        <w:t xml:space="preserve">THIS IS A TEST FILE </w:t>
      </w:r>
    </w:p>
    <w:p w14:paraId="59EC0494" w14:textId="77777777" w:rsidR="006A23FD" w:rsidRDefault="006A23FD" w:rsidP="006A23FD">
      <w:r>
        <w:t xml:space="preserve">THIS IS A TEST FILE </w:t>
      </w:r>
    </w:p>
    <w:p w14:paraId="4E78983A" w14:textId="77777777" w:rsidR="006A23FD" w:rsidRDefault="006A23FD" w:rsidP="006A23FD">
      <w:r>
        <w:t xml:space="preserve">THIS IS A TEST FILE </w:t>
      </w:r>
    </w:p>
    <w:p w14:paraId="0374C995" w14:textId="77777777" w:rsidR="006A23FD" w:rsidRDefault="006A23FD" w:rsidP="006A23FD">
      <w:r>
        <w:t xml:space="preserve">THIS IS A TEST FILE </w:t>
      </w:r>
    </w:p>
    <w:p w14:paraId="32660ACF" w14:textId="77777777" w:rsidR="006A23FD" w:rsidRDefault="006A23FD" w:rsidP="006A23FD">
      <w:r>
        <w:t xml:space="preserve">THIS IS A TEST FILE </w:t>
      </w:r>
    </w:p>
    <w:p w14:paraId="0FB96B16" w14:textId="77777777" w:rsidR="006A23FD" w:rsidRDefault="006A23FD" w:rsidP="006A23FD">
      <w:r>
        <w:t xml:space="preserve">THIS IS A TEST FILE </w:t>
      </w:r>
    </w:p>
    <w:p w14:paraId="574DF432" w14:textId="77777777" w:rsidR="006A23FD" w:rsidRDefault="006A23FD" w:rsidP="006A23FD">
      <w:r>
        <w:t xml:space="preserve">THIS IS A TEST FILE </w:t>
      </w:r>
    </w:p>
    <w:p w14:paraId="649E0DC2" w14:textId="77777777" w:rsidR="006A23FD" w:rsidRDefault="006A23FD" w:rsidP="006A23FD">
      <w:r>
        <w:t xml:space="preserve">THIS IS A TEST FILE </w:t>
      </w:r>
    </w:p>
    <w:p w14:paraId="1E82C563" w14:textId="77777777" w:rsidR="006A23FD" w:rsidRDefault="006A23FD" w:rsidP="006A23FD">
      <w:r>
        <w:t xml:space="preserve">THIS IS A TEST FILE </w:t>
      </w:r>
    </w:p>
    <w:p w14:paraId="19DB2EC0" w14:textId="77777777" w:rsidR="006A23FD" w:rsidRDefault="006A23FD" w:rsidP="006A23FD">
      <w:r>
        <w:t xml:space="preserve">THIS IS A TEST FILE </w:t>
      </w:r>
    </w:p>
    <w:p w14:paraId="089D2FAE" w14:textId="77777777" w:rsidR="006A23FD" w:rsidRDefault="006A23FD" w:rsidP="006A23FD">
      <w:r>
        <w:t xml:space="preserve">THIS IS A TEST FILE </w:t>
      </w:r>
    </w:p>
    <w:p w14:paraId="113AD4F8" w14:textId="77777777" w:rsidR="006A23FD" w:rsidRDefault="006A23FD" w:rsidP="006A23FD">
      <w:r>
        <w:t xml:space="preserve">THIS IS A TEST FILE </w:t>
      </w:r>
    </w:p>
    <w:p w14:paraId="1908EEC2" w14:textId="77777777" w:rsidR="006A23FD" w:rsidRDefault="006A23FD" w:rsidP="006A23FD">
      <w:r>
        <w:t xml:space="preserve">THIS IS A TEST FILE </w:t>
      </w:r>
    </w:p>
    <w:p w14:paraId="06BC58F4" w14:textId="77777777" w:rsidR="006A23FD" w:rsidRDefault="006A23FD" w:rsidP="006A23FD">
      <w:r>
        <w:t xml:space="preserve">THIS IS A TEST FILE </w:t>
      </w:r>
    </w:p>
    <w:p w14:paraId="02AD3F44" w14:textId="77777777" w:rsidR="006A23FD" w:rsidRDefault="006A23FD" w:rsidP="006A23FD">
      <w:r>
        <w:t xml:space="preserve">THIS IS A TEST FILE </w:t>
      </w:r>
    </w:p>
    <w:p w14:paraId="4B60D723" w14:textId="77777777" w:rsidR="006A23FD" w:rsidRDefault="006A23FD" w:rsidP="006A23FD">
      <w:r>
        <w:t xml:space="preserve">THIS IS A TEST FILE </w:t>
      </w:r>
    </w:p>
    <w:p w14:paraId="5D2A45D6" w14:textId="77777777" w:rsidR="006A23FD" w:rsidRDefault="006A23FD" w:rsidP="006A23FD">
      <w:r>
        <w:t xml:space="preserve">THIS IS A TEST FILE </w:t>
      </w:r>
    </w:p>
    <w:p w14:paraId="39C617B5" w14:textId="77777777" w:rsidR="006A23FD" w:rsidRDefault="006A23FD" w:rsidP="006A23FD">
      <w:r>
        <w:t xml:space="preserve">THIS IS A TEST FILE </w:t>
      </w:r>
    </w:p>
    <w:p w14:paraId="7F8842FB" w14:textId="77777777" w:rsidR="006A23FD" w:rsidRDefault="006A23FD" w:rsidP="006A23FD">
      <w:r>
        <w:t xml:space="preserve">THIS IS A TEST FILE </w:t>
      </w:r>
    </w:p>
    <w:p w14:paraId="297E9B49" w14:textId="77777777" w:rsidR="006A23FD" w:rsidRDefault="006A23FD" w:rsidP="006A23FD">
      <w:r>
        <w:lastRenderedPageBreak/>
        <w:t xml:space="preserve">THIS IS A TEST FILE </w:t>
      </w:r>
    </w:p>
    <w:p w14:paraId="7917FBFC" w14:textId="77777777" w:rsidR="006A23FD" w:rsidRDefault="006A23FD" w:rsidP="006A23FD">
      <w:r>
        <w:t xml:space="preserve">THIS IS A TEST FILE </w:t>
      </w:r>
    </w:p>
    <w:p w14:paraId="282AE2CB" w14:textId="77777777" w:rsidR="006A23FD" w:rsidRDefault="006A23FD" w:rsidP="006A23FD">
      <w:r>
        <w:t xml:space="preserve">THIS IS A TEST FILE </w:t>
      </w:r>
    </w:p>
    <w:p w14:paraId="104B3D1F" w14:textId="77777777" w:rsidR="006A23FD" w:rsidRDefault="006A23FD" w:rsidP="006A23FD">
      <w:r>
        <w:t xml:space="preserve">THIS IS A TEST FILE </w:t>
      </w:r>
    </w:p>
    <w:p w14:paraId="31748AA8" w14:textId="77777777" w:rsidR="006A23FD" w:rsidRDefault="006A23FD" w:rsidP="006A23FD">
      <w:r>
        <w:t xml:space="preserve">THIS IS A TEST FILE </w:t>
      </w:r>
    </w:p>
    <w:p w14:paraId="5EF811F1" w14:textId="77777777" w:rsidR="006A23FD" w:rsidRPr="006A23FD" w:rsidRDefault="006A23FD" w:rsidP="006A23FD"/>
    <w:p w14:paraId="6DD52C41" w14:textId="77777777" w:rsidR="006A23FD" w:rsidRDefault="006A23FD" w:rsidP="006A23FD">
      <w:r>
        <w:t xml:space="preserve">THIS IS A TEST FILE </w:t>
      </w:r>
    </w:p>
    <w:p w14:paraId="260FB46C" w14:textId="77777777" w:rsidR="006A23FD" w:rsidRDefault="006A23FD" w:rsidP="006A23FD">
      <w:r>
        <w:t xml:space="preserve">THIS IS A TEST FILE </w:t>
      </w:r>
    </w:p>
    <w:p w14:paraId="438961FC" w14:textId="77777777" w:rsidR="006A23FD" w:rsidRDefault="006A23FD" w:rsidP="006A23FD">
      <w:r>
        <w:t xml:space="preserve">THIS IS A TEST FILE </w:t>
      </w:r>
    </w:p>
    <w:p w14:paraId="0880D6B8" w14:textId="77777777" w:rsidR="006A23FD" w:rsidRDefault="006A23FD" w:rsidP="006A23FD">
      <w:r>
        <w:t xml:space="preserve">THIS IS A TEST FILE </w:t>
      </w:r>
    </w:p>
    <w:p w14:paraId="51B9FFF9" w14:textId="77777777" w:rsidR="006A23FD" w:rsidRDefault="006A23FD" w:rsidP="006A23FD">
      <w:r>
        <w:t xml:space="preserve">THIS IS A TEST FILE </w:t>
      </w:r>
    </w:p>
    <w:p w14:paraId="679DD6F6" w14:textId="77777777" w:rsidR="006A23FD" w:rsidRDefault="006A23FD" w:rsidP="006A23FD">
      <w:r>
        <w:t xml:space="preserve">THIS IS A TEST FILE </w:t>
      </w:r>
    </w:p>
    <w:p w14:paraId="2D4C7D9A" w14:textId="77777777" w:rsidR="006A23FD" w:rsidRDefault="006A23FD" w:rsidP="006A23FD">
      <w:r>
        <w:t xml:space="preserve">THIS IS A TEST FILE </w:t>
      </w:r>
    </w:p>
    <w:p w14:paraId="6A7B3570" w14:textId="77777777" w:rsidR="006A23FD" w:rsidRDefault="006A23FD" w:rsidP="006A23FD">
      <w:r>
        <w:t xml:space="preserve">THIS IS A TEST FILE </w:t>
      </w:r>
    </w:p>
    <w:p w14:paraId="13BE083F" w14:textId="77777777" w:rsidR="006A23FD" w:rsidRDefault="006A23FD" w:rsidP="006A23FD">
      <w:r>
        <w:t xml:space="preserve">THIS IS A TEST FILE </w:t>
      </w:r>
    </w:p>
    <w:p w14:paraId="7C4F0457" w14:textId="77777777" w:rsidR="006A23FD" w:rsidRDefault="006A23FD" w:rsidP="006A23FD">
      <w:r>
        <w:t xml:space="preserve">THIS IS A TEST FILE </w:t>
      </w:r>
    </w:p>
    <w:p w14:paraId="7E668B4B" w14:textId="77777777" w:rsidR="006A23FD" w:rsidRDefault="006A23FD" w:rsidP="006A23FD">
      <w:r>
        <w:t xml:space="preserve">THIS IS A TEST FILE </w:t>
      </w:r>
    </w:p>
    <w:p w14:paraId="3EFAA8AB" w14:textId="77777777" w:rsidR="006A23FD" w:rsidRDefault="006A23FD" w:rsidP="006A23FD">
      <w:r>
        <w:t xml:space="preserve">THIS IS A TEST FILE </w:t>
      </w:r>
    </w:p>
    <w:p w14:paraId="31257BAB" w14:textId="77777777" w:rsidR="006A23FD" w:rsidRDefault="006A23FD" w:rsidP="006A23FD">
      <w:r>
        <w:t xml:space="preserve">THIS IS A TEST FILE </w:t>
      </w:r>
    </w:p>
    <w:p w14:paraId="060616E8" w14:textId="77777777" w:rsidR="006A23FD" w:rsidRDefault="006A23FD" w:rsidP="006A23FD">
      <w:r>
        <w:t xml:space="preserve">THIS IS A TEST FILE </w:t>
      </w:r>
    </w:p>
    <w:p w14:paraId="32A97635" w14:textId="77777777" w:rsidR="006A23FD" w:rsidRDefault="006A23FD" w:rsidP="006A23FD">
      <w:r>
        <w:t xml:space="preserve">THIS IS A TEST FILE </w:t>
      </w:r>
    </w:p>
    <w:p w14:paraId="2A28A460" w14:textId="77777777" w:rsidR="006A23FD" w:rsidRDefault="006A23FD" w:rsidP="006A23FD">
      <w:r>
        <w:t xml:space="preserve">THIS IS A TEST FILE </w:t>
      </w:r>
    </w:p>
    <w:p w14:paraId="7436B789" w14:textId="77777777" w:rsidR="006A23FD" w:rsidRDefault="006A23FD" w:rsidP="006A23FD">
      <w:r>
        <w:t xml:space="preserve">THIS IS A TEST FILE </w:t>
      </w:r>
    </w:p>
    <w:p w14:paraId="722BF99A" w14:textId="77777777" w:rsidR="006A23FD" w:rsidRDefault="006A23FD" w:rsidP="006A23FD">
      <w:r>
        <w:t xml:space="preserve">THIS IS A TEST FILE </w:t>
      </w:r>
    </w:p>
    <w:p w14:paraId="1C138C72" w14:textId="77777777" w:rsidR="006A23FD" w:rsidRDefault="006A23FD" w:rsidP="006A23FD">
      <w:r>
        <w:t xml:space="preserve">THIS IS A TEST FILE </w:t>
      </w:r>
    </w:p>
    <w:p w14:paraId="34FFC2DD" w14:textId="77777777" w:rsidR="006A23FD" w:rsidRDefault="006A23FD" w:rsidP="006A23FD">
      <w:r>
        <w:lastRenderedPageBreak/>
        <w:t xml:space="preserve">THIS IS A TEST FILE </w:t>
      </w:r>
    </w:p>
    <w:p w14:paraId="52E35CC5" w14:textId="77777777" w:rsidR="006A23FD" w:rsidRDefault="006A23FD" w:rsidP="006A23FD">
      <w:r>
        <w:t xml:space="preserve">THIS IS A TEST FILE </w:t>
      </w:r>
    </w:p>
    <w:p w14:paraId="776ACC27" w14:textId="77777777" w:rsidR="006A23FD" w:rsidRDefault="006A23FD" w:rsidP="006A23FD">
      <w:r>
        <w:t xml:space="preserve">THIS IS A TEST FILE </w:t>
      </w:r>
    </w:p>
    <w:p w14:paraId="5726E529" w14:textId="77777777" w:rsidR="006A23FD" w:rsidRDefault="006A23FD" w:rsidP="006A23FD">
      <w:r>
        <w:t xml:space="preserve">THIS IS A TEST FILE </w:t>
      </w:r>
    </w:p>
    <w:p w14:paraId="0A322C71" w14:textId="77777777" w:rsidR="006A23FD" w:rsidRDefault="006A23FD" w:rsidP="006A23FD">
      <w:r>
        <w:t xml:space="preserve">THIS IS A TEST FILE </w:t>
      </w:r>
    </w:p>
    <w:p w14:paraId="41DF96A9" w14:textId="77777777" w:rsidR="006A23FD" w:rsidRDefault="006A23FD" w:rsidP="006A23FD">
      <w:r>
        <w:t xml:space="preserve">THIS IS A TEST FILE </w:t>
      </w:r>
    </w:p>
    <w:p w14:paraId="39A3A04B" w14:textId="77777777" w:rsidR="006A23FD" w:rsidRDefault="006A23FD" w:rsidP="006A23FD">
      <w:r>
        <w:t xml:space="preserve">THIS IS A TEST FILE </w:t>
      </w:r>
    </w:p>
    <w:p w14:paraId="55494159" w14:textId="77777777" w:rsidR="006A23FD" w:rsidRDefault="006A23FD" w:rsidP="006A23FD">
      <w:r>
        <w:t xml:space="preserve">THIS IS A TEST FILE </w:t>
      </w:r>
    </w:p>
    <w:p w14:paraId="765CE6F2" w14:textId="77777777" w:rsidR="006A23FD" w:rsidRDefault="006A23FD" w:rsidP="006A23FD">
      <w:r>
        <w:t xml:space="preserve">THIS IS A TEST FILE </w:t>
      </w:r>
    </w:p>
    <w:p w14:paraId="6514B62B" w14:textId="77777777" w:rsidR="006A23FD" w:rsidRDefault="006A23FD" w:rsidP="006A23FD">
      <w:r>
        <w:t xml:space="preserve">THIS IS A TEST FILE </w:t>
      </w:r>
    </w:p>
    <w:p w14:paraId="669D6AF5" w14:textId="77777777" w:rsidR="006A23FD" w:rsidRDefault="006A23FD" w:rsidP="006A23FD">
      <w:r>
        <w:t xml:space="preserve">THIS IS A TEST FILE </w:t>
      </w:r>
    </w:p>
    <w:p w14:paraId="401D22F4" w14:textId="77777777" w:rsidR="006A23FD" w:rsidRDefault="006A23FD" w:rsidP="006A23FD">
      <w:r>
        <w:t xml:space="preserve">THIS IS A TEST FILE </w:t>
      </w:r>
    </w:p>
    <w:p w14:paraId="38D2BE56" w14:textId="77777777" w:rsidR="006A23FD" w:rsidRDefault="006A23FD" w:rsidP="006A23FD">
      <w:r>
        <w:t xml:space="preserve">THIS IS A TEST FILE </w:t>
      </w:r>
    </w:p>
    <w:p w14:paraId="07DCBEF7" w14:textId="77777777" w:rsidR="006A23FD" w:rsidRDefault="006A23FD" w:rsidP="006A23FD">
      <w:r>
        <w:t xml:space="preserve">THIS IS A TEST FILE </w:t>
      </w:r>
    </w:p>
    <w:p w14:paraId="3A96B56A" w14:textId="77777777" w:rsidR="006A23FD" w:rsidRDefault="006A23FD" w:rsidP="006A23FD">
      <w:r>
        <w:t xml:space="preserve">THIS IS A TEST FILE </w:t>
      </w:r>
    </w:p>
    <w:p w14:paraId="42BA7960" w14:textId="77777777" w:rsidR="006A23FD" w:rsidRDefault="006A23FD" w:rsidP="006A23FD">
      <w:r>
        <w:t xml:space="preserve">THIS IS A TEST FILE </w:t>
      </w:r>
    </w:p>
    <w:p w14:paraId="06CF37DD" w14:textId="77777777" w:rsidR="006A23FD" w:rsidRDefault="006A23FD" w:rsidP="006A23FD">
      <w:r>
        <w:t xml:space="preserve">THIS IS A TEST FILE </w:t>
      </w:r>
    </w:p>
    <w:p w14:paraId="569EC08C" w14:textId="77777777" w:rsidR="006A23FD" w:rsidRDefault="006A23FD" w:rsidP="006A23FD">
      <w:r>
        <w:t xml:space="preserve">THIS IS A TEST FILE </w:t>
      </w:r>
    </w:p>
    <w:p w14:paraId="234D9B98" w14:textId="77777777" w:rsidR="006A23FD" w:rsidRDefault="006A23FD" w:rsidP="006A23FD">
      <w:r>
        <w:t xml:space="preserve">THIS IS A TEST FILE </w:t>
      </w:r>
    </w:p>
    <w:p w14:paraId="7356DCCC" w14:textId="77777777" w:rsidR="006A23FD" w:rsidRDefault="006A23FD" w:rsidP="006A23FD">
      <w:r>
        <w:t xml:space="preserve">THIS IS A TEST FILE </w:t>
      </w:r>
    </w:p>
    <w:p w14:paraId="6661825B" w14:textId="77777777" w:rsidR="006A23FD" w:rsidRDefault="006A23FD" w:rsidP="006A23FD">
      <w:r>
        <w:t xml:space="preserve">THIS IS A TEST FILE </w:t>
      </w:r>
    </w:p>
    <w:p w14:paraId="45D2CDD3" w14:textId="77777777" w:rsidR="006A23FD" w:rsidRDefault="006A23FD" w:rsidP="006A23FD">
      <w:r>
        <w:t xml:space="preserve">THIS IS A TEST FILE </w:t>
      </w:r>
    </w:p>
    <w:p w14:paraId="432EFFA7" w14:textId="77777777" w:rsidR="006A23FD" w:rsidRDefault="006A23FD" w:rsidP="006A23FD">
      <w:r>
        <w:t xml:space="preserve">THIS IS A TEST FILE </w:t>
      </w:r>
    </w:p>
    <w:p w14:paraId="7D128800" w14:textId="77777777" w:rsidR="006A23FD" w:rsidRDefault="006A23FD" w:rsidP="006A23FD">
      <w:r>
        <w:t xml:space="preserve">THIS IS A TEST FILE </w:t>
      </w:r>
    </w:p>
    <w:p w14:paraId="4AF85C23" w14:textId="77777777" w:rsidR="006A23FD" w:rsidRPr="006A23FD" w:rsidRDefault="006A23FD" w:rsidP="006A23FD"/>
    <w:p w14:paraId="34F39989" w14:textId="77777777" w:rsidR="006A23FD" w:rsidRDefault="006A23FD" w:rsidP="006A23FD">
      <w:r>
        <w:lastRenderedPageBreak/>
        <w:t xml:space="preserve">THIS IS A TEST FILE </w:t>
      </w:r>
    </w:p>
    <w:p w14:paraId="0055E90D" w14:textId="77777777" w:rsidR="006A23FD" w:rsidRDefault="006A23FD" w:rsidP="006A23FD">
      <w:r>
        <w:t xml:space="preserve">THIS IS A TEST FILE </w:t>
      </w:r>
    </w:p>
    <w:p w14:paraId="7ADA47C0" w14:textId="77777777" w:rsidR="006A23FD" w:rsidRDefault="006A23FD" w:rsidP="006A23FD">
      <w:r>
        <w:t xml:space="preserve">THIS IS A TEST FILE </w:t>
      </w:r>
    </w:p>
    <w:p w14:paraId="22FF7B27" w14:textId="77777777" w:rsidR="006A23FD" w:rsidRDefault="006A23FD" w:rsidP="006A23FD">
      <w:r>
        <w:t xml:space="preserve">THIS IS A TEST FILE </w:t>
      </w:r>
    </w:p>
    <w:p w14:paraId="3E244655" w14:textId="77777777" w:rsidR="006A23FD" w:rsidRDefault="006A23FD" w:rsidP="006A23FD">
      <w:r>
        <w:t xml:space="preserve">THIS IS A TEST FILE </w:t>
      </w:r>
    </w:p>
    <w:p w14:paraId="10AB0971" w14:textId="77777777" w:rsidR="006A23FD" w:rsidRDefault="006A23FD" w:rsidP="006A23FD">
      <w:r>
        <w:t xml:space="preserve">THIS IS A TEST FILE </w:t>
      </w:r>
    </w:p>
    <w:p w14:paraId="0C95F05F" w14:textId="77777777" w:rsidR="006A23FD" w:rsidRDefault="006A23FD" w:rsidP="006A23FD">
      <w:r>
        <w:t xml:space="preserve">THIS IS A TEST FILE </w:t>
      </w:r>
    </w:p>
    <w:p w14:paraId="6F332874" w14:textId="77777777" w:rsidR="006A23FD" w:rsidRDefault="006A23FD" w:rsidP="006A23FD">
      <w:r>
        <w:t xml:space="preserve">THIS IS A TEST FILE </w:t>
      </w:r>
    </w:p>
    <w:p w14:paraId="18A3CFF9" w14:textId="77777777" w:rsidR="006A23FD" w:rsidRDefault="006A23FD" w:rsidP="006A23FD">
      <w:r>
        <w:t xml:space="preserve">THIS IS A TEST FILE </w:t>
      </w:r>
    </w:p>
    <w:p w14:paraId="5F6E313D" w14:textId="77777777" w:rsidR="006A23FD" w:rsidRDefault="006A23FD" w:rsidP="006A23FD">
      <w:r>
        <w:t xml:space="preserve">THIS IS A TEST FILE </w:t>
      </w:r>
    </w:p>
    <w:p w14:paraId="2163CA54" w14:textId="77777777" w:rsidR="006A23FD" w:rsidRDefault="006A23FD" w:rsidP="006A23FD">
      <w:r>
        <w:t xml:space="preserve">THIS IS A TEST FILE </w:t>
      </w:r>
    </w:p>
    <w:p w14:paraId="0C55B1D7" w14:textId="77777777" w:rsidR="006A23FD" w:rsidRDefault="006A23FD" w:rsidP="006A23FD">
      <w:r>
        <w:t xml:space="preserve">THIS IS A TEST FILE </w:t>
      </w:r>
    </w:p>
    <w:p w14:paraId="4E9436DB" w14:textId="77777777" w:rsidR="006A23FD" w:rsidRDefault="006A23FD" w:rsidP="006A23FD">
      <w:r>
        <w:t xml:space="preserve">THIS IS A TEST FILE </w:t>
      </w:r>
    </w:p>
    <w:p w14:paraId="270960C7" w14:textId="77777777" w:rsidR="006A23FD" w:rsidRDefault="006A23FD" w:rsidP="006A23FD">
      <w:r>
        <w:t xml:space="preserve">THIS IS A TEST FILE </w:t>
      </w:r>
    </w:p>
    <w:p w14:paraId="2DD27761" w14:textId="77777777" w:rsidR="006A23FD" w:rsidRDefault="006A23FD" w:rsidP="006A23FD">
      <w:r>
        <w:t xml:space="preserve">THIS IS A TEST FILE </w:t>
      </w:r>
    </w:p>
    <w:p w14:paraId="7E3A89D8" w14:textId="77777777" w:rsidR="006A23FD" w:rsidRDefault="006A23FD" w:rsidP="006A23FD">
      <w:r>
        <w:t xml:space="preserve">THIS IS A TEST FILE </w:t>
      </w:r>
    </w:p>
    <w:p w14:paraId="26C719DB" w14:textId="77777777" w:rsidR="006A23FD" w:rsidRDefault="006A23FD" w:rsidP="006A23FD">
      <w:r>
        <w:t xml:space="preserve">THIS IS A TEST FILE </w:t>
      </w:r>
    </w:p>
    <w:p w14:paraId="3F37C019" w14:textId="77777777" w:rsidR="006A23FD" w:rsidRDefault="006A23FD" w:rsidP="006A23FD">
      <w:r>
        <w:t xml:space="preserve">THIS IS A TEST FILE </w:t>
      </w:r>
    </w:p>
    <w:p w14:paraId="58D15B3E" w14:textId="77777777" w:rsidR="006A23FD" w:rsidRDefault="006A23FD" w:rsidP="006A23FD">
      <w:r>
        <w:t xml:space="preserve">THIS IS A TEST FILE </w:t>
      </w:r>
    </w:p>
    <w:p w14:paraId="72A64365" w14:textId="77777777" w:rsidR="006A23FD" w:rsidRDefault="006A23FD" w:rsidP="006A23FD">
      <w:r>
        <w:t xml:space="preserve">THIS IS A TEST FILE </w:t>
      </w:r>
    </w:p>
    <w:p w14:paraId="6F746CC7" w14:textId="77777777" w:rsidR="006A23FD" w:rsidRDefault="006A23FD" w:rsidP="006A23FD">
      <w:r>
        <w:t xml:space="preserve">THIS IS A TEST FILE </w:t>
      </w:r>
    </w:p>
    <w:p w14:paraId="607E0E7E" w14:textId="77777777" w:rsidR="006A23FD" w:rsidRDefault="006A23FD" w:rsidP="006A23FD">
      <w:r>
        <w:t xml:space="preserve">THIS IS A TEST FILE </w:t>
      </w:r>
    </w:p>
    <w:p w14:paraId="5EFEEFE2" w14:textId="77777777" w:rsidR="006A23FD" w:rsidRDefault="006A23FD" w:rsidP="006A23FD">
      <w:r>
        <w:t xml:space="preserve">THIS IS A TEST FILE </w:t>
      </w:r>
    </w:p>
    <w:p w14:paraId="75459175" w14:textId="77777777" w:rsidR="006A23FD" w:rsidRDefault="006A23FD" w:rsidP="006A23FD">
      <w:r>
        <w:t xml:space="preserve">THIS IS A TEST FILE </w:t>
      </w:r>
    </w:p>
    <w:p w14:paraId="08EA25FA" w14:textId="77777777" w:rsidR="006A23FD" w:rsidRDefault="006A23FD" w:rsidP="006A23FD">
      <w:r>
        <w:t xml:space="preserve">THIS IS A TEST FILE </w:t>
      </w:r>
    </w:p>
    <w:p w14:paraId="19BF8DA9" w14:textId="77777777" w:rsidR="006A23FD" w:rsidRDefault="006A23FD" w:rsidP="006A23FD">
      <w:r>
        <w:lastRenderedPageBreak/>
        <w:t xml:space="preserve">THIS IS A TEST FILE </w:t>
      </w:r>
    </w:p>
    <w:p w14:paraId="64AA5BD1" w14:textId="77777777" w:rsidR="006A23FD" w:rsidRDefault="006A23FD" w:rsidP="006A23FD">
      <w:r>
        <w:t xml:space="preserve">THIS IS A TEST FILE </w:t>
      </w:r>
    </w:p>
    <w:p w14:paraId="76914F71" w14:textId="77777777" w:rsidR="006A23FD" w:rsidRDefault="006A23FD" w:rsidP="006A23FD">
      <w:r>
        <w:t xml:space="preserve">THIS IS A TEST FILE </w:t>
      </w:r>
    </w:p>
    <w:p w14:paraId="3FA19F2E" w14:textId="77777777" w:rsidR="006A23FD" w:rsidRDefault="006A23FD" w:rsidP="006A23FD">
      <w:r>
        <w:t xml:space="preserve">THIS IS A TEST FILE </w:t>
      </w:r>
    </w:p>
    <w:p w14:paraId="36648EBD" w14:textId="77777777" w:rsidR="006A23FD" w:rsidRDefault="006A23FD" w:rsidP="006A23FD">
      <w:r>
        <w:t xml:space="preserve">THIS IS A TEST FILE </w:t>
      </w:r>
    </w:p>
    <w:p w14:paraId="4AC4B922" w14:textId="77777777" w:rsidR="006A23FD" w:rsidRDefault="006A23FD" w:rsidP="006A23FD">
      <w:r>
        <w:t xml:space="preserve">THIS IS A TEST FILE </w:t>
      </w:r>
    </w:p>
    <w:p w14:paraId="77FF2A56" w14:textId="77777777" w:rsidR="006A23FD" w:rsidRDefault="006A23FD" w:rsidP="006A23FD">
      <w:r>
        <w:t xml:space="preserve">THIS IS A TEST FILE </w:t>
      </w:r>
    </w:p>
    <w:p w14:paraId="13080F0B" w14:textId="77777777" w:rsidR="006A23FD" w:rsidRDefault="006A23FD" w:rsidP="006A23FD">
      <w:r>
        <w:t xml:space="preserve">THIS IS A TEST FILE </w:t>
      </w:r>
    </w:p>
    <w:p w14:paraId="3735DEC1" w14:textId="77777777" w:rsidR="006A23FD" w:rsidRDefault="006A23FD" w:rsidP="006A23FD">
      <w:r>
        <w:t xml:space="preserve">THIS IS A TEST FILE </w:t>
      </w:r>
    </w:p>
    <w:p w14:paraId="28AF7013" w14:textId="77777777" w:rsidR="006A23FD" w:rsidRDefault="006A23FD" w:rsidP="006A23FD">
      <w:r>
        <w:t xml:space="preserve">THIS IS A TEST FILE </w:t>
      </w:r>
    </w:p>
    <w:p w14:paraId="6D6B5A32" w14:textId="77777777" w:rsidR="006A23FD" w:rsidRDefault="006A23FD" w:rsidP="006A23FD">
      <w:r>
        <w:t xml:space="preserve">THIS IS A TEST FILE </w:t>
      </w:r>
    </w:p>
    <w:p w14:paraId="4A703370" w14:textId="77777777" w:rsidR="006A23FD" w:rsidRDefault="006A23FD" w:rsidP="006A23FD">
      <w:r>
        <w:t xml:space="preserve">THIS IS A TEST FILE </w:t>
      </w:r>
    </w:p>
    <w:p w14:paraId="4D723284" w14:textId="77777777" w:rsidR="006A23FD" w:rsidRDefault="006A23FD" w:rsidP="006A23FD">
      <w:r>
        <w:t xml:space="preserve">THIS IS A TEST FILE </w:t>
      </w:r>
    </w:p>
    <w:p w14:paraId="3108E232" w14:textId="77777777" w:rsidR="006A23FD" w:rsidRDefault="006A23FD" w:rsidP="006A23FD">
      <w:r>
        <w:t xml:space="preserve">THIS IS A TEST FILE </w:t>
      </w:r>
    </w:p>
    <w:p w14:paraId="3CDA75C0" w14:textId="77777777" w:rsidR="006A23FD" w:rsidRDefault="006A23FD" w:rsidP="006A23FD">
      <w:r>
        <w:t xml:space="preserve">THIS IS A TEST FILE </w:t>
      </w:r>
    </w:p>
    <w:p w14:paraId="23E41B92" w14:textId="77777777" w:rsidR="006A23FD" w:rsidRDefault="006A23FD" w:rsidP="006A23FD">
      <w:r>
        <w:t xml:space="preserve">THIS IS A TEST FILE </w:t>
      </w:r>
    </w:p>
    <w:p w14:paraId="01027B32" w14:textId="77777777" w:rsidR="006A23FD" w:rsidRDefault="006A23FD" w:rsidP="006A23FD">
      <w:r>
        <w:t xml:space="preserve">THIS IS A TEST FILE </w:t>
      </w:r>
    </w:p>
    <w:p w14:paraId="573CE7C2" w14:textId="77777777" w:rsidR="006A23FD" w:rsidRDefault="006A23FD" w:rsidP="006A23FD">
      <w:r>
        <w:t xml:space="preserve">THIS IS A TEST FILE </w:t>
      </w:r>
    </w:p>
    <w:p w14:paraId="5693D8F7" w14:textId="77777777" w:rsidR="006A23FD" w:rsidRPr="006A23FD" w:rsidRDefault="006A23FD" w:rsidP="006A23FD"/>
    <w:p w14:paraId="00F758B8" w14:textId="77777777" w:rsidR="006A23FD" w:rsidRDefault="006A23FD" w:rsidP="006A23FD">
      <w:r>
        <w:t xml:space="preserve">THIS IS A TEST FILE </w:t>
      </w:r>
    </w:p>
    <w:p w14:paraId="2C134E48" w14:textId="77777777" w:rsidR="006A23FD" w:rsidRDefault="006A23FD" w:rsidP="006A23FD">
      <w:r>
        <w:t xml:space="preserve">THIS IS A TEST FILE </w:t>
      </w:r>
    </w:p>
    <w:p w14:paraId="7BAEE5EA" w14:textId="77777777" w:rsidR="006A23FD" w:rsidRDefault="006A23FD" w:rsidP="006A23FD">
      <w:r>
        <w:t xml:space="preserve">THIS IS A TEST FILE </w:t>
      </w:r>
    </w:p>
    <w:p w14:paraId="7FB72B77" w14:textId="77777777" w:rsidR="006A23FD" w:rsidRDefault="006A23FD" w:rsidP="006A23FD">
      <w:r>
        <w:t xml:space="preserve">THIS IS A TEST FILE </w:t>
      </w:r>
    </w:p>
    <w:p w14:paraId="310B7A94" w14:textId="77777777" w:rsidR="006A23FD" w:rsidRDefault="006A23FD" w:rsidP="006A23FD">
      <w:r>
        <w:t xml:space="preserve">THIS IS A TEST FILE </w:t>
      </w:r>
    </w:p>
    <w:p w14:paraId="206A4D78" w14:textId="77777777" w:rsidR="006A23FD" w:rsidRDefault="006A23FD" w:rsidP="006A23FD">
      <w:r>
        <w:t xml:space="preserve">THIS IS A TEST FILE </w:t>
      </w:r>
    </w:p>
    <w:p w14:paraId="292AB5EF" w14:textId="77777777" w:rsidR="006A23FD" w:rsidRDefault="006A23FD" w:rsidP="006A23FD">
      <w:r>
        <w:lastRenderedPageBreak/>
        <w:t xml:space="preserve">THIS IS A TEST FILE </w:t>
      </w:r>
    </w:p>
    <w:p w14:paraId="66925449" w14:textId="77777777" w:rsidR="006A23FD" w:rsidRDefault="006A23FD" w:rsidP="006A23FD">
      <w:r>
        <w:t xml:space="preserve">THIS IS A TEST FILE </w:t>
      </w:r>
    </w:p>
    <w:p w14:paraId="16B852C8" w14:textId="77777777" w:rsidR="006A23FD" w:rsidRDefault="006A23FD" w:rsidP="006A23FD">
      <w:r>
        <w:t xml:space="preserve">THIS IS A TEST FILE </w:t>
      </w:r>
    </w:p>
    <w:p w14:paraId="384C8977" w14:textId="77777777" w:rsidR="006A23FD" w:rsidRDefault="006A23FD" w:rsidP="006A23FD">
      <w:r>
        <w:t xml:space="preserve">THIS IS A TEST FILE </w:t>
      </w:r>
    </w:p>
    <w:p w14:paraId="6B4266A8" w14:textId="77777777" w:rsidR="006A23FD" w:rsidRDefault="006A23FD" w:rsidP="006A23FD">
      <w:r>
        <w:t xml:space="preserve">THIS IS A TEST FILE </w:t>
      </w:r>
    </w:p>
    <w:p w14:paraId="6D691F5C" w14:textId="77777777" w:rsidR="006A23FD" w:rsidRDefault="006A23FD" w:rsidP="006A23FD">
      <w:r>
        <w:t xml:space="preserve">THIS IS A TEST FILE </w:t>
      </w:r>
    </w:p>
    <w:p w14:paraId="74E4EEA6" w14:textId="77777777" w:rsidR="006A23FD" w:rsidRDefault="006A23FD" w:rsidP="006A23FD">
      <w:r>
        <w:t xml:space="preserve">THIS IS A TEST FILE </w:t>
      </w:r>
    </w:p>
    <w:p w14:paraId="0DA45B9B" w14:textId="77777777" w:rsidR="006A23FD" w:rsidRDefault="006A23FD" w:rsidP="006A23FD">
      <w:r>
        <w:t xml:space="preserve">THIS IS A TEST FILE </w:t>
      </w:r>
    </w:p>
    <w:p w14:paraId="755B022D" w14:textId="77777777" w:rsidR="006A23FD" w:rsidRDefault="006A23FD" w:rsidP="006A23FD">
      <w:r>
        <w:t xml:space="preserve">THIS IS A TEST FILE </w:t>
      </w:r>
    </w:p>
    <w:p w14:paraId="3F6F7361" w14:textId="77777777" w:rsidR="006A23FD" w:rsidRDefault="006A23FD" w:rsidP="006A23FD">
      <w:r>
        <w:t xml:space="preserve">THIS IS A TEST FILE </w:t>
      </w:r>
    </w:p>
    <w:p w14:paraId="31AA33F8" w14:textId="77777777" w:rsidR="006A23FD" w:rsidRDefault="006A23FD" w:rsidP="006A23FD">
      <w:r>
        <w:t xml:space="preserve">THIS IS A TEST FILE </w:t>
      </w:r>
    </w:p>
    <w:p w14:paraId="699881DD" w14:textId="77777777" w:rsidR="006A23FD" w:rsidRDefault="006A23FD" w:rsidP="006A23FD">
      <w:r>
        <w:t xml:space="preserve">THIS IS A TEST FILE </w:t>
      </w:r>
    </w:p>
    <w:p w14:paraId="1ABAF426" w14:textId="77777777" w:rsidR="006A23FD" w:rsidRDefault="006A23FD" w:rsidP="006A23FD">
      <w:r>
        <w:t xml:space="preserve">THIS IS A TEST FILE </w:t>
      </w:r>
    </w:p>
    <w:p w14:paraId="113508C2" w14:textId="77777777" w:rsidR="006A23FD" w:rsidRDefault="006A23FD" w:rsidP="006A23FD">
      <w:r>
        <w:t xml:space="preserve">THIS IS A TEST FILE </w:t>
      </w:r>
    </w:p>
    <w:p w14:paraId="3A9DC1BC" w14:textId="77777777" w:rsidR="006A23FD" w:rsidRDefault="006A23FD" w:rsidP="006A23FD">
      <w:r>
        <w:t xml:space="preserve">THIS IS A TEST FILE </w:t>
      </w:r>
    </w:p>
    <w:p w14:paraId="511E192B" w14:textId="77777777" w:rsidR="006A23FD" w:rsidRDefault="006A23FD" w:rsidP="006A23FD">
      <w:r>
        <w:t xml:space="preserve">THIS IS A TEST FILE </w:t>
      </w:r>
    </w:p>
    <w:p w14:paraId="0AB87897" w14:textId="77777777" w:rsidR="006A23FD" w:rsidRDefault="006A23FD" w:rsidP="006A23FD">
      <w:r>
        <w:t xml:space="preserve">THIS IS A TEST FILE </w:t>
      </w:r>
    </w:p>
    <w:p w14:paraId="61F6F6E5" w14:textId="77777777" w:rsidR="006A23FD" w:rsidRDefault="006A23FD" w:rsidP="006A23FD">
      <w:r>
        <w:t xml:space="preserve">THIS IS A TEST FILE </w:t>
      </w:r>
    </w:p>
    <w:p w14:paraId="5A6A9851" w14:textId="77777777" w:rsidR="006A23FD" w:rsidRDefault="006A23FD" w:rsidP="006A23FD">
      <w:r>
        <w:t xml:space="preserve">THIS IS A TEST FILE </w:t>
      </w:r>
    </w:p>
    <w:p w14:paraId="46622F32" w14:textId="77777777" w:rsidR="006A23FD" w:rsidRDefault="006A23FD" w:rsidP="006A23FD">
      <w:r>
        <w:t xml:space="preserve">THIS IS A TEST FILE </w:t>
      </w:r>
    </w:p>
    <w:p w14:paraId="3FB96DDA" w14:textId="77777777" w:rsidR="006A23FD" w:rsidRDefault="006A23FD" w:rsidP="006A23FD">
      <w:r>
        <w:t xml:space="preserve">THIS IS A TEST FILE </w:t>
      </w:r>
    </w:p>
    <w:p w14:paraId="47B8121F" w14:textId="77777777" w:rsidR="006A23FD" w:rsidRDefault="006A23FD" w:rsidP="006A23FD">
      <w:r>
        <w:t xml:space="preserve">THIS IS A TEST FILE </w:t>
      </w:r>
    </w:p>
    <w:p w14:paraId="7B9C0580" w14:textId="77777777" w:rsidR="006A23FD" w:rsidRDefault="006A23FD" w:rsidP="006A23FD">
      <w:r>
        <w:t xml:space="preserve">THIS IS A TEST FILE </w:t>
      </w:r>
    </w:p>
    <w:p w14:paraId="2B8C0254" w14:textId="77777777" w:rsidR="006A23FD" w:rsidRDefault="006A23FD" w:rsidP="006A23FD">
      <w:r>
        <w:t xml:space="preserve">THIS IS A TEST FILE </w:t>
      </w:r>
    </w:p>
    <w:p w14:paraId="354209B0" w14:textId="77777777" w:rsidR="006A23FD" w:rsidRDefault="006A23FD" w:rsidP="006A23FD">
      <w:r>
        <w:t xml:space="preserve">THIS IS A TEST FILE </w:t>
      </w:r>
    </w:p>
    <w:p w14:paraId="417A6F1E" w14:textId="77777777" w:rsidR="006A23FD" w:rsidRDefault="006A23FD" w:rsidP="006A23FD">
      <w:r>
        <w:lastRenderedPageBreak/>
        <w:t xml:space="preserve">THIS IS A TEST FILE </w:t>
      </w:r>
    </w:p>
    <w:p w14:paraId="1105A4FF" w14:textId="77777777" w:rsidR="006A23FD" w:rsidRDefault="006A23FD" w:rsidP="006A23FD">
      <w:r>
        <w:t xml:space="preserve">THIS IS A TEST FILE </w:t>
      </w:r>
    </w:p>
    <w:p w14:paraId="20978EF9" w14:textId="77777777" w:rsidR="006A23FD" w:rsidRDefault="006A23FD" w:rsidP="006A23FD">
      <w:r>
        <w:t xml:space="preserve">THIS IS A TEST FILE </w:t>
      </w:r>
    </w:p>
    <w:p w14:paraId="7154B31B" w14:textId="77777777" w:rsidR="006A23FD" w:rsidRDefault="006A23FD" w:rsidP="006A23FD">
      <w:r>
        <w:t xml:space="preserve">THIS IS A TEST FILE </w:t>
      </w:r>
    </w:p>
    <w:p w14:paraId="59680C0B" w14:textId="77777777" w:rsidR="006A23FD" w:rsidRDefault="006A23FD" w:rsidP="006A23FD">
      <w:r>
        <w:t xml:space="preserve">THIS IS A TEST FILE </w:t>
      </w:r>
    </w:p>
    <w:p w14:paraId="07A2D7F1" w14:textId="77777777" w:rsidR="006A23FD" w:rsidRDefault="006A23FD" w:rsidP="006A23FD">
      <w:r>
        <w:t xml:space="preserve">THIS IS A TEST FILE </w:t>
      </w:r>
    </w:p>
    <w:p w14:paraId="0D42F924" w14:textId="77777777" w:rsidR="006A23FD" w:rsidRDefault="006A23FD" w:rsidP="006A23FD">
      <w:r>
        <w:t xml:space="preserve">THIS IS A TEST FILE </w:t>
      </w:r>
    </w:p>
    <w:p w14:paraId="5D5CA395" w14:textId="77777777" w:rsidR="006A23FD" w:rsidRDefault="006A23FD" w:rsidP="006A23FD">
      <w:r>
        <w:t xml:space="preserve">THIS IS A TEST FILE </w:t>
      </w:r>
    </w:p>
    <w:p w14:paraId="45FC6C3C" w14:textId="77777777" w:rsidR="006A23FD" w:rsidRDefault="006A23FD" w:rsidP="006A23FD">
      <w:r>
        <w:t xml:space="preserve">THIS IS A TEST FILE </w:t>
      </w:r>
    </w:p>
    <w:p w14:paraId="7FD12338" w14:textId="77777777" w:rsidR="006A23FD" w:rsidRDefault="006A23FD" w:rsidP="006A23FD">
      <w:r>
        <w:t xml:space="preserve">THIS IS A TEST FILE </w:t>
      </w:r>
    </w:p>
    <w:p w14:paraId="15410AFD" w14:textId="77777777" w:rsidR="006A23FD" w:rsidRDefault="006A23FD" w:rsidP="006A23FD">
      <w:r>
        <w:t xml:space="preserve">THIS IS A TEST FILE </w:t>
      </w:r>
    </w:p>
    <w:p w14:paraId="7B4F5842" w14:textId="77777777" w:rsidR="006A23FD" w:rsidRDefault="006A23FD" w:rsidP="006A23FD">
      <w:r>
        <w:t xml:space="preserve">THIS IS A TEST FILE </w:t>
      </w:r>
    </w:p>
    <w:p w14:paraId="2DF9DFB4" w14:textId="77777777" w:rsidR="006A23FD" w:rsidRPr="006A23FD" w:rsidRDefault="006A23FD" w:rsidP="006A23FD"/>
    <w:p w14:paraId="6607BC74" w14:textId="77777777" w:rsidR="006A23FD" w:rsidRDefault="006A23FD" w:rsidP="006A23FD">
      <w:r>
        <w:t xml:space="preserve">THIS IS A TEST FILE </w:t>
      </w:r>
    </w:p>
    <w:p w14:paraId="51D59398" w14:textId="77777777" w:rsidR="006A23FD" w:rsidRDefault="006A23FD" w:rsidP="006A23FD">
      <w:r>
        <w:t xml:space="preserve">THIS IS A TEST FILE </w:t>
      </w:r>
    </w:p>
    <w:p w14:paraId="098C05D0" w14:textId="77777777" w:rsidR="006A23FD" w:rsidRDefault="006A23FD" w:rsidP="006A23FD">
      <w:r>
        <w:t xml:space="preserve">THIS IS A TEST FILE </w:t>
      </w:r>
    </w:p>
    <w:p w14:paraId="5BC7BD00" w14:textId="77777777" w:rsidR="006A23FD" w:rsidRDefault="006A23FD" w:rsidP="006A23FD">
      <w:r>
        <w:t xml:space="preserve">THIS IS A TEST FILE </w:t>
      </w:r>
    </w:p>
    <w:p w14:paraId="18AA8AEF" w14:textId="77777777" w:rsidR="006A23FD" w:rsidRDefault="006A23FD" w:rsidP="006A23FD">
      <w:r>
        <w:t xml:space="preserve">THIS IS A TEST FILE </w:t>
      </w:r>
    </w:p>
    <w:p w14:paraId="61A0B5CF" w14:textId="77777777" w:rsidR="006A23FD" w:rsidRDefault="006A23FD" w:rsidP="006A23FD">
      <w:r>
        <w:t xml:space="preserve">THIS IS A TEST FILE </w:t>
      </w:r>
    </w:p>
    <w:p w14:paraId="6D6BAEDF" w14:textId="77777777" w:rsidR="006A23FD" w:rsidRDefault="006A23FD" w:rsidP="006A23FD">
      <w:r>
        <w:t xml:space="preserve">THIS IS A TEST FILE </w:t>
      </w:r>
    </w:p>
    <w:p w14:paraId="572097B2" w14:textId="77777777" w:rsidR="006A23FD" w:rsidRDefault="006A23FD" w:rsidP="006A23FD">
      <w:r>
        <w:t xml:space="preserve">THIS IS A TEST FILE </w:t>
      </w:r>
    </w:p>
    <w:p w14:paraId="18687D14" w14:textId="77777777" w:rsidR="006A23FD" w:rsidRDefault="006A23FD" w:rsidP="006A23FD">
      <w:r>
        <w:t xml:space="preserve">THIS IS A TEST FILE </w:t>
      </w:r>
    </w:p>
    <w:p w14:paraId="7B9333F1" w14:textId="77777777" w:rsidR="006A23FD" w:rsidRDefault="006A23FD" w:rsidP="006A23FD">
      <w:r>
        <w:t xml:space="preserve">THIS IS A TEST FILE </w:t>
      </w:r>
    </w:p>
    <w:p w14:paraId="593C8FEC" w14:textId="77777777" w:rsidR="006A23FD" w:rsidRDefault="006A23FD" w:rsidP="006A23FD">
      <w:r>
        <w:t xml:space="preserve">THIS IS A TEST FILE </w:t>
      </w:r>
    </w:p>
    <w:p w14:paraId="036A35D1" w14:textId="77777777" w:rsidR="006A23FD" w:rsidRDefault="006A23FD" w:rsidP="006A23FD">
      <w:r>
        <w:t xml:space="preserve">THIS IS A TEST FILE </w:t>
      </w:r>
    </w:p>
    <w:p w14:paraId="1C9F47AE" w14:textId="77777777" w:rsidR="006A23FD" w:rsidRDefault="006A23FD" w:rsidP="006A23FD">
      <w:r>
        <w:lastRenderedPageBreak/>
        <w:t xml:space="preserve">THIS IS A TEST FILE </w:t>
      </w:r>
    </w:p>
    <w:p w14:paraId="258D8CE5" w14:textId="77777777" w:rsidR="006A23FD" w:rsidRDefault="006A23FD" w:rsidP="006A23FD">
      <w:r>
        <w:t xml:space="preserve">THIS IS A TEST FILE </w:t>
      </w:r>
    </w:p>
    <w:p w14:paraId="4262E6E3" w14:textId="77777777" w:rsidR="006A23FD" w:rsidRDefault="006A23FD" w:rsidP="006A23FD">
      <w:r>
        <w:t xml:space="preserve">THIS IS A TEST FILE </w:t>
      </w:r>
    </w:p>
    <w:p w14:paraId="6740670F" w14:textId="77777777" w:rsidR="006A23FD" w:rsidRDefault="006A23FD" w:rsidP="006A23FD">
      <w:r>
        <w:t xml:space="preserve">THIS IS A TEST FILE </w:t>
      </w:r>
    </w:p>
    <w:p w14:paraId="2CBE8710" w14:textId="77777777" w:rsidR="006A23FD" w:rsidRDefault="006A23FD" w:rsidP="006A23FD">
      <w:r>
        <w:t xml:space="preserve">THIS IS A TEST FILE </w:t>
      </w:r>
    </w:p>
    <w:p w14:paraId="245037C6" w14:textId="77777777" w:rsidR="006A23FD" w:rsidRDefault="006A23FD" w:rsidP="006A23FD">
      <w:r>
        <w:t xml:space="preserve">THIS IS A TEST FILE </w:t>
      </w:r>
    </w:p>
    <w:p w14:paraId="34785AEE" w14:textId="77777777" w:rsidR="006A23FD" w:rsidRDefault="006A23FD" w:rsidP="006A23FD">
      <w:r>
        <w:t xml:space="preserve">THIS IS A TEST FILE </w:t>
      </w:r>
    </w:p>
    <w:p w14:paraId="0845388D" w14:textId="77777777" w:rsidR="006A23FD" w:rsidRDefault="006A23FD" w:rsidP="006A23FD">
      <w:r>
        <w:t xml:space="preserve">THIS IS A TEST FILE </w:t>
      </w:r>
    </w:p>
    <w:p w14:paraId="629735C3" w14:textId="77777777" w:rsidR="006A23FD" w:rsidRDefault="006A23FD" w:rsidP="006A23FD">
      <w:r>
        <w:t xml:space="preserve">THIS IS A TEST FILE </w:t>
      </w:r>
    </w:p>
    <w:p w14:paraId="5DF6710D" w14:textId="77777777" w:rsidR="006A23FD" w:rsidRDefault="006A23FD" w:rsidP="006A23FD">
      <w:r>
        <w:t xml:space="preserve">THIS IS A TEST FILE </w:t>
      </w:r>
    </w:p>
    <w:p w14:paraId="525BD930" w14:textId="77777777" w:rsidR="006A23FD" w:rsidRDefault="006A23FD" w:rsidP="006A23FD">
      <w:r>
        <w:t xml:space="preserve">THIS IS A TEST FILE </w:t>
      </w:r>
    </w:p>
    <w:p w14:paraId="28A7DBA2" w14:textId="77777777" w:rsidR="006A23FD" w:rsidRDefault="006A23FD" w:rsidP="006A23FD">
      <w:r>
        <w:t xml:space="preserve">THIS IS A TEST FILE </w:t>
      </w:r>
    </w:p>
    <w:p w14:paraId="4AA19D7C" w14:textId="77777777" w:rsidR="006A23FD" w:rsidRDefault="006A23FD" w:rsidP="006A23FD">
      <w:r>
        <w:t xml:space="preserve">THIS IS A TEST FILE </w:t>
      </w:r>
    </w:p>
    <w:p w14:paraId="35236A66" w14:textId="77777777" w:rsidR="006A23FD" w:rsidRDefault="006A23FD" w:rsidP="006A23FD">
      <w:r>
        <w:t xml:space="preserve">THIS IS A TEST FILE </w:t>
      </w:r>
    </w:p>
    <w:p w14:paraId="2AB5A86B" w14:textId="77777777" w:rsidR="006A23FD" w:rsidRDefault="006A23FD" w:rsidP="006A23FD">
      <w:r>
        <w:t xml:space="preserve">THIS IS A TEST FILE </w:t>
      </w:r>
    </w:p>
    <w:p w14:paraId="160AD0CA" w14:textId="77777777" w:rsidR="006A23FD" w:rsidRDefault="006A23FD" w:rsidP="006A23FD">
      <w:r>
        <w:t xml:space="preserve">THIS IS A TEST FILE </w:t>
      </w:r>
    </w:p>
    <w:p w14:paraId="37F88689" w14:textId="77777777" w:rsidR="006A23FD" w:rsidRDefault="006A23FD" w:rsidP="006A23FD">
      <w:r>
        <w:t xml:space="preserve">THIS IS A TEST FILE </w:t>
      </w:r>
    </w:p>
    <w:p w14:paraId="544E159A" w14:textId="77777777" w:rsidR="006A23FD" w:rsidRDefault="006A23FD" w:rsidP="006A23FD">
      <w:r>
        <w:t xml:space="preserve">THIS IS A TEST FILE </w:t>
      </w:r>
    </w:p>
    <w:p w14:paraId="529F9AFF" w14:textId="77777777" w:rsidR="006A23FD" w:rsidRDefault="006A23FD" w:rsidP="006A23FD">
      <w:r>
        <w:t xml:space="preserve">THIS IS A TEST FILE </w:t>
      </w:r>
    </w:p>
    <w:p w14:paraId="500A119C" w14:textId="77777777" w:rsidR="006A23FD" w:rsidRDefault="006A23FD" w:rsidP="006A23FD">
      <w:r>
        <w:t xml:space="preserve">THIS IS A TEST FILE </w:t>
      </w:r>
    </w:p>
    <w:p w14:paraId="2D5279DF" w14:textId="77777777" w:rsidR="006A23FD" w:rsidRDefault="006A23FD" w:rsidP="006A23FD">
      <w:r>
        <w:t xml:space="preserve">THIS IS A TEST FILE </w:t>
      </w:r>
    </w:p>
    <w:p w14:paraId="501A1E94" w14:textId="77777777" w:rsidR="006A23FD" w:rsidRDefault="006A23FD" w:rsidP="006A23FD">
      <w:r>
        <w:t xml:space="preserve">THIS IS A TEST FILE </w:t>
      </w:r>
    </w:p>
    <w:p w14:paraId="1513E0F2" w14:textId="77777777" w:rsidR="006A23FD" w:rsidRDefault="006A23FD" w:rsidP="006A23FD">
      <w:r>
        <w:t xml:space="preserve">THIS IS A TEST FILE </w:t>
      </w:r>
    </w:p>
    <w:p w14:paraId="36A95AD6" w14:textId="77777777" w:rsidR="006A23FD" w:rsidRDefault="006A23FD" w:rsidP="006A23FD">
      <w:r>
        <w:t xml:space="preserve">THIS IS A TEST FILE </w:t>
      </w:r>
    </w:p>
    <w:p w14:paraId="1A0EA30E" w14:textId="77777777" w:rsidR="006A23FD" w:rsidRDefault="006A23FD" w:rsidP="006A23FD">
      <w:r>
        <w:t xml:space="preserve">THIS IS A TEST FILE </w:t>
      </w:r>
    </w:p>
    <w:p w14:paraId="3E92055C" w14:textId="77777777" w:rsidR="006A23FD" w:rsidRDefault="006A23FD" w:rsidP="006A23FD">
      <w:r>
        <w:lastRenderedPageBreak/>
        <w:t xml:space="preserve">THIS IS A TEST FILE </w:t>
      </w:r>
    </w:p>
    <w:p w14:paraId="02E479E2" w14:textId="77777777" w:rsidR="006A23FD" w:rsidRDefault="006A23FD" w:rsidP="006A23FD">
      <w:r>
        <w:t xml:space="preserve">THIS IS A TEST FILE </w:t>
      </w:r>
    </w:p>
    <w:p w14:paraId="12249651" w14:textId="77777777" w:rsidR="006A23FD" w:rsidRDefault="006A23FD" w:rsidP="006A23FD">
      <w:r>
        <w:t xml:space="preserve">THIS IS A TEST FILE </w:t>
      </w:r>
    </w:p>
    <w:p w14:paraId="20A75249" w14:textId="77777777" w:rsidR="006A23FD" w:rsidRDefault="006A23FD" w:rsidP="006A23FD">
      <w:r>
        <w:t xml:space="preserve">THIS IS A TEST FILE </w:t>
      </w:r>
    </w:p>
    <w:p w14:paraId="4E0C6F1E" w14:textId="77777777" w:rsidR="006A23FD" w:rsidRDefault="006A23FD" w:rsidP="006A23FD">
      <w:r>
        <w:t xml:space="preserve">THIS IS A TEST FILE </w:t>
      </w:r>
    </w:p>
    <w:p w14:paraId="4E0FBF5E" w14:textId="77777777" w:rsidR="006A23FD" w:rsidRDefault="006A23FD" w:rsidP="006A23FD">
      <w:r>
        <w:t xml:space="preserve">THIS IS A TEST FILE </w:t>
      </w:r>
    </w:p>
    <w:p w14:paraId="4D2D6173" w14:textId="77777777" w:rsidR="006A23FD" w:rsidRPr="006A23FD" w:rsidRDefault="006A23FD" w:rsidP="006A23FD"/>
    <w:p w14:paraId="61004C9F" w14:textId="77777777" w:rsidR="006A23FD" w:rsidRDefault="006A23FD" w:rsidP="006A23FD">
      <w:r>
        <w:t xml:space="preserve">THIS IS A TEST FILE </w:t>
      </w:r>
    </w:p>
    <w:p w14:paraId="6388536A" w14:textId="77777777" w:rsidR="006A23FD" w:rsidRDefault="006A23FD" w:rsidP="006A23FD">
      <w:r>
        <w:t xml:space="preserve">THIS IS A TEST FILE </w:t>
      </w:r>
    </w:p>
    <w:p w14:paraId="7FF4F9AC" w14:textId="77777777" w:rsidR="006A23FD" w:rsidRDefault="006A23FD" w:rsidP="006A23FD">
      <w:r>
        <w:t xml:space="preserve">THIS IS A TEST FILE </w:t>
      </w:r>
    </w:p>
    <w:p w14:paraId="741B3876" w14:textId="77777777" w:rsidR="006A23FD" w:rsidRDefault="006A23FD" w:rsidP="006A23FD">
      <w:r>
        <w:t xml:space="preserve">THIS IS A TEST FILE </w:t>
      </w:r>
    </w:p>
    <w:p w14:paraId="5352062B" w14:textId="77777777" w:rsidR="006A23FD" w:rsidRDefault="006A23FD" w:rsidP="006A23FD">
      <w:r>
        <w:t xml:space="preserve">THIS IS A TEST FILE </w:t>
      </w:r>
    </w:p>
    <w:p w14:paraId="0CC390D7" w14:textId="77777777" w:rsidR="006A23FD" w:rsidRDefault="006A23FD" w:rsidP="006A23FD">
      <w:r>
        <w:t xml:space="preserve">THIS IS A TEST FILE </w:t>
      </w:r>
    </w:p>
    <w:p w14:paraId="45984D30" w14:textId="77777777" w:rsidR="006A23FD" w:rsidRDefault="006A23FD" w:rsidP="006A23FD">
      <w:r>
        <w:t xml:space="preserve">THIS IS A TEST FILE </w:t>
      </w:r>
    </w:p>
    <w:p w14:paraId="7ED61668" w14:textId="77777777" w:rsidR="006A23FD" w:rsidRDefault="006A23FD" w:rsidP="006A23FD">
      <w:r>
        <w:t xml:space="preserve">THIS IS A TEST FILE </w:t>
      </w:r>
    </w:p>
    <w:p w14:paraId="76268A2A" w14:textId="77777777" w:rsidR="006A23FD" w:rsidRDefault="006A23FD" w:rsidP="006A23FD">
      <w:r>
        <w:t xml:space="preserve">THIS IS A TEST FILE </w:t>
      </w:r>
    </w:p>
    <w:p w14:paraId="3F8F6D29" w14:textId="77777777" w:rsidR="006A23FD" w:rsidRDefault="006A23FD" w:rsidP="006A23FD">
      <w:r>
        <w:t xml:space="preserve">THIS IS A TEST FILE </w:t>
      </w:r>
    </w:p>
    <w:p w14:paraId="7C5B9A21" w14:textId="77777777" w:rsidR="006A23FD" w:rsidRDefault="006A23FD" w:rsidP="006A23FD">
      <w:r>
        <w:t xml:space="preserve">THIS IS A TEST FILE </w:t>
      </w:r>
    </w:p>
    <w:p w14:paraId="6134D4D4" w14:textId="77777777" w:rsidR="006A23FD" w:rsidRDefault="006A23FD" w:rsidP="006A23FD">
      <w:r>
        <w:t xml:space="preserve">THIS IS A TEST FILE </w:t>
      </w:r>
    </w:p>
    <w:p w14:paraId="42D5B822" w14:textId="77777777" w:rsidR="006A23FD" w:rsidRDefault="006A23FD" w:rsidP="006A23FD">
      <w:r>
        <w:t xml:space="preserve">THIS IS A TEST FILE </w:t>
      </w:r>
    </w:p>
    <w:p w14:paraId="1C05D881" w14:textId="77777777" w:rsidR="006A23FD" w:rsidRDefault="006A23FD" w:rsidP="006A23FD">
      <w:r>
        <w:t xml:space="preserve">THIS IS A TEST FILE </w:t>
      </w:r>
    </w:p>
    <w:p w14:paraId="274F92C6" w14:textId="77777777" w:rsidR="006A23FD" w:rsidRDefault="006A23FD" w:rsidP="006A23FD">
      <w:r>
        <w:t xml:space="preserve">THIS IS A TEST FILE </w:t>
      </w:r>
    </w:p>
    <w:p w14:paraId="32BE7B77" w14:textId="77777777" w:rsidR="006A23FD" w:rsidRDefault="006A23FD" w:rsidP="006A23FD">
      <w:r>
        <w:t xml:space="preserve">THIS IS A TEST FILE </w:t>
      </w:r>
    </w:p>
    <w:p w14:paraId="50934D49" w14:textId="77777777" w:rsidR="006A23FD" w:rsidRDefault="006A23FD" w:rsidP="006A23FD">
      <w:r>
        <w:t xml:space="preserve">THIS IS A TEST FILE </w:t>
      </w:r>
    </w:p>
    <w:p w14:paraId="3E08C72E" w14:textId="77777777" w:rsidR="006A23FD" w:rsidRDefault="006A23FD" w:rsidP="006A23FD">
      <w:r>
        <w:t xml:space="preserve">THIS IS A TEST FILE </w:t>
      </w:r>
    </w:p>
    <w:p w14:paraId="71CE0B7F" w14:textId="77777777" w:rsidR="006A23FD" w:rsidRDefault="006A23FD" w:rsidP="006A23FD">
      <w:r>
        <w:lastRenderedPageBreak/>
        <w:t xml:space="preserve">THIS IS A TEST FILE </w:t>
      </w:r>
    </w:p>
    <w:p w14:paraId="089BF489" w14:textId="77777777" w:rsidR="006A23FD" w:rsidRDefault="006A23FD" w:rsidP="006A23FD">
      <w:r>
        <w:t xml:space="preserve">THIS IS A TEST FILE </w:t>
      </w:r>
    </w:p>
    <w:p w14:paraId="6200E6BD" w14:textId="77777777" w:rsidR="006A23FD" w:rsidRDefault="006A23FD" w:rsidP="006A23FD">
      <w:r>
        <w:t xml:space="preserve">THIS IS A TEST FILE </w:t>
      </w:r>
    </w:p>
    <w:p w14:paraId="57A0B8A0" w14:textId="77777777" w:rsidR="006A23FD" w:rsidRDefault="006A23FD" w:rsidP="006A23FD">
      <w:r>
        <w:t xml:space="preserve">THIS IS A TEST FILE </w:t>
      </w:r>
    </w:p>
    <w:p w14:paraId="4BD7B568" w14:textId="77777777" w:rsidR="006A23FD" w:rsidRDefault="006A23FD" w:rsidP="006A23FD">
      <w:r>
        <w:t xml:space="preserve">THIS IS A TEST FILE </w:t>
      </w:r>
    </w:p>
    <w:p w14:paraId="2D57241C" w14:textId="77777777" w:rsidR="006A23FD" w:rsidRDefault="006A23FD" w:rsidP="006A23FD">
      <w:r>
        <w:t xml:space="preserve">THIS IS A TEST FILE </w:t>
      </w:r>
    </w:p>
    <w:p w14:paraId="03110B09" w14:textId="77777777" w:rsidR="006A23FD" w:rsidRDefault="006A23FD" w:rsidP="006A23FD">
      <w:r>
        <w:t xml:space="preserve">THIS IS A TEST FILE </w:t>
      </w:r>
    </w:p>
    <w:p w14:paraId="3FE108F9" w14:textId="77777777" w:rsidR="006A23FD" w:rsidRDefault="006A23FD" w:rsidP="006A23FD">
      <w:r>
        <w:t xml:space="preserve">THIS IS A TEST FILE </w:t>
      </w:r>
    </w:p>
    <w:p w14:paraId="372214D9" w14:textId="77777777" w:rsidR="006A23FD" w:rsidRDefault="006A23FD" w:rsidP="006A23FD">
      <w:r>
        <w:t xml:space="preserve">THIS IS A TEST FILE </w:t>
      </w:r>
    </w:p>
    <w:p w14:paraId="318691E3" w14:textId="77777777" w:rsidR="006A23FD" w:rsidRDefault="006A23FD" w:rsidP="006A23FD">
      <w:r>
        <w:t xml:space="preserve">THIS IS A TEST FILE </w:t>
      </w:r>
    </w:p>
    <w:p w14:paraId="12978F21" w14:textId="77777777" w:rsidR="006A23FD" w:rsidRDefault="006A23FD" w:rsidP="006A23FD">
      <w:r>
        <w:t xml:space="preserve">THIS IS A TEST FILE </w:t>
      </w:r>
    </w:p>
    <w:p w14:paraId="5B5A9A69" w14:textId="77777777" w:rsidR="006A23FD" w:rsidRDefault="006A23FD" w:rsidP="006A23FD">
      <w:r>
        <w:t xml:space="preserve">THIS IS A TEST FILE </w:t>
      </w:r>
    </w:p>
    <w:p w14:paraId="3DE29B8A" w14:textId="77777777" w:rsidR="006A23FD" w:rsidRDefault="006A23FD" w:rsidP="006A23FD">
      <w:r>
        <w:t xml:space="preserve">THIS IS A TEST FILE </w:t>
      </w:r>
    </w:p>
    <w:p w14:paraId="3975DE77" w14:textId="77777777" w:rsidR="006A23FD" w:rsidRDefault="006A23FD" w:rsidP="006A23FD">
      <w:r>
        <w:t xml:space="preserve">THIS IS A TEST FILE </w:t>
      </w:r>
    </w:p>
    <w:p w14:paraId="79E45331" w14:textId="77777777" w:rsidR="006A23FD" w:rsidRDefault="006A23FD" w:rsidP="006A23FD">
      <w:r>
        <w:t xml:space="preserve">THIS IS A TEST FILE </w:t>
      </w:r>
    </w:p>
    <w:p w14:paraId="47588872" w14:textId="77777777" w:rsidR="006A23FD" w:rsidRDefault="006A23FD" w:rsidP="006A23FD">
      <w:r>
        <w:t xml:space="preserve">THIS IS A TEST FILE </w:t>
      </w:r>
    </w:p>
    <w:p w14:paraId="2A774AD1" w14:textId="77777777" w:rsidR="006A23FD" w:rsidRDefault="006A23FD" w:rsidP="006A23FD">
      <w:r>
        <w:t xml:space="preserve">THIS IS A TEST FILE </w:t>
      </w:r>
    </w:p>
    <w:p w14:paraId="3D7DFFC1" w14:textId="77777777" w:rsidR="006A23FD" w:rsidRDefault="006A23FD" w:rsidP="006A23FD">
      <w:r>
        <w:t xml:space="preserve">THIS IS A TEST FILE </w:t>
      </w:r>
    </w:p>
    <w:p w14:paraId="25C96210" w14:textId="77777777" w:rsidR="006A23FD" w:rsidRDefault="006A23FD" w:rsidP="006A23FD">
      <w:r>
        <w:t xml:space="preserve">THIS IS A TEST FILE </w:t>
      </w:r>
    </w:p>
    <w:p w14:paraId="39C3B636" w14:textId="77777777" w:rsidR="006A23FD" w:rsidRDefault="006A23FD" w:rsidP="006A23FD">
      <w:r>
        <w:t xml:space="preserve">THIS IS A TEST FILE </w:t>
      </w:r>
    </w:p>
    <w:p w14:paraId="24320A83" w14:textId="77777777" w:rsidR="006A23FD" w:rsidRDefault="006A23FD" w:rsidP="006A23FD">
      <w:r>
        <w:t xml:space="preserve">THIS IS A TEST FILE </w:t>
      </w:r>
    </w:p>
    <w:p w14:paraId="2ECA15B6" w14:textId="77777777" w:rsidR="006A23FD" w:rsidRDefault="006A23FD" w:rsidP="006A23FD">
      <w:r>
        <w:t xml:space="preserve">THIS IS A TEST FILE </w:t>
      </w:r>
    </w:p>
    <w:p w14:paraId="19AFC3F5" w14:textId="77777777" w:rsidR="006A23FD" w:rsidRDefault="006A23FD" w:rsidP="006A23FD">
      <w:r>
        <w:t xml:space="preserve">THIS IS A TEST FILE </w:t>
      </w:r>
    </w:p>
    <w:p w14:paraId="06FD4382" w14:textId="77777777" w:rsidR="006A23FD" w:rsidRDefault="006A23FD" w:rsidP="006A23FD">
      <w:r>
        <w:t xml:space="preserve">THIS IS A TEST FILE </w:t>
      </w:r>
    </w:p>
    <w:p w14:paraId="3D1379DD" w14:textId="77777777" w:rsidR="006A23FD" w:rsidRDefault="006A23FD" w:rsidP="006A23FD">
      <w:r>
        <w:t xml:space="preserve">THIS IS A TEST FILE </w:t>
      </w:r>
    </w:p>
    <w:p w14:paraId="2F36F07F" w14:textId="77777777" w:rsidR="006A23FD" w:rsidRPr="006A23FD" w:rsidRDefault="006A23FD" w:rsidP="006A23FD"/>
    <w:p w14:paraId="69B5107A" w14:textId="77777777" w:rsidR="006A23FD" w:rsidRDefault="006A23FD" w:rsidP="006A23FD">
      <w:r>
        <w:t xml:space="preserve">THIS IS A TEST FILE </w:t>
      </w:r>
    </w:p>
    <w:p w14:paraId="6245F814" w14:textId="77777777" w:rsidR="006A23FD" w:rsidRDefault="006A23FD" w:rsidP="006A23FD">
      <w:r>
        <w:t xml:space="preserve">THIS IS A TEST FILE </w:t>
      </w:r>
    </w:p>
    <w:p w14:paraId="314AF65A" w14:textId="77777777" w:rsidR="006A23FD" w:rsidRDefault="006A23FD" w:rsidP="006A23FD">
      <w:r>
        <w:t xml:space="preserve">THIS IS A TEST FILE </w:t>
      </w:r>
    </w:p>
    <w:p w14:paraId="23D9A16E" w14:textId="77777777" w:rsidR="006A23FD" w:rsidRDefault="006A23FD" w:rsidP="006A23FD">
      <w:r>
        <w:t xml:space="preserve">THIS IS A TEST FILE </w:t>
      </w:r>
    </w:p>
    <w:p w14:paraId="6F12BE6B" w14:textId="77777777" w:rsidR="006A23FD" w:rsidRDefault="006A23FD" w:rsidP="006A23FD">
      <w:r>
        <w:t xml:space="preserve">THIS IS A TEST FILE </w:t>
      </w:r>
    </w:p>
    <w:p w14:paraId="3D1FF752" w14:textId="77777777" w:rsidR="006A23FD" w:rsidRDefault="006A23FD" w:rsidP="006A23FD">
      <w:r>
        <w:t xml:space="preserve">THIS IS A TEST FILE </w:t>
      </w:r>
    </w:p>
    <w:p w14:paraId="0E5FE6B9" w14:textId="77777777" w:rsidR="006A23FD" w:rsidRDefault="006A23FD" w:rsidP="006A23FD">
      <w:r>
        <w:t xml:space="preserve">THIS IS A TEST FILE </w:t>
      </w:r>
    </w:p>
    <w:p w14:paraId="10230A32" w14:textId="77777777" w:rsidR="006A23FD" w:rsidRDefault="006A23FD" w:rsidP="006A23FD">
      <w:r>
        <w:t xml:space="preserve">THIS IS A TEST FILE </w:t>
      </w:r>
    </w:p>
    <w:p w14:paraId="2B4AE27A" w14:textId="77777777" w:rsidR="006A23FD" w:rsidRDefault="006A23FD" w:rsidP="006A23FD">
      <w:r>
        <w:t xml:space="preserve">THIS IS A TEST FILE </w:t>
      </w:r>
    </w:p>
    <w:p w14:paraId="72DF32A4" w14:textId="77777777" w:rsidR="006A23FD" w:rsidRDefault="006A23FD" w:rsidP="006A23FD">
      <w:r>
        <w:t xml:space="preserve">THIS IS A TEST FILE </w:t>
      </w:r>
    </w:p>
    <w:p w14:paraId="77A6B2FD" w14:textId="77777777" w:rsidR="006A23FD" w:rsidRDefault="006A23FD" w:rsidP="006A23FD">
      <w:r>
        <w:t xml:space="preserve">THIS IS A TEST FILE </w:t>
      </w:r>
    </w:p>
    <w:p w14:paraId="512D8606" w14:textId="77777777" w:rsidR="006A23FD" w:rsidRDefault="006A23FD" w:rsidP="006A23FD">
      <w:r>
        <w:t xml:space="preserve">THIS IS A TEST FILE </w:t>
      </w:r>
    </w:p>
    <w:p w14:paraId="5A7B8698" w14:textId="77777777" w:rsidR="006A23FD" w:rsidRDefault="006A23FD" w:rsidP="006A23FD">
      <w:r>
        <w:t xml:space="preserve">THIS IS A TEST FILE </w:t>
      </w:r>
    </w:p>
    <w:p w14:paraId="4FE75D12" w14:textId="77777777" w:rsidR="006A23FD" w:rsidRDefault="006A23FD" w:rsidP="006A23FD">
      <w:r>
        <w:t xml:space="preserve">THIS IS A TEST FILE </w:t>
      </w:r>
    </w:p>
    <w:p w14:paraId="79EA4BEF" w14:textId="77777777" w:rsidR="006A23FD" w:rsidRDefault="006A23FD" w:rsidP="006A23FD">
      <w:r>
        <w:t xml:space="preserve">THIS IS A TEST FILE </w:t>
      </w:r>
    </w:p>
    <w:p w14:paraId="2C700C35" w14:textId="77777777" w:rsidR="006A23FD" w:rsidRDefault="006A23FD" w:rsidP="006A23FD">
      <w:r>
        <w:t xml:space="preserve">THIS IS A TEST FILE </w:t>
      </w:r>
    </w:p>
    <w:p w14:paraId="619114CF" w14:textId="77777777" w:rsidR="006A23FD" w:rsidRDefault="006A23FD" w:rsidP="006A23FD">
      <w:r>
        <w:t xml:space="preserve">THIS IS A TEST FILE </w:t>
      </w:r>
    </w:p>
    <w:p w14:paraId="15D834F3" w14:textId="77777777" w:rsidR="006A23FD" w:rsidRDefault="006A23FD" w:rsidP="006A23FD">
      <w:r>
        <w:t xml:space="preserve">THIS IS A TEST FILE </w:t>
      </w:r>
    </w:p>
    <w:p w14:paraId="22740966" w14:textId="77777777" w:rsidR="006A23FD" w:rsidRDefault="006A23FD" w:rsidP="006A23FD">
      <w:r>
        <w:t xml:space="preserve">THIS IS A TEST FILE </w:t>
      </w:r>
    </w:p>
    <w:p w14:paraId="58994D98" w14:textId="77777777" w:rsidR="006A23FD" w:rsidRDefault="006A23FD" w:rsidP="006A23FD">
      <w:r>
        <w:t xml:space="preserve">THIS IS A TEST FILE </w:t>
      </w:r>
    </w:p>
    <w:p w14:paraId="0C429B43" w14:textId="77777777" w:rsidR="006A23FD" w:rsidRDefault="006A23FD" w:rsidP="006A23FD">
      <w:r>
        <w:t xml:space="preserve">THIS IS A TEST FILE </w:t>
      </w:r>
    </w:p>
    <w:p w14:paraId="724B010D" w14:textId="77777777" w:rsidR="006A23FD" w:rsidRDefault="006A23FD" w:rsidP="006A23FD">
      <w:r>
        <w:t xml:space="preserve">THIS IS A TEST FILE </w:t>
      </w:r>
    </w:p>
    <w:p w14:paraId="427433E7" w14:textId="77777777" w:rsidR="006A23FD" w:rsidRDefault="006A23FD" w:rsidP="006A23FD">
      <w:r>
        <w:t xml:space="preserve">THIS IS A TEST FILE </w:t>
      </w:r>
    </w:p>
    <w:p w14:paraId="7EF7F935" w14:textId="77777777" w:rsidR="006A23FD" w:rsidRDefault="006A23FD" w:rsidP="006A23FD">
      <w:r>
        <w:t xml:space="preserve">THIS IS A TEST FILE </w:t>
      </w:r>
    </w:p>
    <w:p w14:paraId="0A2073B9" w14:textId="77777777" w:rsidR="006A23FD" w:rsidRDefault="006A23FD" w:rsidP="006A23FD">
      <w:r>
        <w:lastRenderedPageBreak/>
        <w:t xml:space="preserve">THIS IS A TEST FILE </w:t>
      </w:r>
    </w:p>
    <w:p w14:paraId="1A04314A" w14:textId="77777777" w:rsidR="006A23FD" w:rsidRDefault="006A23FD" w:rsidP="006A23FD">
      <w:r>
        <w:t xml:space="preserve">THIS IS A TEST FILE </w:t>
      </w:r>
    </w:p>
    <w:p w14:paraId="2DE39663" w14:textId="77777777" w:rsidR="006A23FD" w:rsidRDefault="006A23FD" w:rsidP="006A23FD">
      <w:r>
        <w:t xml:space="preserve">THIS IS A TEST FILE </w:t>
      </w:r>
    </w:p>
    <w:p w14:paraId="0F0D17C7" w14:textId="77777777" w:rsidR="006A23FD" w:rsidRDefault="006A23FD" w:rsidP="006A23FD">
      <w:r>
        <w:t xml:space="preserve">THIS IS A TEST FILE </w:t>
      </w:r>
    </w:p>
    <w:p w14:paraId="0455EF89" w14:textId="77777777" w:rsidR="006A23FD" w:rsidRDefault="006A23FD" w:rsidP="006A23FD">
      <w:r>
        <w:t xml:space="preserve">THIS IS A TEST FILE </w:t>
      </w:r>
    </w:p>
    <w:p w14:paraId="6FD2FDC2" w14:textId="77777777" w:rsidR="006A23FD" w:rsidRDefault="006A23FD" w:rsidP="006A23FD">
      <w:r>
        <w:t xml:space="preserve">THIS IS A TEST FILE </w:t>
      </w:r>
    </w:p>
    <w:p w14:paraId="0C5DF504" w14:textId="77777777" w:rsidR="006A23FD" w:rsidRDefault="006A23FD" w:rsidP="006A23FD">
      <w:r>
        <w:t xml:space="preserve">THIS IS A TEST FILE </w:t>
      </w:r>
    </w:p>
    <w:p w14:paraId="0B8D3F8C" w14:textId="77777777" w:rsidR="006A23FD" w:rsidRDefault="006A23FD" w:rsidP="006A23FD">
      <w:r>
        <w:t xml:space="preserve">THIS IS A TEST FILE </w:t>
      </w:r>
    </w:p>
    <w:p w14:paraId="44CB8DF7" w14:textId="77777777" w:rsidR="006A23FD" w:rsidRDefault="006A23FD" w:rsidP="006A23FD">
      <w:r>
        <w:t xml:space="preserve">THIS IS A TEST FILE </w:t>
      </w:r>
    </w:p>
    <w:p w14:paraId="501207BC" w14:textId="77777777" w:rsidR="006A23FD" w:rsidRDefault="006A23FD" w:rsidP="006A23FD">
      <w:r>
        <w:t xml:space="preserve">THIS IS A TEST FILE </w:t>
      </w:r>
    </w:p>
    <w:p w14:paraId="5EBF8A51" w14:textId="77777777" w:rsidR="006A23FD" w:rsidRDefault="006A23FD" w:rsidP="006A23FD">
      <w:r>
        <w:t xml:space="preserve">THIS IS A TEST FILE </w:t>
      </w:r>
    </w:p>
    <w:p w14:paraId="752A2927" w14:textId="77777777" w:rsidR="006A23FD" w:rsidRDefault="006A23FD" w:rsidP="006A23FD">
      <w:r>
        <w:t xml:space="preserve">THIS IS A TEST FILE </w:t>
      </w:r>
    </w:p>
    <w:p w14:paraId="6D79B44D" w14:textId="77777777" w:rsidR="006A23FD" w:rsidRDefault="006A23FD" w:rsidP="006A23FD">
      <w:r>
        <w:t xml:space="preserve">THIS IS A TEST FILE </w:t>
      </w:r>
    </w:p>
    <w:p w14:paraId="7106E6FB" w14:textId="77777777" w:rsidR="006A23FD" w:rsidRDefault="006A23FD" w:rsidP="006A23FD">
      <w:r>
        <w:t xml:space="preserve">THIS IS A TEST FILE </w:t>
      </w:r>
    </w:p>
    <w:p w14:paraId="30D81283" w14:textId="77777777" w:rsidR="006A23FD" w:rsidRDefault="006A23FD" w:rsidP="006A23FD">
      <w:r>
        <w:t xml:space="preserve">THIS IS A TEST FILE </w:t>
      </w:r>
    </w:p>
    <w:p w14:paraId="6C4AF1A5" w14:textId="77777777" w:rsidR="006A23FD" w:rsidRDefault="006A23FD" w:rsidP="006A23FD">
      <w:r>
        <w:t xml:space="preserve">THIS IS A TEST FILE </w:t>
      </w:r>
    </w:p>
    <w:p w14:paraId="122540C7" w14:textId="77777777" w:rsidR="006A23FD" w:rsidRDefault="006A23FD" w:rsidP="006A23FD">
      <w:r>
        <w:t xml:space="preserve">THIS IS A TEST FILE </w:t>
      </w:r>
    </w:p>
    <w:p w14:paraId="3A32D342" w14:textId="77777777" w:rsidR="006A23FD" w:rsidRDefault="006A23FD" w:rsidP="006A23FD">
      <w:r>
        <w:t xml:space="preserve">THIS IS A TEST FILE </w:t>
      </w:r>
    </w:p>
    <w:p w14:paraId="4ADF50F6" w14:textId="77777777" w:rsidR="006A23FD" w:rsidRDefault="006A23FD" w:rsidP="006A23FD">
      <w:r>
        <w:t xml:space="preserve">THIS IS A TEST FILE </w:t>
      </w:r>
    </w:p>
    <w:p w14:paraId="7431B9DE" w14:textId="77777777" w:rsidR="006A23FD" w:rsidRPr="006A23FD" w:rsidRDefault="006A23FD" w:rsidP="006A23FD"/>
    <w:p w14:paraId="32B464F2" w14:textId="77777777" w:rsidR="006A23FD" w:rsidRDefault="006A23FD" w:rsidP="006A23FD">
      <w:r>
        <w:t xml:space="preserve">THIS IS A TEST FILE </w:t>
      </w:r>
    </w:p>
    <w:p w14:paraId="4D9175F3" w14:textId="77777777" w:rsidR="006A23FD" w:rsidRDefault="006A23FD" w:rsidP="006A23FD">
      <w:r>
        <w:t xml:space="preserve">THIS IS A TEST FILE </w:t>
      </w:r>
    </w:p>
    <w:p w14:paraId="6066C38B" w14:textId="77777777" w:rsidR="006A23FD" w:rsidRDefault="006A23FD" w:rsidP="006A23FD">
      <w:r>
        <w:t xml:space="preserve">THIS IS A TEST FILE </w:t>
      </w:r>
    </w:p>
    <w:p w14:paraId="61688449" w14:textId="77777777" w:rsidR="006A23FD" w:rsidRDefault="006A23FD" w:rsidP="006A23FD">
      <w:r>
        <w:t xml:space="preserve">THIS IS A TEST FILE </w:t>
      </w:r>
    </w:p>
    <w:p w14:paraId="01A7C7BB" w14:textId="77777777" w:rsidR="006A23FD" w:rsidRDefault="006A23FD" w:rsidP="006A23FD">
      <w:r>
        <w:t xml:space="preserve">THIS IS A TEST FILE </w:t>
      </w:r>
    </w:p>
    <w:p w14:paraId="1CA5F0EE" w14:textId="77777777" w:rsidR="006A23FD" w:rsidRDefault="006A23FD" w:rsidP="006A23FD">
      <w:r>
        <w:lastRenderedPageBreak/>
        <w:t xml:space="preserve">THIS IS A TEST FILE </w:t>
      </w:r>
    </w:p>
    <w:p w14:paraId="2518A372" w14:textId="77777777" w:rsidR="006A23FD" w:rsidRDefault="006A23FD" w:rsidP="006A23FD">
      <w:r>
        <w:t xml:space="preserve">THIS IS A TEST FILE </w:t>
      </w:r>
    </w:p>
    <w:p w14:paraId="3D43083F" w14:textId="77777777" w:rsidR="006A23FD" w:rsidRDefault="006A23FD" w:rsidP="006A23FD">
      <w:r>
        <w:t xml:space="preserve">THIS IS A TEST FILE </w:t>
      </w:r>
    </w:p>
    <w:p w14:paraId="4FA02114" w14:textId="77777777" w:rsidR="006A23FD" w:rsidRDefault="006A23FD" w:rsidP="006A23FD">
      <w:r>
        <w:t xml:space="preserve">THIS IS A TEST FILE </w:t>
      </w:r>
    </w:p>
    <w:p w14:paraId="4D21E9A9" w14:textId="77777777" w:rsidR="006A23FD" w:rsidRDefault="006A23FD" w:rsidP="006A23FD">
      <w:r>
        <w:t xml:space="preserve">THIS IS A TEST FILE </w:t>
      </w:r>
    </w:p>
    <w:p w14:paraId="290DD9BA" w14:textId="77777777" w:rsidR="006A23FD" w:rsidRDefault="006A23FD" w:rsidP="006A23FD">
      <w:r>
        <w:t xml:space="preserve">THIS IS A TEST FILE </w:t>
      </w:r>
    </w:p>
    <w:p w14:paraId="13668C8A" w14:textId="77777777" w:rsidR="006A23FD" w:rsidRDefault="006A23FD" w:rsidP="006A23FD">
      <w:r>
        <w:t xml:space="preserve">THIS IS A TEST FILE </w:t>
      </w:r>
    </w:p>
    <w:p w14:paraId="602A470C" w14:textId="77777777" w:rsidR="006A23FD" w:rsidRDefault="006A23FD" w:rsidP="006A23FD">
      <w:r>
        <w:t xml:space="preserve">THIS IS A TEST FILE </w:t>
      </w:r>
    </w:p>
    <w:p w14:paraId="50F48B0C" w14:textId="77777777" w:rsidR="006A23FD" w:rsidRDefault="006A23FD" w:rsidP="006A23FD">
      <w:r>
        <w:t xml:space="preserve">THIS IS A TEST FILE </w:t>
      </w:r>
    </w:p>
    <w:p w14:paraId="50873695" w14:textId="77777777" w:rsidR="006A23FD" w:rsidRDefault="006A23FD" w:rsidP="006A23FD">
      <w:r>
        <w:t xml:space="preserve">THIS IS A TEST FILE </w:t>
      </w:r>
    </w:p>
    <w:p w14:paraId="6E45C931" w14:textId="77777777" w:rsidR="006A23FD" w:rsidRDefault="006A23FD" w:rsidP="006A23FD">
      <w:r>
        <w:t xml:space="preserve">THIS IS A TEST FILE </w:t>
      </w:r>
    </w:p>
    <w:p w14:paraId="06445F8E" w14:textId="77777777" w:rsidR="006A23FD" w:rsidRDefault="006A23FD" w:rsidP="006A23FD">
      <w:r>
        <w:t xml:space="preserve">THIS IS A TEST FILE </w:t>
      </w:r>
    </w:p>
    <w:p w14:paraId="08127CB7" w14:textId="77777777" w:rsidR="006A23FD" w:rsidRDefault="006A23FD" w:rsidP="006A23FD">
      <w:r>
        <w:t xml:space="preserve">THIS IS A TEST FILE </w:t>
      </w:r>
    </w:p>
    <w:p w14:paraId="48473FD0" w14:textId="77777777" w:rsidR="006A23FD" w:rsidRDefault="006A23FD" w:rsidP="006A23FD">
      <w:r>
        <w:t xml:space="preserve">THIS IS A TEST FILE </w:t>
      </w:r>
    </w:p>
    <w:p w14:paraId="7067E567" w14:textId="77777777" w:rsidR="006A23FD" w:rsidRDefault="006A23FD" w:rsidP="006A23FD">
      <w:r>
        <w:t xml:space="preserve">THIS IS A TEST FILE </w:t>
      </w:r>
    </w:p>
    <w:p w14:paraId="5CD88E43" w14:textId="77777777" w:rsidR="006A23FD" w:rsidRDefault="006A23FD" w:rsidP="006A23FD">
      <w:r>
        <w:t xml:space="preserve">THIS IS A TEST FILE </w:t>
      </w:r>
    </w:p>
    <w:p w14:paraId="7AD68544" w14:textId="77777777" w:rsidR="006A23FD" w:rsidRDefault="006A23FD" w:rsidP="006A23FD">
      <w:r>
        <w:t xml:space="preserve">THIS IS A TEST FILE </w:t>
      </w:r>
    </w:p>
    <w:p w14:paraId="12C3753F" w14:textId="77777777" w:rsidR="006A23FD" w:rsidRDefault="006A23FD" w:rsidP="006A23FD">
      <w:r>
        <w:t xml:space="preserve">THIS IS A TEST FILE </w:t>
      </w:r>
    </w:p>
    <w:p w14:paraId="6F75A8F5" w14:textId="77777777" w:rsidR="006A23FD" w:rsidRDefault="006A23FD" w:rsidP="006A23FD">
      <w:r>
        <w:t xml:space="preserve">THIS IS A TEST FILE </w:t>
      </w:r>
    </w:p>
    <w:p w14:paraId="0FDFAC41" w14:textId="77777777" w:rsidR="006A23FD" w:rsidRDefault="006A23FD" w:rsidP="006A23FD">
      <w:r>
        <w:t xml:space="preserve">THIS IS A TEST FILE </w:t>
      </w:r>
    </w:p>
    <w:p w14:paraId="12DFE6CC" w14:textId="77777777" w:rsidR="006A23FD" w:rsidRDefault="006A23FD" w:rsidP="006A23FD">
      <w:r>
        <w:t xml:space="preserve">THIS IS A TEST FILE </w:t>
      </w:r>
    </w:p>
    <w:p w14:paraId="32A5E7E4" w14:textId="77777777" w:rsidR="006A23FD" w:rsidRDefault="006A23FD" w:rsidP="006A23FD">
      <w:r>
        <w:t xml:space="preserve">THIS IS A TEST FILE </w:t>
      </w:r>
    </w:p>
    <w:p w14:paraId="21BDF01E" w14:textId="77777777" w:rsidR="006A23FD" w:rsidRDefault="006A23FD" w:rsidP="006A23FD">
      <w:r>
        <w:t xml:space="preserve">THIS IS A TEST FILE </w:t>
      </w:r>
    </w:p>
    <w:p w14:paraId="0EB18405" w14:textId="77777777" w:rsidR="006A23FD" w:rsidRDefault="006A23FD" w:rsidP="006A23FD">
      <w:r>
        <w:t xml:space="preserve">THIS IS A TEST FILE </w:t>
      </w:r>
    </w:p>
    <w:p w14:paraId="4B22747B" w14:textId="77777777" w:rsidR="006A23FD" w:rsidRDefault="006A23FD" w:rsidP="006A23FD">
      <w:r>
        <w:t xml:space="preserve">THIS IS A TEST FILE </w:t>
      </w:r>
    </w:p>
    <w:p w14:paraId="03DB6329" w14:textId="77777777" w:rsidR="006A23FD" w:rsidRDefault="006A23FD" w:rsidP="006A23FD">
      <w:r>
        <w:lastRenderedPageBreak/>
        <w:t xml:space="preserve">THIS IS A TEST FILE </w:t>
      </w:r>
    </w:p>
    <w:p w14:paraId="1277D285" w14:textId="77777777" w:rsidR="006A23FD" w:rsidRDefault="006A23FD" w:rsidP="006A23FD">
      <w:r>
        <w:t xml:space="preserve">THIS IS A TEST FILE </w:t>
      </w:r>
    </w:p>
    <w:p w14:paraId="19D3FBC1" w14:textId="77777777" w:rsidR="006A23FD" w:rsidRDefault="006A23FD" w:rsidP="006A23FD">
      <w:r>
        <w:t xml:space="preserve">THIS IS A TEST FILE </w:t>
      </w:r>
    </w:p>
    <w:p w14:paraId="746DE0DE" w14:textId="77777777" w:rsidR="006A23FD" w:rsidRDefault="006A23FD" w:rsidP="006A23FD">
      <w:r>
        <w:t xml:space="preserve">THIS IS A TEST FILE </w:t>
      </w:r>
    </w:p>
    <w:p w14:paraId="3658A8F9" w14:textId="77777777" w:rsidR="006A23FD" w:rsidRDefault="006A23FD" w:rsidP="006A23FD">
      <w:r>
        <w:t xml:space="preserve">THIS IS A TEST FILE </w:t>
      </w:r>
    </w:p>
    <w:p w14:paraId="025729E8" w14:textId="77777777" w:rsidR="006A23FD" w:rsidRDefault="006A23FD" w:rsidP="006A23FD">
      <w:r>
        <w:t xml:space="preserve">THIS IS A TEST FILE </w:t>
      </w:r>
    </w:p>
    <w:p w14:paraId="64EF6DC4" w14:textId="77777777" w:rsidR="006A23FD" w:rsidRDefault="006A23FD" w:rsidP="006A23FD">
      <w:r>
        <w:t xml:space="preserve">THIS IS A TEST FILE </w:t>
      </w:r>
    </w:p>
    <w:p w14:paraId="5052D2CB" w14:textId="77777777" w:rsidR="006A23FD" w:rsidRDefault="006A23FD" w:rsidP="006A23FD">
      <w:r>
        <w:t xml:space="preserve">THIS IS A TEST FILE </w:t>
      </w:r>
    </w:p>
    <w:p w14:paraId="146D9761" w14:textId="77777777" w:rsidR="006A23FD" w:rsidRDefault="006A23FD" w:rsidP="006A23FD">
      <w:r>
        <w:t xml:space="preserve">THIS IS A TEST FILE </w:t>
      </w:r>
    </w:p>
    <w:p w14:paraId="4B5531B7" w14:textId="77777777" w:rsidR="006A23FD" w:rsidRDefault="006A23FD" w:rsidP="006A23FD">
      <w:r>
        <w:t xml:space="preserve">THIS IS A TEST FILE </w:t>
      </w:r>
    </w:p>
    <w:p w14:paraId="1E610C47" w14:textId="77777777" w:rsidR="006A23FD" w:rsidRDefault="006A23FD" w:rsidP="006A23FD">
      <w:r>
        <w:t xml:space="preserve">THIS IS A TEST FILE </w:t>
      </w:r>
    </w:p>
    <w:p w14:paraId="0C20CE9F" w14:textId="77777777" w:rsidR="006A23FD" w:rsidRDefault="006A23FD" w:rsidP="006A23FD">
      <w:r>
        <w:t xml:space="preserve">THIS IS A TEST FILE </w:t>
      </w:r>
    </w:p>
    <w:p w14:paraId="61A36088" w14:textId="77777777" w:rsidR="006A23FD" w:rsidRDefault="006A23FD" w:rsidP="006A23FD">
      <w:r>
        <w:t xml:space="preserve">THIS IS A TEST FILE </w:t>
      </w:r>
    </w:p>
    <w:p w14:paraId="53BB3924" w14:textId="77777777" w:rsidR="006A23FD" w:rsidRPr="006A23FD" w:rsidRDefault="006A23FD" w:rsidP="006A23FD"/>
    <w:p w14:paraId="508BFDF5" w14:textId="77777777" w:rsidR="006A23FD" w:rsidRDefault="006A23FD" w:rsidP="006A23FD">
      <w:r>
        <w:t xml:space="preserve">THIS IS A TEST FILE </w:t>
      </w:r>
    </w:p>
    <w:p w14:paraId="259A7EB7" w14:textId="77777777" w:rsidR="006A23FD" w:rsidRDefault="006A23FD" w:rsidP="006A23FD">
      <w:r>
        <w:t xml:space="preserve">THIS IS A TEST FILE </w:t>
      </w:r>
    </w:p>
    <w:p w14:paraId="32FBFCBC" w14:textId="77777777" w:rsidR="006A23FD" w:rsidRDefault="006A23FD" w:rsidP="006A23FD">
      <w:r>
        <w:t xml:space="preserve">THIS IS A TEST FILE </w:t>
      </w:r>
    </w:p>
    <w:p w14:paraId="081B925D" w14:textId="77777777" w:rsidR="006A23FD" w:rsidRDefault="006A23FD" w:rsidP="006A23FD">
      <w:r>
        <w:t xml:space="preserve">THIS IS A TEST FILE </w:t>
      </w:r>
    </w:p>
    <w:p w14:paraId="24CABA00" w14:textId="77777777" w:rsidR="006A23FD" w:rsidRDefault="006A23FD" w:rsidP="006A23FD">
      <w:r>
        <w:t xml:space="preserve">THIS IS A TEST FILE </w:t>
      </w:r>
    </w:p>
    <w:p w14:paraId="104E5F08" w14:textId="77777777" w:rsidR="006A23FD" w:rsidRDefault="006A23FD" w:rsidP="006A23FD">
      <w:r>
        <w:t xml:space="preserve">THIS IS A TEST FILE </w:t>
      </w:r>
    </w:p>
    <w:p w14:paraId="29A05EE5" w14:textId="77777777" w:rsidR="006A23FD" w:rsidRDefault="006A23FD" w:rsidP="006A23FD">
      <w:r>
        <w:t xml:space="preserve">THIS IS A TEST FILE </w:t>
      </w:r>
    </w:p>
    <w:p w14:paraId="08653862" w14:textId="77777777" w:rsidR="006A23FD" w:rsidRDefault="006A23FD" w:rsidP="006A23FD">
      <w:r>
        <w:t xml:space="preserve">THIS IS A TEST FILE </w:t>
      </w:r>
    </w:p>
    <w:p w14:paraId="2E30BC21" w14:textId="77777777" w:rsidR="006A23FD" w:rsidRDefault="006A23FD" w:rsidP="006A23FD">
      <w:r>
        <w:t xml:space="preserve">THIS IS A TEST FILE </w:t>
      </w:r>
    </w:p>
    <w:p w14:paraId="1EADFE21" w14:textId="77777777" w:rsidR="006A23FD" w:rsidRDefault="006A23FD" w:rsidP="006A23FD">
      <w:r>
        <w:t xml:space="preserve">THIS IS A TEST FILE </w:t>
      </w:r>
    </w:p>
    <w:p w14:paraId="13FAFE0D" w14:textId="77777777" w:rsidR="006A23FD" w:rsidRDefault="006A23FD" w:rsidP="006A23FD">
      <w:r>
        <w:t xml:space="preserve">THIS IS A TEST FILE </w:t>
      </w:r>
    </w:p>
    <w:p w14:paraId="1EF0E5D5" w14:textId="77777777" w:rsidR="006A23FD" w:rsidRDefault="006A23FD" w:rsidP="006A23FD">
      <w:r>
        <w:lastRenderedPageBreak/>
        <w:t xml:space="preserve">THIS IS A TEST FILE </w:t>
      </w:r>
    </w:p>
    <w:p w14:paraId="1AADDD32" w14:textId="77777777" w:rsidR="006A23FD" w:rsidRDefault="006A23FD" w:rsidP="006A23FD">
      <w:r>
        <w:t xml:space="preserve">THIS IS A TEST FILE </w:t>
      </w:r>
    </w:p>
    <w:p w14:paraId="1B0B7F37" w14:textId="77777777" w:rsidR="006A23FD" w:rsidRDefault="006A23FD" w:rsidP="006A23FD">
      <w:r>
        <w:t xml:space="preserve">THIS IS A TEST FILE </w:t>
      </w:r>
    </w:p>
    <w:p w14:paraId="231C0F5D" w14:textId="77777777" w:rsidR="006A23FD" w:rsidRDefault="006A23FD" w:rsidP="006A23FD">
      <w:r>
        <w:t xml:space="preserve">THIS IS A TEST FILE </w:t>
      </w:r>
    </w:p>
    <w:p w14:paraId="068626F9" w14:textId="77777777" w:rsidR="006A23FD" w:rsidRDefault="006A23FD" w:rsidP="006A23FD">
      <w:r>
        <w:t xml:space="preserve">THIS IS A TEST FILE </w:t>
      </w:r>
    </w:p>
    <w:p w14:paraId="6391DD2C" w14:textId="77777777" w:rsidR="006A23FD" w:rsidRDefault="006A23FD" w:rsidP="006A23FD">
      <w:r>
        <w:t xml:space="preserve">THIS IS A TEST FILE </w:t>
      </w:r>
    </w:p>
    <w:p w14:paraId="6DDEBC18" w14:textId="77777777" w:rsidR="006A23FD" w:rsidRDefault="006A23FD" w:rsidP="006A23FD">
      <w:r>
        <w:t xml:space="preserve">THIS IS A TEST FILE </w:t>
      </w:r>
    </w:p>
    <w:p w14:paraId="14E2E021" w14:textId="77777777" w:rsidR="006A23FD" w:rsidRDefault="006A23FD" w:rsidP="006A23FD">
      <w:r>
        <w:t xml:space="preserve">THIS IS A TEST FILE </w:t>
      </w:r>
    </w:p>
    <w:p w14:paraId="5EBD0BC2" w14:textId="77777777" w:rsidR="006A23FD" w:rsidRDefault="006A23FD" w:rsidP="006A23FD">
      <w:r>
        <w:t xml:space="preserve">THIS IS A TEST FILE </w:t>
      </w:r>
    </w:p>
    <w:p w14:paraId="1578ED0B" w14:textId="77777777" w:rsidR="006A23FD" w:rsidRDefault="006A23FD" w:rsidP="006A23FD">
      <w:r>
        <w:t xml:space="preserve">THIS IS A TEST FILE </w:t>
      </w:r>
    </w:p>
    <w:p w14:paraId="5B2A711F" w14:textId="77777777" w:rsidR="006A23FD" w:rsidRDefault="006A23FD" w:rsidP="006A23FD">
      <w:r>
        <w:t xml:space="preserve">THIS IS A TEST FILE </w:t>
      </w:r>
    </w:p>
    <w:p w14:paraId="06429FF6" w14:textId="77777777" w:rsidR="006A23FD" w:rsidRDefault="006A23FD" w:rsidP="006A23FD">
      <w:r>
        <w:t xml:space="preserve">THIS IS A TEST FILE </w:t>
      </w:r>
    </w:p>
    <w:p w14:paraId="44FF50D9" w14:textId="77777777" w:rsidR="006A23FD" w:rsidRDefault="006A23FD" w:rsidP="006A23FD">
      <w:r>
        <w:t xml:space="preserve">THIS IS A TEST FILE </w:t>
      </w:r>
    </w:p>
    <w:p w14:paraId="11CD5C51" w14:textId="77777777" w:rsidR="006A23FD" w:rsidRDefault="006A23FD" w:rsidP="006A23FD">
      <w:r>
        <w:t xml:space="preserve">THIS IS A TEST FILE </w:t>
      </w:r>
    </w:p>
    <w:p w14:paraId="0E5B4DD8" w14:textId="77777777" w:rsidR="006A23FD" w:rsidRDefault="006A23FD" w:rsidP="006A23FD">
      <w:r>
        <w:t xml:space="preserve">THIS IS A TEST FILE </w:t>
      </w:r>
    </w:p>
    <w:p w14:paraId="5FC616B5" w14:textId="77777777" w:rsidR="006A23FD" w:rsidRDefault="006A23FD" w:rsidP="006A23FD">
      <w:r>
        <w:t xml:space="preserve">THIS IS A TEST FILE </w:t>
      </w:r>
    </w:p>
    <w:p w14:paraId="4D620348" w14:textId="77777777" w:rsidR="006A23FD" w:rsidRDefault="006A23FD" w:rsidP="006A23FD">
      <w:r>
        <w:t xml:space="preserve">THIS IS A TEST FILE </w:t>
      </w:r>
    </w:p>
    <w:p w14:paraId="4424BFB7" w14:textId="77777777" w:rsidR="006A23FD" w:rsidRDefault="006A23FD" w:rsidP="006A23FD">
      <w:r>
        <w:t xml:space="preserve">THIS IS A TEST FILE </w:t>
      </w:r>
    </w:p>
    <w:p w14:paraId="50DBB229" w14:textId="77777777" w:rsidR="006A23FD" w:rsidRDefault="006A23FD" w:rsidP="006A23FD">
      <w:r>
        <w:t xml:space="preserve">THIS IS A TEST FILE </w:t>
      </w:r>
    </w:p>
    <w:p w14:paraId="174EB134" w14:textId="77777777" w:rsidR="006A23FD" w:rsidRDefault="006A23FD" w:rsidP="006A23FD">
      <w:r>
        <w:t xml:space="preserve">THIS IS A TEST FILE </w:t>
      </w:r>
    </w:p>
    <w:p w14:paraId="40F0D75B" w14:textId="77777777" w:rsidR="006A23FD" w:rsidRDefault="006A23FD" w:rsidP="006A23FD">
      <w:r>
        <w:t xml:space="preserve">THIS IS A TEST FILE </w:t>
      </w:r>
    </w:p>
    <w:p w14:paraId="72829220" w14:textId="77777777" w:rsidR="006A23FD" w:rsidRDefault="006A23FD" w:rsidP="006A23FD">
      <w:r>
        <w:t xml:space="preserve">THIS IS A TEST FILE </w:t>
      </w:r>
    </w:p>
    <w:p w14:paraId="162CCE30" w14:textId="77777777" w:rsidR="006A23FD" w:rsidRDefault="006A23FD" w:rsidP="006A23FD">
      <w:r>
        <w:t xml:space="preserve">THIS IS A TEST FILE </w:t>
      </w:r>
    </w:p>
    <w:p w14:paraId="4FEEC4F4" w14:textId="77777777" w:rsidR="006A23FD" w:rsidRDefault="006A23FD" w:rsidP="006A23FD">
      <w:r>
        <w:t xml:space="preserve">THIS IS A TEST FILE </w:t>
      </w:r>
    </w:p>
    <w:p w14:paraId="1606A35A" w14:textId="77777777" w:rsidR="006A23FD" w:rsidRDefault="006A23FD" w:rsidP="006A23FD">
      <w:r>
        <w:t xml:space="preserve">THIS IS A TEST FILE </w:t>
      </w:r>
    </w:p>
    <w:p w14:paraId="17B57DF4" w14:textId="77777777" w:rsidR="006A23FD" w:rsidRDefault="006A23FD" w:rsidP="006A23FD">
      <w:r>
        <w:lastRenderedPageBreak/>
        <w:t xml:space="preserve">THIS IS A TEST FILE </w:t>
      </w:r>
    </w:p>
    <w:p w14:paraId="28ADAD58" w14:textId="77777777" w:rsidR="006A23FD" w:rsidRDefault="006A23FD" w:rsidP="006A23FD">
      <w:r>
        <w:t xml:space="preserve">THIS IS A TEST FILE </w:t>
      </w:r>
    </w:p>
    <w:p w14:paraId="29DFC92F" w14:textId="77777777" w:rsidR="006A23FD" w:rsidRDefault="006A23FD" w:rsidP="006A23FD">
      <w:r>
        <w:t xml:space="preserve">THIS IS A TEST FILE </w:t>
      </w:r>
    </w:p>
    <w:p w14:paraId="0935DD1B" w14:textId="77777777" w:rsidR="006A23FD" w:rsidRDefault="006A23FD" w:rsidP="006A23FD">
      <w:r>
        <w:t xml:space="preserve">THIS IS A TEST FILE </w:t>
      </w:r>
    </w:p>
    <w:p w14:paraId="726FFDCB" w14:textId="77777777" w:rsidR="006A23FD" w:rsidRDefault="006A23FD" w:rsidP="006A23FD">
      <w:r>
        <w:t xml:space="preserve">THIS IS A TEST FILE </w:t>
      </w:r>
    </w:p>
    <w:p w14:paraId="4D683C4C" w14:textId="77777777" w:rsidR="006A23FD" w:rsidRDefault="006A23FD" w:rsidP="006A23FD">
      <w:r>
        <w:t xml:space="preserve">THIS IS A TEST FILE </w:t>
      </w:r>
    </w:p>
    <w:p w14:paraId="32DE0AA6" w14:textId="77777777" w:rsidR="006A23FD" w:rsidRDefault="006A23FD" w:rsidP="006A23FD">
      <w:r>
        <w:t xml:space="preserve">THIS IS A TEST FILE </w:t>
      </w:r>
    </w:p>
    <w:p w14:paraId="0B4B5062" w14:textId="77777777" w:rsidR="006A23FD" w:rsidRPr="006A23FD" w:rsidRDefault="006A23FD" w:rsidP="006A23FD"/>
    <w:p w14:paraId="63577D6A" w14:textId="77777777" w:rsidR="006A23FD" w:rsidRDefault="006A23FD" w:rsidP="006A23FD">
      <w:r>
        <w:t xml:space="preserve">THIS IS A TEST FILE </w:t>
      </w:r>
    </w:p>
    <w:p w14:paraId="2E734618" w14:textId="77777777" w:rsidR="006A23FD" w:rsidRDefault="006A23FD" w:rsidP="006A23FD">
      <w:r>
        <w:t xml:space="preserve">THIS IS A TEST FILE </w:t>
      </w:r>
    </w:p>
    <w:p w14:paraId="1754C07E" w14:textId="77777777" w:rsidR="006A23FD" w:rsidRDefault="006A23FD" w:rsidP="006A23FD">
      <w:r>
        <w:t xml:space="preserve">THIS IS A TEST FILE </w:t>
      </w:r>
    </w:p>
    <w:p w14:paraId="296956F9" w14:textId="77777777" w:rsidR="006A23FD" w:rsidRDefault="006A23FD" w:rsidP="006A23FD">
      <w:r>
        <w:t xml:space="preserve">THIS IS A TEST FILE </w:t>
      </w:r>
    </w:p>
    <w:p w14:paraId="493A66F2" w14:textId="77777777" w:rsidR="006A23FD" w:rsidRDefault="006A23FD" w:rsidP="006A23FD">
      <w:r>
        <w:t xml:space="preserve">THIS IS A TEST FILE </w:t>
      </w:r>
    </w:p>
    <w:p w14:paraId="608C3F9B" w14:textId="77777777" w:rsidR="006A23FD" w:rsidRDefault="006A23FD" w:rsidP="006A23FD">
      <w:r>
        <w:t xml:space="preserve">THIS IS A TEST FILE </w:t>
      </w:r>
    </w:p>
    <w:p w14:paraId="7F711A83" w14:textId="77777777" w:rsidR="006A23FD" w:rsidRDefault="006A23FD" w:rsidP="006A23FD">
      <w:r>
        <w:t xml:space="preserve">THIS IS A TEST FILE </w:t>
      </w:r>
    </w:p>
    <w:p w14:paraId="31130170" w14:textId="77777777" w:rsidR="006A23FD" w:rsidRDefault="006A23FD" w:rsidP="006A23FD">
      <w:r>
        <w:t xml:space="preserve">THIS IS A TEST FILE </w:t>
      </w:r>
    </w:p>
    <w:p w14:paraId="412AE441" w14:textId="77777777" w:rsidR="006A23FD" w:rsidRDefault="006A23FD" w:rsidP="006A23FD">
      <w:r>
        <w:t xml:space="preserve">THIS IS A TEST FILE </w:t>
      </w:r>
    </w:p>
    <w:p w14:paraId="25835ECB" w14:textId="77777777" w:rsidR="006A23FD" w:rsidRDefault="006A23FD" w:rsidP="006A23FD">
      <w:r>
        <w:t xml:space="preserve">THIS IS A TEST FILE </w:t>
      </w:r>
    </w:p>
    <w:p w14:paraId="3BD848AB" w14:textId="77777777" w:rsidR="006A23FD" w:rsidRDefault="006A23FD" w:rsidP="006A23FD">
      <w:r>
        <w:t xml:space="preserve">THIS IS A TEST FILE </w:t>
      </w:r>
    </w:p>
    <w:p w14:paraId="7368A76D" w14:textId="77777777" w:rsidR="006A23FD" w:rsidRDefault="006A23FD" w:rsidP="006A23FD">
      <w:r>
        <w:t xml:space="preserve">THIS IS A TEST FILE </w:t>
      </w:r>
    </w:p>
    <w:p w14:paraId="10EC029A" w14:textId="77777777" w:rsidR="006A23FD" w:rsidRDefault="006A23FD" w:rsidP="006A23FD">
      <w:r>
        <w:t xml:space="preserve">THIS IS A TEST FILE </w:t>
      </w:r>
    </w:p>
    <w:p w14:paraId="492C871E" w14:textId="77777777" w:rsidR="006A23FD" w:rsidRDefault="006A23FD" w:rsidP="006A23FD">
      <w:r>
        <w:t xml:space="preserve">THIS IS A TEST FILE </w:t>
      </w:r>
    </w:p>
    <w:p w14:paraId="4C485414" w14:textId="77777777" w:rsidR="006A23FD" w:rsidRDefault="006A23FD" w:rsidP="006A23FD">
      <w:r>
        <w:t xml:space="preserve">THIS IS A TEST FILE </w:t>
      </w:r>
    </w:p>
    <w:p w14:paraId="0DCE565D" w14:textId="77777777" w:rsidR="006A23FD" w:rsidRDefault="006A23FD" w:rsidP="006A23FD">
      <w:r>
        <w:t xml:space="preserve">THIS IS A TEST FILE </w:t>
      </w:r>
    </w:p>
    <w:p w14:paraId="3FD3F21F" w14:textId="77777777" w:rsidR="006A23FD" w:rsidRDefault="006A23FD" w:rsidP="006A23FD">
      <w:r>
        <w:t xml:space="preserve">THIS IS A TEST FILE </w:t>
      </w:r>
    </w:p>
    <w:p w14:paraId="40FC5BEA" w14:textId="77777777" w:rsidR="006A23FD" w:rsidRDefault="006A23FD" w:rsidP="006A23FD">
      <w:r>
        <w:lastRenderedPageBreak/>
        <w:t xml:space="preserve">THIS IS A TEST FILE </w:t>
      </w:r>
    </w:p>
    <w:p w14:paraId="2C5EF2E1" w14:textId="77777777" w:rsidR="006A23FD" w:rsidRDefault="006A23FD" w:rsidP="006A23FD">
      <w:r>
        <w:t xml:space="preserve">THIS IS A TEST FILE </w:t>
      </w:r>
    </w:p>
    <w:p w14:paraId="51987788" w14:textId="77777777" w:rsidR="006A23FD" w:rsidRDefault="006A23FD" w:rsidP="006A23FD">
      <w:r>
        <w:t xml:space="preserve">THIS IS A TEST FILE </w:t>
      </w:r>
    </w:p>
    <w:p w14:paraId="612E756B" w14:textId="77777777" w:rsidR="006A23FD" w:rsidRDefault="006A23FD" w:rsidP="006A23FD">
      <w:r>
        <w:t xml:space="preserve">THIS IS A TEST FILE </w:t>
      </w:r>
    </w:p>
    <w:p w14:paraId="4E5B81FB" w14:textId="77777777" w:rsidR="006A23FD" w:rsidRDefault="006A23FD" w:rsidP="006A23FD">
      <w:r>
        <w:t xml:space="preserve">THIS IS A TEST FILE </w:t>
      </w:r>
    </w:p>
    <w:p w14:paraId="27965A8B" w14:textId="77777777" w:rsidR="006A23FD" w:rsidRDefault="006A23FD" w:rsidP="006A23FD">
      <w:r>
        <w:t xml:space="preserve">THIS IS A TEST FILE </w:t>
      </w:r>
    </w:p>
    <w:p w14:paraId="4E1C509A" w14:textId="77777777" w:rsidR="006A23FD" w:rsidRDefault="006A23FD" w:rsidP="006A23FD">
      <w:r>
        <w:t xml:space="preserve">THIS IS A TEST FILE </w:t>
      </w:r>
    </w:p>
    <w:p w14:paraId="2F4CF013" w14:textId="77777777" w:rsidR="006A23FD" w:rsidRDefault="006A23FD" w:rsidP="006A23FD">
      <w:r>
        <w:t xml:space="preserve">THIS IS A TEST FILE </w:t>
      </w:r>
    </w:p>
    <w:p w14:paraId="35A2D15C" w14:textId="77777777" w:rsidR="006A23FD" w:rsidRDefault="006A23FD" w:rsidP="006A23FD">
      <w:r>
        <w:t xml:space="preserve">THIS IS A TEST FILE </w:t>
      </w:r>
    </w:p>
    <w:p w14:paraId="424682B3" w14:textId="77777777" w:rsidR="006A23FD" w:rsidRDefault="006A23FD" w:rsidP="006A23FD">
      <w:r>
        <w:t xml:space="preserve">THIS IS A TEST FILE </w:t>
      </w:r>
    </w:p>
    <w:p w14:paraId="2610E36C" w14:textId="77777777" w:rsidR="006A23FD" w:rsidRDefault="006A23FD" w:rsidP="006A23FD">
      <w:r>
        <w:t xml:space="preserve">THIS IS A TEST FILE </w:t>
      </w:r>
    </w:p>
    <w:p w14:paraId="70F16A44" w14:textId="77777777" w:rsidR="006A23FD" w:rsidRDefault="006A23FD" w:rsidP="006A23FD">
      <w:r>
        <w:t xml:space="preserve">THIS IS A TEST FILE </w:t>
      </w:r>
    </w:p>
    <w:p w14:paraId="7886B034" w14:textId="77777777" w:rsidR="006A23FD" w:rsidRDefault="006A23FD" w:rsidP="006A23FD">
      <w:r>
        <w:t xml:space="preserve">THIS IS A TEST FILE </w:t>
      </w:r>
    </w:p>
    <w:p w14:paraId="6222C4AF" w14:textId="77777777" w:rsidR="006A23FD" w:rsidRDefault="006A23FD" w:rsidP="006A23FD">
      <w:r>
        <w:t xml:space="preserve">THIS IS A TEST FILE </w:t>
      </w:r>
    </w:p>
    <w:p w14:paraId="6AE048E9" w14:textId="77777777" w:rsidR="006A23FD" w:rsidRDefault="006A23FD" w:rsidP="006A23FD">
      <w:r>
        <w:t xml:space="preserve">THIS IS A TEST FILE </w:t>
      </w:r>
    </w:p>
    <w:p w14:paraId="3959FC98" w14:textId="77777777" w:rsidR="006A23FD" w:rsidRDefault="006A23FD" w:rsidP="006A23FD">
      <w:r>
        <w:t xml:space="preserve">THIS IS A TEST FILE </w:t>
      </w:r>
    </w:p>
    <w:p w14:paraId="4C3C2710" w14:textId="77777777" w:rsidR="006A23FD" w:rsidRDefault="006A23FD" w:rsidP="006A23FD">
      <w:r>
        <w:t xml:space="preserve">THIS IS A TEST FILE </w:t>
      </w:r>
    </w:p>
    <w:p w14:paraId="3AB37478" w14:textId="77777777" w:rsidR="006A23FD" w:rsidRDefault="006A23FD" w:rsidP="006A23FD">
      <w:r>
        <w:t xml:space="preserve">THIS IS A TEST FILE </w:t>
      </w:r>
    </w:p>
    <w:p w14:paraId="1187E967" w14:textId="77777777" w:rsidR="006A23FD" w:rsidRDefault="006A23FD" w:rsidP="006A23FD">
      <w:r>
        <w:t xml:space="preserve">THIS IS A TEST FILE </w:t>
      </w:r>
    </w:p>
    <w:p w14:paraId="2611C4AC" w14:textId="77777777" w:rsidR="006A23FD" w:rsidRDefault="006A23FD" w:rsidP="006A23FD">
      <w:r>
        <w:t xml:space="preserve">THIS IS A TEST FILE </w:t>
      </w:r>
    </w:p>
    <w:p w14:paraId="12B2D36D" w14:textId="77777777" w:rsidR="006A23FD" w:rsidRDefault="006A23FD" w:rsidP="006A23FD">
      <w:r>
        <w:t xml:space="preserve">THIS IS A TEST FILE </w:t>
      </w:r>
    </w:p>
    <w:p w14:paraId="7165C760" w14:textId="77777777" w:rsidR="006A23FD" w:rsidRDefault="006A23FD" w:rsidP="006A23FD">
      <w:r>
        <w:t xml:space="preserve">THIS IS A TEST FILE </w:t>
      </w:r>
    </w:p>
    <w:p w14:paraId="689E925A" w14:textId="77777777" w:rsidR="006A23FD" w:rsidRDefault="006A23FD" w:rsidP="006A23FD">
      <w:r>
        <w:t xml:space="preserve">THIS IS A TEST FILE </w:t>
      </w:r>
    </w:p>
    <w:p w14:paraId="266176DD" w14:textId="77777777" w:rsidR="006A23FD" w:rsidRDefault="006A23FD" w:rsidP="006A23FD">
      <w:r>
        <w:t xml:space="preserve">THIS IS A TEST FILE </w:t>
      </w:r>
    </w:p>
    <w:p w14:paraId="0419D2E8" w14:textId="77777777" w:rsidR="006A23FD" w:rsidRDefault="006A23FD" w:rsidP="006A23FD">
      <w:r>
        <w:t xml:space="preserve">THIS IS A TEST FILE </w:t>
      </w:r>
    </w:p>
    <w:p w14:paraId="6DBCC0DB" w14:textId="77777777" w:rsidR="006A23FD" w:rsidRDefault="006A23FD" w:rsidP="006A23FD">
      <w:r>
        <w:lastRenderedPageBreak/>
        <w:t xml:space="preserve">THIS IS A TEST FILE </w:t>
      </w:r>
    </w:p>
    <w:p w14:paraId="7D3F82B2" w14:textId="77777777" w:rsidR="006A23FD" w:rsidRPr="006A23FD" w:rsidRDefault="006A23FD" w:rsidP="006A23FD"/>
    <w:p w14:paraId="0885F1A9" w14:textId="77777777" w:rsidR="006A23FD" w:rsidRDefault="006A23FD" w:rsidP="006A23FD">
      <w:r>
        <w:t xml:space="preserve">THIS IS A TEST FILE </w:t>
      </w:r>
    </w:p>
    <w:p w14:paraId="159491C6" w14:textId="77777777" w:rsidR="006A23FD" w:rsidRDefault="006A23FD" w:rsidP="006A23FD">
      <w:r>
        <w:t xml:space="preserve">THIS IS A TEST FILE </w:t>
      </w:r>
    </w:p>
    <w:p w14:paraId="7FA9274D" w14:textId="77777777" w:rsidR="006A23FD" w:rsidRDefault="006A23FD" w:rsidP="006A23FD">
      <w:r>
        <w:t xml:space="preserve">THIS IS A TEST FILE </w:t>
      </w:r>
    </w:p>
    <w:p w14:paraId="1755B507" w14:textId="77777777" w:rsidR="006A23FD" w:rsidRDefault="006A23FD" w:rsidP="006A23FD">
      <w:r>
        <w:t xml:space="preserve">THIS IS A TEST FILE </w:t>
      </w:r>
    </w:p>
    <w:p w14:paraId="4E0E915A" w14:textId="77777777" w:rsidR="006A23FD" w:rsidRDefault="006A23FD" w:rsidP="006A23FD">
      <w:r>
        <w:t xml:space="preserve">THIS IS A TEST FILE </w:t>
      </w:r>
    </w:p>
    <w:p w14:paraId="1FEB124C" w14:textId="77777777" w:rsidR="006A23FD" w:rsidRDefault="006A23FD" w:rsidP="006A23FD">
      <w:r>
        <w:t xml:space="preserve">THIS IS A TEST FILE </w:t>
      </w:r>
    </w:p>
    <w:p w14:paraId="1829B6F8" w14:textId="77777777" w:rsidR="006A23FD" w:rsidRDefault="006A23FD" w:rsidP="006A23FD">
      <w:r>
        <w:t xml:space="preserve">THIS IS A TEST FILE </w:t>
      </w:r>
    </w:p>
    <w:p w14:paraId="135CF4E7" w14:textId="77777777" w:rsidR="006A23FD" w:rsidRDefault="006A23FD" w:rsidP="006A23FD">
      <w:r>
        <w:t xml:space="preserve">THIS IS A TEST FILE </w:t>
      </w:r>
    </w:p>
    <w:p w14:paraId="702C0D38" w14:textId="77777777" w:rsidR="006A23FD" w:rsidRDefault="006A23FD" w:rsidP="006A23FD">
      <w:r>
        <w:t xml:space="preserve">THIS IS A TEST FILE </w:t>
      </w:r>
    </w:p>
    <w:p w14:paraId="65040C3C" w14:textId="77777777" w:rsidR="006A23FD" w:rsidRDefault="006A23FD" w:rsidP="006A23FD">
      <w:r>
        <w:t xml:space="preserve">THIS IS A TEST FILE </w:t>
      </w:r>
    </w:p>
    <w:p w14:paraId="67565367" w14:textId="77777777" w:rsidR="006A23FD" w:rsidRDefault="006A23FD" w:rsidP="006A23FD">
      <w:r>
        <w:t xml:space="preserve">THIS IS A TEST FILE </w:t>
      </w:r>
    </w:p>
    <w:p w14:paraId="75CA8F0D" w14:textId="77777777" w:rsidR="006A23FD" w:rsidRDefault="006A23FD" w:rsidP="006A23FD">
      <w:r>
        <w:t xml:space="preserve">THIS IS A TEST FILE </w:t>
      </w:r>
    </w:p>
    <w:p w14:paraId="76DED07E" w14:textId="77777777" w:rsidR="006A23FD" w:rsidRDefault="006A23FD" w:rsidP="006A23FD">
      <w:r>
        <w:t xml:space="preserve">THIS IS A TEST FILE </w:t>
      </w:r>
    </w:p>
    <w:p w14:paraId="5CF16BD5" w14:textId="77777777" w:rsidR="006A23FD" w:rsidRDefault="006A23FD" w:rsidP="006A23FD">
      <w:r>
        <w:t xml:space="preserve">THIS IS A TEST FILE </w:t>
      </w:r>
    </w:p>
    <w:p w14:paraId="34C2A02C" w14:textId="77777777" w:rsidR="006A23FD" w:rsidRDefault="006A23FD" w:rsidP="006A23FD">
      <w:r>
        <w:t xml:space="preserve">THIS IS A TEST FILE </w:t>
      </w:r>
    </w:p>
    <w:p w14:paraId="29879100" w14:textId="77777777" w:rsidR="006A23FD" w:rsidRDefault="006A23FD" w:rsidP="006A23FD">
      <w:r>
        <w:t xml:space="preserve">THIS IS A TEST FILE </w:t>
      </w:r>
    </w:p>
    <w:p w14:paraId="50D27EBF" w14:textId="77777777" w:rsidR="006A23FD" w:rsidRDefault="006A23FD" w:rsidP="006A23FD">
      <w:r>
        <w:t xml:space="preserve">THIS IS A TEST FILE </w:t>
      </w:r>
    </w:p>
    <w:p w14:paraId="365545BF" w14:textId="77777777" w:rsidR="006A23FD" w:rsidRDefault="006A23FD" w:rsidP="006A23FD">
      <w:r>
        <w:t xml:space="preserve">THIS IS A TEST FILE </w:t>
      </w:r>
    </w:p>
    <w:p w14:paraId="00617A7F" w14:textId="77777777" w:rsidR="006A23FD" w:rsidRDefault="006A23FD" w:rsidP="006A23FD">
      <w:r>
        <w:t xml:space="preserve">THIS IS A TEST FILE </w:t>
      </w:r>
    </w:p>
    <w:p w14:paraId="36A4FFE7" w14:textId="77777777" w:rsidR="006A23FD" w:rsidRDefault="006A23FD" w:rsidP="006A23FD">
      <w:r>
        <w:t xml:space="preserve">THIS IS A TEST FILE </w:t>
      </w:r>
    </w:p>
    <w:p w14:paraId="72FA095F" w14:textId="77777777" w:rsidR="006A23FD" w:rsidRDefault="006A23FD" w:rsidP="006A23FD">
      <w:r>
        <w:t xml:space="preserve">THIS IS A TEST FILE </w:t>
      </w:r>
    </w:p>
    <w:p w14:paraId="7D468289" w14:textId="77777777" w:rsidR="006A23FD" w:rsidRDefault="006A23FD" w:rsidP="006A23FD">
      <w:r>
        <w:t xml:space="preserve">THIS IS A TEST FILE </w:t>
      </w:r>
    </w:p>
    <w:p w14:paraId="150AB9E2" w14:textId="77777777" w:rsidR="006A23FD" w:rsidRDefault="006A23FD" w:rsidP="006A23FD">
      <w:r>
        <w:t xml:space="preserve">THIS IS A TEST FILE </w:t>
      </w:r>
    </w:p>
    <w:p w14:paraId="5789CD2B" w14:textId="77777777" w:rsidR="006A23FD" w:rsidRDefault="006A23FD" w:rsidP="006A23FD">
      <w:r>
        <w:lastRenderedPageBreak/>
        <w:t xml:space="preserve">THIS IS A TEST FILE </w:t>
      </w:r>
    </w:p>
    <w:p w14:paraId="5C90E20E" w14:textId="77777777" w:rsidR="006A23FD" w:rsidRDefault="006A23FD" w:rsidP="006A23FD">
      <w:r>
        <w:t xml:space="preserve">THIS IS A TEST FILE </w:t>
      </w:r>
    </w:p>
    <w:p w14:paraId="3D3D2175" w14:textId="77777777" w:rsidR="006A23FD" w:rsidRDefault="006A23FD" w:rsidP="006A23FD">
      <w:r>
        <w:t xml:space="preserve">THIS IS A TEST FILE </w:t>
      </w:r>
    </w:p>
    <w:p w14:paraId="6D394E55" w14:textId="77777777" w:rsidR="006A23FD" w:rsidRDefault="006A23FD" w:rsidP="006A23FD">
      <w:r>
        <w:t xml:space="preserve">THIS IS A TEST FILE </w:t>
      </w:r>
    </w:p>
    <w:p w14:paraId="4A7F01FF" w14:textId="77777777" w:rsidR="006A23FD" w:rsidRDefault="006A23FD" w:rsidP="006A23FD">
      <w:r>
        <w:t xml:space="preserve">THIS IS A TEST FILE </w:t>
      </w:r>
    </w:p>
    <w:p w14:paraId="057C7BDE" w14:textId="77777777" w:rsidR="006A23FD" w:rsidRDefault="006A23FD" w:rsidP="006A23FD">
      <w:r>
        <w:t xml:space="preserve">THIS IS A TEST FILE </w:t>
      </w:r>
    </w:p>
    <w:p w14:paraId="13A89A2A" w14:textId="77777777" w:rsidR="006A23FD" w:rsidRDefault="006A23FD" w:rsidP="006A23FD">
      <w:r>
        <w:t xml:space="preserve">THIS IS A TEST FILE </w:t>
      </w:r>
    </w:p>
    <w:p w14:paraId="462EFEAC" w14:textId="77777777" w:rsidR="006A23FD" w:rsidRDefault="006A23FD" w:rsidP="006A23FD">
      <w:r>
        <w:t xml:space="preserve">THIS IS A TEST FILE </w:t>
      </w:r>
    </w:p>
    <w:p w14:paraId="13ECD5EB" w14:textId="77777777" w:rsidR="006A23FD" w:rsidRDefault="006A23FD" w:rsidP="006A23FD">
      <w:r>
        <w:t xml:space="preserve">THIS IS A TEST FILE </w:t>
      </w:r>
    </w:p>
    <w:p w14:paraId="7FD74C25" w14:textId="77777777" w:rsidR="006A23FD" w:rsidRDefault="006A23FD" w:rsidP="006A23FD">
      <w:r>
        <w:t xml:space="preserve">THIS IS A TEST FILE </w:t>
      </w:r>
    </w:p>
    <w:p w14:paraId="019114FE" w14:textId="77777777" w:rsidR="006A23FD" w:rsidRDefault="006A23FD" w:rsidP="006A23FD">
      <w:r>
        <w:t xml:space="preserve">THIS IS A TEST FILE </w:t>
      </w:r>
    </w:p>
    <w:p w14:paraId="35DEF6F7" w14:textId="77777777" w:rsidR="006A23FD" w:rsidRDefault="006A23FD" w:rsidP="006A23FD">
      <w:r>
        <w:t xml:space="preserve">THIS IS A TEST FILE </w:t>
      </w:r>
    </w:p>
    <w:p w14:paraId="45B53F64" w14:textId="77777777" w:rsidR="006A23FD" w:rsidRDefault="006A23FD" w:rsidP="006A23FD">
      <w:r>
        <w:t xml:space="preserve">THIS IS A TEST FILE </w:t>
      </w:r>
    </w:p>
    <w:p w14:paraId="554DC694" w14:textId="77777777" w:rsidR="006A23FD" w:rsidRDefault="006A23FD" w:rsidP="006A23FD">
      <w:r>
        <w:t xml:space="preserve">THIS IS A TEST FILE </w:t>
      </w:r>
    </w:p>
    <w:p w14:paraId="23C80125" w14:textId="77777777" w:rsidR="006A23FD" w:rsidRDefault="006A23FD" w:rsidP="006A23FD">
      <w:r>
        <w:t xml:space="preserve">THIS IS A TEST FILE </w:t>
      </w:r>
    </w:p>
    <w:p w14:paraId="4AE0B910" w14:textId="77777777" w:rsidR="006A23FD" w:rsidRDefault="006A23FD" w:rsidP="006A23FD">
      <w:r>
        <w:t xml:space="preserve">THIS IS A TEST FILE </w:t>
      </w:r>
    </w:p>
    <w:p w14:paraId="2A2885BD" w14:textId="77777777" w:rsidR="006A23FD" w:rsidRDefault="006A23FD" w:rsidP="006A23FD">
      <w:r>
        <w:t xml:space="preserve">THIS IS A TEST FILE </w:t>
      </w:r>
    </w:p>
    <w:p w14:paraId="6F9F5EDA" w14:textId="77777777" w:rsidR="006A23FD" w:rsidRDefault="006A23FD" w:rsidP="006A23FD">
      <w:r>
        <w:t xml:space="preserve">THIS IS A TEST FILE </w:t>
      </w:r>
    </w:p>
    <w:p w14:paraId="5006BE11" w14:textId="77777777" w:rsidR="006A23FD" w:rsidRDefault="006A23FD" w:rsidP="006A23FD">
      <w:r>
        <w:t xml:space="preserve">THIS IS A TEST FILE </w:t>
      </w:r>
    </w:p>
    <w:p w14:paraId="2DB6692B" w14:textId="77777777" w:rsidR="006A23FD" w:rsidRDefault="006A23FD" w:rsidP="006A23FD">
      <w:r>
        <w:t xml:space="preserve">THIS IS A TEST FILE </w:t>
      </w:r>
    </w:p>
    <w:p w14:paraId="49ED6C0A" w14:textId="77777777" w:rsidR="006A23FD" w:rsidRPr="006A23FD" w:rsidRDefault="006A23FD" w:rsidP="006A23FD"/>
    <w:p w14:paraId="3456982C" w14:textId="77777777" w:rsidR="006A23FD" w:rsidRDefault="006A23FD" w:rsidP="006A23FD">
      <w:r>
        <w:t xml:space="preserve">THIS IS A TEST FILE </w:t>
      </w:r>
    </w:p>
    <w:p w14:paraId="79188FF8" w14:textId="77777777" w:rsidR="006A23FD" w:rsidRDefault="006A23FD" w:rsidP="006A23FD">
      <w:r>
        <w:t xml:space="preserve">THIS IS A TEST FILE </w:t>
      </w:r>
    </w:p>
    <w:p w14:paraId="3E5821F1" w14:textId="77777777" w:rsidR="006A23FD" w:rsidRDefault="006A23FD" w:rsidP="006A23FD">
      <w:r>
        <w:t xml:space="preserve">THIS IS A TEST FILE </w:t>
      </w:r>
    </w:p>
    <w:p w14:paraId="561AF656" w14:textId="77777777" w:rsidR="006A23FD" w:rsidRDefault="006A23FD" w:rsidP="006A23FD">
      <w:r>
        <w:t xml:space="preserve">THIS IS A TEST FILE </w:t>
      </w:r>
    </w:p>
    <w:p w14:paraId="63692EA3" w14:textId="77777777" w:rsidR="006A23FD" w:rsidRDefault="006A23FD" w:rsidP="006A23FD">
      <w:r>
        <w:lastRenderedPageBreak/>
        <w:t xml:space="preserve">THIS IS A TEST FILE </w:t>
      </w:r>
    </w:p>
    <w:p w14:paraId="552F048C" w14:textId="77777777" w:rsidR="006A23FD" w:rsidRDefault="006A23FD" w:rsidP="006A23FD">
      <w:r>
        <w:t xml:space="preserve">THIS IS A TEST FILE </w:t>
      </w:r>
    </w:p>
    <w:p w14:paraId="07CE46D4" w14:textId="77777777" w:rsidR="006A23FD" w:rsidRDefault="006A23FD" w:rsidP="006A23FD">
      <w:r>
        <w:t xml:space="preserve">THIS IS A TEST FILE </w:t>
      </w:r>
    </w:p>
    <w:p w14:paraId="0F7FEFF0" w14:textId="77777777" w:rsidR="006A23FD" w:rsidRDefault="006A23FD" w:rsidP="006A23FD">
      <w:r>
        <w:t xml:space="preserve">THIS IS A TEST FILE </w:t>
      </w:r>
    </w:p>
    <w:p w14:paraId="3A247127" w14:textId="77777777" w:rsidR="006A23FD" w:rsidRDefault="006A23FD" w:rsidP="006A23FD">
      <w:r>
        <w:t xml:space="preserve">THIS IS A TEST FILE </w:t>
      </w:r>
    </w:p>
    <w:p w14:paraId="2315AA07" w14:textId="77777777" w:rsidR="006A23FD" w:rsidRDefault="006A23FD" w:rsidP="006A23FD">
      <w:r>
        <w:t xml:space="preserve">THIS IS A TEST FILE </w:t>
      </w:r>
    </w:p>
    <w:p w14:paraId="1128A59D" w14:textId="77777777" w:rsidR="006A23FD" w:rsidRDefault="006A23FD" w:rsidP="006A23FD">
      <w:r>
        <w:t xml:space="preserve">THIS IS A TEST FILE </w:t>
      </w:r>
    </w:p>
    <w:p w14:paraId="5F662E0F" w14:textId="77777777" w:rsidR="006A23FD" w:rsidRDefault="006A23FD" w:rsidP="006A23FD">
      <w:r>
        <w:t xml:space="preserve">THIS IS A TEST FILE </w:t>
      </w:r>
    </w:p>
    <w:p w14:paraId="6E01CDDD" w14:textId="77777777" w:rsidR="006A23FD" w:rsidRDefault="006A23FD" w:rsidP="006A23FD">
      <w:r>
        <w:t xml:space="preserve">THIS IS A TEST FILE </w:t>
      </w:r>
    </w:p>
    <w:p w14:paraId="56437E03" w14:textId="77777777" w:rsidR="006A23FD" w:rsidRDefault="006A23FD" w:rsidP="006A23FD">
      <w:r>
        <w:t xml:space="preserve">THIS IS A TEST FILE </w:t>
      </w:r>
    </w:p>
    <w:p w14:paraId="76461420" w14:textId="77777777" w:rsidR="006A23FD" w:rsidRDefault="006A23FD" w:rsidP="006A23FD">
      <w:r>
        <w:t xml:space="preserve">THIS IS A TEST FILE </w:t>
      </w:r>
    </w:p>
    <w:p w14:paraId="797F040F" w14:textId="77777777" w:rsidR="006A23FD" w:rsidRDefault="006A23FD" w:rsidP="006A23FD">
      <w:r>
        <w:t xml:space="preserve">THIS IS A TEST FILE </w:t>
      </w:r>
    </w:p>
    <w:p w14:paraId="18CBBE25" w14:textId="77777777" w:rsidR="006A23FD" w:rsidRDefault="006A23FD" w:rsidP="006A23FD">
      <w:r>
        <w:t xml:space="preserve">THIS IS A TEST FILE </w:t>
      </w:r>
    </w:p>
    <w:p w14:paraId="5B4A4D4F" w14:textId="77777777" w:rsidR="006A23FD" w:rsidRDefault="006A23FD" w:rsidP="006A23FD">
      <w:r>
        <w:t xml:space="preserve">THIS IS A TEST FILE </w:t>
      </w:r>
    </w:p>
    <w:p w14:paraId="4C84AE8F" w14:textId="77777777" w:rsidR="006A23FD" w:rsidRDefault="006A23FD" w:rsidP="006A23FD">
      <w:r>
        <w:t xml:space="preserve">THIS IS A TEST FILE </w:t>
      </w:r>
    </w:p>
    <w:p w14:paraId="19297C24" w14:textId="77777777" w:rsidR="006A23FD" w:rsidRDefault="006A23FD" w:rsidP="006A23FD">
      <w:r>
        <w:t xml:space="preserve">THIS IS A TEST FILE </w:t>
      </w:r>
    </w:p>
    <w:p w14:paraId="678C42E6" w14:textId="77777777" w:rsidR="006A23FD" w:rsidRDefault="006A23FD" w:rsidP="006A23FD">
      <w:r>
        <w:t xml:space="preserve">THIS IS A TEST FILE </w:t>
      </w:r>
    </w:p>
    <w:p w14:paraId="0AEF58E2" w14:textId="77777777" w:rsidR="006A23FD" w:rsidRDefault="006A23FD" w:rsidP="006A23FD">
      <w:r>
        <w:t xml:space="preserve">THIS IS A TEST FILE </w:t>
      </w:r>
    </w:p>
    <w:p w14:paraId="1B319C16" w14:textId="77777777" w:rsidR="006A23FD" w:rsidRDefault="006A23FD" w:rsidP="006A23FD">
      <w:r>
        <w:t xml:space="preserve">THIS IS A TEST FILE </w:t>
      </w:r>
    </w:p>
    <w:p w14:paraId="593DC47E" w14:textId="77777777" w:rsidR="006A23FD" w:rsidRDefault="006A23FD" w:rsidP="006A23FD">
      <w:r>
        <w:t xml:space="preserve">THIS IS A TEST FILE </w:t>
      </w:r>
    </w:p>
    <w:p w14:paraId="31A80112" w14:textId="77777777" w:rsidR="006A23FD" w:rsidRDefault="006A23FD" w:rsidP="006A23FD">
      <w:r>
        <w:t xml:space="preserve">THIS IS A TEST FILE </w:t>
      </w:r>
    </w:p>
    <w:p w14:paraId="153DED94" w14:textId="77777777" w:rsidR="006A23FD" w:rsidRDefault="006A23FD" w:rsidP="006A23FD">
      <w:r>
        <w:t xml:space="preserve">THIS IS A TEST FILE </w:t>
      </w:r>
    </w:p>
    <w:p w14:paraId="03CFF8AC" w14:textId="77777777" w:rsidR="006A23FD" w:rsidRDefault="006A23FD" w:rsidP="006A23FD">
      <w:r>
        <w:t xml:space="preserve">THIS IS A TEST FILE </w:t>
      </w:r>
    </w:p>
    <w:p w14:paraId="5C8390E9" w14:textId="77777777" w:rsidR="006A23FD" w:rsidRDefault="006A23FD" w:rsidP="006A23FD">
      <w:r>
        <w:t xml:space="preserve">THIS IS A TEST FILE </w:t>
      </w:r>
    </w:p>
    <w:p w14:paraId="3E5B1DDA" w14:textId="77777777" w:rsidR="006A23FD" w:rsidRDefault="006A23FD" w:rsidP="006A23FD">
      <w:r>
        <w:t xml:space="preserve">THIS IS A TEST FILE </w:t>
      </w:r>
    </w:p>
    <w:p w14:paraId="4894FA8E" w14:textId="77777777" w:rsidR="006A23FD" w:rsidRDefault="006A23FD" w:rsidP="006A23FD">
      <w:r>
        <w:lastRenderedPageBreak/>
        <w:t xml:space="preserve">THIS IS A TEST FILE </w:t>
      </w:r>
    </w:p>
    <w:p w14:paraId="165CE292" w14:textId="77777777" w:rsidR="006A23FD" w:rsidRDefault="006A23FD" w:rsidP="006A23FD">
      <w:r>
        <w:t xml:space="preserve">THIS IS A TEST FILE </w:t>
      </w:r>
    </w:p>
    <w:p w14:paraId="046CAB5F" w14:textId="77777777" w:rsidR="006A23FD" w:rsidRDefault="006A23FD" w:rsidP="006A23FD">
      <w:r>
        <w:t xml:space="preserve">THIS IS A TEST FILE </w:t>
      </w:r>
    </w:p>
    <w:p w14:paraId="57F7150E" w14:textId="77777777" w:rsidR="006A23FD" w:rsidRDefault="006A23FD" w:rsidP="006A23FD">
      <w:r>
        <w:t xml:space="preserve">THIS IS A TEST FILE </w:t>
      </w:r>
    </w:p>
    <w:p w14:paraId="3CEFA71B" w14:textId="77777777" w:rsidR="006A23FD" w:rsidRDefault="006A23FD" w:rsidP="006A23FD">
      <w:r>
        <w:t xml:space="preserve">THIS IS A TEST FILE </w:t>
      </w:r>
    </w:p>
    <w:p w14:paraId="50EA9BA9" w14:textId="77777777" w:rsidR="006A23FD" w:rsidRDefault="006A23FD" w:rsidP="006A23FD">
      <w:r>
        <w:t xml:space="preserve">THIS IS A TEST FILE </w:t>
      </w:r>
    </w:p>
    <w:p w14:paraId="53628EF7" w14:textId="77777777" w:rsidR="006A23FD" w:rsidRDefault="006A23FD" w:rsidP="006A23FD">
      <w:r>
        <w:t xml:space="preserve">THIS IS A TEST FILE </w:t>
      </w:r>
    </w:p>
    <w:p w14:paraId="07137B24" w14:textId="77777777" w:rsidR="006A23FD" w:rsidRDefault="006A23FD" w:rsidP="006A23FD">
      <w:r>
        <w:t xml:space="preserve">THIS IS A TEST FILE </w:t>
      </w:r>
    </w:p>
    <w:p w14:paraId="1167CCA7" w14:textId="77777777" w:rsidR="006A23FD" w:rsidRDefault="006A23FD" w:rsidP="006A23FD">
      <w:r>
        <w:t xml:space="preserve">THIS IS A TEST FILE </w:t>
      </w:r>
    </w:p>
    <w:p w14:paraId="5622DB76" w14:textId="77777777" w:rsidR="006A23FD" w:rsidRDefault="006A23FD" w:rsidP="006A23FD">
      <w:r>
        <w:t xml:space="preserve">THIS IS A TEST FILE </w:t>
      </w:r>
    </w:p>
    <w:p w14:paraId="124A31EF" w14:textId="77777777" w:rsidR="006A23FD" w:rsidRDefault="006A23FD" w:rsidP="006A23FD">
      <w:r>
        <w:t xml:space="preserve">THIS IS A TEST FILE </w:t>
      </w:r>
    </w:p>
    <w:p w14:paraId="436A5F29" w14:textId="77777777" w:rsidR="006A23FD" w:rsidRDefault="006A23FD" w:rsidP="006A23FD">
      <w:r>
        <w:t xml:space="preserve">THIS IS A TEST FILE </w:t>
      </w:r>
    </w:p>
    <w:p w14:paraId="62D190B8" w14:textId="77777777" w:rsidR="006A23FD" w:rsidRDefault="006A23FD" w:rsidP="006A23FD">
      <w:r>
        <w:t xml:space="preserve">THIS IS A TEST FILE </w:t>
      </w:r>
    </w:p>
    <w:p w14:paraId="1CA9C11B" w14:textId="77777777" w:rsidR="006A23FD" w:rsidRDefault="006A23FD" w:rsidP="006A23FD">
      <w:r>
        <w:t xml:space="preserve">THIS IS A TEST FILE </w:t>
      </w:r>
    </w:p>
    <w:p w14:paraId="3761EF9E" w14:textId="77777777" w:rsidR="006A23FD" w:rsidRPr="006A23FD" w:rsidRDefault="006A23FD" w:rsidP="006A23FD"/>
    <w:p w14:paraId="43324CD3" w14:textId="77777777" w:rsidR="006A23FD" w:rsidRDefault="006A23FD" w:rsidP="006A23FD">
      <w:r>
        <w:t xml:space="preserve">THIS IS A TEST FILE </w:t>
      </w:r>
    </w:p>
    <w:p w14:paraId="7BBA1EFA" w14:textId="77777777" w:rsidR="006A23FD" w:rsidRDefault="006A23FD" w:rsidP="006A23FD">
      <w:r>
        <w:t xml:space="preserve">THIS IS A TEST FILE </w:t>
      </w:r>
    </w:p>
    <w:p w14:paraId="2E436557" w14:textId="77777777" w:rsidR="006A23FD" w:rsidRDefault="006A23FD" w:rsidP="006A23FD">
      <w:r>
        <w:t xml:space="preserve">THIS IS A TEST FILE </w:t>
      </w:r>
    </w:p>
    <w:p w14:paraId="6A9392A5" w14:textId="77777777" w:rsidR="006A23FD" w:rsidRDefault="006A23FD" w:rsidP="006A23FD">
      <w:r>
        <w:t xml:space="preserve">THIS IS A TEST FILE </w:t>
      </w:r>
    </w:p>
    <w:p w14:paraId="3A6DAE31" w14:textId="77777777" w:rsidR="006A23FD" w:rsidRDefault="006A23FD" w:rsidP="006A23FD">
      <w:r>
        <w:t xml:space="preserve">THIS IS A TEST FILE </w:t>
      </w:r>
    </w:p>
    <w:p w14:paraId="1CC05702" w14:textId="77777777" w:rsidR="006A23FD" w:rsidRDefault="006A23FD" w:rsidP="006A23FD">
      <w:r>
        <w:t xml:space="preserve">THIS IS A TEST FILE </w:t>
      </w:r>
    </w:p>
    <w:p w14:paraId="19D6ACF7" w14:textId="77777777" w:rsidR="006A23FD" w:rsidRDefault="006A23FD" w:rsidP="006A23FD">
      <w:r>
        <w:t xml:space="preserve">THIS IS A TEST FILE </w:t>
      </w:r>
    </w:p>
    <w:p w14:paraId="5BB62CE9" w14:textId="77777777" w:rsidR="006A23FD" w:rsidRDefault="006A23FD" w:rsidP="006A23FD">
      <w:r>
        <w:t xml:space="preserve">THIS IS A TEST FILE </w:t>
      </w:r>
    </w:p>
    <w:p w14:paraId="76E5D4C9" w14:textId="77777777" w:rsidR="006A23FD" w:rsidRDefault="006A23FD" w:rsidP="006A23FD">
      <w:r>
        <w:t xml:space="preserve">THIS IS A TEST FILE </w:t>
      </w:r>
    </w:p>
    <w:p w14:paraId="6A2123AB" w14:textId="77777777" w:rsidR="006A23FD" w:rsidRDefault="006A23FD" w:rsidP="006A23FD">
      <w:r>
        <w:t xml:space="preserve">THIS IS A TEST FILE </w:t>
      </w:r>
    </w:p>
    <w:p w14:paraId="146252AE" w14:textId="77777777" w:rsidR="006A23FD" w:rsidRDefault="006A23FD" w:rsidP="006A23FD">
      <w:r>
        <w:lastRenderedPageBreak/>
        <w:t xml:space="preserve">THIS IS A TEST FILE </w:t>
      </w:r>
    </w:p>
    <w:p w14:paraId="1B0AA4D8" w14:textId="77777777" w:rsidR="006A23FD" w:rsidRDefault="006A23FD" w:rsidP="006A23FD">
      <w:r>
        <w:t xml:space="preserve">THIS IS A TEST FILE </w:t>
      </w:r>
    </w:p>
    <w:p w14:paraId="0262BED3" w14:textId="77777777" w:rsidR="006A23FD" w:rsidRDefault="006A23FD" w:rsidP="006A23FD">
      <w:r>
        <w:t xml:space="preserve">THIS IS A TEST FILE </w:t>
      </w:r>
    </w:p>
    <w:p w14:paraId="213F5BA7" w14:textId="77777777" w:rsidR="006A23FD" w:rsidRDefault="006A23FD" w:rsidP="006A23FD">
      <w:r>
        <w:t xml:space="preserve">THIS IS A TEST FILE </w:t>
      </w:r>
    </w:p>
    <w:p w14:paraId="16ABD596" w14:textId="77777777" w:rsidR="006A23FD" w:rsidRDefault="006A23FD" w:rsidP="006A23FD">
      <w:r>
        <w:t xml:space="preserve">THIS IS A TEST FILE </w:t>
      </w:r>
    </w:p>
    <w:p w14:paraId="592DA3A6" w14:textId="77777777" w:rsidR="006A23FD" w:rsidRDefault="006A23FD" w:rsidP="006A23FD">
      <w:r>
        <w:t xml:space="preserve">THIS IS A TEST FILE </w:t>
      </w:r>
    </w:p>
    <w:p w14:paraId="46EBEE12" w14:textId="77777777" w:rsidR="006A23FD" w:rsidRDefault="006A23FD" w:rsidP="006A23FD">
      <w:r>
        <w:t xml:space="preserve">THIS IS A TEST FILE </w:t>
      </w:r>
    </w:p>
    <w:p w14:paraId="64190F6A" w14:textId="77777777" w:rsidR="006A23FD" w:rsidRDefault="006A23FD" w:rsidP="006A23FD">
      <w:r>
        <w:t xml:space="preserve">THIS IS A TEST FILE </w:t>
      </w:r>
    </w:p>
    <w:p w14:paraId="30713E69" w14:textId="77777777" w:rsidR="006A23FD" w:rsidRDefault="006A23FD" w:rsidP="006A23FD">
      <w:r>
        <w:t xml:space="preserve">THIS IS A TEST FILE </w:t>
      </w:r>
    </w:p>
    <w:p w14:paraId="03740103" w14:textId="77777777" w:rsidR="006A23FD" w:rsidRDefault="006A23FD" w:rsidP="006A23FD">
      <w:r>
        <w:t xml:space="preserve">THIS IS A TEST FILE </w:t>
      </w:r>
    </w:p>
    <w:p w14:paraId="145792C7" w14:textId="77777777" w:rsidR="006A23FD" w:rsidRDefault="006A23FD" w:rsidP="006A23FD">
      <w:r>
        <w:t xml:space="preserve">THIS IS A TEST FILE </w:t>
      </w:r>
    </w:p>
    <w:p w14:paraId="7EA6A917" w14:textId="77777777" w:rsidR="006A23FD" w:rsidRDefault="006A23FD" w:rsidP="006A23FD">
      <w:r>
        <w:t xml:space="preserve">THIS IS A TEST FILE </w:t>
      </w:r>
    </w:p>
    <w:p w14:paraId="5AB1DE86" w14:textId="77777777" w:rsidR="006A23FD" w:rsidRDefault="006A23FD" w:rsidP="006A23FD">
      <w:r>
        <w:t xml:space="preserve">THIS IS A TEST FILE </w:t>
      </w:r>
    </w:p>
    <w:p w14:paraId="74B2AE97" w14:textId="77777777" w:rsidR="006A23FD" w:rsidRDefault="006A23FD" w:rsidP="006A23FD">
      <w:r>
        <w:t xml:space="preserve">THIS IS A TEST FILE </w:t>
      </w:r>
    </w:p>
    <w:p w14:paraId="05E0D6FD" w14:textId="77777777" w:rsidR="006A23FD" w:rsidRDefault="006A23FD" w:rsidP="006A23FD">
      <w:r>
        <w:t xml:space="preserve">THIS IS A TEST FILE </w:t>
      </w:r>
    </w:p>
    <w:p w14:paraId="1DA44C67" w14:textId="77777777" w:rsidR="006A23FD" w:rsidRDefault="006A23FD" w:rsidP="006A23FD">
      <w:r>
        <w:t xml:space="preserve">THIS IS A TEST FILE </w:t>
      </w:r>
    </w:p>
    <w:p w14:paraId="4313D081" w14:textId="77777777" w:rsidR="006A23FD" w:rsidRDefault="006A23FD" w:rsidP="006A23FD">
      <w:r>
        <w:t xml:space="preserve">THIS IS A TEST FILE </w:t>
      </w:r>
    </w:p>
    <w:p w14:paraId="6A32AA78" w14:textId="77777777" w:rsidR="006A23FD" w:rsidRDefault="006A23FD" w:rsidP="006A23FD">
      <w:r>
        <w:t xml:space="preserve">THIS IS A TEST FILE </w:t>
      </w:r>
    </w:p>
    <w:p w14:paraId="34C2B3FB" w14:textId="77777777" w:rsidR="006A23FD" w:rsidRDefault="006A23FD" w:rsidP="006A23FD">
      <w:r>
        <w:t xml:space="preserve">THIS IS A TEST FILE </w:t>
      </w:r>
    </w:p>
    <w:p w14:paraId="2C7F7DB9" w14:textId="77777777" w:rsidR="006A23FD" w:rsidRDefault="006A23FD" w:rsidP="006A23FD">
      <w:r>
        <w:t xml:space="preserve">THIS IS A TEST FILE </w:t>
      </w:r>
    </w:p>
    <w:p w14:paraId="3206FE5F" w14:textId="77777777" w:rsidR="006A23FD" w:rsidRDefault="006A23FD" w:rsidP="006A23FD">
      <w:r>
        <w:t xml:space="preserve">THIS IS A TEST FILE </w:t>
      </w:r>
    </w:p>
    <w:p w14:paraId="51594605" w14:textId="77777777" w:rsidR="006A23FD" w:rsidRDefault="006A23FD" w:rsidP="006A23FD">
      <w:r>
        <w:t xml:space="preserve">THIS IS A TEST FILE </w:t>
      </w:r>
    </w:p>
    <w:p w14:paraId="68E020E7" w14:textId="77777777" w:rsidR="006A23FD" w:rsidRDefault="006A23FD" w:rsidP="006A23FD">
      <w:r>
        <w:t xml:space="preserve">THIS IS A TEST FILE </w:t>
      </w:r>
    </w:p>
    <w:p w14:paraId="795B3E1E" w14:textId="77777777" w:rsidR="006A23FD" w:rsidRDefault="006A23FD" w:rsidP="006A23FD">
      <w:r>
        <w:t xml:space="preserve">THIS IS A TEST FILE </w:t>
      </w:r>
    </w:p>
    <w:p w14:paraId="3C6AFCEF" w14:textId="77777777" w:rsidR="006A23FD" w:rsidRDefault="006A23FD" w:rsidP="006A23FD">
      <w:r>
        <w:t xml:space="preserve">THIS IS A TEST FILE </w:t>
      </w:r>
    </w:p>
    <w:p w14:paraId="6F76365C" w14:textId="77777777" w:rsidR="006A23FD" w:rsidRDefault="006A23FD" w:rsidP="006A23FD">
      <w:r>
        <w:lastRenderedPageBreak/>
        <w:t xml:space="preserve">THIS IS A TEST FILE </w:t>
      </w:r>
    </w:p>
    <w:p w14:paraId="251069F3" w14:textId="77777777" w:rsidR="006A23FD" w:rsidRDefault="006A23FD" w:rsidP="006A23FD">
      <w:r>
        <w:t xml:space="preserve">THIS IS A TEST FILE </w:t>
      </w:r>
    </w:p>
    <w:p w14:paraId="01BD52F1" w14:textId="77777777" w:rsidR="006A23FD" w:rsidRDefault="006A23FD" w:rsidP="006A23FD">
      <w:r>
        <w:t xml:space="preserve">THIS IS A TEST FILE </w:t>
      </w:r>
    </w:p>
    <w:p w14:paraId="57239BDA" w14:textId="77777777" w:rsidR="006A23FD" w:rsidRDefault="006A23FD" w:rsidP="006A23FD">
      <w:r>
        <w:t xml:space="preserve">THIS IS A TEST FILE </w:t>
      </w:r>
    </w:p>
    <w:p w14:paraId="0C1ECBCC" w14:textId="77777777" w:rsidR="006A23FD" w:rsidRDefault="006A23FD" w:rsidP="006A23FD">
      <w:r>
        <w:t xml:space="preserve">THIS IS A TEST FILE </w:t>
      </w:r>
    </w:p>
    <w:p w14:paraId="147D142C" w14:textId="77777777" w:rsidR="006A23FD" w:rsidRDefault="006A23FD" w:rsidP="006A23FD">
      <w:r>
        <w:t xml:space="preserve">THIS IS A TEST FILE </w:t>
      </w:r>
    </w:p>
    <w:p w14:paraId="1D7BA544" w14:textId="77777777" w:rsidR="006A23FD" w:rsidRDefault="006A23FD" w:rsidP="006A23FD">
      <w:r>
        <w:t xml:space="preserve">THIS IS A TEST FILE </w:t>
      </w:r>
    </w:p>
    <w:p w14:paraId="2B7FEDE8" w14:textId="77777777" w:rsidR="006A23FD" w:rsidRDefault="006A23FD" w:rsidP="006A23FD">
      <w:r>
        <w:t xml:space="preserve">THIS IS A TEST FILE </w:t>
      </w:r>
    </w:p>
    <w:p w14:paraId="65D6ACB4" w14:textId="77777777" w:rsidR="006A23FD" w:rsidRPr="006A23FD" w:rsidRDefault="006A23FD" w:rsidP="006A23FD"/>
    <w:p w14:paraId="77AC63E8" w14:textId="77777777" w:rsidR="006A23FD" w:rsidRDefault="006A23FD" w:rsidP="006A23FD">
      <w:r>
        <w:t xml:space="preserve">THIS IS A TEST FILE </w:t>
      </w:r>
    </w:p>
    <w:p w14:paraId="2B81B86A" w14:textId="77777777" w:rsidR="006A23FD" w:rsidRDefault="006A23FD" w:rsidP="006A23FD">
      <w:r>
        <w:t xml:space="preserve">THIS IS A TEST FILE </w:t>
      </w:r>
    </w:p>
    <w:p w14:paraId="2A8C7B2C" w14:textId="77777777" w:rsidR="006A23FD" w:rsidRDefault="006A23FD" w:rsidP="006A23FD">
      <w:r>
        <w:t xml:space="preserve">THIS IS A TEST FILE </w:t>
      </w:r>
    </w:p>
    <w:p w14:paraId="6A5E1775" w14:textId="77777777" w:rsidR="006A23FD" w:rsidRDefault="006A23FD" w:rsidP="006A23FD">
      <w:r>
        <w:t xml:space="preserve">THIS IS A TEST FILE </w:t>
      </w:r>
    </w:p>
    <w:p w14:paraId="36B6C07E" w14:textId="77777777" w:rsidR="006A23FD" w:rsidRDefault="006A23FD" w:rsidP="006A23FD">
      <w:r>
        <w:t xml:space="preserve">THIS IS A TEST FILE </w:t>
      </w:r>
    </w:p>
    <w:p w14:paraId="1C036536" w14:textId="77777777" w:rsidR="006A23FD" w:rsidRDefault="006A23FD" w:rsidP="006A23FD">
      <w:r>
        <w:t xml:space="preserve">THIS IS A TEST FILE </w:t>
      </w:r>
    </w:p>
    <w:p w14:paraId="494E8E60" w14:textId="77777777" w:rsidR="006A23FD" w:rsidRDefault="006A23FD" w:rsidP="006A23FD">
      <w:r>
        <w:t xml:space="preserve">THIS IS A TEST FILE </w:t>
      </w:r>
    </w:p>
    <w:p w14:paraId="65B8D6D5" w14:textId="77777777" w:rsidR="006A23FD" w:rsidRDefault="006A23FD" w:rsidP="006A23FD">
      <w:r>
        <w:t xml:space="preserve">THIS IS A TEST FILE </w:t>
      </w:r>
    </w:p>
    <w:p w14:paraId="7F16A109" w14:textId="77777777" w:rsidR="006A23FD" w:rsidRDefault="006A23FD" w:rsidP="006A23FD">
      <w:r>
        <w:t xml:space="preserve">THIS IS A TEST FILE </w:t>
      </w:r>
    </w:p>
    <w:p w14:paraId="222CD98C" w14:textId="77777777" w:rsidR="006A23FD" w:rsidRDefault="006A23FD" w:rsidP="006A23FD">
      <w:r>
        <w:t xml:space="preserve">THIS IS A TEST FILE </w:t>
      </w:r>
    </w:p>
    <w:p w14:paraId="2DA28C54" w14:textId="77777777" w:rsidR="006A23FD" w:rsidRDefault="006A23FD" w:rsidP="006A23FD">
      <w:r>
        <w:t xml:space="preserve">THIS IS A TEST FILE </w:t>
      </w:r>
    </w:p>
    <w:p w14:paraId="4FEE3C65" w14:textId="77777777" w:rsidR="006A23FD" w:rsidRDefault="006A23FD" w:rsidP="006A23FD">
      <w:r>
        <w:t xml:space="preserve">THIS IS A TEST FILE </w:t>
      </w:r>
    </w:p>
    <w:p w14:paraId="018FCC48" w14:textId="77777777" w:rsidR="006A23FD" w:rsidRDefault="006A23FD" w:rsidP="006A23FD">
      <w:r>
        <w:t xml:space="preserve">THIS IS A TEST FILE </w:t>
      </w:r>
    </w:p>
    <w:p w14:paraId="049C949E" w14:textId="77777777" w:rsidR="006A23FD" w:rsidRDefault="006A23FD" w:rsidP="006A23FD">
      <w:r>
        <w:t xml:space="preserve">THIS IS A TEST FILE </w:t>
      </w:r>
    </w:p>
    <w:p w14:paraId="05FE1631" w14:textId="77777777" w:rsidR="006A23FD" w:rsidRDefault="006A23FD" w:rsidP="006A23FD">
      <w:r>
        <w:t xml:space="preserve">THIS IS A TEST FILE </w:t>
      </w:r>
    </w:p>
    <w:p w14:paraId="7FA61BE3" w14:textId="77777777" w:rsidR="006A23FD" w:rsidRDefault="006A23FD" w:rsidP="006A23FD">
      <w:r>
        <w:t xml:space="preserve">THIS IS A TEST FILE </w:t>
      </w:r>
    </w:p>
    <w:p w14:paraId="2288DC56" w14:textId="77777777" w:rsidR="006A23FD" w:rsidRDefault="006A23FD" w:rsidP="006A23FD">
      <w:r>
        <w:lastRenderedPageBreak/>
        <w:t xml:space="preserve">THIS IS A TEST FILE </w:t>
      </w:r>
    </w:p>
    <w:p w14:paraId="7779A3D5" w14:textId="77777777" w:rsidR="006A23FD" w:rsidRDefault="006A23FD" w:rsidP="006A23FD">
      <w:r>
        <w:t xml:space="preserve">THIS IS A TEST FILE </w:t>
      </w:r>
    </w:p>
    <w:p w14:paraId="108F255B" w14:textId="77777777" w:rsidR="006A23FD" w:rsidRDefault="006A23FD" w:rsidP="006A23FD">
      <w:r>
        <w:t xml:space="preserve">THIS IS A TEST FILE </w:t>
      </w:r>
    </w:p>
    <w:p w14:paraId="5E98DB04" w14:textId="77777777" w:rsidR="006A23FD" w:rsidRDefault="006A23FD" w:rsidP="006A23FD">
      <w:r>
        <w:t xml:space="preserve">THIS IS A TEST FILE </w:t>
      </w:r>
    </w:p>
    <w:p w14:paraId="291702D2" w14:textId="77777777" w:rsidR="006A23FD" w:rsidRDefault="006A23FD" w:rsidP="006A23FD">
      <w:r>
        <w:t xml:space="preserve">THIS IS A TEST FILE </w:t>
      </w:r>
    </w:p>
    <w:p w14:paraId="72D3E803" w14:textId="77777777" w:rsidR="006A23FD" w:rsidRDefault="006A23FD" w:rsidP="006A23FD">
      <w:r>
        <w:t xml:space="preserve">THIS IS A TEST FILE </w:t>
      </w:r>
    </w:p>
    <w:p w14:paraId="46789DFF" w14:textId="77777777" w:rsidR="006A23FD" w:rsidRDefault="006A23FD" w:rsidP="006A23FD">
      <w:r>
        <w:t xml:space="preserve">THIS IS A TEST FILE </w:t>
      </w:r>
    </w:p>
    <w:p w14:paraId="1C52107D" w14:textId="77777777" w:rsidR="006A23FD" w:rsidRDefault="006A23FD" w:rsidP="006A23FD">
      <w:r>
        <w:t xml:space="preserve">THIS IS A TEST FILE </w:t>
      </w:r>
    </w:p>
    <w:p w14:paraId="134F3E84" w14:textId="77777777" w:rsidR="006A23FD" w:rsidRDefault="006A23FD" w:rsidP="006A23FD">
      <w:r>
        <w:t xml:space="preserve">THIS IS A TEST FILE </w:t>
      </w:r>
    </w:p>
    <w:p w14:paraId="621DFCC8" w14:textId="77777777" w:rsidR="006A23FD" w:rsidRDefault="006A23FD" w:rsidP="006A23FD">
      <w:r>
        <w:t xml:space="preserve">THIS IS A TEST FILE </w:t>
      </w:r>
    </w:p>
    <w:p w14:paraId="337772A7" w14:textId="77777777" w:rsidR="006A23FD" w:rsidRDefault="006A23FD" w:rsidP="006A23FD">
      <w:r>
        <w:t xml:space="preserve">THIS IS A TEST FILE </w:t>
      </w:r>
    </w:p>
    <w:p w14:paraId="08763D06" w14:textId="77777777" w:rsidR="006A23FD" w:rsidRDefault="006A23FD" w:rsidP="006A23FD">
      <w:r>
        <w:t xml:space="preserve">THIS IS A TEST FILE </w:t>
      </w:r>
    </w:p>
    <w:p w14:paraId="3B0FC62D" w14:textId="77777777" w:rsidR="006A23FD" w:rsidRDefault="006A23FD" w:rsidP="006A23FD">
      <w:r>
        <w:t xml:space="preserve">THIS IS A TEST FILE </w:t>
      </w:r>
    </w:p>
    <w:p w14:paraId="6732929F" w14:textId="77777777" w:rsidR="006A23FD" w:rsidRDefault="006A23FD" w:rsidP="006A23FD">
      <w:r>
        <w:t xml:space="preserve">THIS IS A TEST FILE </w:t>
      </w:r>
    </w:p>
    <w:p w14:paraId="1A2FDBA5" w14:textId="77777777" w:rsidR="006A23FD" w:rsidRDefault="006A23FD" w:rsidP="006A23FD">
      <w:r>
        <w:t xml:space="preserve">THIS IS A TEST FILE </w:t>
      </w:r>
    </w:p>
    <w:p w14:paraId="390A026A" w14:textId="77777777" w:rsidR="006A23FD" w:rsidRDefault="006A23FD" w:rsidP="006A23FD">
      <w:r>
        <w:t xml:space="preserve">THIS IS A TEST FILE </w:t>
      </w:r>
    </w:p>
    <w:p w14:paraId="500B5C32" w14:textId="77777777" w:rsidR="006A23FD" w:rsidRDefault="006A23FD" w:rsidP="006A23FD">
      <w:r>
        <w:t xml:space="preserve">THIS IS A TEST FILE </w:t>
      </w:r>
    </w:p>
    <w:p w14:paraId="5EDCD323" w14:textId="77777777" w:rsidR="006A23FD" w:rsidRDefault="006A23FD" w:rsidP="006A23FD">
      <w:r>
        <w:t xml:space="preserve">THIS IS A TEST FILE </w:t>
      </w:r>
    </w:p>
    <w:p w14:paraId="589CD1E9" w14:textId="77777777" w:rsidR="006A23FD" w:rsidRDefault="006A23FD" w:rsidP="006A23FD">
      <w:r>
        <w:t xml:space="preserve">THIS IS A TEST FILE </w:t>
      </w:r>
    </w:p>
    <w:p w14:paraId="132DBC93" w14:textId="77777777" w:rsidR="006A23FD" w:rsidRDefault="006A23FD" w:rsidP="006A23FD">
      <w:r>
        <w:t xml:space="preserve">THIS IS A TEST FILE </w:t>
      </w:r>
    </w:p>
    <w:p w14:paraId="5CA82094" w14:textId="77777777" w:rsidR="006A23FD" w:rsidRDefault="006A23FD" w:rsidP="006A23FD">
      <w:r>
        <w:t xml:space="preserve">THIS IS A TEST FILE </w:t>
      </w:r>
    </w:p>
    <w:p w14:paraId="38F6AB0D" w14:textId="77777777" w:rsidR="006A23FD" w:rsidRDefault="006A23FD" w:rsidP="006A23FD">
      <w:r>
        <w:t xml:space="preserve">THIS IS A TEST FILE </w:t>
      </w:r>
    </w:p>
    <w:p w14:paraId="6A0CF107" w14:textId="77777777" w:rsidR="006A23FD" w:rsidRDefault="006A23FD" w:rsidP="006A23FD">
      <w:r>
        <w:t xml:space="preserve">THIS IS A TEST FILE </w:t>
      </w:r>
    </w:p>
    <w:p w14:paraId="0D879B8C" w14:textId="77777777" w:rsidR="006A23FD" w:rsidRDefault="006A23FD" w:rsidP="006A23FD">
      <w:r>
        <w:t xml:space="preserve">THIS IS A TEST FILE </w:t>
      </w:r>
    </w:p>
    <w:p w14:paraId="266702F5" w14:textId="77777777" w:rsidR="006A23FD" w:rsidRDefault="006A23FD" w:rsidP="006A23FD">
      <w:r>
        <w:t xml:space="preserve">THIS IS A TEST FILE </w:t>
      </w:r>
    </w:p>
    <w:p w14:paraId="58E93437" w14:textId="77777777" w:rsidR="006A23FD" w:rsidRDefault="006A23FD" w:rsidP="006A23FD">
      <w:r>
        <w:lastRenderedPageBreak/>
        <w:t xml:space="preserve">THIS IS A TEST FILE </w:t>
      </w:r>
    </w:p>
    <w:p w14:paraId="0584F933" w14:textId="77777777" w:rsidR="006A23FD" w:rsidRDefault="006A23FD" w:rsidP="006A23FD">
      <w:r>
        <w:t xml:space="preserve">THIS IS A TEST FILE </w:t>
      </w:r>
    </w:p>
    <w:p w14:paraId="5958DD7C" w14:textId="77777777" w:rsidR="006A23FD" w:rsidRPr="006A23FD" w:rsidRDefault="006A23FD" w:rsidP="006A23FD"/>
    <w:p w14:paraId="4135D495" w14:textId="77777777" w:rsidR="006A23FD" w:rsidRDefault="006A23FD" w:rsidP="006A23FD">
      <w:r>
        <w:t xml:space="preserve">THIS IS A TEST FILE </w:t>
      </w:r>
    </w:p>
    <w:p w14:paraId="49293F9B" w14:textId="77777777" w:rsidR="006A23FD" w:rsidRDefault="006A23FD" w:rsidP="006A23FD">
      <w:r>
        <w:t xml:space="preserve">THIS IS A TEST FILE </w:t>
      </w:r>
    </w:p>
    <w:p w14:paraId="4E79F13A" w14:textId="77777777" w:rsidR="006A23FD" w:rsidRDefault="006A23FD" w:rsidP="006A23FD">
      <w:r>
        <w:t xml:space="preserve">THIS IS A TEST FILE </w:t>
      </w:r>
    </w:p>
    <w:p w14:paraId="372828B2" w14:textId="77777777" w:rsidR="006A23FD" w:rsidRDefault="006A23FD" w:rsidP="006A23FD">
      <w:r>
        <w:t xml:space="preserve">THIS IS A TEST FILE </w:t>
      </w:r>
    </w:p>
    <w:p w14:paraId="1AADFA5A" w14:textId="77777777" w:rsidR="006A23FD" w:rsidRDefault="006A23FD" w:rsidP="006A23FD">
      <w:r>
        <w:t xml:space="preserve">THIS IS A TEST FILE </w:t>
      </w:r>
    </w:p>
    <w:p w14:paraId="1F69FF53" w14:textId="77777777" w:rsidR="006A23FD" w:rsidRDefault="006A23FD" w:rsidP="006A23FD">
      <w:r>
        <w:t xml:space="preserve">THIS IS A TEST FILE </w:t>
      </w:r>
    </w:p>
    <w:p w14:paraId="4074E892" w14:textId="77777777" w:rsidR="006A23FD" w:rsidRDefault="006A23FD" w:rsidP="006A23FD">
      <w:r>
        <w:t xml:space="preserve">THIS IS A TEST FILE </w:t>
      </w:r>
    </w:p>
    <w:p w14:paraId="600B0593" w14:textId="77777777" w:rsidR="006A23FD" w:rsidRDefault="006A23FD" w:rsidP="006A23FD">
      <w:r>
        <w:t xml:space="preserve">THIS IS A TEST FILE </w:t>
      </w:r>
    </w:p>
    <w:p w14:paraId="21E1BEC2" w14:textId="77777777" w:rsidR="006A23FD" w:rsidRDefault="006A23FD" w:rsidP="006A23FD">
      <w:r>
        <w:t xml:space="preserve">THIS IS A TEST FILE </w:t>
      </w:r>
    </w:p>
    <w:p w14:paraId="6C5FD098" w14:textId="77777777" w:rsidR="006A23FD" w:rsidRDefault="006A23FD" w:rsidP="006A23FD">
      <w:r>
        <w:t xml:space="preserve">THIS IS A TEST FILE </w:t>
      </w:r>
    </w:p>
    <w:p w14:paraId="32D2594C" w14:textId="77777777" w:rsidR="006A23FD" w:rsidRDefault="006A23FD" w:rsidP="006A23FD">
      <w:r>
        <w:t xml:space="preserve">THIS IS A TEST FILE </w:t>
      </w:r>
    </w:p>
    <w:p w14:paraId="4AB878AC" w14:textId="77777777" w:rsidR="006A23FD" w:rsidRDefault="006A23FD" w:rsidP="006A23FD">
      <w:r>
        <w:t xml:space="preserve">THIS IS A TEST FILE </w:t>
      </w:r>
    </w:p>
    <w:p w14:paraId="21FA43F0" w14:textId="77777777" w:rsidR="006A23FD" w:rsidRDefault="006A23FD" w:rsidP="006A23FD">
      <w:r>
        <w:t xml:space="preserve">THIS IS A TEST FILE </w:t>
      </w:r>
    </w:p>
    <w:p w14:paraId="190D25C8" w14:textId="77777777" w:rsidR="006A23FD" w:rsidRDefault="006A23FD" w:rsidP="006A23FD">
      <w:r>
        <w:t xml:space="preserve">THIS IS A TEST FILE </w:t>
      </w:r>
    </w:p>
    <w:p w14:paraId="286F2A19" w14:textId="77777777" w:rsidR="006A23FD" w:rsidRDefault="006A23FD" w:rsidP="006A23FD">
      <w:r>
        <w:t xml:space="preserve">THIS IS A TEST FILE </w:t>
      </w:r>
    </w:p>
    <w:p w14:paraId="4BAEBCA6" w14:textId="77777777" w:rsidR="006A23FD" w:rsidRDefault="006A23FD" w:rsidP="006A23FD">
      <w:r>
        <w:t xml:space="preserve">THIS IS A TEST FILE </w:t>
      </w:r>
    </w:p>
    <w:p w14:paraId="098815A8" w14:textId="77777777" w:rsidR="006A23FD" w:rsidRDefault="006A23FD" w:rsidP="006A23FD">
      <w:r>
        <w:t xml:space="preserve">THIS IS A TEST FILE </w:t>
      </w:r>
    </w:p>
    <w:p w14:paraId="44B39058" w14:textId="77777777" w:rsidR="006A23FD" w:rsidRDefault="006A23FD" w:rsidP="006A23FD">
      <w:r>
        <w:t xml:space="preserve">THIS IS A TEST FILE </w:t>
      </w:r>
    </w:p>
    <w:p w14:paraId="37B5504B" w14:textId="77777777" w:rsidR="006A23FD" w:rsidRDefault="006A23FD" w:rsidP="006A23FD">
      <w:r>
        <w:t xml:space="preserve">THIS IS A TEST FILE </w:t>
      </w:r>
    </w:p>
    <w:p w14:paraId="41D61C4C" w14:textId="77777777" w:rsidR="006A23FD" w:rsidRDefault="006A23FD" w:rsidP="006A23FD">
      <w:r>
        <w:t xml:space="preserve">THIS IS A TEST FILE </w:t>
      </w:r>
    </w:p>
    <w:p w14:paraId="4E085B49" w14:textId="77777777" w:rsidR="006A23FD" w:rsidRDefault="006A23FD" w:rsidP="006A23FD">
      <w:r>
        <w:t xml:space="preserve">THIS IS A TEST FILE </w:t>
      </w:r>
    </w:p>
    <w:p w14:paraId="31A2EAE5" w14:textId="77777777" w:rsidR="006A23FD" w:rsidRDefault="006A23FD" w:rsidP="006A23FD">
      <w:r>
        <w:t xml:space="preserve">THIS IS A TEST FILE </w:t>
      </w:r>
    </w:p>
    <w:p w14:paraId="521A11D5" w14:textId="77777777" w:rsidR="006A23FD" w:rsidRDefault="006A23FD" w:rsidP="006A23FD">
      <w:r>
        <w:lastRenderedPageBreak/>
        <w:t xml:space="preserve">THIS IS A TEST FILE </w:t>
      </w:r>
    </w:p>
    <w:p w14:paraId="4D2AEC86" w14:textId="77777777" w:rsidR="006A23FD" w:rsidRDefault="006A23FD" w:rsidP="006A23FD">
      <w:r>
        <w:t xml:space="preserve">THIS IS A TEST FILE </w:t>
      </w:r>
    </w:p>
    <w:p w14:paraId="02C0A9D9" w14:textId="77777777" w:rsidR="006A23FD" w:rsidRDefault="006A23FD" w:rsidP="006A23FD">
      <w:r>
        <w:t xml:space="preserve">THIS IS A TEST FILE </w:t>
      </w:r>
    </w:p>
    <w:p w14:paraId="3440A327" w14:textId="77777777" w:rsidR="006A23FD" w:rsidRDefault="006A23FD" w:rsidP="006A23FD">
      <w:r>
        <w:t xml:space="preserve">THIS IS A TEST FILE </w:t>
      </w:r>
    </w:p>
    <w:p w14:paraId="2EBFE74A" w14:textId="77777777" w:rsidR="006A23FD" w:rsidRDefault="006A23FD" w:rsidP="006A23FD">
      <w:r>
        <w:t xml:space="preserve">THIS IS A TEST FILE </w:t>
      </w:r>
    </w:p>
    <w:p w14:paraId="1318BD61" w14:textId="77777777" w:rsidR="006A23FD" w:rsidRDefault="006A23FD" w:rsidP="006A23FD">
      <w:r>
        <w:t xml:space="preserve">THIS IS A TEST FILE </w:t>
      </w:r>
    </w:p>
    <w:p w14:paraId="3725EE42" w14:textId="77777777" w:rsidR="006A23FD" w:rsidRDefault="006A23FD" w:rsidP="006A23FD">
      <w:r>
        <w:t xml:space="preserve">THIS IS A TEST FILE </w:t>
      </w:r>
    </w:p>
    <w:p w14:paraId="45322069" w14:textId="77777777" w:rsidR="006A23FD" w:rsidRDefault="006A23FD" w:rsidP="006A23FD">
      <w:r>
        <w:t xml:space="preserve">THIS IS A TEST FILE </w:t>
      </w:r>
    </w:p>
    <w:p w14:paraId="2F122C18" w14:textId="77777777" w:rsidR="006A23FD" w:rsidRDefault="006A23FD" w:rsidP="006A23FD">
      <w:r>
        <w:t xml:space="preserve">THIS IS A TEST FILE </w:t>
      </w:r>
    </w:p>
    <w:p w14:paraId="6732674A" w14:textId="77777777" w:rsidR="006A23FD" w:rsidRDefault="006A23FD" w:rsidP="006A23FD">
      <w:r>
        <w:t xml:space="preserve">THIS IS A TEST FILE </w:t>
      </w:r>
    </w:p>
    <w:p w14:paraId="13B1622B" w14:textId="77777777" w:rsidR="006A23FD" w:rsidRDefault="006A23FD" w:rsidP="006A23FD">
      <w:r>
        <w:t xml:space="preserve">THIS IS A TEST FILE </w:t>
      </w:r>
    </w:p>
    <w:p w14:paraId="170FCEC2" w14:textId="77777777" w:rsidR="006A23FD" w:rsidRDefault="006A23FD" w:rsidP="006A23FD">
      <w:r>
        <w:t xml:space="preserve">THIS IS A TEST FILE </w:t>
      </w:r>
    </w:p>
    <w:p w14:paraId="547BB8B9" w14:textId="77777777" w:rsidR="006A23FD" w:rsidRDefault="006A23FD" w:rsidP="006A23FD">
      <w:r>
        <w:t xml:space="preserve">THIS IS A TEST FILE </w:t>
      </w:r>
    </w:p>
    <w:p w14:paraId="296A7FA7" w14:textId="77777777" w:rsidR="006A23FD" w:rsidRDefault="006A23FD" w:rsidP="006A23FD">
      <w:r>
        <w:t xml:space="preserve">THIS IS A TEST FILE </w:t>
      </w:r>
    </w:p>
    <w:p w14:paraId="75AFF977" w14:textId="77777777" w:rsidR="006A23FD" w:rsidRDefault="006A23FD" w:rsidP="006A23FD">
      <w:r>
        <w:t xml:space="preserve">THIS IS A TEST FILE </w:t>
      </w:r>
    </w:p>
    <w:p w14:paraId="7B02353A" w14:textId="77777777" w:rsidR="006A23FD" w:rsidRDefault="006A23FD" w:rsidP="006A23FD">
      <w:r>
        <w:t xml:space="preserve">THIS IS A TEST FILE </w:t>
      </w:r>
    </w:p>
    <w:p w14:paraId="1EC0DA99" w14:textId="77777777" w:rsidR="006A23FD" w:rsidRDefault="006A23FD" w:rsidP="006A23FD">
      <w:r>
        <w:t xml:space="preserve">THIS IS A TEST FILE </w:t>
      </w:r>
    </w:p>
    <w:p w14:paraId="678EE20B" w14:textId="77777777" w:rsidR="006A23FD" w:rsidRDefault="006A23FD" w:rsidP="006A23FD">
      <w:r>
        <w:t xml:space="preserve">THIS IS A TEST FILE </w:t>
      </w:r>
    </w:p>
    <w:p w14:paraId="6F829E41" w14:textId="77777777" w:rsidR="006A23FD" w:rsidRDefault="006A23FD" w:rsidP="006A23FD">
      <w:r>
        <w:t xml:space="preserve">THIS IS A TEST FILE </w:t>
      </w:r>
    </w:p>
    <w:p w14:paraId="00FE10CA" w14:textId="77777777" w:rsidR="006A23FD" w:rsidRDefault="006A23FD" w:rsidP="006A23FD">
      <w:r>
        <w:t xml:space="preserve">THIS IS A TEST FILE </w:t>
      </w:r>
    </w:p>
    <w:p w14:paraId="2DD6BB86" w14:textId="77777777" w:rsidR="006A23FD" w:rsidRDefault="006A23FD" w:rsidP="006A23FD">
      <w:r>
        <w:t xml:space="preserve">THIS IS A TEST FILE </w:t>
      </w:r>
    </w:p>
    <w:p w14:paraId="21E4C89E" w14:textId="77777777" w:rsidR="006A23FD" w:rsidRPr="006A23FD" w:rsidRDefault="006A23FD" w:rsidP="006A23FD"/>
    <w:p w14:paraId="60F11892" w14:textId="77777777" w:rsidR="006A23FD" w:rsidRDefault="006A23FD" w:rsidP="006A23FD">
      <w:r>
        <w:t xml:space="preserve">THIS IS A TEST FILE </w:t>
      </w:r>
    </w:p>
    <w:p w14:paraId="1C487FF5" w14:textId="77777777" w:rsidR="006A23FD" w:rsidRDefault="006A23FD" w:rsidP="006A23FD">
      <w:r>
        <w:t xml:space="preserve">THIS IS A TEST FILE </w:t>
      </w:r>
    </w:p>
    <w:p w14:paraId="24618CCF" w14:textId="77777777" w:rsidR="006A23FD" w:rsidRDefault="006A23FD" w:rsidP="006A23FD">
      <w:r>
        <w:t xml:space="preserve">THIS IS A TEST FILE </w:t>
      </w:r>
    </w:p>
    <w:p w14:paraId="4D639A85" w14:textId="77777777" w:rsidR="006A23FD" w:rsidRDefault="006A23FD" w:rsidP="006A23FD">
      <w:r>
        <w:lastRenderedPageBreak/>
        <w:t xml:space="preserve">THIS IS A TEST FILE </w:t>
      </w:r>
    </w:p>
    <w:p w14:paraId="012BB870" w14:textId="77777777" w:rsidR="006A23FD" w:rsidRDefault="006A23FD" w:rsidP="006A23FD">
      <w:r>
        <w:t xml:space="preserve">THIS IS A TEST FILE </w:t>
      </w:r>
    </w:p>
    <w:p w14:paraId="054F452E" w14:textId="77777777" w:rsidR="006A23FD" w:rsidRDefault="006A23FD" w:rsidP="006A23FD">
      <w:r>
        <w:t xml:space="preserve">THIS IS A TEST FILE </w:t>
      </w:r>
    </w:p>
    <w:p w14:paraId="4D1DBACC" w14:textId="77777777" w:rsidR="006A23FD" w:rsidRDefault="006A23FD" w:rsidP="006A23FD">
      <w:r>
        <w:t xml:space="preserve">THIS IS A TEST FILE </w:t>
      </w:r>
    </w:p>
    <w:p w14:paraId="0893F538" w14:textId="77777777" w:rsidR="006A23FD" w:rsidRDefault="006A23FD" w:rsidP="006A23FD">
      <w:r>
        <w:t xml:space="preserve">THIS IS A TEST FILE </w:t>
      </w:r>
    </w:p>
    <w:p w14:paraId="2F33160C" w14:textId="77777777" w:rsidR="006A23FD" w:rsidRDefault="006A23FD" w:rsidP="006A23FD">
      <w:r>
        <w:t xml:space="preserve">THIS IS A TEST FILE </w:t>
      </w:r>
    </w:p>
    <w:p w14:paraId="55E1A6BF" w14:textId="77777777" w:rsidR="006A23FD" w:rsidRDefault="006A23FD" w:rsidP="006A23FD">
      <w:r>
        <w:t xml:space="preserve">THIS IS A TEST FILE </w:t>
      </w:r>
    </w:p>
    <w:p w14:paraId="4CC6C5CD" w14:textId="77777777" w:rsidR="006A23FD" w:rsidRDefault="006A23FD" w:rsidP="006A23FD">
      <w:r>
        <w:t xml:space="preserve">THIS IS A TEST FILE </w:t>
      </w:r>
    </w:p>
    <w:p w14:paraId="009F3034" w14:textId="77777777" w:rsidR="006A23FD" w:rsidRDefault="006A23FD" w:rsidP="006A23FD">
      <w:r>
        <w:t xml:space="preserve">THIS IS A TEST FILE </w:t>
      </w:r>
    </w:p>
    <w:p w14:paraId="7608EF7D" w14:textId="77777777" w:rsidR="006A23FD" w:rsidRDefault="006A23FD" w:rsidP="006A23FD">
      <w:r>
        <w:t xml:space="preserve">THIS IS A TEST FILE </w:t>
      </w:r>
    </w:p>
    <w:p w14:paraId="4FD87BE2" w14:textId="77777777" w:rsidR="006A23FD" w:rsidRDefault="006A23FD" w:rsidP="006A23FD">
      <w:r>
        <w:t xml:space="preserve">THIS IS A TEST FILE </w:t>
      </w:r>
    </w:p>
    <w:p w14:paraId="3F155AA7" w14:textId="77777777" w:rsidR="006A23FD" w:rsidRDefault="006A23FD" w:rsidP="006A23FD">
      <w:r>
        <w:t xml:space="preserve">THIS IS A TEST FILE </w:t>
      </w:r>
    </w:p>
    <w:p w14:paraId="3143926F" w14:textId="77777777" w:rsidR="006A23FD" w:rsidRDefault="006A23FD" w:rsidP="006A23FD">
      <w:r>
        <w:t xml:space="preserve">THIS IS A TEST FILE </w:t>
      </w:r>
    </w:p>
    <w:p w14:paraId="08557708" w14:textId="77777777" w:rsidR="006A23FD" w:rsidRDefault="006A23FD" w:rsidP="006A23FD">
      <w:r>
        <w:t xml:space="preserve">THIS IS A TEST FILE </w:t>
      </w:r>
    </w:p>
    <w:p w14:paraId="51C4250D" w14:textId="77777777" w:rsidR="006A23FD" w:rsidRDefault="006A23FD" w:rsidP="006A23FD">
      <w:r>
        <w:t xml:space="preserve">THIS IS A TEST FILE </w:t>
      </w:r>
    </w:p>
    <w:p w14:paraId="6CCE57EF" w14:textId="77777777" w:rsidR="006A23FD" w:rsidRDefault="006A23FD" w:rsidP="006A23FD">
      <w:r>
        <w:t xml:space="preserve">THIS IS A TEST FILE </w:t>
      </w:r>
    </w:p>
    <w:p w14:paraId="43106176" w14:textId="77777777" w:rsidR="006A23FD" w:rsidRDefault="006A23FD" w:rsidP="006A23FD">
      <w:r>
        <w:t xml:space="preserve">THIS IS A TEST FILE </w:t>
      </w:r>
    </w:p>
    <w:p w14:paraId="6677CC99" w14:textId="77777777" w:rsidR="006A23FD" w:rsidRDefault="006A23FD" w:rsidP="006A23FD">
      <w:r>
        <w:t xml:space="preserve">THIS IS A TEST FILE </w:t>
      </w:r>
    </w:p>
    <w:p w14:paraId="1CF0F688" w14:textId="77777777" w:rsidR="006A23FD" w:rsidRDefault="006A23FD" w:rsidP="006A23FD">
      <w:r>
        <w:t xml:space="preserve">THIS IS A TEST FILE </w:t>
      </w:r>
    </w:p>
    <w:p w14:paraId="632E76ED" w14:textId="77777777" w:rsidR="006A23FD" w:rsidRDefault="006A23FD" w:rsidP="006A23FD">
      <w:r>
        <w:t xml:space="preserve">THIS IS A TEST FILE </w:t>
      </w:r>
    </w:p>
    <w:p w14:paraId="089552CB" w14:textId="77777777" w:rsidR="006A23FD" w:rsidRDefault="006A23FD" w:rsidP="006A23FD">
      <w:r>
        <w:t xml:space="preserve">THIS IS A TEST FILE </w:t>
      </w:r>
    </w:p>
    <w:p w14:paraId="6395F06A" w14:textId="77777777" w:rsidR="006A23FD" w:rsidRDefault="006A23FD" w:rsidP="006A23FD">
      <w:r>
        <w:t xml:space="preserve">THIS IS A TEST FILE </w:t>
      </w:r>
    </w:p>
    <w:p w14:paraId="0A34F4F8" w14:textId="77777777" w:rsidR="006A23FD" w:rsidRDefault="006A23FD" w:rsidP="006A23FD">
      <w:r>
        <w:t xml:space="preserve">THIS IS A TEST FILE </w:t>
      </w:r>
    </w:p>
    <w:p w14:paraId="2CA67522" w14:textId="77777777" w:rsidR="006A23FD" w:rsidRDefault="006A23FD" w:rsidP="006A23FD">
      <w:r>
        <w:t xml:space="preserve">THIS IS A TEST FILE </w:t>
      </w:r>
    </w:p>
    <w:p w14:paraId="08E8652F" w14:textId="77777777" w:rsidR="006A23FD" w:rsidRDefault="006A23FD" w:rsidP="006A23FD">
      <w:r>
        <w:t xml:space="preserve">THIS IS A TEST FILE </w:t>
      </w:r>
    </w:p>
    <w:p w14:paraId="567E68A8" w14:textId="77777777" w:rsidR="006A23FD" w:rsidRDefault="006A23FD" w:rsidP="006A23FD">
      <w:r>
        <w:lastRenderedPageBreak/>
        <w:t xml:space="preserve">THIS IS A TEST FILE </w:t>
      </w:r>
    </w:p>
    <w:p w14:paraId="4A81D1CB" w14:textId="77777777" w:rsidR="006A23FD" w:rsidRDefault="006A23FD" w:rsidP="006A23FD">
      <w:r>
        <w:t xml:space="preserve">THIS IS A TEST FILE </w:t>
      </w:r>
    </w:p>
    <w:p w14:paraId="715A2DA3" w14:textId="77777777" w:rsidR="006A23FD" w:rsidRDefault="006A23FD" w:rsidP="006A23FD">
      <w:r>
        <w:t xml:space="preserve">THIS IS A TEST FILE </w:t>
      </w:r>
    </w:p>
    <w:p w14:paraId="2B95BEB3" w14:textId="77777777" w:rsidR="006A23FD" w:rsidRDefault="006A23FD" w:rsidP="006A23FD">
      <w:r>
        <w:t xml:space="preserve">THIS IS A TEST FILE </w:t>
      </w:r>
    </w:p>
    <w:p w14:paraId="2AC1B5DD" w14:textId="77777777" w:rsidR="006A23FD" w:rsidRDefault="006A23FD" w:rsidP="006A23FD">
      <w:r>
        <w:t xml:space="preserve">THIS IS A TEST FILE </w:t>
      </w:r>
    </w:p>
    <w:p w14:paraId="646ABB25" w14:textId="77777777" w:rsidR="006A23FD" w:rsidRDefault="006A23FD" w:rsidP="006A23FD">
      <w:r>
        <w:t xml:space="preserve">THIS IS A TEST FILE </w:t>
      </w:r>
    </w:p>
    <w:p w14:paraId="6D9A6ECD" w14:textId="77777777" w:rsidR="006A23FD" w:rsidRDefault="006A23FD" w:rsidP="006A23FD">
      <w:r>
        <w:t xml:space="preserve">THIS IS A TEST FILE </w:t>
      </w:r>
    </w:p>
    <w:p w14:paraId="5899B20C" w14:textId="77777777" w:rsidR="006A23FD" w:rsidRDefault="006A23FD" w:rsidP="006A23FD">
      <w:r>
        <w:t xml:space="preserve">THIS IS A TEST FILE </w:t>
      </w:r>
    </w:p>
    <w:p w14:paraId="1B504EB4" w14:textId="77777777" w:rsidR="006A23FD" w:rsidRDefault="006A23FD" w:rsidP="006A23FD">
      <w:r>
        <w:t xml:space="preserve">THIS IS A TEST FILE </w:t>
      </w:r>
    </w:p>
    <w:p w14:paraId="72E808C8" w14:textId="77777777" w:rsidR="006A23FD" w:rsidRDefault="006A23FD" w:rsidP="006A23FD">
      <w:r>
        <w:t xml:space="preserve">THIS IS A TEST FILE </w:t>
      </w:r>
    </w:p>
    <w:p w14:paraId="4AA5E61A" w14:textId="77777777" w:rsidR="006A23FD" w:rsidRDefault="006A23FD" w:rsidP="006A23FD">
      <w:r>
        <w:t xml:space="preserve">THIS IS A TEST FILE </w:t>
      </w:r>
    </w:p>
    <w:p w14:paraId="5979609D" w14:textId="77777777" w:rsidR="006A23FD" w:rsidRDefault="006A23FD" w:rsidP="006A23FD">
      <w:r>
        <w:t xml:space="preserve">THIS IS A TEST FILE </w:t>
      </w:r>
    </w:p>
    <w:p w14:paraId="207C59D4" w14:textId="77777777" w:rsidR="006A23FD" w:rsidRDefault="006A23FD" w:rsidP="006A23FD">
      <w:r>
        <w:t xml:space="preserve">THIS IS A TEST FILE </w:t>
      </w:r>
    </w:p>
    <w:p w14:paraId="5D8ED7FB" w14:textId="77777777" w:rsidR="006A23FD" w:rsidRDefault="006A23FD" w:rsidP="006A23FD">
      <w:r>
        <w:t xml:space="preserve">THIS IS A TEST FILE </w:t>
      </w:r>
    </w:p>
    <w:p w14:paraId="4C009A57" w14:textId="77777777" w:rsidR="006A23FD" w:rsidRDefault="006A23FD" w:rsidP="006A23FD">
      <w:r>
        <w:t xml:space="preserve">THIS IS A TEST FILE </w:t>
      </w:r>
    </w:p>
    <w:p w14:paraId="4E2DD37F" w14:textId="77777777" w:rsidR="006A23FD" w:rsidRPr="006A23FD" w:rsidRDefault="006A23FD" w:rsidP="006A23FD"/>
    <w:p w14:paraId="4F178B73" w14:textId="77777777" w:rsidR="006A23FD" w:rsidRDefault="006A23FD" w:rsidP="006A23FD">
      <w:r>
        <w:t xml:space="preserve">THIS IS A TEST FILE </w:t>
      </w:r>
    </w:p>
    <w:p w14:paraId="554D8C39" w14:textId="77777777" w:rsidR="006A23FD" w:rsidRDefault="006A23FD" w:rsidP="006A23FD">
      <w:r>
        <w:t xml:space="preserve">THIS IS A TEST FILE </w:t>
      </w:r>
    </w:p>
    <w:p w14:paraId="1B09518F" w14:textId="77777777" w:rsidR="006A23FD" w:rsidRDefault="006A23FD" w:rsidP="006A23FD">
      <w:r>
        <w:t xml:space="preserve">THIS IS A TEST FILE </w:t>
      </w:r>
    </w:p>
    <w:p w14:paraId="4F8A8F2C" w14:textId="77777777" w:rsidR="006A23FD" w:rsidRDefault="006A23FD" w:rsidP="006A23FD">
      <w:r>
        <w:t xml:space="preserve">THIS IS A TEST FILE </w:t>
      </w:r>
    </w:p>
    <w:p w14:paraId="11A37BFB" w14:textId="77777777" w:rsidR="006A23FD" w:rsidRDefault="006A23FD" w:rsidP="006A23FD">
      <w:r>
        <w:t xml:space="preserve">THIS IS A TEST FILE </w:t>
      </w:r>
    </w:p>
    <w:p w14:paraId="47D7FC5D" w14:textId="77777777" w:rsidR="006A23FD" w:rsidRDefault="006A23FD" w:rsidP="006A23FD">
      <w:r>
        <w:t xml:space="preserve">THIS IS A TEST FILE </w:t>
      </w:r>
    </w:p>
    <w:p w14:paraId="43F94DC2" w14:textId="77777777" w:rsidR="006A23FD" w:rsidRDefault="006A23FD" w:rsidP="006A23FD">
      <w:r>
        <w:t xml:space="preserve">THIS IS A TEST FILE </w:t>
      </w:r>
    </w:p>
    <w:p w14:paraId="4E28DA60" w14:textId="77777777" w:rsidR="006A23FD" w:rsidRDefault="006A23FD" w:rsidP="006A23FD">
      <w:r>
        <w:t xml:space="preserve">THIS IS A TEST FILE </w:t>
      </w:r>
    </w:p>
    <w:p w14:paraId="104E78FC" w14:textId="77777777" w:rsidR="006A23FD" w:rsidRDefault="006A23FD" w:rsidP="006A23FD">
      <w:r>
        <w:t xml:space="preserve">THIS IS A TEST FILE </w:t>
      </w:r>
    </w:p>
    <w:p w14:paraId="2D840270" w14:textId="77777777" w:rsidR="006A23FD" w:rsidRDefault="006A23FD" w:rsidP="006A23FD">
      <w:r>
        <w:lastRenderedPageBreak/>
        <w:t xml:space="preserve">THIS IS A TEST FILE </w:t>
      </w:r>
    </w:p>
    <w:p w14:paraId="3C5E4094" w14:textId="77777777" w:rsidR="006A23FD" w:rsidRDefault="006A23FD" w:rsidP="006A23FD">
      <w:r>
        <w:t xml:space="preserve">THIS IS A TEST FILE </w:t>
      </w:r>
    </w:p>
    <w:p w14:paraId="06E048F5" w14:textId="77777777" w:rsidR="006A23FD" w:rsidRDefault="006A23FD" w:rsidP="006A23FD">
      <w:r>
        <w:t xml:space="preserve">THIS IS A TEST FILE </w:t>
      </w:r>
    </w:p>
    <w:p w14:paraId="655B94A7" w14:textId="77777777" w:rsidR="006A23FD" w:rsidRDefault="006A23FD" w:rsidP="006A23FD">
      <w:r>
        <w:t xml:space="preserve">THIS IS A TEST FILE </w:t>
      </w:r>
    </w:p>
    <w:p w14:paraId="0562A69C" w14:textId="77777777" w:rsidR="006A23FD" w:rsidRDefault="006A23FD" w:rsidP="006A23FD">
      <w:r>
        <w:t xml:space="preserve">THIS IS A TEST FILE </w:t>
      </w:r>
    </w:p>
    <w:p w14:paraId="349E5D47" w14:textId="77777777" w:rsidR="006A23FD" w:rsidRDefault="006A23FD" w:rsidP="006A23FD">
      <w:r>
        <w:t xml:space="preserve">THIS IS A TEST FILE </w:t>
      </w:r>
    </w:p>
    <w:p w14:paraId="3A6D45E2" w14:textId="77777777" w:rsidR="006A23FD" w:rsidRDefault="006A23FD" w:rsidP="006A23FD">
      <w:r>
        <w:t xml:space="preserve">THIS IS A TEST FILE </w:t>
      </w:r>
    </w:p>
    <w:p w14:paraId="0D1EC7D2" w14:textId="77777777" w:rsidR="006A23FD" w:rsidRDefault="006A23FD" w:rsidP="006A23FD">
      <w:r>
        <w:t xml:space="preserve">THIS IS A TEST FILE </w:t>
      </w:r>
    </w:p>
    <w:p w14:paraId="70E47929" w14:textId="77777777" w:rsidR="006A23FD" w:rsidRDefault="006A23FD" w:rsidP="006A23FD">
      <w:r>
        <w:t xml:space="preserve">THIS IS A TEST FILE </w:t>
      </w:r>
    </w:p>
    <w:p w14:paraId="08090ABE" w14:textId="77777777" w:rsidR="006A23FD" w:rsidRDefault="006A23FD" w:rsidP="006A23FD">
      <w:r>
        <w:t xml:space="preserve">THIS IS A TEST FILE </w:t>
      </w:r>
    </w:p>
    <w:p w14:paraId="5DEDBD6A" w14:textId="77777777" w:rsidR="006A23FD" w:rsidRDefault="006A23FD" w:rsidP="006A23FD">
      <w:r>
        <w:t xml:space="preserve">THIS IS A TEST FILE </w:t>
      </w:r>
    </w:p>
    <w:p w14:paraId="048873A9" w14:textId="77777777" w:rsidR="006A23FD" w:rsidRDefault="006A23FD" w:rsidP="006A23FD">
      <w:r>
        <w:t xml:space="preserve">THIS IS A TEST FILE </w:t>
      </w:r>
    </w:p>
    <w:p w14:paraId="01C9E04F" w14:textId="77777777" w:rsidR="006A23FD" w:rsidRDefault="006A23FD" w:rsidP="006A23FD">
      <w:r>
        <w:t xml:space="preserve">THIS IS A TEST FILE </w:t>
      </w:r>
    </w:p>
    <w:p w14:paraId="38AED5DF" w14:textId="77777777" w:rsidR="006A23FD" w:rsidRDefault="006A23FD" w:rsidP="006A23FD">
      <w:r>
        <w:t xml:space="preserve">THIS IS A TEST FILE </w:t>
      </w:r>
    </w:p>
    <w:p w14:paraId="264F9512" w14:textId="77777777" w:rsidR="006A23FD" w:rsidRDefault="006A23FD" w:rsidP="006A23FD">
      <w:r>
        <w:t xml:space="preserve">THIS IS A TEST FILE </w:t>
      </w:r>
    </w:p>
    <w:p w14:paraId="5616A1D7" w14:textId="77777777" w:rsidR="006A23FD" w:rsidRDefault="006A23FD" w:rsidP="006A23FD">
      <w:r>
        <w:t xml:space="preserve">THIS IS A TEST FILE </w:t>
      </w:r>
    </w:p>
    <w:p w14:paraId="3D4B87D4" w14:textId="77777777" w:rsidR="006A23FD" w:rsidRDefault="006A23FD" w:rsidP="006A23FD">
      <w:r>
        <w:t xml:space="preserve">THIS IS A TEST FILE </w:t>
      </w:r>
    </w:p>
    <w:p w14:paraId="15A697E0" w14:textId="77777777" w:rsidR="006A23FD" w:rsidRDefault="006A23FD" w:rsidP="006A23FD">
      <w:r>
        <w:t xml:space="preserve">THIS IS A TEST FILE </w:t>
      </w:r>
    </w:p>
    <w:p w14:paraId="331D2745" w14:textId="77777777" w:rsidR="006A23FD" w:rsidRDefault="006A23FD" w:rsidP="006A23FD">
      <w:r>
        <w:t xml:space="preserve">THIS IS A TEST FILE </w:t>
      </w:r>
    </w:p>
    <w:p w14:paraId="00785311" w14:textId="77777777" w:rsidR="006A23FD" w:rsidRDefault="006A23FD" w:rsidP="006A23FD">
      <w:r>
        <w:t xml:space="preserve">THIS IS A TEST FILE </w:t>
      </w:r>
    </w:p>
    <w:p w14:paraId="23177437" w14:textId="77777777" w:rsidR="006A23FD" w:rsidRDefault="006A23FD" w:rsidP="006A23FD">
      <w:r>
        <w:t xml:space="preserve">THIS IS A TEST FILE </w:t>
      </w:r>
    </w:p>
    <w:p w14:paraId="55D22EEF" w14:textId="77777777" w:rsidR="006A23FD" w:rsidRDefault="006A23FD" w:rsidP="006A23FD">
      <w:r>
        <w:t xml:space="preserve">THIS IS A TEST FILE </w:t>
      </w:r>
    </w:p>
    <w:p w14:paraId="7B5F5AB4" w14:textId="77777777" w:rsidR="006A23FD" w:rsidRDefault="006A23FD" w:rsidP="006A23FD">
      <w:r>
        <w:t xml:space="preserve">THIS IS A TEST FILE </w:t>
      </w:r>
    </w:p>
    <w:p w14:paraId="1427A5AD" w14:textId="77777777" w:rsidR="006A23FD" w:rsidRDefault="006A23FD" w:rsidP="006A23FD">
      <w:r>
        <w:t xml:space="preserve">THIS IS A TEST FILE </w:t>
      </w:r>
    </w:p>
    <w:p w14:paraId="500BA21B" w14:textId="77777777" w:rsidR="006A23FD" w:rsidRDefault="006A23FD" w:rsidP="006A23FD">
      <w:r>
        <w:t xml:space="preserve">THIS IS A TEST FILE </w:t>
      </w:r>
    </w:p>
    <w:p w14:paraId="6956D1DA" w14:textId="77777777" w:rsidR="006A23FD" w:rsidRDefault="006A23FD" w:rsidP="006A23FD">
      <w:r>
        <w:lastRenderedPageBreak/>
        <w:t xml:space="preserve">THIS IS A TEST FILE </w:t>
      </w:r>
    </w:p>
    <w:p w14:paraId="42BD958D" w14:textId="77777777" w:rsidR="006A23FD" w:rsidRDefault="006A23FD" w:rsidP="006A23FD">
      <w:r>
        <w:t xml:space="preserve">THIS IS A TEST FILE </w:t>
      </w:r>
    </w:p>
    <w:p w14:paraId="7E1F17A3" w14:textId="77777777" w:rsidR="006A23FD" w:rsidRDefault="006A23FD" w:rsidP="006A23FD">
      <w:r>
        <w:t xml:space="preserve">THIS IS A TEST FILE </w:t>
      </w:r>
    </w:p>
    <w:p w14:paraId="09DACB1E" w14:textId="77777777" w:rsidR="006A23FD" w:rsidRDefault="006A23FD" w:rsidP="006A23FD">
      <w:r>
        <w:t xml:space="preserve">THIS IS A TEST FILE </w:t>
      </w:r>
    </w:p>
    <w:p w14:paraId="29AEFDF7" w14:textId="77777777" w:rsidR="006A23FD" w:rsidRDefault="006A23FD" w:rsidP="006A23FD">
      <w:r>
        <w:t xml:space="preserve">THIS IS A TEST FILE </w:t>
      </w:r>
    </w:p>
    <w:p w14:paraId="3951ABD2" w14:textId="77777777" w:rsidR="006A23FD" w:rsidRDefault="006A23FD" w:rsidP="006A23FD">
      <w:r>
        <w:t xml:space="preserve">THIS IS A TEST FILE </w:t>
      </w:r>
    </w:p>
    <w:p w14:paraId="0D396EE2" w14:textId="77777777" w:rsidR="006A23FD" w:rsidRDefault="006A23FD" w:rsidP="006A23FD">
      <w:r>
        <w:t xml:space="preserve">THIS IS A TEST FILE </w:t>
      </w:r>
    </w:p>
    <w:p w14:paraId="6F5F948A" w14:textId="77777777" w:rsidR="006A23FD" w:rsidRDefault="006A23FD" w:rsidP="006A23FD">
      <w:r>
        <w:t xml:space="preserve">THIS IS A TEST FILE </w:t>
      </w:r>
    </w:p>
    <w:p w14:paraId="40D25410" w14:textId="77777777" w:rsidR="006A23FD" w:rsidRDefault="006A23FD" w:rsidP="006A23FD">
      <w:r>
        <w:t xml:space="preserve">THIS IS A TEST FILE </w:t>
      </w:r>
    </w:p>
    <w:p w14:paraId="5FEFD33C" w14:textId="77777777" w:rsidR="006A23FD" w:rsidRPr="006A23FD" w:rsidRDefault="006A23FD" w:rsidP="006A23FD"/>
    <w:p w14:paraId="0E879472" w14:textId="77777777" w:rsidR="006A23FD" w:rsidRDefault="006A23FD" w:rsidP="006A23FD">
      <w:r>
        <w:t xml:space="preserve">THIS IS A TEST FILE </w:t>
      </w:r>
    </w:p>
    <w:p w14:paraId="02567F42" w14:textId="77777777" w:rsidR="006A23FD" w:rsidRDefault="006A23FD" w:rsidP="006A23FD">
      <w:r>
        <w:t xml:space="preserve">THIS IS A TEST FILE </w:t>
      </w:r>
    </w:p>
    <w:p w14:paraId="4B5CB009" w14:textId="77777777" w:rsidR="006A23FD" w:rsidRDefault="006A23FD" w:rsidP="006A23FD">
      <w:r>
        <w:t xml:space="preserve">THIS IS A TEST FILE </w:t>
      </w:r>
    </w:p>
    <w:p w14:paraId="3DDA37CB" w14:textId="77777777" w:rsidR="006A23FD" w:rsidRDefault="006A23FD" w:rsidP="006A23FD">
      <w:r>
        <w:t xml:space="preserve">THIS IS A TEST FILE </w:t>
      </w:r>
    </w:p>
    <w:p w14:paraId="779B2E26" w14:textId="77777777" w:rsidR="006A23FD" w:rsidRDefault="006A23FD" w:rsidP="006A23FD">
      <w:r>
        <w:t xml:space="preserve">THIS IS A TEST FILE </w:t>
      </w:r>
    </w:p>
    <w:p w14:paraId="17466BFB" w14:textId="77777777" w:rsidR="006A23FD" w:rsidRDefault="006A23FD" w:rsidP="006A23FD">
      <w:r>
        <w:t xml:space="preserve">THIS IS A TEST FILE </w:t>
      </w:r>
    </w:p>
    <w:p w14:paraId="03A93F8C" w14:textId="77777777" w:rsidR="006A23FD" w:rsidRDefault="006A23FD" w:rsidP="006A23FD">
      <w:r>
        <w:t xml:space="preserve">THIS IS A TEST FILE </w:t>
      </w:r>
    </w:p>
    <w:p w14:paraId="0EF79CA7" w14:textId="77777777" w:rsidR="006A23FD" w:rsidRDefault="006A23FD" w:rsidP="006A23FD">
      <w:r>
        <w:t xml:space="preserve">THIS IS A TEST FILE </w:t>
      </w:r>
    </w:p>
    <w:p w14:paraId="4C416E63" w14:textId="77777777" w:rsidR="006A23FD" w:rsidRDefault="006A23FD" w:rsidP="006A23FD">
      <w:r>
        <w:t xml:space="preserve">THIS IS A TEST FILE </w:t>
      </w:r>
    </w:p>
    <w:p w14:paraId="05349CE4" w14:textId="77777777" w:rsidR="006A23FD" w:rsidRDefault="006A23FD" w:rsidP="006A23FD">
      <w:r>
        <w:t xml:space="preserve">THIS IS A TEST FILE </w:t>
      </w:r>
    </w:p>
    <w:p w14:paraId="4E7390E6" w14:textId="77777777" w:rsidR="006A23FD" w:rsidRDefault="006A23FD" w:rsidP="006A23FD">
      <w:r>
        <w:t xml:space="preserve">THIS IS A TEST FILE </w:t>
      </w:r>
    </w:p>
    <w:p w14:paraId="428A98A1" w14:textId="77777777" w:rsidR="006A23FD" w:rsidRDefault="006A23FD" w:rsidP="006A23FD">
      <w:r>
        <w:t xml:space="preserve">THIS IS A TEST FILE </w:t>
      </w:r>
    </w:p>
    <w:p w14:paraId="5A0E207E" w14:textId="77777777" w:rsidR="006A23FD" w:rsidRDefault="006A23FD" w:rsidP="006A23FD">
      <w:r>
        <w:t xml:space="preserve">THIS IS A TEST FILE </w:t>
      </w:r>
    </w:p>
    <w:p w14:paraId="6B0170F7" w14:textId="77777777" w:rsidR="006A23FD" w:rsidRDefault="006A23FD" w:rsidP="006A23FD">
      <w:r>
        <w:t xml:space="preserve">THIS IS A TEST FILE </w:t>
      </w:r>
    </w:p>
    <w:p w14:paraId="3157A2DA" w14:textId="77777777" w:rsidR="006A23FD" w:rsidRDefault="006A23FD" w:rsidP="006A23FD">
      <w:r>
        <w:t xml:space="preserve">THIS IS A TEST FILE </w:t>
      </w:r>
    </w:p>
    <w:p w14:paraId="0A0F4710" w14:textId="77777777" w:rsidR="006A23FD" w:rsidRDefault="006A23FD" w:rsidP="006A23FD">
      <w:r>
        <w:lastRenderedPageBreak/>
        <w:t xml:space="preserve">THIS IS A TEST FILE </w:t>
      </w:r>
    </w:p>
    <w:p w14:paraId="0725D754" w14:textId="77777777" w:rsidR="006A23FD" w:rsidRDefault="006A23FD" w:rsidP="006A23FD">
      <w:r>
        <w:t xml:space="preserve">THIS IS A TEST FILE </w:t>
      </w:r>
    </w:p>
    <w:p w14:paraId="51C272ED" w14:textId="77777777" w:rsidR="006A23FD" w:rsidRDefault="006A23FD" w:rsidP="006A23FD">
      <w:r>
        <w:t xml:space="preserve">THIS IS A TEST FILE </w:t>
      </w:r>
    </w:p>
    <w:p w14:paraId="2BBFDDE4" w14:textId="77777777" w:rsidR="006A23FD" w:rsidRDefault="006A23FD" w:rsidP="006A23FD">
      <w:r>
        <w:t xml:space="preserve">THIS IS A TEST FILE </w:t>
      </w:r>
    </w:p>
    <w:p w14:paraId="7AB04DF7" w14:textId="77777777" w:rsidR="006A23FD" w:rsidRDefault="006A23FD" w:rsidP="006A23FD">
      <w:r>
        <w:t xml:space="preserve">THIS IS A TEST FILE </w:t>
      </w:r>
    </w:p>
    <w:p w14:paraId="58ABEA46" w14:textId="77777777" w:rsidR="006A23FD" w:rsidRDefault="006A23FD" w:rsidP="006A23FD">
      <w:r>
        <w:t xml:space="preserve">THIS IS A TEST FILE </w:t>
      </w:r>
    </w:p>
    <w:p w14:paraId="56476ED9" w14:textId="77777777" w:rsidR="006A23FD" w:rsidRDefault="006A23FD" w:rsidP="006A23FD">
      <w:r>
        <w:t xml:space="preserve">THIS IS A TEST FILE </w:t>
      </w:r>
    </w:p>
    <w:p w14:paraId="0D74587F" w14:textId="77777777" w:rsidR="006A23FD" w:rsidRDefault="006A23FD" w:rsidP="006A23FD">
      <w:r>
        <w:t xml:space="preserve">THIS IS A TEST FILE </w:t>
      </w:r>
    </w:p>
    <w:p w14:paraId="4373B590" w14:textId="77777777" w:rsidR="006A23FD" w:rsidRDefault="006A23FD" w:rsidP="006A23FD">
      <w:r>
        <w:t xml:space="preserve">THIS IS A TEST FILE </w:t>
      </w:r>
    </w:p>
    <w:p w14:paraId="49091C58" w14:textId="77777777" w:rsidR="006A23FD" w:rsidRDefault="006A23FD" w:rsidP="006A23FD">
      <w:r>
        <w:t xml:space="preserve">THIS IS A TEST FILE </w:t>
      </w:r>
    </w:p>
    <w:p w14:paraId="7D913D4C" w14:textId="77777777" w:rsidR="006A23FD" w:rsidRDefault="006A23FD" w:rsidP="006A23FD">
      <w:r>
        <w:t xml:space="preserve">THIS IS A TEST FILE </w:t>
      </w:r>
    </w:p>
    <w:p w14:paraId="47E98AF0" w14:textId="77777777" w:rsidR="006A23FD" w:rsidRDefault="006A23FD" w:rsidP="006A23FD">
      <w:r>
        <w:t xml:space="preserve">THIS IS A TEST FILE </w:t>
      </w:r>
    </w:p>
    <w:p w14:paraId="6583FC9E" w14:textId="77777777" w:rsidR="006A23FD" w:rsidRDefault="006A23FD" w:rsidP="006A23FD">
      <w:r>
        <w:t xml:space="preserve">THIS IS A TEST FILE </w:t>
      </w:r>
    </w:p>
    <w:p w14:paraId="137F14AA" w14:textId="77777777" w:rsidR="006A23FD" w:rsidRDefault="006A23FD" w:rsidP="006A23FD">
      <w:r>
        <w:t xml:space="preserve">THIS IS A TEST FILE </w:t>
      </w:r>
    </w:p>
    <w:p w14:paraId="0D487A61" w14:textId="77777777" w:rsidR="006A23FD" w:rsidRDefault="006A23FD" w:rsidP="006A23FD">
      <w:r>
        <w:t xml:space="preserve">THIS IS A TEST FILE </w:t>
      </w:r>
    </w:p>
    <w:p w14:paraId="308B8CB1" w14:textId="77777777" w:rsidR="006A23FD" w:rsidRDefault="006A23FD" w:rsidP="006A23FD">
      <w:r>
        <w:t xml:space="preserve">THIS IS A TEST FILE </w:t>
      </w:r>
    </w:p>
    <w:p w14:paraId="74A137A4" w14:textId="77777777" w:rsidR="006A23FD" w:rsidRDefault="006A23FD" w:rsidP="006A23FD">
      <w:r>
        <w:t xml:space="preserve">THIS IS A TEST FILE </w:t>
      </w:r>
    </w:p>
    <w:p w14:paraId="67E08A82" w14:textId="77777777" w:rsidR="006A23FD" w:rsidRDefault="006A23FD" w:rsidP="006A23FD">
      <w:r>
        <w:t xml:space="preserve">THIS IS A TEST FILE </w:t>
      </w:r>
    </w:p>
    <w:p w14:paraId="2C2E87DA" w14:textId="77777777" w:rsidR="006A23FD" w:rsidRDefault="006A23FD" w:rsidP="006A23FD">
      <w:r>
        <w:t xml:space="preserve">THIS IS A TEST FILE </w:t>
      </w:r>
    </w:p>
    <w:p w14:paraId="101E7BE2" w14:textId="77777777" w:rsidR="006A23FD" w:rsidRDefault="006A23FD" w:rsidP="006A23FD">
      <w:r>
        <w:t xml:space="preserve">THIS IS A TEST FILE </w:t>
      </w:r>
    </w:p>
    <w:p w14:paraId="7C833DBA" w14:textId="77777777" w:rsidR="006A23FD" w:rsidRDefault="006A23FD" w:rsidP="006A23FD">
      <w:r>
        <w:t xml:space="preserve">THIS IS A TEST FILE </w:t>
      </w:r>
    </w:p>
    <w:p w14:paraId="51E4045A" w14:textId="77777777" w:rsidR="006A23FD" w:rsidRDefault="006A23FD" w:rsidP="006A23FD">
      <w:r>
        <w:t xml:space="preserve">THIS IS A TEST FILE </w:t>
      </w:r>
    </w:p>
    <w:p w14:paraId="3387CD3C" w14:textId="77777777" w:rsidR="006A23FD" w:rsidRDefault="006A23FD" w:rsidP="006A23FD">
      <w:r>
        <w:t xml:space="preserve">THIS IS A TEST FILE </w:t>
      </w:r>
    </w:p>
    <w:p w14:paraId="7BD936C8" w14:textId="77777777" w:rsidR="006A23FD" w:rsidRDefault="006A23FD" w:rsidP="006A23FD">
      <w:r>
        <w:t xml:space="preserve">THIS IS A TEST FILE </w:t>
      </w:r>
    </w:p>
    <w:p w14:paraId="57179B81" w14:textId="77777777" w:rsidR="006A23FD" w:rsidRDefault="006A23FD" w:rsidP="006A23FD">
      <w:r>
        <w:t xml:space="preserve">THIS IS A TEST FILE </w:t>
      </w:r>
    </w:p>
    <w:p w14:paraId="3FB57FA7" w14:textId="77777777" w:rsidR="006A23FD" w:rsidRDefault="006A23FD" w:rsidP="006A23FD">
      <w:r>
        <w:lastRenderedPageBreak/>
        <w:t xml:space="preserve">THIS IS A TEST FILE </w:t>
      </w:r>
    </w:p>
    <w:p w14:paraId="30EEF0B4" w14:textId="77777777" w:rsidR="006A23FD" w:rsidRDefault="006A23FD" w:rsidP="006A23FD">
      <w:r>
        <w:t xml:space="preserve">THIS IS A TEST FILE </w:t>
      </w:r>
    </w:p>
    <w:p w14:paraId="5994E45C" w14:textId="77777777" w:rsidR="006A23FD" w:rsidRDefault="006A23FD" w:rsidP="006A23FD">
      <w:r>
        <w:t xml:space="preserve">THIS IS A TEST FILE </w:t>
      </w:r>
    </w:p>
    <w:p w14:paraId="40097563" w14:textId="77777777" w:rsidR="006A23FD" w:rsidRPr="006A23FD" w:rsidRDefault="006A23FD" w:rsidP="006A23FD"/>
    <w:p w14:paraId="45E93A3F" w14:textId="77777777" w:rsidR="006A23FD" w:rsidRDefault="006A23FD" w:rsidP="006A23FD">
      <w:r>
        <w:t xml:space="preserve">THIS IS A TEST FILE </w:t>
      </w:r>
    </w:p>
    <w:p w14:paraId="1F6C5037" w14:textId="77777777" w:rsidR="006A23FD" w:rsidRDefault="006A23FD" w:rsidP="006A23FD">
      <w:r>
        <w:t xml:space="preserve">THIS IS A TEST FILE </w:t>
      </w:r>
    </w:p>
    <w:p w14:paraId="194E12D8" w14:textId="77777777" w:rsidR="006A23FD" w:rsidRDefault="006A23FD" w:rsidP="006A23FD">
      <w:r>
        <w:t xml:space="preserve">THIS IS A TEST FILE </w:t>
      </w:r>
    </w:p>
    <w:p w14:paraId="6335992C" w14:textId="77777777" w:rsidR="006A23FD" w:rsidRDefault="006A23FD" w:rsidP="006A23FD">
      <w:r>
        <w:t xml:space="preserve">THIS IS A TEST FILE </w:t>
      </w:r>
    </w:p>
    <w:p w14:paraId="1A420960" w14:textId="77777777" w:rsidR="006A23FD" w:rsidRDefault="006A23FD" w:rsidP="006A23FD">
      <w:r>
        <w:t xml:space="preserve">THIS IS A TEST FILE </w:t>
      </w:r>
    </w:p>
    <w:p w14:paraId="726E59ED" w14:textId="77777777" w:rsidR="006A23FD" w:rsidRDefault="006A23FD" w:rsidP="006A23FD">
      <w:r>
        <w:t xml:space="preserve">THIS IS A TEST FILE </w:t>
      </w:r>
    </w:p>
    <w:p w14:paraId="0E7CBFD4" w14:textId="77777777" w:rsidR="006A23FD" w:rsidRDefault="006A23FD" w:rsidP="006A23FD">
      <w:r>
        <w:t xml:space="preserve">THIS IS A TEST FILE </w:t>
      </w:r>
    </w:p>
    <w:p w14:paraId="62D7DCB0" w14:textId="77777777" w:rsidR="006A23FD" w:rsidRDefault="006A23FD" w:rsidP="006A23FD">
      <w:r>
        <w:t xml:space="preserve">THIS IS A TEST FILE </w:t>
      </w:r>
    </w:p>
    <w:p w14:paraId="0E3A4061" w14:textId="77777777" w:rsidR="006A23FD" w:rsidRDefault="006A23FD" w:rsidP="006A23FD">
      <w:r>
        <w:t xml:space="preserve">THIS IS A TEST FILE </w:t>
      </w:r>
    </w:p>
    <w:p w14:paraId="6BC4870D" w14:textId="77777777" w:rsidR="006A23FD" w:rsidRDefault="006A23FD" w:rsidP="006A23FD">
      <w:r>
        <w:t xml:space="preserve">THIS IS A TEST FILE </w:t>
      </w:r>
    </w:p>
    <w:p w14:paraId="6D7DF84E" w14:textId="77777777" w:rsidR="006A23FD" w:rsidRDefault="006A23FD" w:rsidP="006A23FD">
      <w:r>
        <w:t xml:space="preserve">THIS IS A TEST FILE </w:t>
      </w:r>
    </w:p>
    <w:p w14:paraId="14ABA879" w14:textId="77777777" w:rsidR="006A23FD" w:rsidRDefault="006A23FD" w:rsidP="006A23FD">
      <w:r>
        <w:t xml:space="preserve">THIS IS A TEST FILE </w:t>
      </w:r>
    </w:p>
    <w:p w14:paraId="186ADF3C" w14:textId="77777777" w:rsidR="006A23FD" w:rsidRDefault="006A23FD" w:rsidP="006A23FD">
      <w:r>
        <w:t xml:space="preserve">THIS IS A TEST FILE </w:t>
      </w:r>
    </w:p>
    <w:p w14:paraId="5702B9E4" w14:textId="77777777" w:rsidR="006A23FD" w:rsidRDefault="006A23FD" w:rsidP="006A23FD">
      <w:r>
        <w:t xml:space="preserve">THIS IS A TEST FILE </w:t>
      </w:r>
    </w:p>
    <w:p w14:paraId="1EA24968" w14:textId="77777777" w:rsidR="006A23FD" w:rsidRDefault="006A23FD" w:rsidP="006A23FD">
      <w:r>
        <w:t xml:space="preserve">THIS IS A TEST FILE </w:t>
      </w:r>
    </w:p>
    <w:p w14:paraId="52E6CBA2" w14:textId="77777777" w:rsidR="006A23FD" w:rsidRDefault="006A23FD" w:rsidP="006A23FD">
      <w:r>
        <w:t xml:space="preserve">THIS IS A TEST FILE </w:t>
      </w:r>
    </w:p>
    <w:p w14:paraId="7B1EF02C" w14:textId="77777777" w:rsidR="006A23FD" w:rsidRDefault="006A23FD" w:rsidP="006A23FD">
      <w:r>
        <w:t xml:space="preserve">THIS IS A TEST FILE </w:t>
      </w:r>
    </w:p>
    <w:p w14:paraId="6CF0BE85" w14:textId="77777777" w:rsidR="006A23FD" w:rsidRDefault="006A23FD" w:rsidP="006A23FD">
      <w:r>
        <w:t xml:space="preserve">THIS IS A TEST FILE </w:t>
      </w:r>
    </w:p>
    <w:p w14:paraId="6AC9DBF1" w14:textId="77777777" w:rsidR="006A23FD" w:rsidRDefault="006A23FD" w:rsidP="006A23FD">
      <w:r>
        <w:t xml:space="preserve">THIS IS A TEST FILE </w:t>
      </w:r>
    </w:p>
    <w:p w14:paraId="5D078E7B" w14:textId="77777777" w:rsidR="006A23FD" w:rsidRDefault="006A23FD" w:rsidP="006A23FD">
      <w:r>
        <w:t xml:space="preserve">THIS IS A TEST FILE </w:t>
      </w:r>
    </w:p>
    <w:p w14:paraId="05F1EE1D" w14:textId="77777777" w:rsidR="006A23FD" w:rsidRDefault="006A23FD" w:rsidP="006A23FD">
      <w:r>
        <w:t xml:space="preserve">THIS IS A TEST FILE </w:t>
      </w:r>
    </w:p>
    <w:p w14:paraId="2D487174" w14:textId="77777777" w:rsidR="006A23FD" w:rsidRDefault="006A23FD" w:rsidP="006A23FD">
      <w:r>
        <w:lastRenderedPageBreak/>
        <w:t xml:space="preserve">THIS IS A TEST FILE </w:t>
      </w:r>
    </w:p>
    <w:p w14:paraId="4F353B58" w14:textId="77777777" w:rsidR="006A23FD" w:rsidRDefault="006A23FD" w:rsidP="006A23FD">
      <w:r>
        <w:t xml:space="preserve">THIS IS A TEST FILE </w:t>
      </w:r>
    </w:p>
    <w:p w14:paraId="48326E64" w14:textId="77777777" w:rsidR="006A23FD" w:rsidRDefault="006A23FD" w:rsidP="006A23FD">
      <w:r>
        <w:t xml:space="preserve">THIS IS A TEST FILE </w:t>
      </w:r>
    </w:p>
    <w:p w14:paraId="51C1E0D9" w14:textId="77777777" w:rsidR="006A23FD" w:rsidRDefault="006A23FD" w:rsidP="006A23FD">
      <w:r>
        <w:t xml:space="preserve">THIS IS A TEST FILE </w:t>
      </w:r>
    </w:p>
    <w:p w14:paraId="15DBBB9A" w14:textId="77777777" w:rsidR="006A23FD" w:rsidRDefault="006A23FD" w:rsidP="006A23FD">
      <w:r>
        <w:t xml:space="preserve">THIS IS A TEST FILE </w:t>
      </w:r>
    </w:p>
    <w:p w14:paraId="29B8C376" w14:textId="77777777" w:rsidR="006A23FD" w:rsidRDefault="006A23FD" w:rsidP="006A23FD">
      <w:r>
        <w:t xml:space="preserve">THIS IS A TEST FILE </w:t>
      </w:r>
    </w:p>
    <w:p w14:paraId="302F4868" w14:textId="77777777" w:rsidR="006A23FD" w:rsidRDefault="006A23FD" w:rsidP="006A23FD">
      <w:r>
        <w:t xml:space="preserve">THIS IS A TEST FILE </w:t>
      </w:r>
    </w:p>
    <w:p w14:paraId="20F97CA6" w14:textId="77777777" w:rsidR="006A23FD" w:rsidRDefault="006A23FD" w:rsidP="006A23FD">
      <w:r>
        <w:t xml:space="preserve">THIS IS A TEST FILE </w:t>
      </w:r>
    </w:p>
    <w:p w14:paraId="1E2FAEFE" w14:textId="77777777" w:rsidR="006A23FD" w:rsidRDefault="006A23FD" w:rsidP="006A23FD">
      <w:r>
        <w:t xml:space="preserve">THIS IS A TEST FILE </w:t>
      </w:r>
    </w:p>
    <w:p w14:paraId="26591314" w14:textId="77777777" w:rsidR="006A23FD" w:rsidRDefault="006A23FD" w:rsidP="006A23FD">
      <w:r>
        <w:t xml:space="preserve">THIS IS A TEST FILE </w:t>
      </w:r>
    </w:p>
    <w:p w14:paraId="423DA0B6" w14:textId="77777777" w:rsidR="006A23FD" w:rsidRDefault="006A23FD" w:rsidP="006A23FD">
      <w:r>
        <w:t xml:space="preserve">THIS IS A TEST FILE </w:t>
      </w:r>
    </w:p>
    <w:p w14:paraId="514B33AB" w14:textId="77777777" w:rsidR="006A23FD" w:rsidRDefault="006A23FD" w:rsidP="006A23FD">
      <w:r>
        <w:t xml:space="preserve">THIS IS A TEST FILE </w:t>
      </w:r>
    </w:p>
    <w:p w14:paraId="4D0A00E2" w14:textId="77777777" w:rsidR="006A23FD" w:rsidRDefault="006A23FD" w:rsidP="006A23FD">
      <w:r>
        <w:t xml:space="preserve">THIS IS A TEST FILE </w:t>
      </w:r>
    </w:p>
    <w:p w14:paraId="13D0CF2C" w14:textId="77777777" w:rsidR="006A23FD" w:rsidRDefault="006A23FD" w:rsidP="006A23FD">
      <w:r>
        <w:t xml:space="preserve">THIS IS A TEST FILE </w:t>
      </w:r>
    </w:p>
    <w:p w14:paraId="4CA88222" w14:textId="77777777" w:rsidR="006A23FD" w:rsidRDefault="006A23FD" w:rsidP="006A23FD">
      <w:r>
        <w:t xml:space="preserve">THIS IS A TEST FILE </w:t>
      </w:r>
    </w:p>
    <w:p w14:paraId="77952033" w14:textId="77777777" w:rsidR="006A23FD" w:rsidRDefault="006A23FD" w:rsidP="006A23FD">
      <w:r>
        <w:t xml:space="preserve">THIS IS A TEST FILE </w:t>
      </w:r>
    </w:p>
    <w:p w14:paraId="2F013A2B" w14:textId="77777777" w:rsidR="006A23FD" w:rsidRDefault="006A23FD" w:rsidP="006A23FD">
      <w:r>
        <w:t xml:space="preserve">THIS IS A TEST FILE </w:t>
      </w:r>
    </w:p>
    <w:p w14:paraId="5D213DFD" w14:textId="77777777" w:rsidR="006A23FD" w:rsidRDefault="006A23FD" w:rsidP="006A23FD">
      <w:r>
        <w:t xml:space="preserve">THIS IS A TEST FILE </w:t>
      </w:r>
    </w:p>
    <w:p w14:paraId="5F53FFDB" w14:textId="77777777" w:rsidR="006A23FD" w:rsidRDefault="006A23FD" w:rsidP="006A23FD">
      <w:r>
        <w:t xml:space="preserve">THIS IS A TEST FILE </w:t>
      </w:r>
    </w:p>
    <w:p w14:paraId="348B5272" w14:textId="77777777" w:rsidR="006A23FD" w:rsidRDefault="006A23FD" w:rsidP="006A23FD">
      <w:r>
        <w:t xml:space="preserve">THIS IS A TEST FILE </w:t>
      </w:r>
    </w:p>
    <w:p w14:paraId="5FE6A9BE" w14:textId="77777777" w:rsidR="006A23FD" w:rsidRDefault="006A23FD" w:rsidP="006A23FD">
      <w:r>
        <w:t xml:space="preserve">THIS IS A TEST FILE </w:t>
      </w:r>
    </w:p>
    <w:p w14:paraId="2F0ABF0F" w14:textId="77777777" w:rsidR="006A23FD" w:rsidRDefault="006A23FD" w:rsidP="006A23FD">
      <w:r>
        <w:t xml:space="preserve">THIS IS A TEST FILE </w:t>
      </w:r>
    </w:p>
    <w:p w14:paraId="4A505E8B" w14:textId="77777777" w:rsidR="006A23FD" w:rsidRPr="006A23FD" w:rsidRDefault="006A23FD" w:rsidP="006A23FD"/>
    <w:p w14:paraId="0847C7E7" w14:textId="77777777" w:rsidR="006A23FD" w:rsidRPr="006A23FD" w:rsidRDefault="006A23FD" w:rsidP="006A23FD"/>
    <w:p w14:paraId="44CC8E62" w14:textId="77777777" w:rsidR="006A23FD" w:rsidRDefault="006A23FD" w:rsidP="006A23FD">
      <w:r>
        <w:t xml:space="preserve">THIS IS A TEST FILE </w:t>
      </w:r>
    </w:p>
    <w:p w14:paraId="767F188B" w14:textId="77777777" w:rsidR="006A23FD" w:rsidRDefault="006A23FD" w:rsidP="006A23FD">
      <w:r>
        <w:lastRenderedPageBreak/>
        <w:t xml:space="preserve">THIS IS A TEST FILE </w:t>
      </w:r>
    </w:p>
    <w:p w14:paraId="04DD8FA0" w14:textId="77777777" w:rsidR="006A23FD" w:rsidRDefault="006A23FD" w:rsidP="006A23FD">
      <w:r>
        <w:t xml:space="preserve">THIS IS A TEST FILE </w:t>
      </w:r>
    </w:p>
    <w:p w14:paraId="42DB9BCE" w14:textId="77777777" w:rsidR="006A23FD" w:rsidRDefault="006A23FD" w:rsidP="006A23FD">
      <w:r>
        <w:t xml:space="preserve">THIS IS A TEST FILE </w:t>
      </w:r>
    </w:p>
    <w:p w14:paraId="7DF50DE4" w14:textId="77777777" w:rsidR="006A23FD" w:rsidRDefault="006A23FD" w:rsidP="006A23FD">
      <w:r>
        <w:t xml:space="preserve">THIS IS A TEST FILE </w:t>
      </w:r>
    </w:p>
    <w:p w14:paraId="3D22DEC9" w14:textId="77777777" w:rsidR="006A23FD" w:rsidRDefault="006A23FD" w:rsidP="006A23FD">
      <w:r>
        <w:t xml:space="preserve">THIS IS A TEST FILE </w:t>
      </w:r>
    </w:p>
    <w:p w14:paraId="7DC9A1B4" w14:textId="77777777" w:rsidR="006A23FD" w:rsidRDefault="006A23FD" w:rsidP="006A23FD">
      <w:r>
        <w:t xml:space="preserve">THIS IS A TEST FILE </w:t>
      </w:r>
    </w:p>
    <w:p w14:paraId="3B4D6AAE" w14:textId="77777777" w:rsidR="006A23FD" w:rsidRDefault="006A23FD" w:rsidP="006A23FD">
      <w:r>
        <w:t xml:space="preserve">THIS IS A TEST FILE </w:t>
      </w:r>
    </w:p>
    <w:p w14:paraId="24026B75" w14:textId="77777777" w:rsidR="006A23FD" w:rsidRDefault="006A23FD" w:rsidP="006A23FD">
      <w:r>
        <w:t xml:space="preserve">THIS IS A TEST FILE </w:t>
      </w:r>
    </w:p>
    <w:p w14:paraId="0BE11D9B" w14:textId="77777777" w:rsidR="006A23FD" w:rsidRDefault="006A23FD" w:rsidP="006A23FD">
      <w:r>
        <w:t xml:space="preserve">THIS IS A TEST FILE </w:t>
      </w:r>
    </w:p>
    <w:p w14:paraId="56397C54" w14:textId="77777777" w:rsidR="006A23FD" w:rsidRDefault="006A23FD" w:rsidP="006A23FD">
      <w:r>
        <w:t xml:space="preserve">THIS IS A TEST FILE </w:t>
      </w:r>
    </w:p>
    <w:p w14:paraId="7663851E" w14:textId="77777777" w:rsidR="006A23FD" w:rsidRDefault="006A23FD" w:rsidP="006A23FD">
      <w:r>
        <w:t xml:space="preserve">THIS IS A TEST FILE </w:t>
      </w:r>
    </w:p>
    <w:p w14:paraId="62F6D199" w14:textId="77777777" w:rsidR="006A23FD" w:rsidRDefault="006A23FD" w:rsidP="006A23FD">
      <w:r>
        <w:t xml:space="preserve">THIS IS A TEST FILE </w:t>
      </w:r>
    </w:p>
    <w:p w14:paraId="31D3C49B" w14:textId="77777777" w:rsidR="006A23FD" w:rsidRDefault="006A23FD" w:rsidP="006A23FD">
      <w:r>
        <w:t xml:space="preserve">THIS IS A TEST FILE </w:t>
      </w:r>
    </w:p>
    <w:p w14:paraId="242A48F9" w14:textId="77777777" w:rsidR="006A23FD" w:rsidRDefault="006A23FD" w:rsidP="006A23FD">
      <w:r>
        <w:t xml:space="preserve">THIS IS A TEST FILE </w:t>
      </w:r>
    </w:p>
    <w:p w14:paraId="053E4A0F" w14:textId="77777777" w:rsidR="006A23FD" w:rsidRDefault="006A23FD" w:rsidP="006A23FD">
      <w:r>
        <w:t xml:space="preserve">THIS IS A TEST FILE </w:t>
      </w:r>
    </w:p>
    <w:p w14:paraId="41ABCD82" w14:textId="77777777" w:rsidR="006A23FD" w:rsidRDefault="006A23FD" w:rsidP="006A23FD">
      <w:r>
        <w:t xml:space="preserve">THIS IS A TEST FILE </w:t>
      </w:r>
    </w:p>
    <w:p w14:paraId="76F7C692" w14:textId="77777777" w:rsidR="006A23FD" w:rsidRDefault="006A23FD" w:rsidP="006A23FD">
      <w:r>
        <w:t xml:space="preserve">THIS IS A TEST FILE </w:t>
      </w:r>
    </w:p>
    <w:p w14:paraId="1A89C0C8" w14:textId="77777777" w:rsidR="006A23FD" w:rsidRDefault="006A23FD" w:rsidP="006A23FD">
      <w:r>
        <w:t xml:space="preserve">THIS IS A TEST FILE </w:t>
      </w:r>
    </w:p>
    <w:p w14:paraId="31B5884E" w14:textId="77777777" w:rsidR="006A23FD" w:rsidRDefault="006A23FD" w:rsidP="006A23FD">
      <w:r>
        <w:t xml:space="preserve">THIS IS A TEST FILE </w:t>
      </w:r>
    </w:p>
    <w:p w14:paraId="1C3AF566" w14:textId="77777777" w:rsidR="006A23FD" w:rsidRDefault="006A23FD" w:rsidP="006A23FD">
      <w:r>
        <w:t xml:space="preserve">THIS IS A TEST FILE </w:t>
      </w:r>
    </w:p>
    <w:p w14:paraId="1CE51476" w14:textId="77777777" w:rsidR="006A23FD" w:rsidRDefault="006A23FD" w:rsidP="006A23FD">
      <w:r>
        <w:t xml:space="preserve">THIS IS A TEST FILE </w:t>
      </w:r>
    </w:p>
    <w:p w14:paraId="1B4EB482" w14:textId="77777777" w:rsidR="006A23FD" w:rsidRDefault="006A23FD" w:rsidP="006A23FD">
      <w:r>
        <w:t xml:space="preserve">THIS IS A TEST FILE </w:t>
      </w:r>
    </w:p>
    <w:p w14:paraId="356F9733" w14:textId="77777777" w:rsidR="006A23FD" w:rsidRDefault="006A23FD" w:rsidP="006A23FD">
      <w:r>
        <w:t xml:space="preserve">THIS IS A TEST FILE </w:t>
      </w:r>
    </w:p>
    <w:p w14:paraId="15084D4E" w14:textId="77777777" w:rsidR="006A23FD" w:rsidRDefault="006A23FD" w:rsidP="006A23FD">
      <w:r>
        <w:t xml:space="preserve">THIS IS A TEST FILE </w:t>
      </w:r>
    </w:p>
    <w:p w14:paraId="7A8A71A3" w14:textId="77777777" w:rsidR="006A23FD" w:rsidRDefault="006A23FD" w:rsidP="006A23FD">
      <w:r>
        <w:t xml:space="preserve">THIS IS A TEST FILE </w:t>
      </w:r>
    </w:p>
    <w:p w14:paraId="2C368549" w14:textId="77777777" w:rsidR="006A23FD" w:rsidRDefault="006A23FD" w:rsidP="006A23FD">
      <w:r>
        <w:lastRenderedPageBreak/>
        <w:t xml:space="preserve">THIS IS A TEST FILE </w:t>
      </w:r>
    </w:p>
    <w:p w14:paraId="42A3F9CA" w14:textId="77777777" w:rsidR="006A23FD" w:rsidRDefault="006A23FD" w:rsidP="006A23FD">
      <w:r>
        <w:t xml:space="preserve">THIS IS A TEST FILE </w:t>
      </w:r>
    </w:p>
    <w:p w14:paraId="27B2A409" w14:textId="77777777" w:rsidR="006A23FD" w:rsidRDefault="006A23FD" w:rsidP="006A23FD">
      <w:r>
        <w:t xml:space="preserve">THIS IS A TEST FILE </w:t>
      </w:r>
    </w:p>
    <w:p w14:paraId="0B4BA518" w14:textId="77777777" w:rsidR="006A23FD" w:rsidRDefault="006A23FD" w:rsidP="006A23FD">
      <w:r>
        <w:t xml:space="preserve">THIS IS A TEST FILE </w:t>
      </w:r>
    </w:p>
    <w:p w14:paraId="7009498E" w14:textId="77777777" w:rsidR="006A23FD" w:rsidRDefault="006A23FD" w:rsidP="006A23FD">
      <w:r>
        <w:t xml:space="preserve">THIS IS A TEST FILE </w:t>
      </w:r>
    </w:p>
    <w:p w14:paraId="2F57C380" w14:textId="77777777" w:rsidR="006A23FD" w:rsidRDefault="006A23FD" w:rsidP="006A23FD">
      <w:r>
        <w:t xml:space="preserve">THIS IS A TEST FILE </w:t>
      </w:r>
    </w:p>
    <w:p w14:paraId="54F3C32A" w14:textId="77777777" w:rsidR="006A23FD" w:rsidRDefault="006A23FD" w:rsidP="006A23FD">
      <w:r>
        <w:t xml:space="preserve">THIS IS A TEST FILE </w:t>
      </w:r>
    </w:p>
    <w:p w14:paraId="26930EE8" w14:textId="77777777" w:rsidR="006A23FD" w:rsidRDefault="006A23FD" w:rsidP="006A23FD">
      <w:r>
        <w:t xml:space="preserve">THIS IS A TEST FILE </w:t>
      </w:r>
    </w:p>
    <w:p w14:paraId="72AF9C4A" w14:textId="77777777" w:rsidR="006A23FD" w:rsidRDefault="006A23FD" w:rsidP="006A23FD">
      <w:r>
        <w:t xml:space="preserve">THIS IS A TEST FILE </w:t>
      </w:r>
    </w:p>
    <w:p w14:paraId="560BC40F" w14:textId="77777777" w:rsidR="006A23FD" w:rsidRDefault="006A23FD" w:rsidP="006A23FD">
      <w:r>
        <w:t xml:space="preserve">THIS IS A TEST FILE </w:t>
      </w:r>
    </w:p>
    <w:p w14:paraId="1C6D52FC" w14:textId="77777777" w:rsidR="006A23FD" w:rsidRDefault="006A23FD" w:rsidP="006A23FD">
      <w:r>
        <w:t xml:space="preserve">THIS IS A TEST FILE </w:t>
      </w:r>
    </w:p>
    <w:p w14:paraId="291557BA" w14:textId="77777777" w:rsidR="006A23FD" w:rsidRDefault="006A23FD" w:rsidP="006A23FD">
      <w:r>
        <w:t xml:space="preserve">THIS IS A TEST FILE </w:t>
      </w:r>
    </w:p>
    <w:p w14:paraId="32D34DAB" w14:textId="77777777" w:rsidR="006A23FD" w:rsidRDefault="006A23FD" w:rsidP="006A23FD">
      <w:r>
        <w:t xml:space="preserve">THIS IS A TEST FILE </w:t>
      </w:r>
    </w:p>
    <w:p w14:paraId="6F575D74" w14:textId="77777777" w:rsidR="006A23FD" w:rsidRDefault="006A23FD" w:rsidP="006A23FD">
      <w:r>
        <w:t xml:space="preserve">THIS IS A TEST FILE </w:t>
      </w:r>
    </w:p>
    <w:p w14:paraId="05A91E29" w14:textId="77777777" w:rsidR="006A23FD" w:rsidRDefault="006A23FD" w:rsidP="006A23FD">
      <w:r>
        <w:t xml:space="preserve">THIS IS A TEST FILE </w:t>
      </w:r>
    </w:p>
    <w:p w14:paraId="43F6B77A" w14:textId="77777777" w:rsidR="006A23FD" w:rsidRDefault="006A23FD" w:rsidP="006A23FD">
      <w:r>
        <w:t xml:space="preserve">THIS IS A TEST FILE </w:t>
      </w:r>
    </w:p>
    <w:p w14:paraId="6AE9A014" w14:textId="77777777" w:rsidR="006A23FD" w:rsidRDefault="006A23FD" w:rsidP="006A23FD">
      <w:r>
        <w:t xml:space="preserve">THIS IS A TEST FILE </w:t>
      </w:r>
    </w:p>
    <w:p w14:paraId="1FAF1A86" w14:textId="77777777" w:rsidR="006A23FD" w:rsidRPr="006A23FD" w:rsidRDefault="006A23FD" w:rsidP="006A23FD"/>
    <w:p w14:paraId="1B9958E1" w14:textId="77777777" w:rsidR="006A23FD" w:rsidRDefault="006A23FD" w:rsidP="006A23FD">
      <w:r>
        <w:t xml:space="preserve">THIS IS A TEST FILE </w:t>
      </w:r>
    </w:p>
    <w:p w14:paraId="64F36D2D" w14:textId="77777777" w:rsidR="006A23FD" w:rsidRDefault="006A23FD" w:rsidP="006A23FD">
      <w:r>
        <w:t xml:space="preserve">THIS IS A TEST FILE </w:t>
      </w:r>
    </w:p>
    <w:p w14:paraId="69B05573" w14:textId="77777777" w:rsidR="006A23FD" w:rsidRDefault="006A23FD" w:rsidP="006A23FD">
      <w:r>
        <w:t xml:space="preserve">THIS IS A TEST FILE </w:t>
      </w:r>
    </w:p>
    <w:p w14:paraId="2CCB1184" w14:textId="77777777" w:rsidR="006A23FD" w:rsidRDefault="006A23FD" w:rsidP="006A23FD">
      <w:r>
        <w:t xml:space="preserve">THIS IS A TEST FILE </w:t>
      </w:r>
    </w:p>
    <w:p w14:paraId="056BCEA5" w14:textId="77777777" w:rsidR="006A23FD" w:rsidRDefault="006A23FD" w:rsidP="006A23FD">
      <w:r>
        <w:t xml:space="preserve">THIS IS A TEST FILE </w:t>
      </w:r>
    </w:p>
    <w:p w14:paraId="13E353AE" w14:textId="77777777" w:rsidR="006A23FD" w:rsidRDefault="006A23FD" w:rsidP="006A23FD">
      <w:r>
        <w:t xml:space="preserve">THIS IS A TEST FILE </w:t>
      </w:r>
    </w:p>
    <w:p w14:paraId="130DF57B" w14:textId="77777777" w:rsidR="006A23FD" w:rsidRDefault="006A23FD" w:rsidP="006A23FD">
      <w:r>
        <w:t xml:space="preserve">THIS IS A TEST FILE </w:t>
      </w:r>
    </w:p>
    <w:p w14:paraId="198F3D2A" w14:textId="77777777" w:rsidR="006A23FD" w:rsidRDefault="006A23FD" w:rsidP="006A23FD">
      <w:r>
        <w:lastRenderedPageBreak/>
        <w:t xml:space="preserve">THIS IS A TEST FILE </w:t>
      </w:r>
    </w:p>
    <w:p w14:paraId="272A20B1" w14:textId="77777777" w:rsidR="006A23FD" w:rsidRDefault="006A23FD" w:rsidP="006A23FD">
      <w:r>
        <w:t xml:space="preserve">THIS IS A TEST FILE </w:t>
      </w:r>
    </w:p>
    <w:p w14:paraId="1634F521" w14:textId="77777777" w:rsidR="006A23FD" w:rsidRDefault="006A23FD" w:rsidP="006A23FD">
      <w:r>
        <w:t xml:space="preserve">THIS IS A TEST FILE </w:t>
      </w:r>
    </w:p>
    <w:p w14:paraId="08ACA9C4" w14:textId="77777777" w:rsidR="006A23FD" w:rsidRDefault="006A23FD" w:rsidP="006A23FD">
      <w:r>
        <w:t xml:space="preserve">THIS IS A TEST FILE </w:t>
      </w:r>
    </w:p>
    <w:p w14:paraId="62F96F36" w14:textId="77777777" w:rsidR="006A23FD" w:rsidRDefault="006A23FD" w:rsidP="006A23FD">
      <w:r>
        <w:t xml:space="preserve">THIS IS A TEST FILE </w:t>
      </w:r>
    </w:p>
    <w:p w14:paraId="162C4E80" w14:textId="77777777" w:rsidR="006A23FD" w:rsidRDefault="006A23FD" w:rsidP="006A23FD">
      <w:r>
        <w:t xml:space="preserve">THIS IS A TEST FILE </w:t>
      </w:r>
    </w:p>
    <w:p w14:paraId="3CCC3CD9" w14:textId="77777777" w:rsidR="006A23FD" w:rsidRDefault="006A23FD" w:rsidP="006A23FD">
      <w:r>
        <w:t xml:space="preserve">THIS IS A TEST FILE </w:t>
      </w:r>
    </w:p>
    <w:p w14:paraId="02471B17" w14:textId="77777777" w:rsidR="006A23FD" w:rsidRDefault="006A23FD" w:rsidP="006A23FD">
      <w:r>
        <w:t xml:space="preserve">THIS IS A TEST FILE </w:t>
      </w:r>
    </w:p>
    <w:p w14:paraId="7CE6F50D" w14:textId="77777777" w:rsidR="006A23FD" w:rsidRDefault="006A23FD" w:rsidP="006A23FD">
      <w:r>
        <w:t xml:space="preserve">THIS IS A TEST FILE </w:t>
      </w:r>
    </w:p>
    <w:p w14:paraId="435400AA" w14:textId="77777777" w:rsidR="006A23FD" w:rsidRDefault="006A23FD" w:rsidP="006A23FD">
      <w:r>
        <w:t xml:space="preserve">THIS IS A TEST FILE </w:t>
      </w:r>
    </w:p>
    <w:p w14:paraId="08AA5DCA" w14:textId="77777777" w:rsidR="006A23FD" w:rsidRDefault="006A23FD" w:rsidP="006A23FD">
      <w:r>
        <w:t xml:space="preserve">THIS IS A TEST FILE </w:t>
      </w:r>
    </w:p>
    <w:p w14:paraId="0ADCD4AB" w14:textId="77777777" w:rsidR="006A23FD" w:rsidRDefault="006A23FD" w:rsidP="006A23FD">
      <w:r>
        <w:t xml:space="preserve">THIS IS A TEST FILE </w:t>
      </w:r>
    </w:p>
    <w:p w14:paraId="54D76622" w14:textId="77777777" w:rsidR="006A23FD" w:rsidRDefault="006A23FD" w:rsidP="006A23FD">
      <w:r>
        <w:t xml:space="preserve">THIS IS A TEST FILE </w:t>
      </w:r>
    </w:p>
    <w:p w14:paraId="6676012A" w14:textId="77777777" w:rsidR="006A23FD" w:rsidRDefault="006A23FD" w:rsidP="006A23FD">
      <w:r>
        <w:t xml:space="preserve">THIS IS A TEST FILE </w:t>
      </w:r>
    </w:p>
    <w:p w14:paraId="581787CA" w14:textId="77777777" w:rsidR="006A23FD" w:rsidRDefault="006A23FD" w:rsidP="006A23FD">
      <w:r>
        <w:t xml:space="preserve">THIS IS A TEST FILE </w:t>
      </w:r>
    </w:p>
    <w:p w14:paraId="19C140EE" w14:textId="77777777" w:rsidR="006A23FD" w:rsidRDefault="006A23FD" w:rsidP="006A23FD">
      <w:r>
        <w:t xml:space="preserve">THIS IS A TEST FILE </w:t>
      </w:r>
    </w:p>
    <w:p w14:paraId="25E49732" w14:textId="77777777" w:rsidR="006A23FD" w:rsidRDefault="006A23FD" w:rsidP="006A23FD">
      <w:r>
        <w:t xml:space="preserve">THIS IS A TEST FILE </w:t>
      </w:r>
    </w:p>
    <w:p w14:paraId="4D891D80" w14:textId="77777777" w:rsidR="006A23FD" w:rsidRDefault="006A23FD" w:rsidP="006A23FD">
      <w:r>
        <w:t xml:space="preserve">THIS IS A TEST FILE </w:t>
      </w:r>
    </w:p>
    <w:p w14:paraId="203D8427" w14:textId="77777777" w:rsidR="006A23FD" w:rsidRDefault="006A23FD" w:rsidP="006A23FD">
      <w:r>
        <w:t xml:space="preserve">THIS IS A TEST FILE </w:t>
      </w:r>
    </w:p>
    <w:p w14:paraId="73039F09" w14:textId="77777777" w:rsidR="006A23FD" w:rsidRDefault="006A23FD" w:rsidP="006A23FD">
      <w:r>
        <w:t xml:space="preserve">THIS IS A TEST FILE </w:t>
      </w:r>
    </w:p>
    <w:p w14:paraId="6CF9186C" w14:textId="77777777" w:rsidR="006A23FD" w:rsidRDefault="006A23FD" w:rsidP="006A23FD">
      <w:r>
        <w:t xml:space="preserve">THIS IS A TEST FILE </w:t>
      </w:r>
    </w:p>
    <w:p w14:paraId="2B2AE6B0" w14:textId="77777777" w:rsidR="006A23FD" w:rsidRDefault="006A23FD" w:rsidP="006A23FD">
      <w:r>
        <w:t xml:space="preserve">THIS IS A TEST FILE </w:t>
      </w:r>
    </w:p>
    <w:p w14:paraId="27E0C6BB" w14:textId="77777777" w:rsidR="006A23FD" w:rsidRDefault="006A23FD" w:rsidP="006A23FD">
      <w:r>
        <w:t xml:space="preserve">THIS IS A TEST FILE </w:t>
      </w:r>
    </w:p>
    <w:p w14:paraId="7534B0C6" w14:textId="77777777" w:rsidR="006A23FD" w:rsidRDefault="006A23FD" w:rsidP="006A23FD">
      <w:r>
        <w:t xml:space="preserve">THIS IS A TEST FILE </w:t>
      </w:r>
    </w:p>
    <w:p w14:paraId="016E88A8" w14:textId="77777777" w:rsidR="006A23FD" w:rsidRDefault="006A23FD" w:rsidP="006A23FD">
      <w:r>
        <w:t xml:space="preserve">THIS IS A TEST FILE </w:t>
      </w:r>
    </w:p>
    <w:p w14:paraId="087D37BA" w14:textId="77777777" w:rsidR="006A23FD" w:rsidRDefault="006A23FD" w:rsidP="006A23FD">
      <w:r>
        <w:lastRenderedPageBreak/>
        <w:t xml:space="preserve">THIS IS A TEST FILE </w:t>
      </w:r>
    </w:p>
    <w:p w14:paraId="46CF91DE" w14:textId="77777777" w:rsidR="006A23FD" w:rsidRDefault="006A23FD" w:rsidP="006A23FD">
      <w:r>
        <w:t xml:space="preserve">THIS IS A TEST FILE </w:t>
      </w:r>
    </w:p>
    <w:p w14:paraId="241BD8F0" w14:textId="77777777" w:rsidR="006A23FD" w:rsidRDefault="006A23FD" w:rsidP="006A23FD">
      <w:r>
        <w:t xml:space="preserve">THIS IS A TEST FILE </w:t>
      </w:r>
    </w:p>
    <w:p w14:paraId="5B5E44E7" w14:textId="77777777" w:rsidR="006A23FD" w:rsidRDefault="006A23FD" w:rsidP="006A23FD">
      <w:r>
        <w:t xml:space="preserve">THIS IS A TEST FILE </w:t>
      </w:r>
    </w:p>
    <w:p w14:paraId="4A864A54" w14:textId="77777777" w:rsidR="006A23FD" w:rsidRDefault="006A23FD" w:rsidP="006A23FD">
      <w:r>
        <w:t xml:space="preserve">THIS IS A TEST FILE </w:t>
      </w:r>
    </w:p>
    <w:p w14:paraId="1CDE4E63" w14:textId="77777777" w:rsidR="006A23FD" w:rsidRDefault="006A23FD" w:rsidP="006A23FD">
      <w:r>
        <w:t xml:space="preserve">THIS IS A TEST FILE </w:t>
      </w:r>
    </w:p>
    <w:p w14:paraId="1771E596" w14:textId="77777777" w:rsidR="006A23FD" w:rsidRDefault="006A23FD" w:rsidP="006A23FD">
      <w:r>
        <w:t xml:space="preserve">THIS IS A TEST FILE </w:t>
      </w:r>
    </w:p>
    <w:p w14:paraId="0781791F" w14:textId="77777777" w:rsidR="006A23FD" w:rsidRDefault="006A23FD" w:rsidP="006A23FD">
      <w:r>
        <w:t xml:space="preserve">THIS IS A TEST FILE </w:t>
      </w:r>
    </w:p>
    <w:p w14:paraId="0D1054A2" w14:textId="77777777" w:rsidR="006A23FD" w:rsidRDefault="006A23FD" w:rsidP="006A23FD">
      <w:r>
        <w:t xml:space="preserve">THIS IS A TEST FILE </w:t>
      </w:r>
    </w:p>
    <w:p w14:paraId="468B916F" w14:textId="77777777" w:rsidR="006A23FD" w:rsidRDefault="006A23FD" w:rsidP="006A23FD">
      <w:r>
        <w:t xml:space="preserve">THIS IS A TEST FILE </w:t>
      </w:r>
    </w:p>
    <w:p w14:paraId="73572D35" w14:textId="77777777" w:rsidR="006A23FD" w:rsidRDefault="006A23FD" w:rsidP="006A23FD">
      <w:r>
        <w:t xml:space="preserve">THIS IS A TEST FILE </w:t>
      </w:r>
    </w:p>
    <w:p w14:paraId="726E3AF1" w14:textId="77777777" w:rsidR="006A23FD" w:rsidRPr="006A23FD" w:rsidRDefault="006A23FD" w:rsidP="006A23FD"/>
    <w:p w14:paraId="09D836F3" w14:textId="77777777" w:rsidR="006A23FD" w:rsidRDefault="006A23FD" w:rsidP="006A23FD">
      <w:r>
        <w:t xml:space="preserve">THIS IS A TEST FILE </w:t>
      </w:r>
    </w:p>
    <w:p w14:paraId="46C0C472" w14:textId="77777777" w:rsidR="006A23FD" w:rsidRDefault="006A23FD" w:rsidP="006A23FD">
      <w:r>
        <w:t xml:space="preserve">THIS IS A TEST FILE </w:t>
      </w:r>
    </w:p>
    <w:p w14:paraId="6C3D1DC8" w14:textId="77777777" w:rsidR="006A23FD" w:rsidRDefault="006A23FD" w:rsidP="006A23FD">
      <w:r>
        <w:t xml:space="preserve">THIS IS A TEST FILE </w:t>
      </w:r>
    </w:p>
    <w:p w14:paraId="7FAC6FB9" w14:textId="77777777" w:rsidR="006A23FD" w:rsidRDefault="006A23FD" w:rsidP="006A23FD">
      <w:r>
        <w:t xml:space="preserve">THIS IS A TEST FILE </w:t>
      </w:r>
    </w:p>
    <w:p w14:paraId="154705F8" w14:textId="77777777" w:rsidR="006A23FD" w:rsidRDefault="006A23FD" w:rsidP="006A23FD">
      <w:r>
        <w:t xml:space="preserve">THIS IS A TEST FILE </w:t>
      </w:r>
    </w:p>
    <w:p w14:paraId="60BCB503" w14:textId="77777777" w:rsidR="006A23FD" w:rsidRDefault="006A23FD" w:rsidP="006A23FD">
      <w:r>
        <w:t xml:space="preserve">THIS IS A TEST FILE </w:t>
      </w:r>
    </w:p>
    <w:p w14:paraId="42791D97" w14:textId="77777777" w:rsidR="006A23FD" w:rsidRDefault="006A23FD" w:rsidP="006A23FD">
      <w:r>
        <w:t xml:space="preserve">THIS IS A TEST FILE </w:t>
      </w:r>
    </w:p>
    <w:p w14:paraId="3B70FA1B" w14:textId="77777777" w:rsidR="006A23FD" w:rsidRDefault="006A23FD" w:rsidP="006A23FD">
      <w:r>
        <w:t xml:space="preserve">THIS IS A TEST FILE </w:t>
      </w:r>
    </w:p>
    <w:p w14:paraId="7837A5E3" w14:textId="77777777" w:rsidR="006A23FD" w:rsidRDefault="006A23FD" w:rsidP="006A23FD">
      <w:r>
        <w:t xml:space="preserve">THIS IS A TEST FILE </w:t>
      </w:r>
    </w:p>
    <w:p w14:paraId="09E3EBA1" w14:textId="77777777" w:rsidR="006A23FD" w:rsidRDefault="006A23FD" w:rsidP="006A23FD">
      <w:r>
        <w:t xml:space="preserve">THIS IS A TEST FILE </w:t>
      </w:r>
    </w:p>
    <w:p w14:paraId="07D34434" w14:textId="77777777" w:rsidR="006A23FD" w:rsidRDefault="006A23FD" w:rsidP="006A23FD">
      <w:r>
        <w:t xml:space="preserve">THIS IS A TEST FILE </w:t>
      </w:r>
    </w:p>
    <w:p w14:paraId="4EEC21A8" w14:textId="77777777" w:rsidR="006A23FD" w:rsidRDefault="006A23FD" w:rsidP="006A23FD">
      <w:r>
        <w:t xml:space="preserve">THIS IS A TEST FILE </w:t>
      </w:r>
    </w:p>
    <w:p w14:paraId="53D40EA9" w14:textId="77777777" w:rsidR="006A23FD" w:rsidRDefault="006A23FD" w:rsidP="006A23FD">
      <w:r>
        <w:t xml:space="preserve">THIS IS A TEST FILE </w:t>
      </w:r>
    </w:p>
    <w:p w14:paraId="09434110" w14:textId="77777777" w:rsidR="006A23FD" w:rsidRDefault="006A23FD" w:rsidP="006A23FD">
      <w:r>
        <w:lastRenderedPageBreak/>
        <w:t xml:space="preserve">THIS IS A TEST FILE </w:t>
      </w:r>
    </w:p>
    <w:p w14:paraId="7423CA37" w14:textId="77777777" w:rsidR="006A23FD" w:rsidRDefault="006A23FD" w:rsidP="006A23FD">
      <w:r>
        <w:t xml:space="preserve">THIS IS A TEST FILE </w:t>
      </w:r>
    </w:p>
    <w:p w14:paraId="1C11A428" w14:textId="77777777" w:rsidR="006A23FD" w:rsidRDefault="006A23FD" w:rsidP="006A23FD">
      <w:r>
        <w:t xml:space="preserve">THIS IS A TEST FILE </w:t>
      </w:r>
    </w:p>
    <w:p w14:paraId="6BD355E4" w14:textId="77777777" w:rsidR="006A23FD" w:rsidRDefault="006A23FD" w:rsidP="006A23FD">
      <w:r>
        <w:t xml:space="preserve">THIS IS A TEST FILE </w:t>
      </w:r>
    </w:p>
    <w:p w14:paraId="2592F0FC" w14:textId="77777777" w:rsidR="006A23FD" w:rsidRDefault="006A23FD" w:rsidP="006A23FD">
      <w:r>
        <w:t xml:space="preserve">THIS IS A TEST FILE </w:t>
      </w:r>
    </w:p>
    <w:p w14:paraId="1133AF6B" w14:textId="77777777" w:rsidR="006A23FD" w:rsidRDefault="006A23FD" w:rsidP="006A23FD">
      <w:r>
        <w:t xml:space="preserve">THIS IS A TEST FILE </w:t>
      </w:r>
    </w:p>
    <w:p w14:paraId="06DD545F" w14:textId="77777777" w:rsidR="006A23FD" w:rsidRDefault="006A23FD" w:rsidP="006A23FD">
      <w:r>
        <w:t xml:space="preserve">THIS IS A TEST FILE </w:t>
      </w:r>
    </w:p>
    <w:p w14:paraId="73FA7256" w14:textId="77777777" w:rsidR="006A23FD" w:rsidRDefault="006A23FD" w:rsidP="006A23FD">
      <w:r>
        <w:t xml:space="preserve">THIS IS A TEST FILE </w:t>
      </w:r>
    </w:p>
    <w:p w14:paraId="6A01456D" w14:textId="77777777" w:rsidR="006A23FD" w:rsidRDefault="006A23FD" w:rsidP="006A23FD">
      <w:r>
        <w:t xml:space="preserve">THIS IS A TEST FILE </w:t>
      </w:r>
    </w:p>
    <w:p w14:paraId="4DD14DEC" w14:textId="77777777" w:rsidR="006A23FD" w:rsidRDefault="006A23FD" w:rsidP="006A23FD">
      <w:r>
        <w:t xml:space="preserve">THIS IS A TEST FILE </w:t>
      </w:r>
    </w:p>
    <w:p w14:paraId="71A74314" w14:textId="77777777" w:rsidR="006A23FD" w:rsidRDefault="006A23FD" w:rsidP="006A23FD">
      <w:r>
        <w:t xml:space="preserve">THIS IS A TEST FILE </w:t>
      </w:r>
    </w:p>
    <w:p w14:paraId="38C54922" w14:textId="77777777" w:rsidR="006A23FD" w:rsidRDefault="006A23FD" w:rsidP="006A23FD">
      <w:r>
        <w:t xml:space="preserve">THIS IS A TEST FILE </w:t>
      </w:r>
    </w:p>
    <w:p w14:paraId="0393625D" w14:textId="77777777" w:rsidR="006A23FD" w:rsidRDefault="006A23FD" w:rsidP="006A23FD">
      <w:r>
        <w:t xml:space="preserve">THIS IS A TEST FILE </w:t>
      </w:r>
    </w:p>
    <w:p w14:paraId="4831486D" w14:textId="77777777" w:rsidR="006A23FD" w:rsidRDefault="006A23FD" w:rsidP="006A23FD">
      <w:r>
        <w:t xml:space="preserve">THIS IS A TEST FILE </w:t>
      </w:r>
    </w:p>
    <w:p w14:paraId="25B451BE" w14:textId="77777777" w:rsidR="006A23FD" w:rsidRDefault="006A23FD" w:rsidP="006A23FD">
      <w:r>
        <w:t xml:space="preserve">THIS IS A TEST FILE </w:t>
      </w:r>
    </w:p>
    <w:p w14:paraId="11B0BF31" w14:textId="77777777" w:rsidR="006A23FD" w:rsidRDefault="006A23FD" w:rsidP="006A23FD">
      <w:r>
        <w:t xml:space="preserve">THIS IS A TEST FILE </w:t>
      </w:r>
    </w:p>
    <w:p w14:paraId="44A3741F" w14:textId="77777777" w:rsidR="006A23FD" w:rsidRDefault="006A23FD" w:rsidP="006A23FD">
      <w:r>
        <w:t xml:space="preserve">THIS IS A TEST FILE </w:t>
      </w:r>
    </w:p>
    <w:p w14:paraId="4DAAA160" w14:textId="77777777" w:rsidR="006A23FD" w:rsidRDefault="006A23FD" w:rsidP="006A23FD">
      <w:r>
        <w:t xml:space="preserve">THIS IS A TEST FILE </w:t>
      </w:r>
    </w:p>
    <w:p w14:paraId="25FDD118" w14:textId="77777777" w:rsidR="006A23FD" w:rsidRDefault="006A23FD" w:rsidP="006A23FD">
      <w:r>
        <w:t xml:space="preserve">THIS IS A TEST FILE </w:t>
      </w:r>
    </w:p>
    <w:p w14:paraId="154B4ACE" w14:textId="77777777" w:rsidR="006A23FD" w:rsidRDefault="006A23FD" w:rsidP="006A23FD">
      <w:r>
        <w:t xml:space="preserve">THIS IS A TEST FILE </w:t>
      </w:r>
    </w:p>
    <w:p w14:paraId="04818673" w14:textId="77777777" w:rsidR="006A23FD" w:rsidRDefault="006A23FD" w:rsidP="006A23FD">
      <w:r>
        <w:t xml:space="preserve">THIS IS A TEST FILE </w:t>
      </w:r>
    </w:p>
    <w:p w14:paraId="780F936F" w14:textId="77777777" w:rsidR="006A23FD" w:rsidRDefault="006A23FD" w:rsidP="006A23FD">
      <w:r>
        <w:t xml:space="preserve">THIS IS A TEST FILE </w:t>
      </w:r>
    </w:p>
    <w:p w14:paraId="0898093B" w14:textId="77777777" w:rsidR="006A23FD" w:rsidRDefault="006A23FD" w:rsidP="006A23FD">
      <w:r>
        <w:t xml:space="preserve">THIS IS A TEST FILE </w:t>
      </w:r>
    </w:p>
    <w:p w14:paraId="4BA6D24F" w14:textId="77777777" w:rsidR="006A23FD" w:rsidRDefault="006A23FD" w:rsidP="006A23FD">
      <w:r>
        <w:t xml:space="preserve">THIS IS A TEST FILE </w:t>
      </w:r>
    </w:p>
    <w:p w14:paraId="59DEEB2D" w14:textId="77777777" w:rsidR="006A23FD" w:rsidRDefault="006A23FD" w:rsidP="006A23FD">
      <w:r>
        <w:t xml:space="preserve">THIS IS A TEST FILE </w:t>
      </w:r>
    </w:p>
    <w:p w14:paraId="57F10C51" w14:textId="77777777" w:rsidR="006A23FD" w:rsidRDefault="006A23FD" w:rsidP="006A23FD">
      <w:r>
        <w:lastRenderedPageBreak/>
        <w:t xml:space="preserve">THIS IS A TEST FILE </w:t>
      </w:r>
    </w:p>
    <w:p w14:paraId="557259A3" w14:textId="77777777" w:rsidR="006A23FD" w:rsidRDefault="006A23FD" w:rsidP="006A23FD">
      <w:r>
        <w:t xml:space="preserve">THIS IS A TEST FILE </w:t>
      </w:r>
    </w:p>
    <w:p w14:paraId="1EE5B6BB" w14:textId="77777777" w:rsidR="006A23FD" w:rsidRDefault="006A23FD" w:rsidP="006A23FD">
      <w:r>
        <w:t xml:space="preserve">THIS IS A TEST FILE </w:t>
      </w:r>
    </w:p>
    <w:p w14:paraId="6D9FE8B7" w14:textId="77777777" w:rsidR="006A23FD" w:rsidRDefault="006A23FD" w:rsidP="006A23FD">
      <w:r>
        <w:t xml:space="preserve">THIS IS A TEST FILE </w:t>
      </w:r>
    </w:p>
    <w:p w14:paraId="2AAFAAF2" w14:textId="77777777" w:rsidR="006A23FD" w:rsidRDefault="006A23FD" w:rsidP="006A23FD">
      <w:r>
        <w:t xml:space="preserve">THIS IS A TEST FILE </w:t>
      </w:r>
    </w:p>
    <w:p w14:paraId="303DC022" w14:textId="77777777" w:rsidR="006A23FD" w:rsidRPr="006A23FD" w:rsidRDefault="006A23FD" w:rsidP="006A23FD"/>
    <w:p w14:paraId="4C00B75C" w14:textId="77777777" w:rsidR="006A23FD" w:rsidRDefault="006A23FD" w:rsidP="006A23FD">
      <w:r>
        <w:t xml:space="preserve">THIS IS A TEST FILE </w:t>
      </w:r>
    </w:p>
    <w:p w14:paraId="52872A8C" w14:textId="77777777" w:rsidR="006A23FD" w:rsidRDefault="006A23FD" w:rsidP="006A23FD">
      <w:r>
        <w:t xml:space="preserve">THIS IS A TEST FILE </w:t>
      </w:r>
    </w:p>
    <w:p w14:paraId="26782CCE" w14:textId="77777777" w:rsidR="006A23FD" w:rsidRDefault="006A23FD" w:rsidP="006A23FD">
      <w:r>
        <w:t xml:space="preserve">THIS IS A TEST FILE </w:t>
      </w:r>
    </w:p>
    <w:p w14:paraId="6B5B9C8C" w14:textId="77777777" w:rsidR="006A23FD" w:rsidRDefault="006A23FD" w:rsidP="006A23FD">
      <w:r>
        <w:t xml:space="preserve">THIS IS A TEST FILE </w:t>
      </w:r>
    </w:p>
    <w:p w14:paraId="34918C2A" w14:textId="77777777" w:rsidR="006A23FD" w:rsidRDefault="006A23FD" w:rsidP="006A23FD">
      <w:r>
        <w:t xml:space="preserve">THIS IS A TEST FILE </w:t>
      </w:r>
    </w:p>
    <w:p w14:paraId="4EBAF0E9" w14:textId="77777777" w:rsidR="006A23FD" w:rsidRDefault="006A23FD" w:rsidP="006A23FD">
      <w:r>
        <w:t xml:space="preserve">THIS IS A TEST FILE </w:t>
      </w:r>
    </w:p>
    <w:p w14:paraId="74B909AF" w14:textId="77777777" w:rsidR="006A23FD" w:rsidRDefault="006A23FD" w:rsidP="006A23FD">
      <w:r>
        <w:t xml:space="preserve">THIS IS A TEST FILE </w:t>
      </w:r>
    </w:p>
    <w:p w14:paraId="79B5861E" w14:textId="77777777" w:rsidR="006A23FD" w:rsidRDefault="006A23FD" w:rsidP="006A23FD">
      <w:r>
        <w:t xml:space="preserve">THIS IS A TEST FILE </w:t>
      </w:r>
    </w:p>
    <w:p w14:paraId="43E71D5E" w14:textId="77777777" w:rsidR="006A23FD" w:rsidRDefault="006A23FD" w:rsidP="006A23FD">
      <w:r>
        <w:t xml:space="preserve">THIS IS A TEST FILE </w:t>
      </w:r>
    </w:p>
    <w:p w14:paraId="145E6B5A" w14:textId="77777777" w:rsidR="006A23FD" w:rsidRDefault="006A23FD" w:rsidP="006A23FD">
      <w:r>
        <w:t xml:space="preserve">THIS IS A TEST FILE </w:t>
      </w:r>
    </w:p>
    <w:p w14:paraId="05492B20" w14:textId="77777777" w:rsidR="006A23FD" w:rsidRDefault="006A23FD" w:rsidP="006A23FD">
      <w:r>
        <w:t xml:space="preserve">THIS IS A TEST FILE </w:t>
      </w:r>
    </w:p>
    <w:p w14:paraId="63080C6A" w14:textId="77777777" w:rsidR="006A23FD" w:rsidRDefault="006A23FD" w:rsidP="006A23FD">
      <w:r>
        <w:t xml:space="preserve">THIS IS A TEST FILE </w:t>
      </w:r>
    </w:p>
    <w:p w14:paraId="46D13BA3" w14:textId="77777777" w:rsidR="006A23FD" w:rsidRDefault="006A23FD" w:rsidP="006A23FD">
      <w:r>
        <w:t xml:space="preserve">THIS IS A TEST FILE </w:t>
      </w:r>
    </w:p>
    <w:p w14:paraId="63E9C317" w14:textId="77777777" w:rsidR="006A23FD" w:rsidRDefault="006A23FD" w:rsidP="006A23FD">
      <w:r>
        <w:t xml:space="preserve">THIS IS A TEST FILE </w:t>
      </w:r>
    </w:p>
    <w:p w14:paraId="19EE3242" w14:textId="77777777" w:rsidR="006A23FD" w:rsidRDefault="006A23FD" w:rsidP="006A23FD">
      <w:r>
        <w:t xml:space="preserve">THIS IS A TEST FILE </w:t>
      </w:r>
    </w:p>
    <w:p w14:paraId="620ACCD7" w14:textId="77777777" w:rsidR="006A23FD" w:rsidRDefault="006A23FD" w:rsidP="006A23FD">
      <w:r>
        <w:t xml:space="preserve">THIS IS A TEST FILE </w:t>
      </w:r>
    </w:p>
    <w:p w14:paraId="53613D27" w14:textId="77777777" w:rsidR="006A23FD" w:rsidRDefault="006A23FD" w:rsidP="006A23FD">
      <w:r>
        <w:t xml:space="preserve">THIS IS A TEST FILE </w:t>
      </w:r>
    </w:p>
    <w:p w14:paraId="5473F455" w14:textId="77777777" w:rsidR="006A23FD" w:rsidRDefault="006A23FD" w:rsidP="006A23FD">
      <w:r>
        <w:t xml:space="preserve">THIS IS A TEST FILE </w:t>
      </w:r>
    </w:p>
    <w:p w14:paraId="7F7141AF" w14:textId="77777777" w:rsidR="006A23FD" w:rsidRDefault="006A23FD" w:rsidP="006A23FD">
      <w:r>
        <w:t xml:space="preserve">THIS IS A TEST FILE </w:t>
      </w:r>
    </w:p>
    <w:p w14:paraId="36F1CA7D" w14:textId="77777777" w:rsidR="006A23FD" w:rsidRDefault="006A23FD" w:rsidP="006A23FD">
      <w:r>
        <w:lastRenderedPageBreak/>
        <w:t xml:space="preserve">THIS IS A TEST FILE </w:t>
      </w:r>
    </w:p>
    <w:p w14:paraId="74F1F73F" w14:textId="77777777" w:rsidR="006A23FD" w:rsidRDefault="006A23FD" w:rsidP="006A23FD">
      <w:r>
        <w:t xml:space="preserve">THIS IS A TEST FILE </w:t>
      </w:r>
    </w:p>
    <w:p w14:paraId="01A723ED" w14:textId="77777777" w:rsidR="006A23FD" w:rsidRDefault="006A23FD" w:rsidP="006A23FD">
      <w:r>
        <w:t xml:space="preserve">THIS IS A TEST FILE </w:t>
      </w:r>
    </w:p>
    <w:p w14:paraId="0419EE47" w14:textId="77777777" w:rsidR="006A23FD" w:rsidRDefault="006A23FD" w:rsidP="006A23FD">
      <w:r>
        <w:t xml:space="preserve">THIS IS A TEST FILE </w:t>
      </w:r>
    </w:p>
    <w:p w14:paraId="71D6CF97" w14:textId="77777777" w:rsidR="006A23FD" w:rsidRDefault="006A23FD" w:rsidP="006A23FD">
      <w:r>
        <w:t xml:space="preserve">THIS IS A TEST FILE </w:t>
      </w:r>
    </w:p>
    <w:p w14:paraId="58E6C93A" w14:textId="77777777" w:rsidR="006A23FD" w:rsidRDefault="006A23FD" w:rsidP="006A23FD">
      <w:r>
        <w:t xml:space="preserve">THIS IS A TEST FILE </w:t>
      </w:r>
    </w:p>
    <w:p w14:paraId="28C289EB" w14:textId="77777777" w:rsidR="006A23FD" w:rsidRDefault="006A23FD" w:rsidP="006A23FD">
      <w:r>
        <w:t xml:space="preserve">THIS IS A TEST FILE </w:t>
      </w:r>
    </w:p>
    <w:p w14:paraId="4A31B9AA" w14:textId="77777777" w:rsidR="006A23FD" w:rsidRDefault="006A23FD" w:rsidP="006A23FD">
      <w:r>
        <w:t xml:space="preserve">THIS IS A TEST FILE </w:t>
      </w:r>
    </w:p>
    <w:p w14:paraId="70AC788F" w14:textId="77777777" w:rsidR="006A23FD" w:rsidRDefault="006A23FD" w:rsidP="006A23FD">
      <w:r>
        <w:t xml:space="preserve">THIS IS A TEST FILE </w:t>
      </w:r>
    </w:p>
    <w:p w14:paraId="239A02EF" w14:textId="77777777" w:rsidR="006A23FD" w:rsidRDefault="006A23FD" w:rsidP="006A23FD">
      <w:r>
        <w:t xml:space="preserve">THIS IS A TEST FILE </w:t>
      </w:r>
    </w:p>
    <w:p w14:paraId="666F3D66" w14:textId="77777777" w:rsidR="006A23FD" w:rsidRDefault="006A23FD" w:rsidP="006A23FD">
      <w:r>
        <w:t xml:space="preserve">THIS IS A TEST FILE </w:t>
      </w:r>
    </w:p>
    <w:p w14:paraId="54936332" w14:textId="77777777" w:rsidR="006A23FD" w:rsidRDefault="006A23FD" w:rsidP="006A23FD">
      <w:r>
        <w:t xml:space="preserve">THIS IS A TEST FILE </w:t>
      </w:r>
    </w:p>
    <w:p w14:paraId="355159A5" w14:textId="77777777" w:rsidR="006A23FD" w:rsidRDefault="006A23FD" w:rsidP="006A23FD">
      <w:r>
        <w:t xml:space="preserve">THIS IS A TEST FILE </w:t>
      </w:r>
    </w:p>
    <w:p w14:paraId="0CE8D8AD" w14:textId="77777777" w:rsidR="006A23FD" w:rsidRDefault="006A23FD" w:rsidP="006A23FD">
      <w:r>
        <w:t xml:space="preserve">THIS IS A TEST FILE </w:t>
      </w:r>
    </w:p>
    <w:p w14:paraId="5BCD0E22" w14:textId="77777777" w:rsidR="006A23FD" w:rsidRDefault="006A23FD" w:rsidP="006A23FD">
      <w:r>
        <w:t xml:space="preserve">THIS IS A TEST FILE </w:t>
      </w:r>
    </w:p>
    <w:p w14:paraId="64A40B69" w14:textId="77777777" w:rsidR="006A23FD" w:rsidRDefault="006A23FD" w:rsidP="006A23FD">
      <w:r>
        <w:t xml:space="preserve">THIS IS A TEST FILE </w:t>
      </w:r>
    </w:p>
    <w:p w14:paraId="0456ABEA" w14:textId="77777777" w:rsidR="006A23FD" w:rsidRDefault="006A23FD" w:rsidP="006A23FD">
      <w:r>
        <w:t xml:space="preserve">THIS IS A TEST FILE </w:t>
      </w:r>
    </w:p>
    <w:p w14:paraId="0C0DF1A6" w14:textId="77777777" w:rsidR="006A23FD" w:rsidRDefault="006A23FD" w:rsidP="006A23FD">
      <w:r>
        <w:t xml:space="preserve">THIS IS A TEST FILE </w:t>
      </w:r>
    </w:p>
    <w:p w14:paraId="0DFC2548" w14:textId="77777777" w:rsidR="006A23FD" w:rsidRDefault="006A23FD" w:rsidP="006A23FD">
      <w:r>
        <w:t xml:space="preserve">THIS IS A TEST FILE </w:t>
      </w:r>
    </w:p>
    <w:p w14:paraId="1D2EE292" w14:textId="77777777" w:rsidR="006A23FD" w:rsidRDefault="006A23FD" w:rsidP="006A23FD">
      <w:r>
        <w:t xml:space="preserve">THIS IS A TEST FILE </w:t>
      </w:r>
    </w:p>
    <w:p w14:paraId="2AB6C359" w14:textId="77777777" w:rsidR="006A23FD" w:rsidRDefault="006A23FD" w:rsidP="006A23FD">
      <w:r>
        <w:t xml:space="preserve">THIS IS A TEST FILE </w:t>
      </w:r>
    </w:p>
    <w:p w14:paraId="4070EBAC" w14:textId="77777777" w:rsidR="006A23FD" w:rsidRDefault="006A23FD" w:rsidP="006A23FD">
      <w:r>
        <w:t xml:space="preserve">THIS IS A TEST FILE </w:t>
      </w:r>
    </w:p>
    <w:p w14:paraId="470E041E" w14:textId="77777777" w:rsidR="006A23FD" w:rsidRDefault="006A23FD" w:rsidP="006A23FD">
      <w:r>
        <w:t xml:space="preserve">THIS IS A TEST FILE </w:t>
      </w:r>
    </w:p>
    <w:p w14:paraId="7FC0DC8B" w14:textId="77777777" w:rsidR="006A23FD" w:rsidRDefault="006A23FD" w:rsidP="006A23FD">
      <w:r>
        <w:t xml:space="preserve">THIS IS A TEST FILE </w:t>
      </w:r>
    </w:p>
    <w:p w14:paraId="24D9C50C" w14:textId="77777777" w:rsidR="006A23FD" w:rsidRPr="006A23FD" w:rsidRDefault="006A23FD" w:rsidP="006A23FD"/>
    <w:p w14:paraId="51691D46" w14:textId="77777777" w:rsidR="006A23FD" w:rsidRDefault="006A23FD" w:rsidP="006A23FD">
      <w:r>
        <w:lastRenderedPageBreak/>
        <w:t xml:space="preserve">THIS IS A TEST FILE </w:t>
      </w:r>
    </w:p>
    <w:p w14:paraId="4894DDF2" w14:textId="77777777" w:rsidR="006A23FD" w:rsidRDefault="006A23FD" w:rsidP="006A23FD">
      <w:r>
        <w:t xml:space="preserve">THIS IS A TEST FILE </w:t>
      </w:r>
    </w:p>
    <w:p w14:paraId="12136CC0" w14:textId="77777777" w:rsidR="006A23FD" w:rsidRDefault="006A23FD" w:rsidP="006A23FD">
      <w:r>
        <w:t xml:space="preserve">THIS IS A TEST FILE </w:t>
      </w:r>
    </w:p>
    <w:p w14:paraId="0E3FC171" w14:textId="77777777" w:rsidR="006A23FD" w:rsidRDefault="006A23FD" w:rsidP="006A23FD">
      <w:r>
        <w:t xml:space="preserve">THIS IS A TEST FILE </w:t>
      </w:r>
    </w:p>
    <w:p w14:paraId="3EECCEAA" w14:textId="77777777" w:rsidR="006A23FD" w:rsidRDefault="006A23FD" w:rsidP="006A23FD">
      <w:r>
        <w:t xml:space="preserve">THIS IS A TEST FILE </w:t>
      </w:r>
    </w:p>
    <w:p w14:paraId="1DC11598" w14:textId="77777777" w:rsidR="006A23FD" w:rsidRDefault="006A23FD" w:rsidP="006A23FD">
      <w:r>
        <w:t xml:space="preserve">THIS IS A TEST FILE </w:t>
      </w:r>
    </w:p>
    <w:p w14:paraId="136626C9" w14:textId="77777777" w:rsidR="006A23FD" w:rsidRDefault="006A23FD" w:rsidP="006A23FD">
      <w:r>
        <w:t xml:space="preserve">THIS IS A TEST FILE </w:t>
      </w:r>
    </w:p>
    <w:p w14:paraId="50EABA32" w14:textId="77777777" w:rsidR="006A23FD" w:rsidRDefault="006A23FD" w:rsidP="006A23FD">
      <w:r>
        <w:t xml:space="preserve">THIS IS A TEST FILE </w:t>
      </w:r>
    </w:p>
    <w:p w14:paraId="57F5ED73" w14:textId="77777777" w:rsidR="006A23FD" w:rsidRDefault="006A23FD" w:rsidP="006A23FD">
      <w:r>
        <w:t xml:space="preserve">THIS IS A TEST FILE </w:t>
      </w:r>
    </w:p>
    <w:p w14:paraId="10A33417" w14:textId="77777777" w:rsidR="006A23FD" w:rsidRDefault="006A23FD" w:rsidP="006A23FD">
      <w:r>
        <w:t xml:space="preserve">THIS IS A TEST FILE </w:t>
      </w:r>
    </w:p>
    <w:p w14:paraId="60120BA1" w14:textId="77777777" w:rsidR="006A23FD" w:rsidRDefault="006A23FD" w:rsidP="006A23FD">
      <w:r>
        <w:t xml:space="preserve">THIS IS A TEST FILE </w:t>
      </w:r>
    </w:p>
    <w:p w14:paraId="2F54FEF3" w14:textId="77777777" w:rsidR="006A23FD" w:rsidRDefault="006A23FD" w:rsidP="006A23FD">
      <w:r>
        <w:t xml:space="preserve">THIS IS A TEST FILE </w:t>
      </w:r>
    </w:p>
    <w:p w14:paraId="6AC5737C" w14:textId="77777777" w:rsidR="006A23FD" w:rsidRDefault="006A23FD" w:rsidP="006A23FD">
      <w:r>
        <w:t xml:space="preserve">THIS IS A TEST FILE </w:t>
      </w:r>
    </w:p>
    <w:p w14:paraId="33EC59A1" w14:textId="77777777" w:rsidR="006A23FD" w:rsidRDefault="006A23FD" w:rsidP="006A23FD">
      <w:r>
        <w:t xml:space="preserve">THIS IS A TEST FILE </w:t>
      </w:r>
    </w:p>
    <w:p w14:paraId="0D373974" w14:textId="77777777" w:rsidR="006A23FD" w:rsidRDefault="006A23FD" w:rsidP="006A23FD">
      <w:r>
        <w:t xml:space="preserve">THIS IS A TEST FILE </w:t>
      </w:r>
    </w:p>
    <w:p w14:paraId="1AA3C0F4" w14:textId="77777777" w:rsidR="006A23FD" w:rsidRDefault="006A23FD" w:rsidP="006A23FD">
      <w:r>
        <w:t xml:space="preserve">THIS IS A TEST FILE </w:t>
      </w:r>
    </w:p>
    <w:p w14:paraId="172E11C2" w14:textId="77777777" w:rsidR="006A23FD" w:rsidRDefault="006A23FD" w:rsidP="006A23FD">
      <w:r>
        <w:t xml:space="preserve">THIS IS A TEST FILE </w:t>
      </w:r>
    </w:p>
    <w:p w14:paraId="5D6BED08" w14:textId="77777777" w:rsidR="006A23FD" w:rsidRDefault="006A23FD" w:rsidP="006A23FD">
      <w:r>
        <w:t xml:space="preserve">THIS IS A TEST FILE </w:t>
      </w:r>
    </w:p>
    <w:p w14:paraId="10713688" w14:textId="77777777" w:rsidR="006A23FD" w:rsidRDefault="006A23FD" w:rsidP="006A23FD">
      <w:r>
        <w:t xml:space="preserve">THIS IS A TEST FILE </w:t>
      </w:r>
    </w:p>
    <w:p w14:paraId="6245C516" w14:textId="77777777" w:rsidR="006A23FD" w:rsidRDefault="006A23FD" w:rsidP="006A23FD">
      <w:r>
        <w:t xml:space="preserve">THIS IS A TEST FILE </w:t>
      </w:r>
    </w:p>
    <w:p w14:paraId="29A6DA59" w14:textId="77777777" w:rsidR="006A23FD" w:rsidRDefault="006A23FD" w:rsidP="006A23FD">
      <w:r>
        <w:t xml:space="preserve">THIS IS A TEST FILE </w:t>
      </w:r>
    </w:p>
    <w:p w14:paraId="01135DC1" w14:textId="77777777" w:rsidR="006A23FD" w:rsidRDefault="006A23FD" w:rsidP="006A23FD">
      <w:r>
        <w:t xml:space="preserve">THIS IS A TEST FILE </w:t>
      </w:r>
    </w:p>
    <w:p w14:paraId="5F006B49" w14:textId="77777777" w:rsidR="006A23FD" w:rsidRDefault="006A23FD" w:rsidP="006A23FD">
      <w:r>
        <w:t xml:space="preserve">THIS IS A TEST FILE </w:t>
      </w:r>
    </w:p>
    <w:p w14:paraId="2E20B5E0" w14:textId="77777777" w:rsidR="006A23FD" w:rsidRDefault="006A23FD" w:rsidP="006A23FD">
      <w:r>
        <w:t xml:space="preserve">THIS IS A TEST FILE </w:t>
      </w:r>
    </w:p>
    <w:p w14:paraId="37EE15F6" w14:textId="77777777" w:rsidR="006A23FD" w:rsidRDefault="006A23FD" w:rsidP="006A23FD">
      <w:r>
        <w:t xml:space="preserve">THIS IS A TEST FILE </w:t>
      </w:r>
    </w:p>
    <w:p w14:paraId="43CD5210" w14:textId="77777777" w:rsidR="006A23FD" w:rsidRDefault="006A23FD" w:rsidP="006A23FD">
      <w:r>
        <w:lastRenderedPageBreak/>
        <w:t xml:space="preserve">THIS IS A TEST FILE </w:t>
      </w:r>
    </w:p>
    <w:p w14:paraId="36D20588" w14:textId="77777777" w:rsidR="006A23FD" w:rsidRDefault="006A23FD" w:rsidP="006A23FD">
      <w:r>
        <w:t xml:space="preserve">THIS IS A TEST FILE </w:t>
      </w:r>
    </w:p>
    <w:p w14:paraId="322B0474" w14:textId="77777777" w:rsidR="006A23FD" w:rsidRDefault="006A23FD" w:rsidP="006A23FD">
      <w:r>
        <w:t xml:space="preserve">THIS IS A TEST FILE </w:t>
      </w:r>
    </w:p>
    <w:p w14:paraId="3756AC02" w14:textId="77777777" w:rsidR="006A23FD" w:rsidRDefault="006A23FD" w:rsidP="006A23FD">
      <w:r>
        <w:t xml:space="preserve">THIS IS A TEST FILE </w:t>
      </w:r>
    </w:p>
    <w:p w14:paraId="1311A8B6" w14:textId="77777777" w:rsidR="006A23FD" w:rsidRDefault="006A23FD" w:rsidP="006A23FD">
      <w:r>
        <w:t xml:space="preserve">THIS IS A TEST FILE </w:t>
      </w:r>
    </w:p>
    <w:p w14:paraId="27821BBF" w14:textId="77777777" w:rsidR="006A23FD" w:rsidRDefault="006A23FD" w:rsidP="006A23FD">
      <w:r>
        <w:t xml:space="preserve">THIS IS A TEST FILE </w:t>
      </w:r>
    </w:p>
    <w:p w14:paraId="456F28C1" w14:textId="77777777" w:rsidR="006A23FD" w:rsidRDefault="006A23FD" w:rsidP="006A23FD">
      <w:r>
        <w:t xml:space="preserve">THIS IS A TEST FILE </w:t>
      </w:r>
    </w:p>
    <w:p w14:paraId="547B610F" w14:textId="77777777" w:rsidR="006A23FD" w:rsidRDefault="006A23FD" w:rsidP="006A23FD">
      <w:r>
        <w:t xml:space="preserve">THIS IS A TEST FILE </w:t>
      </w:r>
    </w:p>
    <w:p w14:paraId="1C475A56" w14:textId="77777777" w:rsidR="006A23FD" w:rsidRDefault="006A23FD" w:rsidP="006A23FD">
      <w:r>
        <w:t xml:space="preserve">THIS IS A TEST FILE </w:t>
      </w:r>
    </w:p>
    <w:p w14:paraId="78615F91" w14:textId="77777777" w:rsidR="006A23FD" w:rsidRDefault="006A23FD" w:rsidP="006A23FD">
      <w:r>
        <w:t xml:space="preserve">THIS IS A TEST FILE </w:t>
      </w:r>
    </w:p>
    <w:p w14:paraId="4A9C4512" w14:textId="77777777" w:rsidR="006A23FD" w:rsidRDefault="006A23FD" w:rsidP="006A23FD">
      <w:r>
        <w:t xml:space="preserve">THIS IS A TEST FILE </w:t>
      </w:r>
    </w:p>
    <w:p w14:paraId="6812A611" w14:textId="77777777" w:rsidR="006A23FD" w:rsidRDefault="006A23FD" w:rsidP="006A23FD">
      <w:r>
        <w:t xml:space="preserve">THIS IS A TEST FILE </w:t>
      </w:r>
    </w:p>
    <w:p w14:paraId="2E79D4E9" w14:textId="77777777" w:rsidR="006A23FD" w:rsidRDefault="006A23FD" w:rsidP="006A23FD">
      <w:r>
        <w:t xml:space="preserve">THIS IS A TEST FILE </w:t>
      </w:r>
    </w:p>
    <w:p w14:paraId="12E9B65B" w14:textId="77777777" w:rsidR="006A23FD" w:rsidRDefault="006A23FD" w:rsidP="006A23FD">
      <w:r>
        <w:t xml:space="preserve">THIS IS A TEST FILE </w:t>
      </w:r>
    </w:p>
    <w:p w14:paraId="2B056E04" w14:textId="77777777" w:rsidR="006A23FD" w:rsidRDefault="006A23FD" w:rsidP="006A23FD">
      <w:r>
        <w:t xml:space="preserve">THIS IS A TEST FILE </w:t>
      </w:r>
    </w:p>
    <w:p w14:paraId="0A5A68B2" w14:textId="77777777" w:rsidR="006A23FD" w:rsidRDefault="006A23FD" w:rsidP="006A23FD">
      <w:r>
        <w:t xml:space="preserve">THIS IS A TEST FILE </w:t>
      </w:r>
    </w:p>
    <w:p w14:paraId="496F34F4" w14:textId="77777777" w:rsidR="006A23FD" w:rsidRDefault="006A23FD" w:rsidP="006A23FD">
      <w:r>
        <w:t xml:space="preserve">THIS IS A TEST FILE </w:t>
      </w:r>
    </w:p>
    <w:p w14:paraId="4A4F48A3" w14:textId="77777777" w:rsidR="006A23FD" w:rsidRDefault="006A23FD" w:rsidP="006A23FD">
      <w:r>
        <w:t xml:space="preserve">THIS IS A TEST FILE </w:t>
      </w:r>
    </w:p>
    <w:p w14:paraId="5EA26071" w14:textId="77777777" w:rsidR="006A23FD" w:rsidRPr="006A23FD" w:rsidRDefault="006A23FD" w:rsidP="006A23FD"/>
    <w:p w14:paraId="165AB6FB" w14:textId="77777777" w:rsidR="006A23FD" w:rsidRDefault="006A23FD" w:rsidP="006A23FD">
      <w:r>
        <w:t xml:space="preserve">THIS IS A TEST FILE </w:t>
      </w:r>
    </w:p>
    <w:p w14:paraId="312A6C30" w14:textId="77777777" w:rsidR="006A23FD" w:rsidRDefault="006A23FD" w:rsidP="006A23FD">
      <w:r>
        <w:t xml:space="preserve">THIS IS A TEST FILE </w:t>
      </w:r>
    </w:p>
    <w:p w14:paraId="43853F56" w14:textId="77777777" w:rsidR="006A23FD" w:rsidRDefault="006A23FD" w:rsidP="006A23FD">
      <w:r>
        <w:t xml:space="preserve">THIS IS A TEST FILE </w:t>
      </w:r>
    </w:p>
    <w:p w14:paraId="69DB8E2C" w14:textId="77777777" w:rsidR="006A23FD" w:rsidRDefault="006A23FD" w:rsidP="006A23FD">
      <w:r>
        <w:t xml:space="preserve">THIS IS A TEST FILE </w:t>
      </w:r>
    </w:p>
    <w:p w14:paraId="26EA1636" w14:textId="77777777" w:rsidR="006A23FD" w:rsidRDefault="006A23FD" w:rsidP="006A23FD">
      <w:r>
        <w:t xml:space="preserve">THIS IS A TEST FILE </w:t>
      </w:r>
    </w:p>
    <w:p w14:paraId="7D62E27D" w14:textId="77777777" w:rsidR="006A23FD" w:rsidRDefault="006A23FD" w:rsidP="006A23FD">
      <w:r>
        <w:t xml:space="preserve">THIS IS A TEST FILE </w:t>
      </w:r>
    </w:p>
    <w:p w14:paraId="5597E38C" w14:textId="77777777" w:rsidR="006A23FD" w:rsidRDefault="006A23FD" w:rsidP="006A23FD">
      <w:r>
        <w:lastRenderedPageBreak/>
        <w:t xml:space="preserve">THIS IS A TEST FILE </w:t>
      </w:r>
    </w:p>
    <w:p w14:paraId="3F0161BA" w14:textId="77777777" w:rsidR="006A23FD" w:rsidRDefault="006A23FD" w:rsidP="006A23FD">
      <w:r>
        <w:t xml:space="preserve">THIS IS A TEST FILE </w:t>
      </w:r>
    </w:p>
    <w:p w14:paraId="330EFDAE" w14:textId="77777777" w:rsidR="006A23FD" w:rsidRDefault="006A23FD" w:rsidP="006A23FD">
      <w:r>
        <w:t xml:space="preserve">THIS IS A TEST FILE </w:t>
      </w:r>
    </w:p>
    <w:p w14:paraId="6126BF45" w14:textId="77777777" w:rsidR="006A23FD" w:rsidRDefault="006A23FD" w:rsidP="006A23FD">
      <w:r>
        <w:t xml:space="preserve">THIS IS A TEST FILE </w:t>
      </w:r>
    </w:p>
    <w:p w14:paraId="2684A9B6" w14:textId="77777777" w:rsidR="006A23FD" w:rsidRDefault="006A23FD" w:rsidP="006A23FD">
      <w:r>
        <w:t xml:space="preserve">THIS IS A TEST FILE </w:t>
      </w:r>
    </w:p>
    <w:p w14:paraId="4A6F7752" w14:textId="77777777" w:rsidR="006A23FD" w:rsidRDefault="006A23FD" w:rsidP="006A23FD">
      <w:r>
        <w:t xml:space="preserve">THIS IS A TEST FILE </w:t>
      </w:r>
    </w:p>
    <w:p w14:paraId="31415437" w14:textId="77777777" w:rsidR="006A23FD" w:rsidRDefault="006A23FD" w:rsidP="006A23FD">
      <w:r>
        <w:t xml:space="preserve">THIS IS A TEST FILE </w:t>
      </w:r>
    </w:p>
    <w:p w14:paraId="32488A23" w14:textId="77777777" w:rsidR="006A23FD" w:rsidRDefault="006A23FD" w:rsidP="006A23FD">
      <w:r>
        <w:t xml:space="preserve">THIS IS A TEST FILE </w:t>
      </w:r>
    </w:p>
    <w:p w14:paraId="23E8377C" w14:textId="77777777" w:rsidR="006A23FD" w:rsidRDefault="006A23FD" w:rsidP="006A23FD">
      <w:r>
        <w:t xml:space="preserve">THIS IS A TEST FILE </w:t>
      </w:r>
    </w:p>
    <w:p w14:paraId="1EA55090" w14:textId="77777777" w:rsidR="006A23FD" w:rsidRDefault="006A23FD" w:rsidP="006A23FD">
      <w:r>
        <w:t xml:space="preserve">THIS IS A TEST FILE </w:t>
      </w:r>
    </w:p>
    <w:p w14:paraId="471066D9" w14:textId="77777777" w:rsidR="006A23FD" w:rsidRDefault="006A23FD" w:rsidP="006A23FD">
      <w:r>
        <w:t xml:space="preserve">THIS IS A TEST FILE </w:t>
      </w:r>
    </w:p>
    <w:p w14:paraId="5B46780F" w14:textId="77777777" w:rsidR="006A23FD" w:rsidRDefault="006A23FD" w:rsidP="006A23FD">
      <w:r>
        <w:t xml:space="preserve">THIS IS A TEST FILE </w:t>
      </w:r>
    </w:p>
    <w:p w14:paraId="3978C080" w14:textId="77777777" w:rsidR="006A23FD" w:rsidRDefault="006A23FD" w:rsidP="006A23FD">
      <w:r>
        <w:t xml:space="preserve">THIS IS A TEST FILE </w:t>
      </w:r>
    </w:p>
    <w:p w14:paraId="687DBB4D" w14:textId="77777777" w:rsidR="006A23FD" w:rsidRDefault="006A23FD" w:rsidP="006A23FD">
      <w:r>
        <w:t xml:space="preserve">THIS IS A TEST FILE </w:t>
      </w:r>
    </w:p>
    <w:p w14:paraId="3A8759C8" w14:textId="77777777" w:rsidR="006A23FD" w:rsidRDefault="006A23FD" w:rsidP="006A23FD">
      <w:r>
        <w:t xml:space="preserve">THIS IS A TEST FILE </w:t>
      </w:r>
    </w:p>
    <w:p w14:paraId="758C1B34" w14:textId="77777777" w:rsidR="006A23FD" w:rsidRDefault="006A23FD" w:rsidP="006A23FD">
      <w:r>
        <w:t xml:space="preserve">THIS IS A TEST FILE </w:t>
      </w:r>
    </w:p>
    <w:p w14:paraId="1AFC9A05" w14:textId="77777777" w:rsidR="006A23FD" w:rsidRDefault="006A23FD" w:rsidP="006A23FD">
      <w:r>
        <w:t xml:space="preserve">THIS IS A TEST FILE </w:t>
      </w:r>
    </w:p>
    <w:p w14:paraId="67AD7CAB" w14:textId="77777777" w:rsidR="006A23FD" w:rsidRDefault="006A23FD" w:rsidP="006A23FD">
      <w:r>
        <w:t xml:space="preserve">THIS IS A TEST FILE </w:t>
      </w:r>
    </w:p>
    <w:p w14:paraId="05949792" w14:textId="77777777" w:rsidR="006A23FD" w:rsidRDefault="006A23FD" w:rsidP="006A23FD">
      <w:r>
        <w:t xml:space="preserve">THIS IS A TEST FILE </w:t>
      </w:r>
    </w:p>
    <w:p w14:paraId="308781A6" w14:textId="77777777" w:rsidR="006A23FD" w:rsidRDefault="006A23FD" w:rsidP="006A23FD">
      <w:r>
        <w:t xml:space="preserve">THIS IS A TEST FILE </w:t>
      </w:r>
    </w:p>
    <w:p w14:paraId="59858D54" w14:textId="77777777" w:rsidR="006A23FD" w:rsidRDefault="006A23FD" w:rsidP="006A23FD">
      <w:r>
        <w:t xml:space="preserve">THIS IS A TEST FILE </w:t>
      </w:r>
    </w:p>
    <w:p w14:paraId="738BA90D" w14:textId="77777777" w:rsidR="006A23FD" w:rsidRDefault="006A23FD" w:rsidP="006A23FD">
      <w:r>
        <w:t xml:space="preserve">THIS IS A TEST FILE </w:t>
      </w:r>
    </w:p>
    <w:p w14:paraId="4FE15A3F" w14:textId="77777777" w:rsidR="006A23FD" w:rsidRDefault="006A23FD" w:rsidP="006A23FD">
      <w:r>
        <w:t xml:space="preserve">THIS IS A TEST FILE </w:t>
      </w:r>
    </w:p>
    <w:p w14:paraId="13500CEA" w14:textId="77777777" w:rsidR="006A23FD" w:rsidRDefault="006A23FD" w:rsidP="006A23FD">
      <w:r>
        <w:t xml:space="preserve">THIS IS A TEST FILE </w:t>
      </w:r>
    </w:p>
    <w:p w14:paraId="010C2150" w14:textId="77777777" w:rsidR="006A23FD" w:rsidRDefault="006A23FD" w:rsidP="006A23FD">
      <w:r>
        <w:t xml:space="preserve">THIS IS A TEST FILE </w:t>
      </w:r>
    </w:p>
    <w:p w14:paraId="4966A54C" w14:textId="77777777" w:rsidR="006A23FD" w:rsidRDefault="006A23FD" w:rsidP="006A23FD">
      <w:r>
        <w:lastRenderedPageBreak/>
        <w:t xml:space="preserve">THIS IS A TEST FILE </w:t>
      </w:r>
    </w:p>
    <w:p w14:paraId="01E02709" w14:textId="77777777" w:rsidR="006A23FD" w:rsidRDefault="006A23FD" w:rsidP="006A23FD">
      <w:r>
        <w:t xml:space="preserve">THIS IS A TEST FILE </w:t>
      </w:r>
    </w:p>
    <w:p w14:paraId="0F463BB8" w14:textId="77777777" w:rsidR="006A23FD" w:rsidRDefault="006A23FD" w:rsidP="006A23FD">
      <w:r>
        <w:t xml:space="preserve">THIS IS A TEST FILE </w:t>
      </w:r>
    </w:p>
    <w:p w14:paraId="146DC536" w14:textId="77777777" w:rsidR="006A23FD" w:rsidRDefault="006A23FD" w:rsidP="006A23FD">
      <w:r>
        <w:t xml:space="preserve">THIS IS A TEST FILE </w:t>
      </w:r>
    </w:p>
    <w:p w14:paraId="5233580C" w14:textId="77777777" w:rsidR="006A23FD" w:rsidRDefault="006A23FD" w:rsidP="006A23FD">
      <w:r>
        <w:t xml:space="preserve">THIS IS A TEST FILE </w:t>
      </w:r>
    </w:p>
    <w:p w14:paraId="16C59D61" w14:textId="77777777" w:rsidR="006A23FD" w:rsidRDefault="006A23FD" w:rsidP="006A23FD">
      <w:r>
        <w:t xml:space="preserve">THIS IS A TEST FILE </w:t>
      </w:r>
    </w:p>
    <w:p w14:paraId="36333D9F" w14:textId="77777777" w:rsidR="006A23FD" w:rsidRDefault="006A23FD" w:rsidP="006A23FD">
      <w:r>
        <w:t xml:space="preserve">THIS IS A TEST FILE </w:t>
      </w:r>
    </w:p>
    <w:p w14:paraId="66CFDD1E" w14:textId="77777777" w:rsidR="006A23FD" w:rsidRDefault="006A23FD" w:rsidP="006A23FD">
      <w:r>
        <w:t xml:space="preserve">THIS IS A TEST FILE </w:t>
      </w:r>
    </w:p>
    <w:p w14:paraId="4F62B85D" w14:textId="77777777" w:rsidR="006A23FD" w:rsidRDefault="006A23FD" w:rsidP="006A23FD">
      <w:r>
        <w:t xml:space="preserve">THIS IS A TEST FILE </w:t>
      </w:r>
    </w:p>
    <w:p w14:paraId="1947BA47" w14:textId="77777777" w:rsidR="006A23FD" w:rsidRDefault="006A23FD" w:rsidP="006A23FD">
      <w:r>
        <w:t xml:space="preserve">THIS IS A TEST FILE </w:t>
      </w:r>
    </w:p>
    <w:p w14:paraId="6FC1FE3F" w14:textId="77777777" w:rsidR="006A23FD" w:rsidRDefault="006A23FD" w:rsidP="006A23FD">
      <w:r>
        <w:t xml:space="preserve">THIS IS A TEST FILE </w:t>
      </w:r>
    </w:p>
    <w:p w14:paraId="0043A988" w14:textId="77777777" w:rsidR="006A23FD" w:rsidRDefault="006A23FD" w:rsidP="006A23FD">
      <w:r>
        <w:t xml:space="preserve">THIS IS A TEST FILE </w:t>
      </w:r>
    </w:p>
    <w:p w14:paraId="3ECB7696" w14:textId="77777777" w:rsidR="006A23FD" w:rsidRPr="006A23FD" w:rsidRDefault="006A23FD" w:rsidP="006A23FD"/>
    <w:p w14:paraId="1E912A78" w14:textId="77777777" w:rsidR="006A23FD" w:rsidRDefault="006A23FD" w:rsidP="006A23FD">
      <w:r>
        <w:t xml:space="preserve">THIS IS A TEST FILE </w:t>
      </w:r>
    </w:p>
    <w:p w14:paraId="4216F484" w14:textId="77777777" w:rsidR="006A23FD" w:rsidRDefault="006A23FD" w:rsidP="006A23FD">
      <w:r>
        <w:t xml:space="preserve">THIS IS A TEST FILE </w:t>
      </w:r>
    </w:p>
    <w:p w14:paraId="05AF4B44" w14:textId="77777777" w:rsidR="006A23FD" w:rsidRDefault="006A23FD" w:rsidP="006A23FD">
      <w:r>
        <w:t xml:space="preserve">THIS IS A TEST FILE </w:t>
      </w:r>
    </w:p>
    <w:p w14:paraId="30E724FA" w14:textId="77777777" w:rsidR="006A23FD" w:rsidRDefault="006A23FD" w:rsidP="006A23FD">
      <w:r>
        <w:t xml:space="preserve">THIS IS A TEST FILE </w:t>
      </w:r>
    </w:p>
    <w:p w14:paraId="2E826A48" w14:textId="77777777" w:rsidR="006A23FD" w:rsidRDefault="006A23FD" w:rsidP="006A23FD">
      <w:r>
        <w:t xml:space="preserve">THIS IS A TEST FILE </w:t>
      </w:r>
    </w:p>
    <w:p w14:paraId="5C340F5E" w14:textId="77777777" w:rsidR="006A23FD" w:rsidRDefault="006A23FD" w:rsidP="006A23FD">
      <w:r>
        <w:t xml:space="preserve">THIS IS A TEST FILE </w:t>
      </w:r>
    </w:p>
    <w:p w14:paraId="543E605D" w14:textId="77777777" w:rsidR="006A23FD" w:rsidRDefault="006A23FD" w:rsidP="006A23FD">
      <w:r>
        <w:t xml:space="preserve">THIS IS A TEST FILE </w:t>
      </w:r>
    </w:p>
    <w:p w14:paraId="7803BA1B" w14:textId="77777777" w:rsidR="006A23FD" w:rsidRDefault="006A23FD" w:rsidP="006A23FD">
      <w:r>
        <w:t xml:space="preserve">THIS IS A TEST FILE </w:t>
      </w:r>
    </w:p>
    <w:p w14:paraId="42079458" w14:textId="77777777" w:rsidR="006A23FD" w:rsidRDefault="006A23FD" w:rsidP="006A23FD">
      <w:r>
        <w:t xml:space="preserve">THIS IS A TEST FILE </w:t>
      </w:r>
    </w:p>
    <w:p w14:paraId="37D2DB98" w14:textId="77777777" w:rsidR="006A23FD" w:rsidRDefault="006A23FD" w:rsidP="006A23FD">
      <w:r>
        <w:t xml:space="preserve">THIS IS A TEST FILE </w:t>
      </w:r>
    </w:p>
    <w:p w14:paraId="2F3F3814" w14:textId="77777777" w:rsidR="006A23FD" w:rsidRDefault="006A23FD" w:rsidP="006A23FD">
      <w:r>
        <w:t xml:space="preserve">THIS IS A TEST FILE </w:t>
      </w:r>
    </w:p>
    <w:p w14:paraId="27571349" w14:textId="77777777" w:rsidR="006A23FD" w:rsidRDefault="006A23FD" w:rsidP="006A23FD">
      <w:r>
        <w:t xml:space="preserve">THIS IS A TEST FILE </w:t>
      </w:r>
    </w:p>
    <w:p w14:paraId="528B9DF4" w14:textId="77777777" w:rsidR="006A23FD" w:rsidRDefault="006A23FD" w:rsidP="006A23FD">
      <w:r>
        <w:lastRenderedPageBreak/>
        <w:t xml:space="preserve">THIS IS A TEST FILE </w:t>
      </w:r>
    </w:p>
    <w:p w14:paraId="51376997" w14:textId="77777777" w:rsidR="006A23FD" w:rsidRDefault="006A23FD" w:rsidP="006A23FD">
      <w:r>
        <w:t xml:space="preserve">THIS IS A TEST FILE </w:t>
      </w:r>
    </w:p>
    <w:p w14:paraId="55DA986D" w14:textId="77777777" w:rsidR="006A23FD" w:rsidRDefault="006A23FD" w:rsidP="006A23FD">
      <w:r>
        <w:t xml:space="preserve">THIS IS A TEST FILE </w:t>
      </w:r>
    </w:p>
    <w:p w14:paraId="3E166DE2" w14:textId="77777777" w:rsidR="006A23FD" w:rsidRDefault="006A23FD" w:rsidP="006A23FD">
      <w:r>
        <w:t xml:space="preserve">THIS IS A TEST FILE </w:t>
      </w:r>
    </w:p>
    <w:p w14:paraId="7D823A3C" w14:textId="77777777" w:rsidR="006A23FD" w:rsidRDefault="006A23FD" w:rsidP="006A23FD">
      <w:r>
        <w:t xml:space="preserve">THIS IS A TEST FILE </w:t>
      </w:r>
    </w:p>
    <w:p w14:paraId="08010669" w14:textId="77777777" w:rsidR="006A23FD" w:rsidRDefault="006A23FD" w:rsidP="006A23FD">
      <w:r>
        <w:t xml:space="preserve">THIS IS A TEST FILE </w:t>
      </w:r>
    </w:p>
    <w:p w14:paraId="2A5FB24D" w14:textId="77777777" w:rsidR="006A23FD" w:rsidRDefault="006A23FD" w:rsidP="006A23FD">
      <w:r>
        <w:t xml:space="preserve">THIS IS A TEST FILE </w:t>
      </w:r>
    </w:p>
    <w:p w14:paraId="34480ABE" w14:textId="77777777" w:rsidR="006A23FD" w:rsidRDefault="006A23FD" w:rsidP="006A23FD">
      <w:r>
        <w:t xml:space="preserve">THIS IS A TEST FILE </w:t>
      </w:r>
    </w:p>
    <w:p w14:paraId="4AD0DB89" w14:textId="77777777" w:rsidR="006A23FD" w:rsidRDefault="006A23FD" w:rsidP="006A23FD">
      <w:r>
        <w:t xml:space="preserve">THIS IS A TEST FILE </w:t>
      </w:r>
    </w:p>
    <w:p w14:paraId="4982FFAB" w14:textId="77777777" w:rsidR="006A23FD" w:rsidRDefault="006A23FD" w:rsidP="006A23FD">
      <w:r>
        <w:t xml:space="preserve">THIS IS A TEST FILE </w:t>
      </w:r>
    </w:p>
    <w:p w14:paraId="41972859" w14:textId="77777777" w:rsidR="006A23FD" w:rsidRDefault="006A23FD" w:rsidP="006A23FD">
      <w:r>
        <w:t xml:space="preserve">THIS IS A TEST FILE </w:t>
      </w:r>
    </w:p>
    <w:p w14:paraId="5EF3C761" w14:textId="77777777" w:rsidR="006A23FD" w:rsidRDefault="006A23FD" w:rsidP="006A23FD">
      <w:r>
        <w:t xml:space="preserve">THIS IS A TEST FILE </w:t>
      </w:r>
    </w:p>
    <w:p w14:paraId="4934C767" w14:textId="77777777" w:rsidR="006A23FD" w:rsidRDefault="006A23FD" w:rsidP="006A23FD">
      <w:r>
        <w:t xml:space="preserve">THIS IS A TEST FILE </w:t>
      </w:r>
    </w:p>
    <w:p w14:paraId="08D29B3B" w14:textId="77777777" w:rsidR="006A23FD" w:rsidRDefault="006A23FD" w:rsidP="006A23FD">
      <w:r>
        <w:t xml:space="preserve">THIS IS A TEST FILE </w:t>
      </w:r>
    </w:p>
    <w:p w14:paraId="1299CDA0" w14:textId="77777777" w:rsidR="006A23FD" w:rsidRDefault="006A23FD" w:rsidP="006A23FD">
      <w:r>
        <w:t xml:space="preserve">THIS IS A TEST FILE </w:t>
      </w:r>
    </w:p>
    <w:p w14:paraId="31722687" w14:textId="77777777" w:rsidR="006A23FD" w:rsidRDefault="006A23FD" w:rsidP="006A23FD">
      <w:r>
        <w:t xml:space="preserve">THIS IS A TEST FILE </w:t>
      </w:r>
    </w:p>
    <w:p w14:paraId="033CD3C0" w14:textId="77777777" w:rsidR="006A23FD" w:rsidRDefault="006A23FD" w:rsidP="006A23FD">
      <w:r>
        <w:t xml:space="preserve">THIS IS A TEST FILE </w:t>
      </w:r>
    </w:p>
    <w:p w14:paraId="4F9423E6" w14:textId="77777777" w:rsidR="006A23FD" w:rsidRDefault="006A23FD" w:rsidP="006A23FD">
      <w:r>
        <w:t xml:space="preserve">THIS IS A TEST FILE </w:t>
      </w:r>
    </w:p>
    <w:p w14:paraId="0131FC69" w14:textId="77777777" w:rsidR="006A23FD" w:rsidRDefault="006A23FD" w:rsidP="006A23FD">
      <w:r>
        <w:t xml:space="preserve">THIS IS A TEST FILE </w:t>
      </w:r>
    </w:p>
    <w:p w14:paraId="75AD080E" w14:textId="77777777" w:rsidR="006A23FD" w:rsidRDefault="006A23FD" w:rsidP="006A23FD">
      <w:r>
        <w:t xml:space="preserve">THIS IS A TEST FILE </w:t>
      </w:r>
    </w:p>
    <w:p w14:paraId="0A1AFEF8" w14:textId="77777777" w:rsidR="006A23FD" w:rsidRDefault="006A23FD" w:rsidP="006A23FD">
      <w:r>
        <w:t xml:space="preserve">THIS IS A TEST FILE </w:t>
      </w:r>
    </w:p>
    <w:p w14:paraId="48B4351A" w14:textId="77777777" w:rsidR="006A23FD" w:rsidRDefault="006A23FD" w:rsidP="006A23FD">
      <w:r>
        <w:t xml:space="preserve">THIS IS A TEST FILE </w:t>
      </w:r>
    </w:p>
    <w:p w14:paraId="44660B73" w14:textId="77777777" w:rsidR="006A23FD" w:rsidRDefault="006A23FD" w:rsidP="006A23FD">
      <w:r>
        <w:t xml:space="preserve">THIS IS A TEST FILE </w:t>
      </w:r>
    </w:p>
    <w:p w14:paraId="19D20EED" w14:textId="77777777" w:rsidR="006A23FD" w:rsidRDefault="006A23FD" w:rsidP="006A23FD">
      <w:r>
        <w:t xml:space="preserve">THIS IS A TEST FILE </w:t>
      </w:r>
    </w:p>
    <w:p w14:paraId="2A934CE7" w14:textId="77777777" w:rsidR="006A23FD" w:rsidRDefault="006A23FD" w:rsidP="006A23FD">
      <w:r>
        <w:t xml:space="preserve">THIS IS A TEST FILE </w:t>
      </w:r>
    </w:p>
    <w:p w14:paraId="6FF9F33C" w14:textId="77777777" w:rsidR="006A23FD" w:rsidRDefault="006A23FD" w:rsidP="006A23FD">
      <w:r>
        <w:lastRenderedPageBreak/>
        <w:t xml:space="preserve">THIS IS A TEST FILE </w:t>
      </w:r>
    </w:p>
    <w:p w14:paraId="62F54346" w14:textId="77777777" w:rsidR="006A23FD" w:rsidRDefault="006A23FD" w:rsidP="006A23FD">
      <w:r>
        <w:t xml:space="preserve">THIS IS A TEST FILE </w:t>
      </w:r>
    </w:p>
    <w:p w14:paraId="7622C5A5" w14:textId="77777777" w:rsidR="006A23FD" w:rsidRDefault="006A23FD" w:rsidP="006A23FD">
      <w:r>
        <w:t xml:space="preserve">THIS IS A TEST FILE </w:t>
      </w:r>
    </w:p>
    <w:p w14:paraId="2F053664" w14:textId="77777777" w:rsidR="006A23FD" w:rsidRDefault="006A23FD" w:rsidP="006A23FD">
      <w:r>
        <w:t xml:space="preserve">THIS IS A TEST FILE </w:t>
      </w:r>
    </w:p>
    <w:p w14:paraId="76046015" w14:textId="77777777" w:rsidR="006A23FD" w:rsidRDefault="006A23FD" w:rsidP="006A23FD">
      <w:r>
        <w:t xml:space="preserve">THIS IS A TEST FILE </w:t>
      </w:r>
    </w:p>
    <w:p w14:paraId="20E709F4" w14:textId="77777777" w:rsidR="006A23FD" w:rsidRDefault="006A23FD" w:rsidP="006A23FD">
      <w:r>
        <w:t xml:space="preserve">THIS IS A TEST FILE </w:t>
      </w:r>
    </w:p>
    <w:p w14:paraId="5A75A716" w14:textId="77777777" w:rsidR="006A23FD" w:rsidRPr="006A23FD" w:rsidRDefault="006A23FD" w:rsidP="006A23FD"/>
    <w:p w14:paraId="6E97E1D6" w14:textId="77777777" w:rsidR="006A23FD" w:rsidRDefault="006A23FD" w:rsidP="006A23FD">
      <w:r>
        <w:t xml:space="preserve">THIS IS A TEST FILE </w:t>
      </w:r>
    </w:p>
    <w:p w14:paraId="53BFCFB1" w14:textId="77777777" w:rsidR="006A23FD" w:rsidRDefault="006A23FD" w:rsidP="006A23FD">
      <w:r>
        <w:t xml:space="preserve">THIS IS A TEST FILE </w:t>
      </w:r>
    </w:p>
    <w:p w14:paraId="008FAA5F" w14:textId="77777777" w:rsidR="006A23FD" w:rsidRDefault="006A23FD" w:rsidP="006A23FD">
      <w:r>
        <w:t xml:space="preserve">THIS IS A TEST FILE </w:t>
      </w:r>
    </w:p>
    <w:p w14:paraId="2287B5A9" w14:textId="77777777" w:rsidR="006A23FD" w:rsidRDefault="006A23FD" w:rsidP="006A23FD">
      <w:r>
        <w:t xml:space="preserve">THIS IS A TEST FILE </w:t>
      </w:r>
    </w:p>
    <w:p w14:paraId="4B50E23F" w14:textId="77777777" w:rsidR="006A23FD" w:rsidRDefault="006A23FD" w:rsidP="006A23FD">
      <w:r>
        <w:t xml:space="preserve">THIS IS A TEST FILE </w:t>
      </w:r>
    </w:p>
    <w:p w14:paraId="790465A9" w14:textId="77777777" w:rsidR="006A23FD" w:rsidRDefault="006A23FD" w:rsidP="006A23FD">
      <w:r>
        <w:t xml:space="preserve">THIS IS A TEST FILE </w:t>
      </w:r>
    </w:p>
    <w:p w14:paraId="38BCF397" w14:textId="77777777" w:rsidR="006A23FD" w:rsidRDefault="006A23FD" w:rsidP="006A23FD">
      <w:r>
        <w:t xml:space="preserve">THIS IS A TEST FILE </w:t>
      </w:r>
    </w:p>
    <w:p w14:paraId="43D9B09C" w14:textId="77777777" w:rsidR="006A23FD" w:rsidRDefault="006A23FD" w:rsidP="006A23FD">
      <w:r>
        <w:t xml:space="preserve">THIS IS A TEST FILE </w:t>
      </w:r>
    </w:p>
    <w:p w14:paraId="115938D3" w14:textId="77777777" w:rsidR="006A23FD" w:rsidRDefault="006A23FD" w:rsidP="006A23FD">
      <w:r>
        <w:t xml:space="preserve">THIS IS A TEST FILE </w:t>
      </w:r>
    </w:p>
    <w:p w14:paraId="26E5BC90" w14:textId="77777777" w:rsidR="006A23FD" w:rsidRDefault="006A23FD" w:rsidP="006A23FD">
      <w:r>
        <w:t xml:space="preserve">THIS IS A TEST FILE </w:t>
      </w:r>
    </w:p>
    <w:p w14:paraId="567FA5D8" w14:textId="77777777" w:rsidR="006A23FD" w:rsidRDefault="006A23FD" w:rsidP="006A23FD">
      <w:r>
        <w:t xml:space="preserve">THIS IS A TEST FILE </w:t>
      </w:r>
    </w:p>
    <w:p w14:paraId="7A0A3EE2" w14:textId="77777777" w:rsidR="006A23FD" w:rsidRDefault="006A23FD" w:rsidP="006A23FD">
      <w:r>
        <w:t xml:space="preserve">THIS IS A TEST FILE </w:t>
      </w:r>
    </w:p>
    <w:p w14:paraId="761B681F" w14:textId="77777777" w:rsidR="006A23FD" w:rsidRDefault="006A23FD" w:rsidP="006A23FD">
      <w:r>
        <w:t xml:space="preserve">THIS IS A TEST FILE </w:t>
      </w:r>
    </w:p>
    <w:p w14:paraId="14766F91" w14:textId="77777777" w:rsidR="006A23FD" w:rsidRDefault="006A23FD" w:rsidP="006A23FD">
      <w:r>
        <w:t xml:space="preserve">THIS IS A TEST FILE </w:t>
      </w:r>
    </w:p>
    <w:p w14:paraId="1EA2BC5C" w14:textId="77777777" w:rsidR="006A23FD" w:rsidRDefault="006A23FD" w:rsidP="006A23FD">
      <w:r>
        <w:t xml:space="preserve">THIS IS A TEST FILE </w:t>
      </w:r>
    </w:p>
    <w:p w14:paraId="6420CF1D" w14:textId="77777777" w:rsidR="006A23FD" w:rsidRDefault="006A23FD" w:rsidP="006A23FD">
      <w:r>
        <w:t xml:space="preserve">THIS IS A TEST FILE </w:t>
      </w:r>
    </w:p>
    <w:p w14:paraId="59B6867E" w14:textId="77777777" w:rsidR="006A23FD" w:rsidRDefault="006A23FD" w:rsidP="006A23FD">
      <w:r>
        <w:t xml:space="preserve">THIS IS A TEST FILE </w:t>
      </w:r>
    </w:p>
    <w:p w14:paraId="4A526C62" w14:textId="77777777" w:rsidR="006A23FD" w:rsidRDefault="006A23FD" w:rsidP="006A23FD">
      <w:r>
        <w:t xml:space="preserve">THIS IS A TEST FILE </w:t>
      </w:r>
    </w:p>
    <w:p w14:paraId="5714D8EC" w14:textId="77777777" w:rsidR="006A23FD" w:rsidRDefault="006A23FD" w:rsidP="006A23FD">
      <w:r>
        <w:lastRenderedPageBreak/>
        <w:t xml:space="preserve">THIS IS A TEST FILE </w:t>
      </w:r>
    </w:p>
    <w:p w14:paraId="55D2B019" w14:textId="77777777" w:rsidR="006A23FD" w:rsidRDefault="006A23FD" w:rsidP="006A23FD">
      <w:r>
        <w:t xml:space="preserve">THIS IS A TEST FILE </w:t>
      </w:r>
    </w:p>
    <w:p w14:paraId="0EBA8B2C" w14:textId="77777777" w:rsidR="006A23FD" w:rsidRDefault="006A23FD" w:rsidP="006A23FD">
      <w:r>
        <w:t xml:space="preserve">THIS IS A TEST FILE </w:t>
      </w:r>
    </w:p>
    <w:p w14:paraId="2579D387" w14:textId="77777777" w:rsidR="006A23FD" w:rsidRDefault="006A23FD" w:rsidP="006A23FD">
      <w:r>
        <w:t xml:space="preserve">THIS IS A TEST FILE </w:t>
      </w:r>
    </w:p>
    <w:p w14:paraId="4DB4B2E4" w14:textId="77777777" w:rsidR="006A23FD" w:rsidRDefault="006A23FD" w:rsidP="006A23FD">
      <w:r>
        <w:t xml:space="preserve">THIS IS A TEST FILE </w:t>
      </w:r>
    </w:p>
    <w:p w14:paraId="283FAE4B" w14:textId="77777777" w:rsidR="006A23FD" w:rsidRDefault="006A23FD" w:rsidP="006A23FD">
      <w:r>
        <w:t xml:space="preserve">THIS IS A TEST FILE </w:t>
      </w:r>
    </w:p>
    <w:p w14:paraId="2E0E4871" w14:textId="77777777" w:rsidR="006A23FD" w:rsidRDefault="006A23FD" w:rsidP="006A23FD">
      <w:r>
        <w:t xml:space="preserve">THIS IS A TEST FILE </w:t>
      </w:r>
    </w:p>
    <w:p w14:paraId="74FDDEAE" w14:textId="77777777" w:rsidR="006A23FD" w:rsidRDefault="006A23FD" w:rsidP="006A23FD">
      <w:r>
        <w:t xml:space="preserve">THIS IS A TEST FILE </w:t>
      </w:r>
    </w:p>
    <w:p w14:paraId="4A54ABED" w14:textId="77777777" w:rsidR="006A23FD" w:rsidRDefault="006A23FD" w:rsidP="006A23FD">
      <w:r>
        <w:t xml:space="preserve">THIS IS A TEST FILE </w:t>
      </w:r>
    </w:p>
    <w:p w14:paraId="2D548089" w14:textId="77777777" w:rsidR="006A23FD" w:rsidRDefault="006A23FD" w:rsidP="006A23FD">
      <w:r>
        <w:t xml:space="preserve">THIS IS A TEST FILE </w:t>
      </w:r>
    </w:p>
    <w:p w14:paraId="1DD3CEA7" w14:textId="77777777" w:rsidR="006A23FD" w:rsidRDefault="006A23FD" w:rsidP="006A23FD">
      <w:r>
        <w:t xml:space="preserve">THIS IS A TEST FILE </w:t>
      </w:r>
    </w:p>
    <w:p w14:paraId="61ABB010" w14:textId="77777777" w:rsidR="006A23FD" w:rsidRDefault="006A23FD" w:rsidP="006A23FD">
      <w:r>
        <w:t xml:space="preserve">THIS IS A TEST FILE </w:t>
      </w:r>
    </w:p>
    <w:p w14:paraId="128E3606" w14:textId="77777777" w:rsidR="006A23FD" w:rsidRDefault="006A23FD" w:rsidP="006A23FD">
      <w:r>
        <w:t xml:space="preserve">THIS IS A TEST FILE </w:t>
      </w:r>
    </w:p>
    <w:p w14:paraId="74BB4058" w14:textId="77777777" w:rsidR="006A23FD" w:rsidRDefault="006A23FD" w:rsidP="006A23FD">
      <w:r>
        <w:t xml:space="preserve">THIS IS A TEST FILE </w:t>
      </w:r>
    </w:p>
    <w:p w14:paraId="4EA06AB3" w14:textId="77777777" w:rsidR="006A23FD" w:rsidRDefault="006A23FD" w:rsidP="006A23FD">
      <w:r>
        <w:t xml:space="preserve">THIS IS A TEST FILE </w:t>
      </w:r>
    </w:p>
    <w:p w14:paraId="7B2A433E" w14:textId="77777777" w:rsidR="006A23FD" w:rsidRDefault="006A23FD" w:rsidP="006A23FD">
      <w:r>
        <w:t xml:space="preserve">THIS IS A TEST FILE </w:t>
      </w:r>
    </w:p>
    <w:p w14:paraId="1F62A925" w14:textId="77777777" w:rsidR="006A23FD" w:rsidRDefault="006A23FD" w:rsidP="006A23FD">
      <w:r>
        <w:t xml:space="preserve">THIS IS A TEST FILE </w:t>
      </w:r>
    </w:p>
    <w:p w14:paraId="26FFC197" w14:textId="77777777" w:rsidR="006A23FD" w:rsidRDefault="006A23FD" w:rsidP="006A23FD">
      <w:r>
        <w:t xml:space="preserve">THIS IS A TEST FILE </w:t>
      </w:r>
    </w:p>
    <w:p w14:paraId="3CB28CD5" w14:textId="77777777" w:rsidR="006A23FD" w:rsidRDefault="006A23FD" w:rsidP="006A23FD">
      <w:r>
        <w:t xml:space="preserve">THIS IS A TEST FILE </w:t>
      </w:r>
    </w:p>
    <w:p w14:paraId="28D18C17" w14:textId="77777777" w:rsidR="006A23FD" w:rsidRDefault="006A23FD" w:rsidP="006A23FD">
      <w:r>
        <w:t xml:space="preserve">THIS IS A TEST FILE </w:t>
      </w:r>
    </w:p>
    <w:p w14:paraId="09F8177D" w14:textId="77777777" w:rsidR="006A23FD" w:rsidRDefault="006A23FD" w:rsidP="006A23FD">
      <w:r>
        <w:t xml:space="preserve">THIS IS A TEST FILE </w:t>
      </w:r>
    </w:p>
    <w:p w14:paraId="0DA9D4AE" w14:textId="77777777" w:rsidR="006A23FD" w:rsidRDefault="006A23FD" w:rsidP="006A23FD">
      <w:r>
        <w:t xml:space="preserve">THIS IS A TEST FILE </w:t>
      </w:r>
    </w:p>
    <w:p w14:paraId="4750C883" w14:textId="77777777" w:rsidR="006A23FD" w:rsidRDefault="006A23FD" w:rsidP="006A23FD">
      <w:r>
        <w:t xml:space="preserve">THIS IS A TEST FILE </w:t>
      </w:r>
    </w:p>
    <w:p w14:paraId="0129375D" w14:textId="77777777" w:rsidR="006A23FD" w:rsidRDefault="006A23FD" w:rsidP="006A23FD">
      <w:r>
        <w:t xml:space="preserve">THIS IS A TEST FILE </w:t>
      </w:r>
    </w:p>
    <w:p w14:paraId="253DA23C" w14:textId="77777777" w:rsidR="006A23FD" w:rsidRDefault="006A23FD" w:rsidP="006A23FD">
      <w:r>
        <w:t xml:space="preserve">THIS IS A TEST FILE </w:t>
      </w:r>
    </w:p>
    <w:p w14:paraId="48859B29" w14:textId="77777777" w:rsidR="006A23FD" w:rsidRPr="006A23FD" w:rsidRDefault="006A23FD" w:rsidP="006A23FD"/>
    <w:p w14:paraId="489E3E30" w14:textId="77777777" w:rsidR="006A23FD" w:rsidRDefault="006A23FD" w:rsidP="006A23FD">
      <w:r>
        <w:t xml:space="preserve">THIS IS A TEST FILE </w:t>
      </w:r>
    </w:p>
    <w:p w14:paraId="79C481C3" w14:textId="77777777" w:rsidR="006A23FD" w:rsidRDefault="006A23FD" w:rsidP="006A23FD">
      <w:r>
        <w:t xml:space="preserve">THIS IS A TEST FILE </w:t>
      </w:r>
    </w:p>
    <w:p w14:paraId="02B31D3D" w14:textId="77777777" w:rsidR="006A23FD" w:rsidRDefault="006A23FD" w:rsidP="006A23FD">
      <w:r>
        <w:t xml:space="preserve">THIS IS A TEST FILE </w:t>
      </w:r>
    </w:p>
    <w:p w14:paraId="2C756954" w14:textId="77777777" w:rsidR="006A23FD" w:rsidRDefault="006A23FD" w:rsidP="006A23FD">
      <w:r>
        <w:t xml:space="preserve">THIS IS A TEST FILE </w:t>
      </w:r>
    </w:p>
    <w:p w14:paraId="2F568FE3" w14:textId="77777777" w:rsidR="006A23FD" w:rsidRDefault="006A23FD" w:rsidP="006A23FD">
      <w:r>
        <w:t xml:space="preserve">THIS IS A TEST FILE </w:t>
      </w:r>
    </w:p>
    <w:p w14:paraId="26DAD62D" w14:textId="77777777" w:rsidR="006A23FD" w:rsidRDefault="006A23FD" w:rsidP="006A23FD">
      <w:r>
        <w:t xml:space="preserve">THIS IS A TEST FILE </w:t>
      </w:r>
    </w:p>
    <w:p w14:paraId="3457469A" w14:textId="77777777" w:rsidR="006A23FD" w:rsidRDefault="006A23FD" w:rsidP="006A23FD">
      <w:r>
        <w:t xml:space="preserve">THIS IS A TEST FILE </w:t>
      </w:r>
    </w:p>
    <w:p w14:paraId="133C5C03" w14:textId="77777777" w:rsidR="006A23FD" w:rsidRDefault="006A23FD" w:rsidP="006A23FD">
      <w:r>
        <w:t xml:space="preserve">THIS IS A TEST FILE </w:t>
      </w:r>
    </w:p>
    <w:p w14:paraId="0DA29F4F" w14:textId="77777777" w:rsidR="006A23FD" w:rsidRDefault="006A23FD" w:rsidP="006A23FD">
      <w:r>
        <w:t xml:space="preserve">THIS IS A TEST FILE </w:t>
      </w:r>
    </w:p>
    <w:p w14:paraId="32C6405D" w14:textId="77777777" w:rsidR="006A23FD" w:rsidRDefault="006A23FD" w:rsidP="006A23FD">
      <w:r>
        <w:t xml:space="preserve">THIS IS A TEST FILE </w:t>
      </w:r>
    </w:p>
    <w:p w14:paraId="7A9FFF22" w14:textId="77777777" w:rsidR="006A23FD" w:rsidRDefault="006A23FD" w:rsidP="006A23FD">
      <w:r>
        <w:t xml:space="preserve">THIS IS A TEST FILE </w:t>
      </w:r>
    </w:p>
    <w:p w14:paraId="670BA2E7" w14:textId="77777777" w:rsidR="006A23FD" w:rsidRDefault="006A23FD" w:rsidP="006A23FD">
      <w:r>
        <w:t xml:space="preserve">THIS IS A TEST FILE </w:t>
      </w:r>
    </w:p>
    <w:p w14:paraId="447552F5" w14:textId="77777777" w:rsidR="006A23FD" w:rsidRDefault="006A23FD" w:rsidP="006A23FD">
      <w:r>
        <w:t xml:space="preserve">THIS IS A TEST FILE </w:t>
      </w:r>
    </w:p>
    <w:p w14:paraId="63FC4F14" w14:textId="77777777" w:rsidR="006A23FD" w:rsidRDefault="006A23FD" w:rsidP="006A23FD">
      <w:r>
        <w:t xml:space="preserve">THIS IS A TEST FILE </w:t>
      </w:r>
    </w:p>
    <w:p w14:paraId="61729671" w14:textId="77777777" w:rsidR="006A23FD" w:rsidRDefault="006A23FD" w:rsidP="006A23FD">
      <w:r>
        <w:t xml:space="preserve">THIS IS A TEST FILE </w:t>
      </w:r>
    </w:p>
    <w:p w14:paraId="040267A3" w14:textId="77777777" w:rsidR="006A23FD" w:rsidRDefault="006A23FD" w:rsidP="006A23FD">
      <w:r>
        <w:t xml:space="preserve">THIS IS A TEST FILE </w:t>
      </w:r>
    </w:p>
    <w:p w14:paraId="6B4E91FB" w14:textId="77777777" w:rsidR="006A23FD" w:rsidRDefault="006A23FD" w:rsidP="006A23FD">
      <w:r>
        <w:t xml:space="preserve">THIS IS A TEST FILE </w:t>
      </w:r>
    </w:p>
    <w:p w14:paraId="40434C1C" w14:textId="77777777" w:rsidR="006A23FD" w:rsidRDefault="006A23FD" w:rsidP="006A23FD">
      <w:r>
        <w:t xml:space="preserve">THIS IS A TEST FILE </w:t>
      </w:r>
    </w:p>
    <w:p w14:paraId="70CBA6CF" w14:textId="77777777" w:rsidR="006A23FD" w:rsidRDefault="006A23FD" w:rsidP="006A23FD">
      <w:r>
        <w:t xml:space="preserve">THIS IS A TEST FILE </w:t>
      </w:r>
    </w:p>
    <w:p w14:paraId="4FCB4ED5" w14:textId="77777777" w:rsidR="006A23FD" w:rsidRDefault="006A23FD" w:rsidP="006A23FD">
      <w:r>
        <w:t xml:space="preserve">THIS IS A TEST FILE </w:t>
      </w:r>
    </w:p>
    <w:p w14:paraId="459C1021" w14:textId="77777777" w:rsidR="006A23FD" w:rsidRDefault="006A23FD" w:rsidP="006A23FD">
      <w:r>
        <w:t xml:space="preserve">THIS IS A TEST FILE </w:t>
      </w:r>
    </w:p>
    <w:p w14:paraId="0F239829" w14:textId="77777777" w:rsidR="006A23FD" w:rsidRDefault="006A23FD" w:rsidP="006A23FD">
      <w:r>
        <w:t xml:space="preserve">THIS IS A TEST FILE </w:t>
      </w:r>
    </w:p>
    <w:p w14:paraId="63910C06" w14:textId="77777777" w:rsidR="006A23FD" w:rsidRDefault="006A23FD" w:rsidP="006A23FD">
      <w:r>
        <w:t xml:space="preserve">THIS IS A TEST FILE </w:t>
      </w:r>
    </w:p>
    <w:p w14:paraId="4E8725AF" w14:textId="77777777" w:rsidR="006A23FD" w:rsidRDefault="006A23FD" w:rsidP="006A23FD">
      <w:r>
        <w:t xml:space="preserve">THIS IS A TEST FILE </w:t>
      </w:r>
    </w:p>
    <w:p w14:paraId="31BD8CCE" w14:textId="77777777" w:rsidR="006A23FD" w:rsidRDefault="006A23FD" w:rsidP="006A23FD">
      <w:r>
        <w:lastRenderedPageBreak/>
        <w:t xml:space="preserve">THIS IS A TEST FILE </w:t>
      </w:r>
    </w:p>
    <w:p w14:paraId="4FCF99B2" w14:textId="77777777" w:rsidR="006A23FD" w:rsidRDefault="006A23FD" w:rsidP="006A23FD">
      <w:r>
        <w:t xml:space="preserve">THIS IS A TEST FILE </w:t>
      </w:r>
    </w:p>
    <w:p w14:paraId="6A4819DA" w14:textId="77777777" w:rsidR="006A23FD" w:rsidRDefault="006A23FD" w:rsidP="006A23FD">
      <w:r>
        <w:t xml:space="preserve">THIS IS A TEST FILE </w:t>
      </w:r>
    </w:p>
    <w:p w14:paraId="6B14B861" w14:textId="77777777" w:rsidR="006A23FD" w:rsidRDefault="006A23FD" w:rsidP="006A23FD">
      <w:r>
        <w:t xml:space="preserve">THIS IS A TEST FILE </w:t>
      </w:r>
    </w:p>
    <w:p w14:paraId="14F24891" w14:textId="77777777" w:rsidR="006A23FD" w:rsidRDefault="006A23FD" w:rsidP="006A23FD">
      <w:r>
        <w:t xml:space="preserve">THIS IS A TEST FILE </w:t>
      </w:r>
    </w:p>
    <w:p w14:paraId="2DD6A8BC" w14:textId="77777777" w:rsidR="006A23FD" w:rsidRDefault="006A23FD" w:rsidP="006A23FD">
      <w:r>
        <w:t xml:space="preserve">THIS IS A TEST FILE </w:t>
      </w:r>
    </w:p>
    <w:p w14:paraId="1F1407C5" w14:textId="77777777" w:rsidR="006A23FD" w:rsidRDefault="006A23FD" w:rsidP="006A23FD">
      <w:r>
        <w:t xml:space="preserve">THIS IS A TEST FILE </w:t>
      </w:r>
    </w:p>
    <w:p w14:paraId="5E7AD161" w14:textId="77777777" w:rsidR="006A23FD" w:rsidRDefault="006A23FD" w:rsidP="006A23FD">
      <w:r>
        <w:t xml:space="preserve">THIS IS A TEST FILE </w:t>
      </w:r>
    </w:p>
    <w:p w14:paraId="28BF54A6" w14:textId="77777777" w:rsidR="006A23FD" w:rsidRDefault="006A23FD" w:rsidP="006A23FD">
      <w:r>
        <w:t xml:space="preserve">THIS IS A TEST FILE </w:t>
      </w:r>
    </w:p>
    <w:p w14:paraId="4F1F390C" w14:textId="77777777" w:rsidR="006A23FD" w:rsidRDefault="006A23FD" w:rsidP="006A23FD">
      <w:r>
        <w:t xml:space="preserve">THIS IS A TEST FILE </w:t>
      </w:r>
    </w:p>
    <w:p w14:paraId="7BDC6BE7" w14:textId="77777777" w:rsidR="006A23FD" w:rsidRDefault="006A23FD" w:rsidP="006A23FD">
      <w:r>
        <w:t xml:space="preserve">THIS IS A TEST FILE </w:t>
      </w:r>
    </w:p>
    <w:p w14:paraId="5224885C" w14:textId="77777777" w:rsidR="006A23FD" w:rsidRDefault="006A23FD" w:rsidP="006A23FD">
      <w:r>
        <w:t xml:space="preserve">THIS IS A TEST FILE </w:t>
      </w:r>
    </w:p>
    <w:p w14:paraId="5E900C9C" w14:textId="77777777" w:rsidR="006A23FD" w:rsidRDefault="006A23FD" w:rsidP="006A23FD">
      <w:r>
        <w:t xml:space="preserve">THIS IS A TEST FILE </w:t>
      </w:r>
    </w:p>
    <w:p w14:paraId="574098AF" w14:textId="77777777" w:rsidR="006A23FD" w:rsidRDefault="006A23FD" w:rsidP="006A23FD">
      <w:r>
        <w:t xml:space="preserve">THIS IS A TEST FILE </w:t>
      </w:r>
    </w:p>
    <w:p w14:paraId="642E4D82" w14:textId="77777777" w:rsidR="006A23FD" w:rsidRDefault="006A23FD" w:rsidP="006A23FD">
      <w:r>
        <w:t xml:space="preserve">THIS IS A TEST FILE </w:t>
      </w:r>
    </w:p>
    <w:p w14:paraId="5F606F8F" w14:textId="77777777" w:rsidR="006A23FD" w:rsidRDefault="006A23FD" w:rsidP="006A23FD">
      <w:r>
        <w:t xml:space="preserve">THIS IS A TEST FILE </w:t>
      </w:r>
    </w:p>
    <w:p w14:paraId="11A49A0B" w14:textId="77777777" w:rsidR="006A23FD" w:rsidRDefault="006A23FD" w:rsidP="006A23FD">
      <w:r>
        <w:t xml:space="preserve">THIS IS A TEST FILE </w:t>
      </w:r>
    </w:p>
    <w:p w14:paraId="72B64A58" w14:textId="77777777" w:rsidR="006A23FD" w:rsidRDefault="006A23FD" w:rsidP="006A23FD">
      <w:r>
        <w:t xml:space="preserve">THIS IS A TEST FILE </w:t>
      </w:r>
    </w:p>
    <w:p w14:paraId="564F1491" w14:textId="77777777" w:rsidR="006A23FD" w:rsidRDefault="006A23FD" w:rsidP="006A23FD">
      <w:r>
        <w:t xml:space="preserve">THIS IS A TEST FILE </w:t>
      </w:r>
    </w:p>
    <w:p w14:paraId="32D4EF98" w14:textId="77777777" w:rsidR="006A23FD" w:rsidRPr="006A23FD" w:rsidRDefault="006A23FD" w:rsidP="006A23FD"/>
    <w:p w14:paraId="2DF869CB" w14:textId="77777777" w:rsidR="006A23FD" w:rsidRDefault="006A23FD" w:rsidP="006A23FD">
      <w:r>
        <w:t xml:space="preserve">THIS IS A TEST FILE </w:t>
      </w:r>
    </w:p>
    <w:p w14:paraId="2DFF66D7" w14:textId="77777777" w:rsidR="006A23FD" w:rsidRDefault="006A23FD" w:rsidP="006A23FD">
      <w:r>
        <w:t xml:space="preserve">THIS IS A TEST FILE </w:t>
      </w:r>
    </w:p>
    <w:p w14:paraId="3A1914A2" w14:textId="77777777" w:rsidR="006A23FD" w:rsidRDefault="006A23FD" w:rsidP="006A23FD">
      <w:r>
        <w:t xml:space="preserve">THIS IS A TEST FILE </w:t>
      </w:r>
    </w:p>
    <w:p w14:paraId="6F394C1D" w14:textId="77777777" w:rsidR="006A23FD" w:rsidRDefault="006A23FD" w:rsidP="006A23FD">
      <w:r>
        <w:t xml:space="preserve">THIS IS A TEST FILE </w:t>
      </w:r>
    </w:p>
    <w:p w14:paraId="0429D665" w14:textId="77777777" w:rsidR="006A23FD" w:rsidRDefault="006A23FD" w:rsidP="006A23FD">
      <w:r>
        <w:t xml:space="preserve">THIS IS A TEST FILE </w:t>
      </w:r>
    </w:p>
    <w:p w14:paraId="54129CDC" w14:textId="77777777" w:rsidR="006A23FD" w:rsidRDefault="006A23FD" w:rsidP="006A23FD">
      <w:r>
        <w:lastRenderedPageBreak/>
        <w:t xml:space="preserve">THIS IS A TEST FILE </w:t>
      </w:r>
    </w:p>
    <w:p w14:paraId="6918784A" w14:textId="77777777" w:rsidR="006A23FD" w:rsidRDefault="006A23FD" w:rsidP="006A23FD">
      <w:r>
        <w:t xml:space="preserve">THIS IS A TEST FILE </w:t>
      </w:r>
    </w:p>
    <w:p w14:paraId="6ACB9CF3" w14:textId="77777777" w:rsidR="006A23FD" w:rsidRDefault="006A23FD" w:rsidP="006A23FD">
      <w:r>
        <w:t xml:space="preserve">THIS IS A TEST FILE </w:t>
      </w:r>
    </w:p>
    <w:p w14:paraId="20510FF7" w14:textId="77777777" w:rsidR="006A23FD" w:rsidRDefault="006A23FD" w:rsidP="006A23FD">
      <w:r>
        <w:t xml:space="preserve">THIS IS A TEST FILE </w:t>
      </w:r>
    </w:p>
    <w:p w14:paraId="60DE299B" w14:textId="77777777" w:rsidR="006A23FD" w:rsidRDefault="006A23FD" w:rsidP="006A23FD">
      <w:r>
        <w:t xml:space="preserve">THIS IS A TEST FILE </w:t>
      </w:r>
    </w:p>
    <w:p w14:paraId="45EF05F6" w14:textId="77777777" w:rsidR="006A23FD" w:rsidRDefault="006A23FD" w:rsidP="006A23FD">
      <w:r>
        <w:t xml:space="preserve">THIS IS A TEST FILE </w:t>
      </w:r>
    </w:p>
    <w:p w14:paraId="7DC4825C" w14:textId="77777777" w:rsidR="006A23FD" w:rsidRDefault="006A23FD" w:rsidP="006A23FD">
      <w:r>
        <w:t xml:space="preserve">THIS IS A TEST FILE </w:t>
      </w:r>
    </w:p>
    <w:p w14:paraId="76C9F503" w14:textId="77777777" w:rsidR="006A23FD" w:rsidRDefault="006A23FD" w:rsidP="006A23FD">
      <w:r>
        <w:t xml:space="preserve">THIS IS A TEST FILE </w:t>
      </w:r>
    </w:p>
    <w:p w14:paraId="3CC95C04" w14:textId="77777777" w:rsidR="006A23FD" w:rsidRDefault="006A23FD" w:rsidP="006A23FD">
      <w:r>
        <w:t xml:space="preserve">THIS IS A TEST FILE </w:t>
      </w:r>
    </w:p>
    <w:p w14:paraId="13DBDCE6" w14:textId="77777777" w:rsidR="006A23FD" w:rsidRDefault="006A23FD" w:rsidP="006A23FD">
      <w:r>
        <w:t xml:space="preserve">THIS IS A TEST FILE </w:t>
      </w:r>
    </w:p>
    <w:p w14:paraId="74B6160E" w14:textId="77777777" w:rsidR="006A23FD" w:rsidRDefault="006A23FD" w:rsidP="006A23FD">
      <w:r>
        <w:t xml:space="preserve">THIS IS A TEST FILE </w:t>
      </w:r>
    </w:p>
    <w:p w14:paraId="08790143" w14:textId="77777777" w:rsidR="006A23FD" w:rsidRDefault="006A23FD" w:rsidP="006A23FD">
      <w:r>
        <w:t xml:space="preserve">THIS IS A TEST FILE </w:t>
      </w:r>
    </w:p>
    <w:p w14:paraId="253229A7" w14:textId="77777777" w:rsidR="006A23FD" w:rsidRDefault="006A23FD" w:rsidP="006A23FD">
      <w:r>
        <w:t xml:space="preserve">THIS IS A TEST FILE </w:t>
      </w:r>
    </w:p>
    <w:p w14:paraId="1074BBFF" w14:textId="77777777" w:rsidR="006A23FD" w:rsidRDefault="006A23FD" w:rsidP="006A23FD">
      <w:r>
        <w:t xml:space="preserve">THIS IS A TEST FILE </w:t>
      </w:r>
    </w:p>
    <w:p w14:paraId="695CCE52" w14:textId="77777777" w:rsidR="006A23FD" w:rsidRDefault="006A23FD" w:rsidP="006A23FD">
      <w:r>
        <w:t xml:space="preserve">THIS IS A TEST FILE </w:t>
      </w:r>
    </w:p>
    <w:p w14:paraId="286411D5" w14:textId="77777777" w:rsidR="006A23FD" w:rsidRDefault="006A23FD" w:rsidP="006A23FD">
      <w:r>
        <w:t xml:space="preserve">THIS IS A TEST FILE </w:t>
      </w:r>
    </w:p>
    <w:p w14:paraId="220CDD64" w14:textId="77777777" w:rsidR="006A23FD" w:rsidRDefault="006A23FD" w:rsidP="006A23FD">
      <w:r>
        <w:t xml:space="preserve">THIS IS A TEST FILE </w:t>
      </w:r>
    </w:p>
    <w:p w14:paraId="629603F7" w14:textId="77777777" w:rsidR="006A23FD" w:rsidRDefault="006A23FD" w:rsidP="006A23FD">
      <w:r>
        <w:t xml:space="preserve">THIS IS A TEST FILE </w:t>
      </w:r>
    </w:p>
    <w:p w14:paraId="3023153D" w14:textId="77777777" w:rsidR="006A23FD" w:rsidRDefault="006A23FD" w:rsidP="006A23FD">
      <w:r>
        <w:t xml:space="preserve">THIS IS A TEST FILE </w:t>
      </w:r>
    </w:p>
    <w:p w14:paraId="4CF29E53" w14:textId="77777777" w:rsidR="006A23FD" w:rsidRDefault="006A23FD" w:rsidP="006A23FD">
      <w:r>
        <w:t xml:space="preserve">THIS IS A TEST FILE </w:t>
      </w:r>
    </w:p>
    <w:p w14:paraId="12B0B5D7" w14:textId="77777777" w:rsidR="006A23FD" w:rsidRDefault="006A23FD" w:rsidP="006A23FD">
      <w:r>
        <w:t xml:space="preserve">THIS IS A TEST FILE </w:t>
      </w:r>
    </w:p>
    <w:p w14:paraId="203CAADC" w14:textId="77777777" w:rsidR="006A23FD" w:rsidRDefault="006A23FD" w:rsidP="006A23FD">
      <w:r>
        <w:t xml:space="preserve">THIS IS A TEST FILE </w:t>
      </w:r>
    </w:p>
    <w:p w14:paraId="527384C6" w14:textId="77777777" w:rsidR="006A23FD" w:rsidRDefault="006A23FD" w:rsidP="006A23FD">
      <w:r>
        <w:t xml:space="preserve">THIS IS A TEST FILE </w:t>
      </w:r>
    </w:p>
    <w:p w14:paraId="34B98B61" w14:textId="77777777" w:rsidR="006A23FD" w:rsidRDefault="006A23FD" w:rsidP="006A23FD">
      <w:r>
        <w:t xml:space="preserve">THIS IS A TEST FILE </w:t>
      </w:r>
    </w:p>
    <w:p w14:paraId="4D24CDD9" w14:textId="77777777" w:rsidR="006A23FD" w:rsidRDefault="006A23FD" w:rsidP="006A23FD">
      <w:r>
        <w:t xml:space="preserve">THIS IS A TEST FILE </w:t>
      </w:r>
    </w:p>
    <w:p w14:paraId="17F9CDDC" w14:textId="77777777" w:rsidR="006A23FD" w:rsidRDefault="006A23FD" w:rsidP="006A23FD">
      <w:r>
        <w:lastRenderedPageBreak/>
        <w:t xml:space="preserve">THIS IS A TEST FILE </w:t>
      </w:r>
    </w:p>
    <w:p w14:paraId="655B2419" w14:textId="77777777" w:rsidR="006A23FD" w:rsidRDefault="006A23FD" w:rsidP="006A23FD">
      <w:r>
        <w:t xml:space="preserve">THIS IS A TEST FILE </w:t>
      </w:r>
    </w:p>
    <w:p w14:paraId="7484AF3E" w14:textId="77777777" w:rsidR="006A23FD" w:rsidRDefault="006A23FD" w:rsidP="006A23FD">
      <w:r>
        <w:t xml:space="preserve">THIS IS A TEST FILE </w:t>
      </w:r>
    </w:p>
    <w:p w14:paraId="2143C766" w14:textId="77777777" w:rsidR="006A23FD" w:rsidRDefault="006A23FD" w:rsidP="006A23FD">
      <w:r>
        <w:t xml:space="preserve">THIS IS A TEST FILE </w:t>
      </w:r>
    </w:p>
    <w:p w14:paraId="404560DB" w14:textId="77777777" w:rsidR="006A23FD" w:rsidRDefault="006A23FD" w:rsidP="006A23FD">
      <w:r>
        <w:t xml:space="preserve">THIS IS A TEST FILE </w:t>
      </w:r>
    </w:p>
    <w:p w14:paraId="40A1925E" w14:textId="77777777" w:rsidR="006A23FD" w:rsidRDefault="006A23FD" w:rsidP="006A23FD">
      <w:r>
        <w:t xml:space="preserve">THIS IS A TEST FILE </w:t>
      </w:r>
    </w:p>
    <w:p w14:paraId="1178EDB4" w14:textId="77777777" w:rsidR="006A23FD" w:rsidRDefault="006A23FD" w:rsidP="006A23FD">
      <w:r>
        <w:t xml:space="preserve">THIS IS A TEST FILE </w:t>
      </w:r>
    </w:p>
    <w:p w14:paraId="6743C5CA" w14:textId="77777777" w:rsidR="006A23FD" w:rsidRDefault="006A23FD" w:rsidP="006A23FD">
      <w:r>
        <w:t xml:space="preserve">THIS IS A TEST FILE </w:t>
      </w:r>
    </w:p>
    <w:p w14:paraId="2E07C773" w14:textId="77777777" w:rsidR="006A23FD" w:rsidRDefault="006A23FD" w:rsidP="006A23FD">
      <w:r>
        <w:t xml:space="preserve">THIS IS A TEST FILE </w:t>
      </w:r>
    </w:p>
    <w:p w14:paraId="7B7B6449" w14:textId="77777777" w:rsidR="006A23FD" w:rsidRDefault="006A23FD" w:rsidP="006A23FD">
      <w:r>
        <w:t xml:space="preserve">THIS IS A TEST FILE </w:t>
      </w:r>
    </w:p>
    <w:p w14:paraId="47C338BC" w14:textId="77777777" w:rsidR="006A23FD" w:rsidRDefault="006A23FD" w:rsidP="006A23FD">
      <w:r>
        <w:t xml:space="preserve">THIS IS A TEST FILE </w:t>
      </w:r>
    </w:p>
    <w:p w14:paraId="276453A6" w14:textId="77777777" w:rsidR="006A23FD" w:rsidRDefault="006A23FD" w:rsidP="006A23FD">
      <w:r>
        <w:t xml:space="preserve">THIS IS A TEST FILE </w:t>
      </w:r>
    </w:p>
    <w:p w14:paraId="4EE9C87E" w14:textId="77777777" w:rsidR="006A23FD" w:rsidRDefault="006A23FD" w:rsidP="006A23FD">
      <w:r>
        <w:t xml:space="preserve">THIS IS A TEST FILE </w:t>
      </w:r>
    </w:p>
    <w:p w14:paraId="79BD64A9" w14:textId="77777777" w:rsidR="006A23FD" w:rsidRPr="006A23FD" w:rsidRDefault="006A23FD" w:rsidP="006A23FD"/>
    <w:p w14:paraId="71CB8DE5" w14:textId="77777777" w:rsidR="006A23FD" w:rsidRDefault="006A23FD" w:rsidP="006A23FD">
      <w:r>
        <w:t xml:space="preserve">THIS IS A TEST FILE </w:t>
      </w:r>
    </w:p>
    <w:p w14:paraId="290F769D" w14:textId="77777777" w:rsidR="006A23FD" w:rsidRDefault="006A23FD" w:rsidP="006A23FD">
      <w:r>
        <w:t xml:space="preserve">THIS IS A TEST FILE </w:t>
      </w:r>
    </w:p>
    <w:p w14:paraId="51463894" w14:textId="77777777" w:rsidR="006A23FD" w:rsidRDefault="006A23FD" w:rsidP="006A23FD">
      <w:r>
        <w:t xml:space="preserve">THIS IS A TEST FILE </w:t>
      </w:r>
    </w:p>
    <w:p w14:paraId="0DF573EA" w14:textId="77777777" w:rsidR="006A23FD" w:rsidRDefault="006A23FD" w:rsidP="006A23FD">
      <w:r>
        <w:t xml:space="preserve">THIS IS A TEST FILE </w:t>
      </w:r>
    </w:p>
    <w:p w14:paraId="1C6C8BF0" w14:textId="77777777" w:rsidR="006A23FD" w:rsidRDefault="006A23FD" w:rsidP="006A23FD">
      <w:r>
        <w:t xml:space="preserve">THIS IS A TEST FILE </w:t>
      </w:r>
    </w:p>
    <w:p w14:paraId="0B4124F2" w14:textId="77777777" w:rsidR="006A23FD" w:rsidRDefault="006A23FD" w:rsidP="006A23FD">
      <w:r>
        <w:t xml:space="preserve">THIS IS A TEST FILE </w:t>
      </w:r>
    </w:p>
    <w:p w14:paraId="5D331893" w14:textId="77777777" w:rsidR="006A23FD" w:rsidRDefault="006A23FD" w:rsidP="006A23FD">
      <w:r>
        <w:t xml:space="preserve">THIS IS A TEST FILE </w:t>
      </w:r>
    </w:p>
    <w:p w14:paraId="0C42B63E" w14:textId="77777777" w:rsidR="006A23FD" w:rsidRDefault="006A23FD" w:rsidP="006A23FD">
      <w:r>
        <w:t xml:space="preserve">THIS IS A TEST FILE </w:t>
      </w:r>
    </w:p>
    <w:p w14:paraId="76561F25" w14:textId="77777777" w:rsidR="006A23FD" w:rsidRDefault="006A23FD" w:rsidP="006A23FD">
      <w:r>
        <w:t xml:space="preserve">THIS IS A TEST FILE </w:t>
      </w:r>
    </w:p>
    <w:p w14:paraId="60F5B83D" w14:textId="77777777" w:rsidR="006A23FD" w:rsidRDefault="006A23FD" w:rsidP="006A23FD">
      <w:r>
        <w:t xml:space="preserve">THIS IS A TEST FILE </w:t>
      </w:r>
    </w:p>
    <w:p w14:paraId="4DA9E848" w14:textId="77777777" w:rsidR="006A23FD" w:rsidRDefault="006A23FD" w:rsidP="006A23FD">
      <w:r>
        <w:t xml:space="preserve">THIS IS A TEST FILE </w:t>
      </w:r>
    </w:p>
    <w:p w14:paraId="0A40F01F" w14:textId="77777777" w:rsidR="006A23FD" w:rsidRDefault="006A23FD" w:rsidP="006A23FD">
      <w:r>
        <w:lastRenderedPageBreak/>
        <w:t xml:space="preserve">THIS IS A TEST FILE </w:t>
      </w:r>
    </w:p>
    <w:p w14:paraId="78488031" w14:textId="77777777" w:rsidR="006A23FD" w:rsidRDefault="006A23FD" w:rsidP="006A23FD">
      <w:r>
        <w:t xml:space="preserve">THIS IS A TEST FILE </w:t>
      </w:r>
    </w:p>
    <w:p w14:paraId="106ADB14" w14:textId="77777777" w:rsidR="006A23FD" w:rsidRDefault="006A23FD" w:rsidP="006A23FD">
      <w:r>
        <w:t xml:space="preserve">THIS IS A TEST FILE </w:t>
      </w:r>
    </w:p>
    <w:p w14:paraId="6E634ABB" w14:textId="77777777" w:rsidR="006A23FD" w:rsidRDefault="006A23FD" w:rsidP="006A23FD">
      <w:r>
        <w:t xml:space="preserve">THIS IS A TEST FILE </w:t>
      </w:r>
    </w:p>
    <w:p w14:paraId="7236D82C" w14:textId="77777777" w:rsidR="006A23FD" w:rsidRDefault="006A23FD" w:rsidP="006A23FD">
      <w:r>
        <w:t xml:space="preserve">THIS IS A TEST FILE </w:t>
      </w:r>
    </w:p>
    <w:p w14:paraId="3D101415" w14:textId="77777777" w:rsidR="006A23FD" w:rsidRDefault="006A23FD" w:rsidP="006A23FD">
      <w:r>
        <w:t xml:space="preserve">THIS IS A TEST FILE </w:t>
      </w:r>
    </w:p>
    <w:p w14:paraId="2CDF4C76" w14:textId="77777777" w:rsidR="006A23FD" w:rsidRDefault="006A23FD" w:rsidP="006A23FD">
      <w:r>
        <w:t xml:space="preserve">THIS IS A TEST FILE </w:t>
      </w:r>
    </w:p>
    <w:p w14:paraId="0D8514C0" w14:textId="77777777" w:rsidR="006A23FD" w:rsidRDefault="006A23FD" w:rsidP="006A23FD">
      <w:r>
        <w:t xml:space="preserve">THIS IS A TEST FILE </w:t>
      </w:r>
    </w:p>
    <w:p w14:paraId="4579C0F9" w14:textId="77777777" w:rsidR="006A23FD" w:rsidRDefault="006A23FD" w:rsidP="006A23FD">
      <w:r>
        <w:t xml:space="preserve">THIS IS A TEST FILE </w:t>
      </w:r>
    </w:p>
    <w:p w14:paraId="6AECE546" w14:textId="77777777" w:rsidR="006A23FD" w:rsidRDefault="006A23FD" w:rsidP="006A23FD">
      <w:r>
        <w:t xml:space="preserve">THIS IS A TEST FILE </w:t>
      </w:r>
    </w:p>
    <w:p w14:paraId="1D249FF3" w14:textId="77777777" w:rsidR="006A23FD" w:rsidRDefault="006A23FD" w:rsidP="006A23FD">
      <w:r>
        <w:t xml:space="preserve">THIS IS A TEST FILE </w:t>
      </w:r>
    </w:p>
    <w:p w14:paraId="2118E7F3" w14:textId="77777777" w:rsidR="006A23FD" w:rsidRDefault="006A23FD" w:rsidP="006A23FD">
      <w:r>
        <w:t xml:space="preserve">THIS IS A TEST FILE </w:t>
      </w:r>
    </w:p>
    <w:p w14:paraId="5387115E" w14:textId="77777777" w:rsidR="006A23FD" w:rsidRDefault="006A23FD" w:rsidP="006A23FD">
      <w:r>
        <w:t xml:space="preserve">THIS IS A TEST FILE </w:t>
      </w:r>
    </w:p>
    <w:p w14:paraId="7FB236E9" w14:textId="77777777" w:rsidR="006A23FD" w:rsidRDefault="006A23FD" w:rsidP="006A23FD">
      <w:r>
        <w:t xml:space="preserve">THIS IS A TEST FILE </w:t>
      </w:r>
    </w:p>
    <w:p w14:paraId="72F17AD5" w14:textId="77777777" w:rsidR="006A23FD" w:rsidRDefault="006A23FD" w:rsidP="006A23FD">
      <w:r>
        <w:t xml:space="preserve">THIS IS A TEST FILE </w:t>
      </w:r>
    </w:p>
    <w:p w14:paraId="350236B0" w14:textId="77777777" w:rsidR="006A23FD" w:rsidRDefault="006A23FD" w:rsidP="006A23FD">
      <w:r>
        <w:t xml:space="preserve">THIS IS A TEST FILE </w:t>
      </w:r>
    </w:p>
    <w:p w14:paraId="30F8DAC6" w14:textId="77777777" w:rsidR="006A23FD" w:rsidRDefault="006A23FD" w:rsidP="006A23FD">
      <w:r>
        <w:t xml:space="preserve">THIS IS A TEST FILE </w:t>
      </w:r>
    </w:p>
    <w:p w14:paraId="55EDB9CA" w14:textId="77777777" w:rsidR="006A23FD" w:rsidRDefault="006A23FD" w:rsidP="006A23FD">
      <w:r>
        <w:t xml:space="preserve">THIS IS A TEST FILE </w:t>
      </w:r>
    </w:p>
    <w:p w14:paraId="1BFD6EC0" w14:textId="77777777" w:rsidR="006A23FD" w:rsidRDefault="006A23FD" w:rsidP="006A23FD">
      <w:r>
        <w:t xml:space="preserve">THIS IS A TEST FILE </w:t>
      </w:r>
    </w:p>
    <w:p w14:paraId="648E7298" w14:textId="77777777" w:rsidR="006A23FD" w:rsidRDefault="006A23FD" w:rsidP="006A23FD">
      <w:r>
        <w:t xml:space="preserve">THIS IS A TEST FILE </w:t>
      </w:r>
    </w:p>
    <w:p w14:paraId="47CF2FEC" w14:textId="77777777" w:rsidR="006A23FD" w:rsidRDefault="006A23FD" w:rsidP="006A23FD">
      <w:r>
        <w:t xml:space="preserve">THIS IS A TEST FILE </w:t>
      </w:r>
    </w:p>
    <w:p w14:paraId="726E507D" w14:textId="77777777" w:rsidR="006A23FD" w:rsidRDefault="006A23FD" w:rsidP="006A23FD">
      <w:r>
        <w:t xml:space="preserve">THIS IS A TEST FILE </w:t>
      </w:r>
    </w:p>
    <w:p w14:paraId="0D12D0DC" w14:textId="77777777" w:rsidR="006A23FD" w:rsidRDefault="006A23FD" w:rsidP="006A23FD">
      <w:r>
        <w:t xml:space="preserve">THIS IS A TEST FILE </w:t>
      </w:r>
    </w:p>
    <w:p w14:paraId="25E34EBB" w14:textId="77777777" w:rsidR="006A23FD" w:rsidRDefault="006A23FD" w:rsidP="006A23FD">
      <w:r>
        <w:t xml:space="preserve">THIS IS A TEST FILE </w:t>
      </w:r>
    </w:p>
    <w:p w14:paraId="1C50285D" w14:textId="77777777" w:rsidR="006A23FD" w:rsidRDefault="006A23FD" w:rsidP="006A23FD">
      <w:r>
        <w:t xml:space="preserve">THIS IS A TEST FILE </w:t>
      </w:r>
    </w:p>
    <w:p w14:paraId="4A2935C0" w14:textId="77777777" w:rsidR="006A23FD" w:rsidRDefault="006A23FD" w:rsidP="006A23FD">
      <w:r>
        <w:lastRenderedPageBreak/>
        <w:t xml:space="preserve">THIS IS A TEST FILE </w:t>
      </w:r>
    </w:p>
    <w:p w14:paraId="29FFE8E8" w14:textId="77777777" w:rsidR="006A23FD" w:rsidRDefault="006A23FD" w:rsidP="006A23FD">
      <w:r>
        <w:t xml:space="preserve">THIS IS A TEST FILE </w:t>
      </w:r>
    </w:p>
    <w:p w14:paraId="5996E42C" w14:textId="77777777" w:rsidR="006A23FD" w:rsidRDefault="006A23FD" w:rsidP="006A23FD">
      <w:r>
        <w:t xml:space="preserve">THIS IS A TEST FILE </w:t>
      </w:r>
    </w:p>
    <w:p w14:paraId="0CBC484D" w14:textId="77777777" w:rsidR="006A23FD" w:rsidRDefault="006A23FD" w:rsidP="006A23FD">
      <w:r>
        <w:t xml:space="preserve">THIS IS A TEST FILE </w:t>
      </w:r>
    </w:p>
    <w:p w14:paraId="2E2E5D0F" w14:textId="77777777" w:rsidR="006A23FD" w:rsidRDefault="006A23FD" w:rsidP="006A23FD">
      <w:r>
        <w:t xml:space="preserve">THIS IS A TEST FILE </w:t>
      </w:r>
    </w:p>
    <w:p w14:paraId="43B4CCEF" w14:textId="77777777" w:rsidR="006A23FD" w:rsidRDefault="006A23FD" w:rsidP="006A23FD">
      <w:r>
        <w:t xml:space="preserve">THIS IS A TEST FILE </w:t>
      </w:r>
    </w:p>
    <w:p w14:paraId="0A26C76B" w14:textId="77777777" w:rsidR="006A23FD" w:rsidRDefault="006A23FD" w:rsidP="006A23FD">
      <w:r>
        <w:t xml:space="preserve">THIS IS A TEST FILE </w:t>
      </w:r>
    </w:p>
    <w:p w14:paraId="0CBCF824" w14:textId="77777777" w:rsidR="006A23FD" w:rsidRPr="006A23FD" w:rsidRDefault="006A23FD" w:rsidP="006A23FD"/>
    <w:p w14:paraId="48882D42" w14:textId="77777777" w:rsidR="006A23FD" w:rsidRDefault="006A23FD" w:rsidP="006A23FD">
      <w:r>
        <w:t xml:space="preserve">THIS IS A TEST FILE </w:t>
      </w:r>
    </w:p>
    <w:p w14:paraId="2B3D0EF3" w14:textId="77777777" w:rsidR="006A23FD" w:rsidRDefault="006A23FD" w:rsidP="006A23FD">
      <w:r>
        <w:t xml:space="preserve">THIS IS A TEST FILE </w:t>
      </w:r>
    </w:p>
    <w:p w14:paraId="60734F2D" w14:textId="77777777" w:rsidR="006A23FD" w:rsidRDefault="006A23FD" w:rsidP="006A23FD">
      <w:r>
        <w:t xml:space="preserve">THIS IS A TEST FILE </w:t>
      </w:r>
    </w:p>
    <w:p w14:paraId="42B15574" w14:textId="77777777" w:rsidR="006A23FD" w:rsidRDefault="006A23FD" w:rsidP="006A23FD">
      <w:r>
        <w:t xml:space="preserve">THIS IS A TEST FILE </w:t>
      </w:r>
    </w:p>
    <w:p w14:paraId="28281065" w14:textId="77777777" w:rsidR="006A23FD" w:rsidRDefault="006A23FD" w:rsidP="006A23FD">
      <w:r>
        <w:t xml:space="preserve">THIS IS A TEST FILE </w:t>
      </w:r>
    </w:p>
    <w:p w14:paraId="2409B096" w14:textId="77777777" w:rsidR="006A23FD" w:rsidRDefault="006A23FD" w:rsidP="006A23FD">
      <w:r>
        <w:t xml:space="preserve">THIS IS A TEST FILE </w:t>
      </w:r>
    </w:p>
    <w:p w14:paraId="22C81F52" w14:textId="77777777" w:rsidR="006A23FD" w:rsidRDefault="006A23FD" w:rsidP="006A23FD">
      <w:r>
        <w:t xml:space="preserve">THIS IS A TEST FILE </w:t>
      </w:r>
    </w:p>
    <w:p w14:paraId="7266426F" w14:textId="77777777" w:rsidR="006A23FD" w:rsidRDefault="006A23FD" w:rsidP="006A23FD">
      <w:r>
        <w:t xml:space="preserve">THIS IS A TEST FILE </w:t>
      </w:r>
    </w:p>
    <w:p w14:paraId="580F9EA0" w14:textId="77777777" w:rsidR="006A23FD" w:rsidRDefault="006A23FD" w:rsidP="006A23FD">
      <w:r>
        <w:t xml:space="preserve">THIS IS A TEST FILE </w:t>
      </w:r>
    </w:p>
    <w:p w14:paraId="6A45352B" w14:textId="77777777" w:rsidR="006A23FD" w:rsidRDefault="006A23FD" w:rsidP="006A23FD">
      <w:r>
        <w:t xml:space="preserve">THIS IS A TEST FILE </w:t>
      </w:r>
    </w:p>
    <w:p w14:paraId="7C1592AD" w14:textId="77777777" w:rsidR="006A23FD" w:rsidRDefault="006A23FD" w:rsidP="006A23FD">
      <w:r>
        <w:t xml:space="preserve">THIS IS A TEST FILE </w:t>
      </w:r>
    </w:p>
    <w:p w14:paraId="62A8F1CE" w14:textId="77777777" w:rsidR="006A23FD" w:rsidRDefault="006A23FD" w:rsidP="006A23FD">
      <w:r>
        <w:t xml:space="preserve">THIS IS A TEST FILE </w:t>
      </w:r>
    </w:p>
    <w:p w14:paraId="06514887" w14:textId="77777777" w:rsidR="006A23FD" w:rsidRDefault="006A23FD" w:rsidP="006A23FD">
      <w:r>
        <w:t xml:space="preserve">THIS IS A TEST FILE </w:t>
      </w:r>
    </w:p>
    <w:p w14:paraId="77580A9A" w14:textId="77777777" w:rsidR="006A23FD" w:rsidRDefault="006A23FD" w:rsidP="006A23FD">
      <w:r>
        <w:t xml:space="preserve">THIS IS A TEST FILE </w:t>
      </w:r>
    </w:p>
    <w:p w14:paraId="079BB28E" w14:textId="77777777" w:rsidR="006A23FD" w:rsidRDefault="006A23FD" w:rsidP="006A23FD">
      <w:r>
        <w:t xml:space="preserve">THIS IS A TEST FILE </w:t>
      </w:r>
    </w:p>
    <w:p w14:paraId="7B1DA7C1" w14:textId="77777777" w:rsidR="006A23FD" w:rsidRDefault="006A23FD" w:rsidP="006A23FD">
      <w:r>
        <w:t xml:space="preserve">THIS IS A TEST FILE </w:t>
      </w:r>
    </w:p>
    <w:p w14:paraId="3BB9A3D4" w14:textId="77777777" w:rsidR="006A23FD" w:rsidRDefault="006A23FD" w:rsidP="006A23FD">
      <w:r>
        <w:t xml:space="preserve">THIS IS A TEST FILE </w:t>
      </w:r>
    </w:p>
    <w:p w14:paraId="5BCEDAA6" w14:textId="77777777" w:rsidR="006A23FD" w:rsidRDefault="006A23FD" w:rsidP="006A23FD">
      <w:r>
        <w:lastRenderedPageBreak/>
        <w:t xml:space="preserve">THIS IS A TEST FILE </w:t>
      </w:r>
    </w:p>
    <w:p w14:paraId="29A6FBF5" w14:textId="77777777" w:rsidR="006A23FD" w:rsidRDefault="006A23FD" w:rsidP="006A23FD">
      <w:r>
        <w:t xml:space="preserve">THIS IS A TEST FILE </w:t>
      </w:r>
    </w:p>
    <w:p w14:paraId="061C9DD4" w14:textId="77777777" w:rsidR="006A23FD" w:rsidRDefault="006A23FD" w:rsidP="006A23FD">
      <w:r>
        <w:t xml:space="preserve">THIS IS A TEST FILE </w:t>
      </w:r>
    </w:p>
    <w:p w14:paraId="12DF8DDC" w14:textId="77777777" w:rsidR="006A23FD" w:rsidRDefault="006A23FD" w:rsidP="006A23FD">
      <w:r>
        <w:t xml:space="preserve">THIS IS A TEST FILE </w:t>
      </w:r>
    </w:p>
    <w:p w14:paraId="2551DB1C" w14:textId="77777777" w:rsidR="006A23FD" w:rsidRDefault="006A23FD" w:rsidP="006A23FD">
      <w:r>
        <w:t xml:space="preserve">THIS IS A TEST FILE </w:t>
      </w:r>
    </w:p>
    <w:p w14:paraId="504F7EC3" w14:textId="77777777" w:rsidR="006A23FD" w:rsidRDefault="006A23FD" w:rsidP="006A23FD">
      <w:r>
        <w:t xml:space="preserve">THIS IS A TEST FILE </w:t>
      </w:r>
    </w:p>
    <w:p w14:paraId="14BEE485" w14:textId="77777777" w:rsidR="006A23FD" w:rsidRDefault="006A23FD" w:rsidP="006A23FD">
      <w:r>
        <w:t xml:space="preserve">THIS IS A TEST FILE </w:t>
      </w:r>
    </w:p>
    <w:p w14:paraId="7A518872" w14:textId="77777777" w:rsidR="006A23FD" w:rsidRDefault="006A23FD" w:rsidP="006A23FD">
      <w:r>
        <w:t xml:space="preserve">THIS IS A TEST FILE </w:t>
      </w:r>
    </w:p>
    <w:p w14:paraId="24EC7E38" w14:textId="77777777" w:rsidR="006A23FD" w:rsidRDefault="006A23FD" w:rsidP="006A23FD">
      <w:r>
        <w:t xml:space="preserve">THIS IS A TEST FILE </w:t>
      </w:r>
    </w:p>
    <w:p w14:paraId="1FB2E71D" w14:textId="77777777" w:rsidR="006A23FD" w:rsidRDefault="006A23FD" w:rsidP="006A23FD">
      <w:r>
        <w:t xml:space="preserve">THIS IS A TEST FILE </w:t>
      </w:r>
    </w:p>
    <w:p w14:paraId="2D5902ED" w14:textId="77777777" w:rsidR="006A23FD" w:rsidRDefault="006A23FD" w:rsidP="006A23FD">
      <w:r>
        <w:t xml:space="preserve">THIS IS A TEST FILE </w:t>
      </w:r>
    </w:p>
    <w:p w14:paraId="4AD20B33" w14:textId="77777777" w:rsidR="006A23FD" w:rsidRDefault="006A23FD" w:rsidP="006A23FD">
      <w:r>
        <w:t xml:space="preserve">THIS IS A TEST FILE </w:t>
      </w:r>
    </w:p>
    <w:p w14:paraId="770479D7" w14:textId="77777777" w:rsidR="006A23FD" w:rsidRDefault="006A23FD" w:rsidP="006A23FD">
      <w:r>
        <w:t xml:space="preserve">THIS IS A TEST FILE </w:t>
      </w:r>
    </w:p>
    <w:p w14:paraId="01C336E7" w14:textId="77777777" w:rsidR="006A23FD" w:rsidRDefault="006A23FD" w:rsidP="006A23FD">
      <w:r>
        <w:t xml:space="preserve">THIS IS A TEST FILE </w:t>
      </w:r>
    </w:p>
    <w:p w14:paraId="391DF0E5" w14:textId="77777777" w:rsidR="006A23FD" w:rsidRDefault="006A23FD" w:rsidP="006A23FD">
      <w:r>
        <w:t xml:space="preserve">THIS IS A TEST FILE </w:t>
      </w:r>
    </w:p>
    <w:p w14:paraId="4CAF44C7" w14:textId="77777777" w:rsidR="006A23FD" w:rsidRDefault="006A23FD" w:rsidP="006A23FD">
      <w:r>
        <w:t xml:space="preserve">THIS IS A TEST FILE </w:t>
      </w:r>
    </w:p>
    <w:p w14:paraId="7AEE70FD" w14:textId="77777777" w:rsidR="006A23FD" w:rsidRDefault="006A23FD" w:rsidP="006A23FD">
      <w:r>
        <w:t xml:space="preserve">THIS IS A TEST FILE </w:t>
      </w:r>
    </w:p>
    <w:p w14:paraId="28718CED" w14:textId="77777777" w:rsidR="006A23FD" w:rsidRDefault="006A23FD" w:rsidP="006A23FD">
      <w:r>
        <w:t xml:space="preserve">THIS IS A TEST FILE </w:t>
      </w:r>
    </w:p>
    <w:p w14:paraId="2738330C" w14:textId="77777777" w:rsidR="006A23FD" w:rsidRDefault="006A23FD" w:rsidP="006A23FD">
      <w:r>
        <w:t xml:space="preserve">THIS IS A TEST FILE </w:t>
      </w:r>
    </w:p>
    <w:p w14:paraId="320B09C2" w14:textId="77777777" w:rsidR="006A23FD" w:rsidRDefault="006A23FD" w:rsidP="006A23FD">
      <w:r>
        <w:t xml:space="preserve">THIS IS A TEST FILE </w:t>
      </w:r>
    </w:p>
    <w:p w14:paraId="6C822C5E" w14:textId="77777777" w:rsidR="006A23FD" w:rsidRDefault="006A23FD" w:rsidP="006A23FD">
      <w:r>
        <w:t xml:space="preserve">THIS IS A TEST FILE </w:t>
      </w:r>
    </w:p>
    <w:p w14:paraId="58ED0AA2" w14:textId="77777777" w:rsidR="006A23FD" w:rsidRDefault="006A23FD" w:rsidP="006A23FD">
      <w:r>
        <w:t xml:space="preserve">THIS IS A TEST FILE </w:t>
      </w:r>
    </w:p>
    <w:p w14:paraId="18BDC5B1" w14:textId="77777777" w:rsidR="006A23FD" w:rsidRDefault="006A23FD" w:rsidP="006A23FD">
      <w:r>
        <w:t xml:space="preserve">THIS IS A TEST FILE </w:t>
      </w:r>
    </w:p>
    <w:p w14:paraId="4355CCCD" w14:textId="77777777" w:rsidR="006A23FD" w:rsidRDefault="006A23FD" w:rsidP="006A23FD">
      <w:r>
        <w:t xml:space="preserve">THIS IS A TEST FILE </w:t>
      </w:r>
    </w:p>
    <w:p w14:paraId="4D9EA279" w14:textId="77777777" w:rsidR="006A23FD" w:rsidRDefault="006A23FD" w:rsidP="006A23FD">
      <w:r>
        <w:t xml:space="preserve">THIS IS A TEST FILE </w:t>
      </w:r>
    </w:p>
    <w:p w14:paraId="59CBD92B" w14:textId="77777777" w:rsidR="006A23FD" w:rsidRDefault="006A23FD" w:rsidP="006A23FD">
      <w:r>
        <w:lastRenderedPageBreak/>
        <w:t xml:space="preserve">THIS IS A TEST FILE </w:t>
      </w:r>
    </w:p>
    <w:p w14:paraId="7C571EF5" w14:textId="77777777" w:rsidR="006A23FD" w:rsidRPr="006A23FD" w:rsidRDefault="006A23FD" w:rsidP="006A23FD"/>
    <w:p w14:paraId="354BA320" w14:textId="77777777" w:rsidR="006A23FD" w:rsidRDefault="006A23FD" w:rsidP="006A23FD">
      <w:r>
        <w:t xml:space="preserve">THIS IS A TEST FILE </w:t>
      </w:r>
    </w:p>
    <w:p w14:paraId="31BDE1DC" w14:textId="77777777" w:rsidR="006A23FD" w:rsidRDefault="006A23FD" w:rsidP="006A23FD">
      <w:r>
        <w:t xml:space="preserve">THIS IS A TEST FILE </w:t>
      </w:r>
    </w:p>
    <w:p w14:paraId="5C8E8997" w14:textId="77777777" w:rsidR="006A23FD" w:rsidRDefault="006A23FD" w:rsidP="006A23FD">
      <w:r>
        <w:t xml:space="preserve">THIS IS A TEST FILE </w:t>
      </w:r>
    </w:p>
    <w:p w14:paraId="6341496F" w14:textId="77777777" w:rsidR="006A23FD" w:rsidRDefault="006A23FD" w:rsidP="006A23FD">
      <w:r>
        <w:t xml:space="preserve">THIS IS A TEST FILE </w:t>
      </w:r>
    </w:p>
    <w:p w14:paraId="5AAB1086" w14:textId="77777777" w:rsidR="006A23FD" w:rsidRDefault="006A23FD" w:rsidP="006A23FD">
      <w:r>
        <w:t xml:space="preserve">THIS IS A TEST FILE </w:t>
      </w:r>
    </w:p>
    <w:p w14:paraId="6FA5BF6A" w14:textId="77777777" w:rsidR="006A23FD" w:rsidRDefault="006A23FD" w:rsidP="006A23FD">
      <w:r>
        <w:t xml:space="preserve">THIS IS A TEST FILE </w:t>
      </w:r>
    </w:p>
    <w:p w14:paraId="44AD4470" w14:textId="77777777" w:rsidR="006A23FD" w:rsidRDefault="006A23FD" w:rsidP="006A23FD">
      <w:r>
        <w:t xml:space="preserve">THIS IS A TEST FILE </w:t>
      </w:r>
    </w:p>
    <w:p w14:paraId="46274B23" w14:textId="77777777" w:rsidR="006A23FD" w:rsidRDefault="006A23FD" w:rsidP="006A23FD">
      <w:r>
        <w:t xml:space="preserve">THIS IS A TEST FILE </w:t>
      </w:r>
    </w:p>
    <w:p w14:paraId="6C7A5E5F" w14:textId="77777777" w:rsidR="006A23FD" w:rsidRDefault="006A23FD" w:rsidP="006A23FD">
      <w:r>
        <w:t xml:space="preserve">THIS IS A TEST FILE </w:t>
      </w:r>
    </w:p>
    <w:p w14:paraId="2D83487E" w14:textId="77777777" w:rsidR="006A23FD" w:rsidRDefault="006A23FD" w:rsidP="006A23FD">
      <w:r>
        <w:t xml:space="preserve">THIS IS A TEST FILE </w:t>
      </w:r>
    </w:p>
    <w:p w14:paraId="2080C57E" w14:textId="77777777" w:rsidR="006A23FD" w:rsidRDefault="006A23FD" w:rsidP="006A23FD">
      <w:r>
        <w:t xml:space="preserve">THIS IS A TEST FILE </w:t>
      </w:r>
    </w:p>
    <w:p w14:paraId="072543B3" w14:textId="77777777" w:rsidR="006A23FD" w:rsidRDefault="006A23FD" w:rsidP="006A23FD">
      <w:r>
        <w:t xml:space="preserve">THIS IS A TEST FILE </w:t>
      </w:r>
    </w:p>
    <w:p w14:paraId="3BA2E419" w14:textId="77777777" w:rsidR="006A23FD" w:rsidRDefault="006A23FD" w:rsidP="006A23FD">
      <w:r>
        <w:t xml:space="preserve">THIS IS A TEST FILE </w:t>
      </w:r>
    </w:p>
    <w:p w14:paraId="73156427" w14:textId="77777777" w:rsidR="006A23FD" w:rsidRDefault="006A23FD" w:rsidP="006A23FD">
      <w:r>
        <w:t xml:space="preserve">THIS IS A TEST FILE </w:t>
      </w:r>
    </w:p>
    <w:p w14:paraId="16B01A8A" w14:textId="77777777" w:rsidR="006A23FD" w:rsidRDefault="006A23FD" w:rsidP="006A23FD">
      <w:r>
        <w:t xml:space="preserve">THIS IS A TEST FILE </w:t>
      </w:r>
    </w:p>
    <w:p w14:paraId="7CF6E909" w14:textId="77777777" w:rsidR="006A23FD" w:rsidRDefault="006A23FD" w:rsidP="006A23FD">
      <w:r>
        <w:t xml:space="preserve">THIS IS A TEST FILE </w:t>
      </w:r>
    </w:p>
    <w:p w14:paraId="2756F45C" w14:textId="77777777" w:rsidR="006A23FD" w:rsidRDefault="006A23FD" w:rsidP="006A23FD">
      <w:r>
        <w:t xml:space="preserve">THIS IS A TEST FILE </w:t>
      </w:r>
    </w:p>
    <w:p w14:paraId="4DE92B16" w14:textId="77777777" w:rsidR="006A23FD" w:rsidRDefault="006A23FD" w:rsidP="006A23FD">
      <w:r>
        <w:t xml:space="preserve">THIS IS A TEST FILE </w:t>
      </w:r>
    </w:p>
    <w:p w14:paraId="0526D7A4" w14:textId="77777777" w:rsidR="006A23FD" w:rsidRDefault="006A23FD" w:rsidP="006A23FD">
      <w:r>
        <w:t xml:space="preserve">THIS IS A TEST FILE </w:t>
      </w:r>
    </w:p>
    <w:p w14:paraId="3E2B7097" w14:textId="77777777" w:rsidR="006A23FD" w:rsidRDefault="006A23FD" w:rsidP="006A23FD">
      <w:r>
        <w:t xml:space="preserve">THIS IS A TEST FILE </w:t>
      </w:r>
    </w:p>
    <w:p w14:paraId="238B2BAC" w14:textId="77777777" w:rsidR="006A23FD" w:rsidRDefault="006A23FD" w:rsidP="006A23FD">
      <w:r>
        <w:t xml:space="preserve">THIS IS A TEST FILE </w:t>
      </w:r>
    </w:p>
    <w:p w14:paraId="2D171EA8" w14:textId="77777777" w:rsidR="006A23FD" w:rsidRDefault="006A23FD" w:rsidP="006A23FD">
      <w:r>
        <w:t xml:space="preserve">THIS IS A TEST FILE </w:t>
      </w:r>
    </w:p>
    <w:p w14:paraId="6AFFDD35" w14:textId="77777777" w:rsidR="006A23FD" w:rsidRDefault="006A23FD" w:rsidP="006A23FD">
      <w:r>
        <w:t xml:space="preserve">THIS IS A TEST FILE </w:t>
      </w:r>
    </w:p>
    <w:p w14:paraId="74D633B6" w14:textId="77777777" w:rsidR="006A23FD" w:rsidRDefault="006A23FD" w:rsidP="006A23FD">
      <w:r>
        <w:lastRenderedPageBreak/>
        <w:t xml:space="preserve">THIS IS A TEST FILE </w:t>
      </w:r>
    </w:p>
    <w:p w14:paraId="588AB7E4" w14:textId="77777777" w:rsidR="006A23FD" w:rsidRDefault="006A23FD" w:rsidP="006A23FD">
      <w:r>
        <w:t xml:space="preserve">THIS IS A TEST FILE </w:t>
      </w:r>
    </w:p>
    <w:p w14:paraId="5CBD7986" w14:textId="77777777" w:rsidR="006A23FD" w:rsidRDefault="006A23FD" w:rsidP="006A23FD">
      <w:r>
        <w:t xml:space="preserve">THIS IS A TEST FILE </w:t>
      </w:r>
    </w:p>
    <w:p w14:paraId="6BEBDF65" w14:textId="77777777" w:rsidR="006A23FD" w:rsidRDefault="006A23FD" w:rsidP="006A23FD">
      <w:r>
        <w:t xml:space="preserve">THIS IS A TEST FILE </w:t>
      </w:r>
    </w:p>
    <w:p w14:paraId="52E61E1A" w14:textId="77777777" w:rsidR="006A23FD" w:rsidRDefault="006A23FD" w:rsidP="006A23FD">
      <w:r>
        <w:t xml:space="preserve">THIS IS A TEST FILE </w:t>
      </w:r>
    </w:p>
    <w:p w14:paraId="611DA163" w14:textId="77777777" w:rsidR="006A23FD" w:rsidRDefault="006A23FD" w:rsidP="006A23FD">
      <w:r>
        <w:t xml:space="preserve">THIS IS A TEST FILE </w:t>
      </w:r>
    </w:p>
    <w:p w14:paraId="48C539EB" w14:textId="77777777" w:rsidR="006A23FD" w:rsidRDefault="006A23FD" w:rsidP="006A23FD">
      <w:r>
        <w:t xml:space="preserve">THIS IS A TEST FILE </w:t>
      </w:r>
    </w:p>
    <w:p w14:paraId="514BB5E0" w14:textId="77777777" w:rsidR="006A23FD" w:rsidRDefault="006A23FD" w:rsidP="006A23FD">
      <w:r>
        <w:t xml:space="preserve">THIS IS A TEST FILE </w:t>
      </w:r>
    </w:p>
    <w:p w14:paraId="608D337B" w14:textId="77777777" w:rsidR="006A23FD" w:rsidRDefault="006A23FD" w:rsidP="006A23FD">
      <w:r>
        <w:t xml:space="preserve">THIS IS A TEST FILE </w:t>
      </w:r>
    </w:p>
    <w:p w14:paraId="23FCDF1C" w14:textId="77777777" w:rsidR="006A23FD" w:rsidRDefault="006A23FD" w:rsidP="006A23FD">
      <w:r>
        <w:t xml:space="preserve">THIS IS A TEST FILE </w:t>
      </w:r>
    </w:p>
    <w:p w14:paraId="3707FE74" w14:textId="77777777" w:rsidR="006A23FD" w:rsidRDefault="006A23FD" w:rsidP="006A23FD">
      <w:r>
        <w:t xml:space="preserve">THIS IS A TEST FILE </w:t>
      </w:r>
    </w:p>
    <w:p w14:paraId="48B97458" w14:textId="77777777" w:rsidR="006A23FD" w:rsidRDefault="006A23FD" w:rsidP="006A23FD">
      <w:r>
        <w:t xml:space="preserve">THIS IS A TEST FILE </w:t>
      </w:r>
    </w:p>
    <w:p w14:paraId="0DB12365" w14:textId="77777777" w:rsidR="006A23FD" w:rsidRDefault="006A23FD" w:rsidP="006A23FD">
      <w:r>
        <w:t xml:space="preserve">THIS IS A TEST FILE </w:t>
      </w:r>
    </w:p>
    <w:p w14:paraId="5FA7A1D9" w14:textId="77777777" w:rsidR="006A23FD" w:rsidRDefault="006A23FD" w:rsidP="006A23FD">
      <w:r>
        <w:t xml:space="preserve">THIS IS A TEST FILE </w:t>
      </w:r>
    </w:p>
    <w:p w14:paraId="3CF8D899" w14:textId="77777777" w:rsidR="006A23FD" w:rsidRDefault="006A23FD" w:rsidP="006A23FD">
      <w:r>
        <w:t xml:space="preserve">THIS IS A TEST FILE </w:t>
      </w:r>
    </w:p>
    <w:p w14:paraId="319A4C76" w14:textId="77777777" w:rsidR="006A23FD" w:rsidRDefault="006A23FD" w:rsidP="006A23FD">
      <w:r>
        <w:t xml:space="preserve">THIS IS A TEST FILE </w:t>
      </w:r>
    </w:p>
    <w:p w14:paraId="07740D68" w14:textId="77777777" w:rsidR="006A23FD" w:rsidRDefault="006A23FD" w:rsidP="006A23FD">
      <w:r>
        <w:t xml:space="preserve">THIS IS A TEST FILE </w:t>
      </w:r>
    </w:p>
    <w:p w14:paraId="0A330DA6" w14:textId="77777777" w:rsidR="006A23FD" w:rsidRDefault="006A23FD" w:rsidP="006A23FD">
      <w:r>
        <w:t xml:space="preserve">THIS IS A TEST FILE </w:t>
      </w:r>
    </w:p>
    <w:p w14:paraId="639F5BFD" w14:textId="77777777" w:rsidR="006A23FD" w:rsidRDefault="006A23FD" w:rsidP="006A23FD">
      <w:r>
        <w:t xml:space="preserve">THIS IS A TEST FILE </w:t>
      </w:r>
    </w:p>
    <w:p w14:paraId="7398EC12" w14:textId="77777777" w:rsidR="006A23FD" w:rsidRDefault="006A23FD" w:rsidP="006A23FD">
      <w:r>
        <w:t xml:space="preserve">THIS IS A TEST FILE </w:t>
      </w:r>
    </w:p>
    <w:p w14:paraId="4CA575B6" w14:textId="77777777" w:rsidR="006A23FD" w:rsidRPr="006A23FD" w:rsidRDefault="006A23FD" w:rsidP="006A23FD"/>
    <w:p w14:paraId="02A194AC" w14:textId="77777777" w:rsidR="006A23FD" w:rsidRDefault="006A23FD" w:rsidP="006A23FD">
      <w:r>
        <w:t xml:space="preserve">THIS IS A TEST FILE </w:t>
      </w:r>
    </w:p>
    <w:p w14:paraId="0BD13DE4" w14:textId="77777777" w:rsidR="006A23FD" w:rsidRDefault="006A23FD" w:rsidP="006A23FD">
      <w:r>
        <w:t xml:space="preserve">THIS IS A TEST FILE </w:t>
      </w:r>
    </w:p>
    <w:p w14:paraId="753FF82B" w14:textId="77777777" w:rsidR="006A23FD" w:rsidRDefault="006A23FD" w:rsidP="006A23FD">
      <w:r>
        <w:t xml:space="preserve">THIS IS A TEST FILE </w:t>
      </w:r>
    </w:p>
    <w:p w14:paraId="32207E20" w14:textId="77777777" w:rsidR="006A23FD" w:rsidRDefault="006A23FD" w:rsidP="006A23FD">
      <w:r>
        <w:t xml:space="preserve">THIS IS A TEST FILE </w:t>
      </w:r>
    </w:p>
    <w:p w14:paraId="23936D90" w14:textId="77777777" w:rsidR="006A23FD" w:rsidRDefault="006A23FD" w:rsidP="006A23FD">
      <w:r>
        <w:lastRenderedPageBreak/>
        <w:t xml:space="preserve">THIS IS A TEST FILE </w:t>
      </w:r>
    </w:p>
    <w:p w14:paraId="69DF0247" w14:textId="77777777" w:rsidR="006A23FD" w:rsidRDefault="006A23FD" w:rsidP="006A23FD">
      <w:r>
        <w:t xml:space="preserve">THIS IS A TEST FILE </w:t>
      </w:r>
    </w:p>
    <w:p w14:paraId="2B675D3F" w14:textId="77777777" w:rsidR="006A23FD" w:rsidRDefault="006A23FD" w:rsidP="006A23FD">
      <w:r>
        <w:t xml:space="preserve">THIS IS A TEST FILE </w:t>
      </w:r>
    </w:p>
    <w:p w14:paraId="3771129A" w14:textId="77777777" w:rsidR="006A23FD" w:rsidRDefault="006A23FD" w:rsidP="006A23FD">
      <w:r>
        <w:t xml:space="preserve">THIS IS A TEST FILE </w:t>
      </w:r>
    </w:p>
    <w:p w14:paraId="07E37A30" w14:textId="77777777" w:rsidR="006A23FD" w:rsidRDefault="006A23FD" w:rsidP="006A23FD">
      <w:r>
        <w:t xml:space="preserve">THIS IS A TEST FILE </w:t>
      </w:r>
    </w:p>
    <w:p w14:paraId="3CD3278E" w14:textId="77777777" w:rsidR="006A23FD" w:rsidRDefault="006A23FD" w:rsidP="006A23FD">
      <w:r>
        <w:t xml:space="preserve">THIS IS A TEST FILE </w:t>
      </w:r>
    </w:p>
    <w:p w14:paraId="0BA13B32" w14:textId="77777777" w:rsidR="006A23FD" w:rsidRDefault="006A23FD" w:rsidP="006A23FD">
      <w:r>
        <w:t xml:space="preserve">THIS IS A TEST FILE </w:t>
      </w:r>
    </w:p>
    <w:p w14:paraId="4368A104" w14:textId="77777777" w:rsidR="006A23FD" w:rsidRDefault="006A23FD" w:rsidP="006A23FD">
      <w:r>
        <w:t xml:space="preserve">THIS IS A TEST FILE </w:t>
      </w:r>
    </w:p>
    <w:p w14:paraId="1FF5E49B" w14:textId="77777777" w:rsidR="006A23FD" w:rsidRDefault="006A23FD" w:rsidP="006A23FD">
      <w:r>
        <w:t xml:space="preserve">THIS IS A TEST FILE </w:t>
      </w:r>
    </w:p>
    <w:p w14:paraId="374FD318" w14:textId="77777777" w:rsidR="006A23FD" w:rsidRDefault="006A23FD" w:rsidP="006A23FD">
      <w:r>
        <w:t xml:space="preserve">THIS IS A TEST FILE </w:t>
      </w:r>
    </w:p>
    <w:p w14:paraId="0C620FD2" w14:textId="77777777" w:rsidR="006A23FD" w:rsidRDefault="006A23FD" w:rsidP="006A23FD">
      <w:r>
        <w:t xml:space="preserve">THIS IS A TEST FILE </w:t>
      </w:r>
    </w:p>
    <w:p w14:paraId="2905A56F" w14:textId="77777777" w:rsidR="006A23FD" w:rsidRDefault="006A23FD" w:rsidP="006A23FD">
      <w:r>
        <w:t xml:space="preserve">THIS IS A TEST FILE </w:t>
      </w:r>
    </w:p>
    <w:p w14:paraId="58A86B5D" w14:textId="77777777" w:rsidR="006A23FD" w:rsidRDefault="006A23FD" w:rsidP="006A23FD">
      <w:r>
        <w:t xml:space="preserve">THIS IS A TEST FILE </w:t>
      </w:r>
    </w:p>
    <w:p w14:paraId="502BB908" w14:textId="77777777" w:rsidR="006A23FD" w:rsidRDefault="006A23FD" w:rsidP="006A23FD">
      <w:r>
        <w:t xml:space="preserve">THIS IS A TEST FILE </w:t>
      </w:r>
    </w:p>
    <w:p w14:paraId="3866577A" w14:textId="77777777" w:rsidR="006A23FD" w:rsidRDefault="006A23FD" w:rsidP="006A23FD">
      <w:r>
        <w:t xml:space="preserve">THIS IS A TEST FILE </w:t>
      </w:r>
    </w:p>
    <w:p w14:paraId="4936A88E" w14:textId="77777777" w:rsidR="006A23FD" w:rsidRDefault="006A23FD" w:rsidP="006A23FD">
      <w:r>
        <w:t xml:space="preserve">THIS IS A TEST FILE </w:t>
      </w:r>
    </w:p>
    <w:p w14:paraId="50ED2321" w14:textId="77777777" w:rsidR="006A23FD" w:rsidRDefault="006A23FD" w:rsidP="006A23FD">
      <w:r>
        <w:t xml:space="preserve">THIS IS A TEST FILE </w:t>
      </w:r>
    </w:p>
    <w:p w14:paraId="34699722" w14:textId="77777777" w:rsidR="006A23FD" w:rsidRDefault="006A23FD" w:rsidP="006A23FD">
      <w:r>
        <w:t xml:space="preserve">THIS IS A TEST FILE </w:t>
      </w:r>
    </w:p>
    <w:p w14:paraId="51D7CDA4" w14:textId="77777777" w:rsidR="006A23FD" w:rsidRDefault="006A23FD" w:rsidP="006A23FD">
      <w:r>
        <w:t xml:space="preserve">THIS IS A TEST FILE </w:t>
      </w:r>
    </w:p>
    <w:p w14:paraId="5EF8E1B2" w14:textId="77777777" w:rsidR="006A23FD" w:rsidRDefault="006A23FD" w:rsidP="006A23FD">
      <w:r>
        <w:t xml:space="preserve">THIS IS A TEST FILE </w:t>
      </w:r>
    </w:p>
    <w:p w14:paraId="0CF750B2" w14:textId="77777777" w:rsidR="006A23FD" w:rsidRDefault="006A23FD" w:rsidP="006A23FD">
      <w:r>
        <w:t xml:space="preserve">THIS IS A TEST FILE </w:t>
      </w:r>
    </w:p>
    <w:p w14:paraId="06DF66C7" w14:textId="77777777" w:rsidR="006A23FD" w:rsidRDefault="006A23FD" w:rsidP="006A23FD">
      <w:r>
        <w:t xml:space="preserve">THIS IS A TEST FILE </w:t>
      </w:r>
    </w:p>
    <w:p w14:paraId="437696EA" w14:textId="77777777" w:rsidR="006A23FD" w:rsidRDefault="006A23FD" w:rsidP="006A23FD">
      <w:r>
        <w:t xml:space="preserve">THIS IS A TEST FILE </w:t>
      </w:r>
    </w:p>
    <w:p w14:paraId="378878CF" w14:textId="77777777" w:rsidR="006A23FD" w:rsidRDefault="006A23FD" w:rsidP="006A23FD">
      <w:r>
        <w:t xml:space="preserve">THIS IS A TEST FILE </w:t>
      </w:r>
    </w:p>
    <w:p w14:paraId="098F62F6" w14:textId="77777777" w:rsidR="006A23FD" w:rsidRDefault="006A23FD" w:rsidP="006A23FD">
      <w:r>
        <w:t xml:space="preserve">THIS IS A TEST FILE </w:t>
      </w:r>
    </w:p>
    <w:p w14:paraId="5CD42EF6" w14:textId="77777777" w:rsidR="006A23FD" w:rsidRDefault="006A23FD" w:rsidP="006A23FD">
      <w:r>
        <w:lastRenderedPageBreak/>
        <w:t xml:space="preserve">THIS IS A TEST FILE </w:t>
      </w:r>
    </w:p>
    <w:p w14:paraId="531A8B07" w14:textId="77777777" w:rsidR="006A23FD" w:rsidRDefault="006A23FD" w:rsidP="006A23FD">
      <w:r>
        <w:t xml:space="preserve">THIS IS A TEST FILE </w:t>
      </w:r>
    </w:p>
    <w:p w14:paraId="3C546874" w14:textId="77777777" w:rsidR="006A23FD" w:rsidRDefault="006A23FD" w:rsidP="006A23FD">
      <w:r>
        <w:t xml:space="preserve">THIS IS A TEST FILE </w:t>
      </w:r>
    </w:p>
    <w:p w14:paraId="0D380CF9" w14:textId="77777777" w:rsidR="006A23FD" w:rsidRDefault="006A23FD" w:rsidP="006A23FD">
      <w:r>
        <w:t xml:space="preserve">THIS IS A TEST FILE </w:t>
      </w:r>
    </w:p>
    <w:p w14:paraId="3A567656" w14:textId="77777777" w:rsidR="006A23FD" w:rsidRDefault="006A23FD" w:rsidP="006A23FD">
      <w:r>
        <w:t xml:space="preserve">THIS IS A TEST FILE </w:t>
      </w:r>
    </w:p>
    <w:p w14:paraId="22069ED4" w14:textId="77777777" w:rsidR="006A23FD" w:rsidRDefault="006A23FD" w:rsidP="006A23FD">
      <w:r>
        <w:t xml:space="preserve">THIS IS A TEST FILE </w:t>
      </w:r>
    </w:p>
    <w:p w14:paraId="7307FFD5" w14:textId="77777777" w:rsidR="006A23FD" w:rsidRDefault="006A23FD" w:rsidP="006A23FD">
      <w:r>
        <w:t xml:space="preserve">THIS IS A TEST FILE </w:t>
      </w:r>
    </w:p>
    <w:p w14:paraId="14EE7FE6" w14:textId="77777777" w:rsidR="006A23FD" w:rsidRDefault="006A23FD" w:rsidP="006A23FD">
      <w:r>
        <w:t xml:space="preserve">THIS IS A TEST FILE </w:t>
      </w:r>
    </w:p>
    <w:p w14:paraId="1CAD553A" w14:textId="77777777" w:rsidR="006A23FD" w:rsidRDefault="006A23FD" w:rsidP="006A23FD">
      <w:r>
        <w:t xml:space="preserve">THIS IS A TEST FILE </w:t>
      </w:r>
    </w:p>
    <w:p w14:paraId="40AB4E2A" w14:textId="77777777" w:rsidR="006A23FD" w:rsidRDefault="006A23FD" w:rsidP="006A23FD">
      <w:r>
        <w:t xml:space="preserve">THIS IS A TEST FILE </w:t>
      </w:r>
    </w:p>
    <w:p w14:paraId="06E26EAA" w14:textId="77777777" w:rsidR="006A23FD" w:rsidRDefault="006A23FD" w:rsidP="006A23FD">
      <w:r>
        <w:t xml:space="preserve">THIS IS A TEST FILE </w:t>
      </w:r>
    </w:p>
    <w:p w14:paraId="37BC1539" w14:textId="77777777" w:rsidR="006A23FD" w:rsidRDefault="006A23FD" w:rsidP="006A23FD">
      <w:r>
        <w:t xml:space="preserve">THIS IS A TEST FILE </w:t>
      </w:r>
    </w:p>
    <w:p w14:paraId="4586FEA7" w14:textId="77777777" w:rsidR="006A23FD" w:rsidRDefault="006A23FD" w:rsidP="006A23FD">
      <w:r>
        <w:t xml:space="preserve">THIS IS A TEST FILE </w:t>
      </w:r>
    </w:p>
    <w:p w14:paraId="66E4296D" w14:textId="77777777" w:rsidR="006A23FD" w:rsidRDefault="006A23FD" w:rsidP="006A23FD">
      <w:r>
        <w:t xml:space="preserve">THIS IS A TEST FILE </w:t>
      </w:r>
    </w:p>
    <w:p w14:paraId="5A1635DA" w14:textId="77777777" w:rsidR="006A23FD" w:rsidRPr="006A23FD" w:rsidRDefault="006A23FD" w:rsidP="006A23FD"/>
    <w:p w14:paraId="211CE4AF" w14:textId="77777777" w:rsidR="006A23FD" w:rsidRDefault="006A23FD" w:rsidP="006A23FD">
      <w:r>
        <w:t xml:space="preserve">THIS IS A TEST FILE </w:t>
      </w:r>
    </w:p>
    <w:p w14:paraId="6C7DC40B" w14:textId="77777777" w:rsidR="006A23FD" w:rsidRDefault="006A23FD" w:rsidP="006A23FD">
      <w:r>
        <w:t xml:space="preserve">THIS IS A TEST FILE </w:t>
      </w:r>
    </w:p>
    <w:p w14:paraId="2FD6DC39" w14:textId="77777777" w:rsidR="006A23FD" w:rsidRDefault="006A23FD" w:rsidP="006A23FD">
      <w:r>
        <w:t xml:space="preserve">THIS IS A TEST FILE </w:t>
      </w:r>
    </w:p>
    <w:p w14:paraId="60CB44DB" w14:textId="77777777" w:rsidR="006A23FD" w:rsidRDefault="006A23FD" w:rsidP="006A23FD">
      <w:r>
        <w:t xml:space="preserve">THIS IS A TEST FILE </w:t>
      </w:r>
    </w:p>
    <w:p w14:paraId="711D70B4" w14:textId="77777777" w:rsidR="006A23FD" w:rsidRDefault="006A23FD" w:rsidP="006A23FD">
      <w:r>
        <w:t xml:space="preserve">THIS IS A TEST FILE </w:t>
      </w:r>
    </w:p>
    <w:p w14:paraId="11799FDB" w14:textId="77777777" w:rsidR="006A23FD" w:rsidRDefault="006A23FD" w:rsidP="006A23FD">
      <w:r>
        <w:t xml:space="preserve">THIS IS A TEST FILE </w:t>
      </w:r>
    </w:p>
    <w:p w14:paraId="01F64EC8" w14:textId="77777777" w:rsidR="006A23FD" w:rsidRDefault="006A23FD" w:rsidP="006A23FD">
      <w:r>
        <w:t xml:space="preserve">THIS IS A TEST FILE </w:t>
      </w:r>
    </w:p>
    <w:p w14:paraId="6139074D" w14:textId="77777777" w:rsidR="006A23FD" w:rsidRDefault="006A23FD" w:rsidP="006A23FD">
      <w:r>
        <w:t xml:space="preserve">THIS IS A TEST FILE </w:t>
      </w:r>
    </w:p>
    <w:p w14:paraId="63D9FB1A" w14:textId="77777777" w:rsidR="006A23FD" w:rsidRDefault="006A23FD" w:rsidP="006A23FD">
      <w:r>
        <w:t xml:space="preserve">THIS IS A TEST FILE </w:t>
      </w:r>
    </w:p>
    <w:p w14:paraId="3C82F507" w14:textId="77777777" w:rsidR="006A23FD" w:rsidRDefault="006A23FD" w:rsidP="006A23FD">
      <w:r>
        <w:t xml:space="preserve">THIS IS A TEST FILE </w:t>
      </w:r>
    </w:p>
    <w:p w14:paraId="06FEEC8E" w14:textId="77777777" w:rsidR="006A23FD" w:rsidRDefault="006A23FD" w:rsidP="006A23FD">
      <w:r>
        <w:lastRenderedPageBreak/>
        <w:t xml:space="preserve">THIS IS A TEST FILE </w:t>
      </w:r>
    </w:p>
    <w:p w14:paraId="7CC5C359" w14:textId="77777777" w:rsidR="006A23FD" w:rsidRDefault="006A23FD" w:rsidP="006A23FD">
      <w:r>
        <w:t xml:space="preserve">THIS IS A TEST FILE </w:t>
      </w:r>
    </w:p>
    <w:p w14:paraId="49E41D46" w14:textId="77777777" w:rsidR="006A23FD" w:rsidRDefault="006A23FD" w:rsidP="006A23FD">
      <w:r>
        <w:t xml:space="preserve">THIS IS A TEST FILE </w:t>
      </w:r>
    </w:p>
    <w:p w14:paraId="4F43EEA8" w14:textId="77777777" w:rsidR="006A23FD" w:rsidRDefault="006A23FD" w:rsidP="006A23FD">
      <w:r>
        <w:t xml:space="preserve">THIS IS A TEST FILE </w:t>
      </w:r>
    </w:p>
    <w:p w14:paraId="7C276FE8" w14:textId="77777777" w:rsidR="006A23FD" w:rsidRDefault="006A23FD" w:rsidP="006A23FD">
      <w:r>
        <w:t xml:space="preserve">THIS IS A TEST FILE </w:t>
      </w:r>
    </w:p>
    <w:p w14:paraId="0FFCFF0F" w14:textId="77777777" w:rsidR="006A23FD" w:rsidRDefault="006A23FD" w:rsidP="006A23FD">
      <w:r>
        <w:t xml:space="preserve">THIS IS A TEST FILE </w:t>
      </w:r>
    </w:p>
    <w:p w14:paraId="77D1ABF3" w14:textId="77777777" w:rsidR="006A23FD" w:rsidRDefault="006A23FD" w:rsidP="006A23FD">
      <w:r>
        <w:t xml:space="preserve">THIS IS A TEST FILE </w:t>
      </w:r>
    </w:p>
    <w:p w14:paraId="41BE90BF" w14:textId="77777777" w:rsidR="006A23FD" w:rsidRDefault="006A23FD" w:rsidP="006A23FD">
      <w:r>
        <w:t xml:space="preserve">THIS IS A TEST FILE </w:t>
      </w:r>
    </w:p>
    <w:p w14:paraId="46C3D8D0" w14:textId="77777777" w:rsidR="006A23FD" w:rsidRDefault="006A23FD" w:rsidP="006A23FD">
      <w:r>
        <w:t xml:space="preserve">THIS IS A TEST FILE </w:t>
      </w:r>
    </w:p>
    <w:p w14:paraId="62616CD7" w14:textId="77777777" w:rsidR="006A23FD" w:rsidRDefault="006A23FD" w:rsidP="006A23FD">
      <w:r>
        <w:t xml:space="preserve">THIS IS A TEST FILE </w:t>
      </w:r>
    </w:p>
    <w:p w14:paraId="4E9966AC" w14:textId="77777777" w:rsidR="006A23FD" w:rsidRDefault="006A23FD" w:rsidP="006A23FD">
      <w:r>
        <w:t xml:space="preserve">THIS IS A TEST FILE </w:t>
      </w:r>
    </w:p>
    <w:p w14:paraId="6E04A3E8" w14:textId="77777777" w:rsidR="006A23FD" w:rsidRDefault="006A23FD" w:rsidP="006A23FD">
      <w:r>
        <w:t xml:space="preserve">THIS IS A TEST FILE </w:t>
      </w:r>
    </w:p>
    <w:p w14:paraId="4310E9CD" w14:textId="77777777" w:rsidR="006A23FD" w:rsidRDefault="006A23FD" w:rsidP="006A23FD">
      <w:r>
        <w:t xml:space="preserve">THIS IS A TEST FILE </w:t>
      </w:r>
    </w:p>
    <w:p w14:paraId="7AE63450" w14:textId="77777777" w:rsidR="006A23FD" w:rsidRDefault="006A23FD" w:rsidP="006A23FD">
      <w:r>
        <w:t xml:space="preserve">THIS IS A TEST FILE </w:t>
      </w:r>
    </w:p>
    <w:p w14:paraId="6C71CEE8" w14:textId="77777777" w:rsidR="006A23FD" w:rsidRDefault="006A23FD" w:rsidP="006A23FD">
      <w:r>
        <w:t xml:space="preserve">THIS IS A TEST FILE </w:t>
      </w:r>
    </w:p>
    <w:p w14:paraId="651B7F35" w14:textId="77777777" w:rsidR="006A23FD" w:rsidRDefault="006A23FD" w:rsidP="006A23FD">
      <w:r>
        <w:t xml:space="preserve">THIS IS A TEST FILE </w:t>
      </w:r>
    </w:p>
    <w:p w14:paraId="6AEC07DE" w14:textId="77777777" w:rsidR="006A23FD" w:rsidRDefault="006A23FD" w:rsidP="006A23FD">
      <w:r>
        <w:t xml:space="preserve">THIS IS A TEST FILE </w:t>
      </w:r>
    </w:p>
    <w:p w14:paraId="7BF6B3E6" w14:textId="77777777" w:rsidR="006A23FD" w:rsidRDefault="006A23FD" w:rsidP="006A23FD">
      <w:r>
        <w:t xml:space="preserve">THIS IS A TEST FILE </w:t>
      </w:r>
    </w:p>
    <w:p w14:paraId="42608041" w14:textId="77777777" w:rsidR="006A23FD" w:rsidRDefault="006A23FD" w:rsidP="006A23FD">
      <w:r>
        <w:t xml:space="preserve">THIS IS A TEST FILE </w:t>
      </w:r>
    </w:p>
    <w:p w14:paraId="0B2527A4" w14:textId="77777777" w:rsidR="006A23FD" w:rsidRDefault="006A23FD" w:rsidP="006A23FD">
      <w:r>
        <w:t xml:space="preserve">THIS IS A TEST FILE </w:t>
      </w:r>
    </w:p>
    <w:p w14:paraId="2B6E72E1" w14:textId="77777777" w:rsidR="006A23FD" w:rsidRDefault="006A23FD" w:rsidP="006A23FD">
      <w:r>
        <w:t xml:space="preserve">THIS IS A TEST FILE </w:t>
      </w:r>
    </w:p>
    <w:p w14:paraId="4739F356" w14:textId="77777777" w:rsidR="006A23FD" w:rsidRDefault="006A23FD" w:rsidP="006A23FD">
      <w:r>
        <w:t xml:space="preserve">THIS IS A TEST FILE </w:t>
      </w:r>
    </w:p>
    <w:p w14:paraId="1538FCAB" w14:textId="77777777" w:rsidR="006A23FD" w:rsidRDefault="006A23FD" w:rsidP="006A23FD">
      <w:r>
        <w:t xml:space="preserve">THIS IS A TEST FILE </w:t>
      </w:r>
    </w:p>
    <w:p w14:paraId="4641D81B" w14:textId="77777777" w:rsidR="006A23FD" w:rsidRDefault="006A23FD" w:rsidP="006A23FD">
      <w:r>
        <w:t xml:space="preserve">THIS IS A TEST FILE </w:t>
      </w:r>
    </w:p>
    <w:p w14:paraId="670C4F2F" w14:textId="77777777" w:rsidR="006A23FD" w:rsidRDefault="006A23FD" w:rsidP="006A23FD">
      <w:r>
        <w:t xml:space="preserve">THIS IS A TEST FILE </w:t>
      </w:r>
    </w:p>
    <w:p w14:paraId="5E46B3EF" w14:textId="77777777" w:rsidR="006A23FD" w:rsidRDefault="006A23FD" w:rsidP="006A23FD">
      <w:r>
        <w:lastRenderedPageBreak/>
        <w:t xml:space="preserve">THIS IS A TEST FILE </w:t>
      </w:r>
    </w:p>
    <w:p w14:paraId="5971CD50" w14:textId="77777777" w:rsidR="006A23FD" w:rsidRDefault="006A23FD" w:rsidP="006A23FD">
      <w:r>
        <w:t xml:space="preserve">THIS IS A TEST FILE </w:t>
      </w:r>
    </w:p>
    <w:p w14:paraId="7DDE48B4" w14:textId="77777777" w:rsidR="006A23FD" w:rsidRDefault="006A23FD" w:rsidP="006A23FD">
      <w:r>
        <w:t xml:space="preserve">THIS IS A TEST FILE </w:t>
      </w:r>
    </w:p>
    <w:p w14:paraId="53982F01" w14:textId="77777777" w:rsidR="006A23FD" w:rsidRDefault="006A23FD" w:rsidP="006A23FD">
      <w:r>
        <w:t xml:space="preserve">THIS IS A TEST FILE </w:t>
      </w:r>
    </w:p>
    <w:p w14:paraId="10501EE5" w14:textId="77777777" w:rsidR="006A23FD" w:rsidRDefault="006A23FD" w:rsidP="006A23FD">
      <w:r>
        <w:t xml:space="preserve">THIS IS A TEST FILE </w:t>
      </w:r>
    </w:p>
    <w:p w14:paraId="6CBDEF63" w14:textId="77777777" w:rsidR="006A23FD" w:rsidRDefault="006A23FD" w:rsidP="006A23FD">
      <w:r>
        <w:t xml:space="preserve">THIS IS A TEST FILE </w:t>
      </w:r>
    </w:p>
    <w:p w14:paraId="4D958BA5" w14:textId="77777777" w:rsidR="006A23FD" w:rsidRDefault="006A23FD" w:rsidP="006A23FD">
      <w:r>
        <w:t xml:space="preserve">THIS IS A TEST FILE </w:t>
      </w:r>
    </w:p>
    <w:p w14:paraId="7D1B1B52" w14:textId="77777777" w:rsidR="006A23FD" w:rsidRDefault="006A23FD" w:rsidP="006A23FD">
      <w:r>
        <w:t xml:space="preserve">THIS IS A TEST FILE </w:t>
      </w:r>
    </w:p>
    <w:p w14:paraId="13F40597" w14:textId="77777777" w:rsidR="006A23FD" w:rsidRPr="006A23FD" w:rsidRDefault="006A23FD" w:rsidP="006A23FD"/>
    <w:p w14:paraId="13871B72" w14:textId="77777777" w:rsidR="006A23FD" w:rsidRDefault="006A23FD" w:rsidP="006A23FD">
      <w:r>
        <w:t xml:space="preserve">THIS IS A TEST FILE </w:t>
      </w:r>
    </w:p>
    <w:p w14:paraId="4134909F" w14:textId="77777777" w:rsidR="006A23FD" w:rsidRDefault="006A23FD" w:rsidP="006A23FD">
      <w:r>
        <w:t xml:space="preserve">THIS IS A TEST FILE </w:t>
      </w:r>
    </w:p>
    <w:p w14:paraId="189D040C" w14:textId="77777777" w:rsidR="006A23FD" w:rsidRDefault="006A23FD" w:rsidP="006A23FD">
      <w:r>
        <w:t xml:space="preserve">THIS IS A TEST FILE </w:t>
      </w:r>
    </w:p>
    <w:p w14:paraId="5AB1037E" w14:textId="77777777" w:rsidR="006A23FD" w:rsidRDefault="006A23FD" w:rsidP="006A23FD">
      <w:r>
        <w:t xml:space="preserve">THIS IS A TEST FILE </w:t>
      </w:r>
    </w:p>
    <w:p w14:paraId="53DFEF62" w14:textId="77777777" w:rsidR="006A23FD" w:rsidRDefault="006A23FD" w:rsidP="006A23FD">
      <w:r>
        <w:t xml:space="preserve">THIS IS A TEST FILE </w:t>
      </w:r>
    </w:p>
    <w:p w14:paraId="50EF710C" w14:textId="77777777" w:rsidR="006A23FD" w:rsidRDefault="006A23FD" w:rsidP="006A23FD">
      <w:r>
        <w:t xml:space="preserve">THIS IS A TEST FILE </w:t>
      </w:r>
    </w:p>
    <w:p w14:paraId="0CD0A929" w14:textId="77777777" w:rsidR="006A23FD" w:rsidRDefault="006A23FD" w:rsidP="006A23FD">
      <w:r>
        <w:t xml:space="preserve">THIS IS A TEST FILE </w:t>
      </w:r>
    </w:p>
    <w:p w14:paraId="3BF64E88" w14:textId="77777777" w:rsidR="006A23FD" w:rsidRDefault="006A23FD" w:rsidP="006A23FD">
      <w:r>
        <w:t xml:space="preserve">THIS IS A TEST FILE </w:t>
      </w:r>
    </w:p>
    <w:p w14:paraId="732F7991" w14:textId="77777777" w:rsidR="006A23FD" w:rsidRDefault="006A23FD" w:rsidP="006A23FD">
      <w:r>
        <w:t xml:space="preserve">THIS IS A TEST FILE </w:t>
      </w:r>
    </w:p>
    <w:p w14:paraId="7F57986C" w14:textId="77777777" w:rsidR="006A23FD" w:rsidRDefault="006A23FD" w:rsidP="006A23FD">
      <w:r>
        <w:t xml:space="preserve">THIS IS A TEST FILE </w:t>
      </w:r>
    </w:p>
    <w:p w14:paraId="5E7F650A" w14:textId="77777777" w:rsidR="006A23FD" w:rsidRDefault="006A23FD" w:rsidP="006A23FD">
      <w:r>
        <w:t xml:space="preserve">THIS IS A TEST FILE </w:t>
      </w:r>
    </w:p>
    <w:p w14:paraId="58540992" w14:textId="77777777" w:rsidR="006A23FD" w:rsidRDefault="006A23FD" w:rsidP="006A23FD">
      <w:r>
        <w:t xml:space="preserve">THIS IS A TEST FILE </w:t>
      </w:r>
    </w:p>
    <w:p w14:paraId="2B00172F" w14:textId="77777777" w:rsidR="006A23FD" w:rsidRDefault="006A23FD" w:rsidP="006A23FD">
      <w:r>
        <w:t xml:space="preserve">THIS IS A TEST FILE </w:t>
      </w:r>
    </w:p>
    <w:p w14:paraId="3D862431" w14:textId="77777777" w:rsidR="006A23FD" w:rsidRDefault="006A23FD" w:rsidP="006A23FD">
      <w:r>
        <w:t xml:space="preserve">THIS IS A TEST FILE </w:t>
      </w:r>
    </w:p>
    <w:p w14:paraId="5E273587" w14:textId="77777777" w:rsidR="006A23FD" w:rsidRDefault="006A23FD" w:rsidP="006A23FD">
      <w:r>
        <w:t xml:space="preserve">THIS IS A TEST FILE </w:t>
      </w:r>
    </w:p>
    <w:p w14:paraId="213D720F" w14:textId="77777777" w:rsidR="006A23FD" w:rsidRDefault="006A23FD" w:rsidP="006A23FD">
      <w:r>
        <w:t xml:space="preserve">THIS IS A TEST FILE </w:t>
      </w:r>
    </w:p>
    <w:p w14:paraId="4D4D6025" w14:textId="77777777" w:rsidR="006A23FD" w:rsidRDefault="006A23FD" w:rsidP="006A23FD">
      <w:r>
        <w:lastRenderedPageBreak/>
        <w:t xml:space="preserve">THIS IS A TEST FILE </w:t>
      </w:r>
    </w:p>
    <w:p w14:paraId="2C6E5C36" w14:textId="77777777" w:rsidR="006A23FD" w:rsidRDefault="006A23FD" w:rsidP="006A23FD">
      <w:r>
        <w:t xml:space="preserve">THIS IS A TEST FILE </w:t>
      </w:r>
    </w:p>
    <w:p w14:paraId="20D44542" w14:textId="77777777" w:rsidR="006A23FD" w:rsidRDefault="006A23FD" w:rsidP="006A23FD">
      <w:r>
        <w:t xml:space="preserve">THIS IS A TEST FILE </w:t>
      </w:r>
    </w:p>
    <w:p w14:paraId="0A71ACF4" w14:textId="77777777" w:rsidR="006A23FD" w:rsidRDefault="006A23FD" w:rsidP="006A23FD">
      <w:r>
        <w:t xml:space="preserve">THIS IS A TEST FILE </w:t>
      </w:r>
    </w:p>
    <w:p w14:paraId="4604B40E" w14:textId="77777777" w:rsidR="006A23FD" w:rsidRDefault="006A23FD" w:rsidP="006A23FD">
      <w:r>
        <w:t xml:space="preserve">THIS IS A TEST FILE </w:t>
      </w:r>
    </w:p>
    <w:p w14:paraId="3D7C4564" w14:textId="77777777" w:rsidR="006A23FD" w:rsidRDefault="006A23FD" w:rsidP="006A23FD">
      <w:r>
        <w:t xml:space="preserve">THIS IS A TEST FILE </w:t>
      </w:r>
    </w:p>
    <w:p w14:paraId="637EF208" w14:textId="77777777" w:rsidR="006A23FD" w:rsidRDefault="006A23FD" w:rsidP="006A23FD">
      <w:r>
        <w:t xml:space="preserve">THIS IS A TEST FILE </w:t>
      </w:r>
    </w:p>
    <w:p w14:paraId="1817FB8B" w14:textId="77777777" w:rsidR="006A23FD" w:rsidRDefault="006A23FD" w:rsidP="006A23FD">
      <w:r>
        <w:t xml:space="preserve">THIS IS A TEST FILE </w:t>
      </w:r>
    </w:p>
    <w:p w14:paraId="6B19C6C8" w14:textId="77777777" w:rsidR="006A23FD" w:rsidRDefault="006A23FD" w:rsidP="006A23FD">
      <w:r>
        <w:t xml:space="preserve">THIS IS A TEST FILE </w:t>
      </w:r>
    </w:p>
    <w:p w14:paraId="56EBC4D7" w14:textId="77777777" w:rsidR="006A23FD" w:rsidRDefault="006A23FD" w:rsidP="006A23FD">
      <w:r>
        <w:t xml:space="preserve">THIS IS A TEST FILE </w:t>
      </w:r>
    </w:p>
    <w:p w14:paraId="2DEB5262" w14:textId="77777777" w:rsidR="006A23FD" w:rsidRDefault="006A23FD" w:rsidP="006A23FD">
      <w:r>
        <w:t xml:space="preserve">THIS IS A TEST FILE </w:t>
      </w:r>
    </w:p>
    <w:p w14:paraId="37C4511E" w14:textId="77777777" w:rsidR="006A23FD" w:rsidRDefault="006A23FD" w:rsidP="006A23FD">
      <w:r>
        <w:t xml:space="preserve">THIS IS A TEST FILE </w:t>
      </w:r>
    </w:p>
    <w:p w14:paraId="0168CBBC" w14:textId="77777777" w:rsidR="006A23FD" w:rsidRDefault="006A23FD" w:rsidP="006A23FD">
      <w:r>
        <w:t xml:space="preserve">THIS IS A TEST FILE </w:t>
      </w:r>
    </w:p>
    <w:p w14:paraId="2C5CAAFD" w14:textId="77777777" w:rsidR="006A23FD" w:rsidRDefault="006A23FD" w:rsidP="006A23FD">
      <w:r>
        <w:t xml:space="preserve">THIS IS A TEST FILE </w:t>
      </w:r>
    </w:p>
    <w:p w14:paraId="7A186E85" w14:textId="77777777" w:rsidR="006A23FD" w:rsidRDefault="006A23FD" w:rsidP="006A23FD">
      <w:r>
        <w:t xml:space="preserve">THIS IS A TEST FILE </w:t>
      </w:r>
    </w:p>
    <w:p w14:paraId="1654DC04" w14:textId="77777777" w:rsidR="006A23FD" w:rsidRDefault="006A23FD" w:rsidP="006A23FD">
      <w:r>
        <w:t xml:space="preserve">THIS IS A TEST FILE </w:t>
      </w:r>
    </w:p>
    <w:p w14:paraId="508952B4" w14:textId="77777777" w:rsidR="006A23FD" w:rsidRDefault="006A23FD" w:rsidP="006A23FD">
      <w:r>
        <w:t xml:space="preserve">THIS IS A TEST FILE </w:t>
      </w:r>
    </w:p>
    <w:p w14:paraId="3F36A7A5" w14:textId="77777777" w:rsidR="006A23FD" w:rsidRDefault="006A23FD" w:rsidP="006A23FD">
      <w:r>
        <w:t xml:space="preserve">THIS IS A TEST FILE </w:t>
      </w:r>
    </w:p>
    <w:p w14:paraId="2ECA4021" w14:textId="77777777" w:rsidR="006A23FD" w:rsidRDefault="006A23FD" w:rsidP="006A23FD">
      <w:r>
        <w:t xml:space="preserve">THIS IS A TEST FILE </w:t>
      </w:r>
    </w:p>
    <w:p w14:paraId="200B0E01" w14:textId="77777777" w:rsidR="006A23FD" w:rsidRDefault="006A23FD" w:rsidP="006A23FD">
      <w:r>
        <w:t xml:space="preserve">THIS IS A TEST FILE </w:t>
      </w:r>
    </w:p>
    <w:p w14:paraId="6324F1EF" w14:textId="77777777" w:rsidR="006A23FD" w:rsidRDefault="006A23FD" w:rsidP="006A23FD">
      <w:r>
        <w:t xml:space="preserve">THIS IS A TEST FILE </w:t>
      </w:r>
    </w:p>
    <w:p w14:paraId="1B625929" w14:textId="77777777" w:rsidR="006A23FD" w:rsidRDefault="006A23FD" w:rsidP="006A23FD">
      <w:r>
        <w:t xml:space="preserve">THIS IS A TEST FILE </w:t>
      </w:r>
    </w:p>
    <w:p w14:paraId="27032C9F" w14:textId="77777777" w:rsidR="006A23FD" w:rsidRDefault="006A23FD" w:rsidP="006A23FD">
      <w:r>
        <w:t xml:space="preserve">THIS IS A TEST FILE </w:t>
      </w:r>
    </w:p>
    <w:p w14:paraId="3FD3A87A" w14:textId="77777777" w:rsidR="006A23FD" w:rsidRDefault="006A23FD" w:rsidP="006A23FD">
      <w:r>
        <w:t xml:space="preserve">THIS IS A TEST FILE </w:t>
      </w:r>
    </w:p>
    <w:p w14:paraId="35F32C8F" w14:textId="77777777" w:rsidR="006A23FD" w:rsidRDefault="006A23FD" w:rsidP="006A23FD">
      <w:r>
        <w:t xml:space="preserve">THIS IS A TEST FILE </w:t>
      </w:r>
    </w:p>
    <w:p w14:paraId="4D01346D" w14:textId="77777777" w:rsidR="006A23FD" w:rsidRDefault="006A23FD" w:rsidP="006A23FD">
      <w:r>
        <w:lastRenderedPageBreak/>
        <w:t xml:space="preserve">THIS IS A TEST FILE </w:t>
      </w:r>
    </w:p>
    <w:p w14:paraId="42452891" w14:textId="77777777" w:rsidR="006A23FD" w:rsidRDefault="006A23FD" w:rsidP="006A23FD">
      <w:r>
        <w:t xml:space="preserve">THIS IS A TEST FILE </w:t>
      </w:r>
    </w:p>
    <w:p w14:paraId="72321CE3" w14:textId="77777777" w:rsidR="006A23FD" w:rsidRPr="006A23FD" w:rsidRDefault="006A23FD" w:rsidP="006A23FD"/>
    <w:p w14:paraId="078B24FB" w14:textId="77777777" w:rsidR="006A23FD" w:rsidRDefault="006A23FD" w:rsidP="006A23FD">
      <w:r>
        <w:t xml:space="preserve">THIS IS A TEST FILE </w:t>
      </w:r>
    </w:p>
    <w:p w14:paraId="0016760C" w14:textId="77777777" w:rsidR="006A23FD" w:rsidRDefault="006A23FD" w:rsidP="006A23FD">
      <w:r>
        <w:t xml:space="preserve">THIS IS A TEST FILE </w:t>
      </w:r>
    </w:p>
    <w:p w14:paraId="78BB5B0F" w14:textId="77777777" w:rsidR="006A23FD" w:rsidRDefault="006A23FD" w:rsidP="006A23FD">
      <w:r>
        <w:t xml:space="preserve">THIS IS A TEST FILE </w:t>
      </w:r>
    </w:p>
    <w:p w14:paraId="46A15133" w14:textId="77777777" w:rsidR="006A23FD" w:rsidRDefault="006A23FD" w:rsidP="006A23FD">
      <w:r>
        <w:t xml:space="preserve">THIS IS A TEST FILE </w:t>
      </w:r>
    </w:p>
    <w:p w14:paraId="35B4F7A8" w14:textId="77777777" w:rsidR="006A23FD" w:rsidRDefault="006A23FD" w:rsidP="006A23FD">
      <w:r>
        <w:t xml:space="preserve">THIS IS A TEST FILE </w:t>
      </w:r>
    </w:p>
    <w:p w14:paraId="7A8DB19C" w14:textId="77777777" w:rsidR="006A23FD" w:rsidRDefault="006A23FD" w:rsidP="006A23FD">
      <w:r>
        <w:t xml:space="preserve">THIS IS A TEST FILE </w:t>
      </w:r>
    </w:p>
    <w:p w14:paraId="28E395C0" w14:textId="77777777" w:rsidR="006A23FD" w:rsidRDefault="006A23FD" w:rsidP="006A23FD">
      <w:r>
        <w:t xml:space="preserve">THIS IS A TEST FILE </w:t>
      </w:r>
    </w:p>
    <w:p w14:paraId="3DF4A5C4" w14:textId="77777777" w:rsidR="006A23FD" w:rsidRDefault="006A23FD" w:rsidP="006A23FD">
      <w:r>
        <w:t xml:space="preserve">THIS IS A TEST FILE </w:t>
      </w:r>
    </w:p>
    <w:p w14:paraId="6D8820D3" w14:textId="77777777" w:rsidR="006A23FD" w:rsidRDefault="006A23FD" w:rsidP="006A23FD">
      <w:r>
        <w:t xml:space="preserve">THIS IS A TEST FILE </w:t>
      </w:r>
    </w:p>
    <w:p w14:paraId="1A602994" w14:textId="77777777" w:rsidR="006A23FD" w:rsidRDefault="006A23FD" w:rsidP="006A23FD">
      <w:r>
        <w:t xml:space="preserve">THIS IS A TEST FILE </w:t>
      </w:r>
    </w:p>
    <w:p w14:paraId="7627CE08" w14:textId="77777777" w:rsidR="006A23FD" w:rsidRDefault="006A23FD" w:rsidP="006A23FD">
      <w:r>
        <w:t xml:space="preserve">THIS IS A TEST FILE </w:t>
      </w:r>
    </w:p>
    <w:p w14:paraId="7017FCBE" w14:textId="77777777" w:rsidR="006A23FD" w:rsidRDefault="006A23FD" w:rsidP="006A23FD">
      <w:r>
        <w:t xml:space="preserve">THIS IS A TEST FILE </w:t>
      </w:r>
    </w:p>
    <w:p w14:paraId="6347FE55" w14:textId="77777777" w:rsidR="006A23FD" w:rsidRDefault="006A23FD" w:rsidP="006A23FD">
      <w:r>
        <w:t xml:space="preserve">THIS IS A TEST FILE </w:t>
      </w:r>
    </w:p>
    <w:p w14:paraId="5BF4DFB7" w14:textId="77777777" w:rsidR="006A23FD" w:rsidRDefault="006A23FD" w:rsidP="006A23FD">
      <w:r>
        <w:t xml:space="preserve">THIS IS A TEST FILE </w:t>
      </w:r>
    </w:p>
    <w:p w14:paraId="5C374B57" w14:textId="77777777" w:rsidR="006A23FD" w:rsidRDefault="006A23FD" w:rsidP="006A23FD">
      <w:r>
        <w:t xml:space="preserve">THIS IS A TEST FILE </w:t>
      </w:r>
    </w:p>
    <w:p w14:paraId="50523CF8" w14:textId="77777777" w:rsidR="006A23FD" w:rsidRDefault="006A23FD" w:rsidP="006A23FD">
      <w:r>
        <w:t xml:space="preserve">THIS IS A TEST FILE </w:t>
      </w:r>
    </w:p>
    <w:p w14:paraId="7DF9D34D" w14:textId="77777777" w:rsidR="006A23FD" w:rsidRDefault="006A23FD" w:rsidP="006A23FD">
      <w:r>
        <w:t xml:space="preserve">THIS IS A TEST FILE </w:t>
      </w:r>
    </w:p>
    <w:p w14:paraId="742C2FAC" w14:textId="77777777" w:rsidR="006A23FD" w:rsidRDefault="006A23FD" w:rsidP="006A23FD">
      <w:r>
        <w:t xml:space="preserve">THIS IS A TEST FILE </w:t>
      </w:r>
    </w:p>
    <w:p w14:paraId="5E2DDFAE" w14:textId="77777777" w:rsidR="006A23FD" w:rsidRDefault="006A23FD" w:rsidP="006A23FD">
      <w:r>
        <w:t xml:space="preserve">THIS IS A TEST FILE </w:t>
      </w:r>
    </w:p>
    <w:p w14:paraId="20EAFC57" w14:textId="77777777" w:rsidR="006A23FD" w:rsidRDefault="006A23FD" w:rsidP="006A23FD">
      <w:r>
        <w:t xml:space="preserve">THIS IS A TEST FILE </w:t>
      </w:r>
    </w:p>
    <w:p w14:paraId="71DF5F2F" w14:textId="77777777" w:rsidR="006A23FD" w:rsidRDefault="006A23FD" w:rsidP="006A23FD">
      <w:r>
        <w:t xml:space="preserve">THIS IS A TEST FILE </w:t>
      </w:r>
    </w:p>
    <w:p w14:paraId="21537627" w14:textId="77777777" w:rsidR="006A23FD" w:rsidRDefault="006A23FD" w:rsidP="006A23FD">
      <w:r>
        <w:t xml:space="preserve">THIS IS A TEST FILE </w:t>
      </w:r>
    </w:p>
    <w:p w14:paraId="19E8752F" w14:textId="77777777" w:rsidR="006A23FD" w:rsidRDefault="006A23FD" w:rsidP="006A23FD">
      <w:r>
        <w:lastRenderedPageBreak/>
        <w:t xml:space="preserve">THIS IS A TEST FILE </w:t>
      </w:r>
    </w:p>
    <w:p w14:paraId="05E45CB3" w14:textId="77777777" w:rsidR="006A23FD" w:rsidRDefault="006A23FD" w:rsidP="006A23FD">
      <w:r>
        <w:t xml:space="preserve">THIS IS A TEST FILE </w:t>
      </w:r>
    </w:p>
    <w:p w14:paraId="24C50397" w14:textId="77777777" w:rsidR="006A23FD" w:rsidRDefault="006A23FD" w:rsidP="006A23FD">
      <w:r>
        <w:t xml:space="preserve">THIS IS A TEST FILE </w:t>
      </w:r>
    </w:p>
    <w:p w14:paraId="3527730D" w14:textId="77777777" w:rsidR="006A23FD" w:rsidRDefault="006A23FD" w:rsidP="006A23FD">
      <w:r>
        <w:t xml:space="preserve">THIS IS A TEST FILE </w:t>
      </w:r>
    </w:p>
    <w:p w14:paraId="4575803B" w14:textId="77777777" w:rsidR="006A23FD" w:rsidRDefault="006A23FD" w:rsidP="006A23FD">
      <w:r>
        <w:t xml:space="preserve">THIS IS A TEST FILE </w:t>
      </w:r>
    </w:p>
    <w:p w14:paraId="47C52E5A" w14:textId="77777777" w:rsidR="006A23FD" w:rsidRDefault="006A23FD" w:rsidP="006A23FD">
      <w:r>
        <w:t xml:space="preserve">THIS IS A TEST FILE </w:t>
      </w:r>
    </w:p>
    <w:p w14:paraId="72900124" w14:textId="77777777" w:rsidR="006A23FD" w:rsidRDefault="006A23FD" w:rsidP="006A23FD">
      <w:r>
        <w:t xml:space="preserve">THIS IS A TEST FILE </w:t>
      </w:r>
    </w:p>
    <w:p w14:paraId="1988C91A" w14:textId="77777777" w:rsidR="006A23FD" w:rsidRDefault="006A23FD" w:rsidP="006A23FD">
      <w:r>
        <w:t xml:space="preserve">THIS IS A TEST FILE </w:t>
      </w:r>
    </w:p>
    <w:p w14:paraId="2F97AA36" w14:textId="77777777" w:rsidR="006A23FD" w:rsidRDefault="006A23FD" w:rsidP="006A23FD">
      <w:r>
        <w:t xml:space="preserve">THIS IS A TEST FILE </w:t>
      </w:r>
    </w:p>
    <w:p w14:paraId="6869A332" w14:textId="77777777" w:rsidR="006A23FD" w:rsidRDefault="006A23FD" w:rsidP="006A23FD">
      <w:r>
        <w:t xml:space="preserve">THIS IS A TEST FILE </w:t>
      </w:r>
    </w:p>
    <w:p w14:paraId="37A69D3E" w14:textId="77777777" w:rsidR="006A23FD" w:rsidRDefault="006A23FD" w:rsidP="006A23FD">
      <w:r>
        <w:t xml:space="preserve">THIS IS A TEST FILE </w:t>
      </w:r>
    </w:p>
    <w:p w14:paraId="0DEB1277" w14:textId="77777777" w:rsidR="006A23FD" w:rsidRDefault="006A23FD" w:rsidP="006A23FD">
      <w:r>
        <w:t xml:space="preserve">THIS IS A TEST FILE </w:t>
      </w:r>
    </w:p>
    <w:p w14:paraId="0E3028E3" w14:textId="77777777" w:rsidR="006A23FD" w:rsidRDefault="006A23FD" w:rsidP="006A23FD">
      <w:r>
        <w:t xml:space="preserve">THIS IS A TEST FILE </w:t>
      </w:r>
    </w:p>
    <w:p w14:paraId="689D5525" w14:textId="77777777" w:rsidR="006A23FD" w:rsidRDefault="006A23FD" w:rsidP="006A23FD">
      <w:r>
        <w:t xml:space="preserve">THIS IS A TEST FILE </w:t>
      </w:r>
    </w:p>
    <w:p w14:paraId="76D84D9F" w14:textId="77777777" w:rsidR="006A23FD" w:rsidRDefault="006A23FD" w:rsidP="006A23FD">
      <w:r>
        <w:t xml:space="preserve">THIS IS A TEST FILE </w:t>
      </w:r>
    </w:p>
    <w:p w14:paraId="6326BD27" w14:textId="77777777" w:rsidR="006A23FD" w:rsidRDefault="006A23FD" w:rsidP="006A23FD">
      <w:r>
        <w:t xml:space="preserve">THIS IS A TEST FILE </w:t>
      </w:r>
    </w:p>
    <w:p w14:paraId="60336CB0" w14:textId="77777777" w:rsidR="006A23FD" w:rsidRDefault="006A23FD" w:rsidP="006A23FD">
      <w:r>
        <w:t xml:space="preserve">THIS IS A TEST FILE </w:t>
      </w:r>
    </w:p>
    <w:p w14:paraId="2FDD8EE1" w14:textId="77777777" w:rsidR="006A23FD" w:rsidRDefault="006A23FD" w:rsidP="006A23FD">
      <w:r>
        <w:t xml:space="preserve">THIS IS A TEST FILE </w:t>
      </w:r>
    </w:p>
    <w:p w14:paraId="61BF19A4" w14:textId="77777777" w:rsidR="006A23FD" w:rsidRDefault="006A23FD" w:rsidP="006A23FD">
      <w:r>
        <w:t xml:space="preserve">THIS IS A TEST FILE </w:t>
      </w:r>
    </w:p>
    <w:p w14:paraId="7B47827D" w14:textId="77777777" w:rsidR="006A23FD" w:rsidRDefault="006A23FD" w:rsidP="006A23FD">
      <w:r>
        <w:t xml:space="preserve">THIS IS A TEST FILE </w:t>
      </w:r>
    </w:p>
    <w:p w14:paraId="0165F46B" w14:textId="77777777" w:rsidR="006A23FD" w:rsidRDefault="006A23FD" w:rsidP="006A23FD">
      <w:r>
        <w:t xml:space="preserve">THIS IS A TEST FILE </w:t>
      </w:r>
    </w:p>
    <w:p w14:paraId="3F5E5BDA" w14:textId="77777777" w:rsidR="006A23FD" w:rsidRPr="006A23FD" w:rsidRDefault="006A23FD" w:rsidP="006A23FD"/>
    <w:p w14:paraId="21F68FC4" w14:textId="77777777" w:rsidR="006A23FD" w:rsidRDefault="006A23FD" w:rsidP="006A23FD">
      <w:r>
        <w:t xml:space="preserve">THIS IS A TEST FILE </w:t>
      </w:r>
    </w:p>
    <w:p w14:paraId="0AF621C8" w14:textId="77777777" w:rsidR="006A23FD" w:rsidRDefault="006A23FD" w:rsidP="006A23FD">
      <w:r>
        <w:t xml:space="preserve">THIS IS A TEST FILE </w:t>
      </w:r>
    </w:p>
    <w:p w14:paraId="1F7AA563" w14:textId="77777777" w:rsidR="006A23FD" w:rsidRDefault="006A23FD" w:rsidP="006A23FD">
      <w:r>
        <w:t xml:space="preserve">THIS IS A TEST FILE </w:t>
      </w:r>
    </w:p>
    <w:p w14:paraId="3F27957D" w14:textId="77777777" w:rsidR="006A23FD" w:rsidRDefault="006A23FD" w:rsidP="006A23FD">
      <w:r>
        <w:lastRenderedPageBreak/>
        <w:t xml:space="preserve">THIS IS A TEST FILE </w:t>
      </w:r>
    </w:p>
    <w:p w14:paraId="6C9EC409" w14:textId="77777777" w:rsidR="006A23FD" w:rsidRDefault="006A23FD" w:rsidP="006A23FD">
      <w:r>
        <w:t xml:space="preserve">THIS IS A TEST FILE </w:t>
      </w:r>
    </w:p>
    <w:p w14:paraId="21D36F21" w14:textId="77777777" w:rsidR="006A23FD" w:rsidRDefault="006A23FD" w:rsidP="006A23FD">
      <w:r>
        <w:t xml:space="preserve">THIS IS A TEST FILE </w:t>
      </w:r>
    </w:p>
    <w:p w14:paraId="475B0128" w14:textId="77777777" w:rsidR="006A23FD" w:rsidRDefault="006A23FD" w:rsidP="006A23FD">
      <w:r>
        <w:t xml:space="preserve">THIS IS A TEST FILE </w:t>
      </w:r>
    </w:p>
    <w:p w14:paraId="09482FE7" w14:textId="77777777" w:rsidR="006A23FD" w:rsidRDefault="006A23FD" w:rsidP="006A23FD">
      <w:r>
        <w:t xml:space="preserve">THIS IS A TEST FILE </w:t>
      </w:r>
    </w:p>
    <w:p w14:paraId="316278A0" w14:textId="77777777" w:rsidR="006A23FD" w:rsidRDefault="006A23FD" w:rsidP="006A23FD">
      <w:r>
        <w:t xml:space="preserve">THIS IS A TEST FILE </w:t>
      </w:r>
    </w:p>
    <w:p w14:paraId="29BA6572" w14:textId="77777777" w:rsidR="006A23FD" w:rsidRDefault="006A23FD" w:rsidP="006A23FD">
      <w:r>
        <w:t xml:space="preserve">THIS IS A TEST FILE </w:t>
      </w:r>
    </w:p>
    <w:p w14:paraId="6ED29FA7" w14:textId="77777777" w:rsidR="006A23FD" w:rsidRDefault="006A23FD" w:rsidP="006A23FD">
      <w:r>
        <w:t xml:space="preserve">THIS IS A TEST FILE </w:t>
      </w:r>
    </w:p>
    <w:p w14:paraId="2143B052" w14:textId="77777777" w:rsidR="006A23FD" w:rsidRDefault="006A23FD" w:rsidP="006A23FD">
      <w:r>
        <w:t xml:space="preserve">THIS IS A TEST FILE </w:t>
      </w:r>
    </w:p>
    <w:p w14:paraId="3CD00DEF" w14:textId="77777777" w:rsidR="006A23FD" w:rsidRDefault="006A23FD" w:rsidP="006A23FD">
      <w:r>
        <w:t xml:space="preserve">THIS IS A TEST FILE </w:t>
      </w:r>
    </w:p>
    <w:p w14:paraId="14B362FE" w14:textId="77777777" w:rsidR="006A23FD" w:rsidRDefault="006A23FD" w:rsidP="006A23FD">
      <w:r>
        <w:t xml:space="preserve">THIS IS A TEST FILE </w:t>
      </w:r>
    </w:p>
    <w:p w14:paraId="40E96398" w14:textId="77777777" w:rsidR="006A23FD" w:rsidRDefault="006A23FD" w:rsidP="006A23FD">
      <w:r>
        <w:t xml:space="preserve">THIS IS A TEST FILE </w:t>
      </w:r>
    </w:p>
    <w:p w14:paraId="549E9655" w14:textId="77777777" w:rsidR="006A23FD" w:rsidRDefault="006A23FD" w:rsidP="006A23FD">
      <w:r>
        <w:t xml:space="preserve">THIS IS A TEST FILE </w:t>
      </w:r>
    </w:p>
    <w:p w14:paraId="62FA2C18" w14:textId="77777777" w:rsidR="006A23FD" w:rsidRDefault="006A23FD" w:rsidP="006A23FD">
      <w:r>
        <w:t xml:space="preserve">THIS IS A TEST FILE </w:t>
      </w:r>
    </w:p>
    <w:p w14:paraId="327A802B" w14:textId="77777777" w:rsidR="006A23FD" w:rsidRDefault="006A23FD" w:rsidP="006A23FD">
      <w:r>
        <w:t xml:space="preserve">THIS IS A TEST FILE </w:t>
      </w:r>
    </w:p>
    <w:p w14:paraId="2093B73B" w14:textId="77777777" w:rsidR="006A23FD" w:rsidRDefault="006A23FD" w:rsidP="006A23FD">
      <w:r>
        <w:t xml:space="preserve">THIS IS A TEST FILE </w:t>
      </w:r>
    </w:p>
    <w:p w14:paraId="5DE92275" w14:textId="77777777" w:rsidR="006A23FD" w:rsidRDefault="006A23FD" w:rsidP="006A23FD">
      <w:r>
        <w:t xml:space="preserve">THIS IS A TEST FILE </w:t>
      </w:r>
    </w:p>
    <w:p w14:paraId="53DBBC0B" w14:textId="77777777" w:rsidR="006A23FD" w:rsidRDefault="006A23FD" w:rsidP="006A23FD">
      <w:r>
        <w:t xml:space="preserve">THIS IS A TEST FILE </w:t>
      </w:r>
    </w:p>
    <w:p w14:paraId="2FC9CE29" w14:textId="77777777" w:rsidR="006A23FD" w:rsidRDefault="006A23FD" w:rsidP="006A23FD">
      <w:r>
        <w:t xml:space="preserve">THIS IS A TEST FILE </w:t>
      </w:r>
    </w:p>
    <w:p w14:paraId="6BF6BE67" w14:textId="77777777" w:rsidR="006A23FD" w:rsidRDefault="006A23FD" w:rsidP="006A23FD">
      <w:r>
        <w:t xml:space="preserve">THIS IS A TEST FILE </w:t>
      </w:r>
    </w:p>
    <w:p w14:paraId="73F36881" w14:textId="77777777" w:rsidR="006A23FD" w:rsidRDefault="006A23FD" w:rsidP="006A23FD">
      <w:r>
        <w:t xml:space="preserve">THIS IS A TEST FILE </w:t>
      </w:r>
    </w:p>
    <w:p w14:paraId="5BFD1D10" w14:textId="77777777" w:rsidR="006A23FD" w:rsidRDefault="006A23FD" w:rsidP="006A23FD">
      <w:r>
        <w:t xml:space="preserve">THIS IS A TEST FILE </w:t>
      </w:r>
    </w:p>
    <w:p w14:paraId="1850E6ED" w14:textId="77777777" w:rsidR="006A23FD" w:rsidRDefault="006A23FD" w:rsidP="006A23FD">
      <w:r>
        <w:t xml:space="preserve">THIS IS A TEST FILE </w:t>
      </w:r>
    </w:p>
    <w:p w14:paraId="72B7CC17" w14:textId="77777777" w:rsidR="006A23FD" w:rsidRDefault="006A23FD" w:rsidP="006A23FD">
      <w:r>
        <w:t xml:space="preserve">THIS IS A TEST FILE </w:t>
      </w:r>
    </w:p>
    <w:p w14:paraId="101D7ED3" w14:textId="77777777" w:rsidR="006A23FD" w:rsidRDefault="006A23FD" w:rsidP="006A23FD">
      <w:r>
        <w:t xml:space="preserve">THIS IS A TEST FILE </w:t>
      </w:r>
    </w:p>
    <w:p w14:paraId="569730DA" w14:textId="77777777" w:rsidR="006A23FD" w:rsidRDefault="006A23FD" w:rsidP="006A23FD">
      <w:r>
        <w:lastRenderedPageBreak/>
        <w:t xml:space="preserve">THIS IS A TEST FILE </w:t>
      </w:r>
    </w:p>
    <w:p w14:paraId="013A10FD" w14:textId="77777777" w:rsidR="006A23FD" w:rsidRDefault="006A23FD" w:rsidP="006A23FD">
      <w:r>
        <w:t xml:space="preserve">THIS IS A TEST FILE </w:t>
      </w:r>
    </w:p>
    <w:p w14:paraId="2BAA5BB4" w14:textId="77777777" w:rsidR="006A23FD" w:rsidRDefault="006A23FD" w:rsidP="006A23FD">
      <w:r>
        <w:t xml:space="preserve">THIS IS A TEST FILE </w:t>
      </w:r>
    </w:p>
    <w:p w14:paraId="418CDF29" w14:textId="77777777" w:rsidR="006A23FD" w:rsidRDefault="006A23FD" w:rsidP="006A23FD">
      <w:r>
        <w:t xml:space="preserve">THIS IS A TEST FILE </w:t>
      </w:r>
    </w:p>
    <w:p w14:paraId="5459F3E9" w14:textId="77777777" w:rsidR="006A23FD" w:rsidRDefault="006A23FD" w:rsidP="006A23FD">
      <w:r>
        <w:t xml:space="preserve">THIS IS A TEST FILE </w:t>
      </w:r>
    </w:p>
    <w:p w14:paraId="19EF02DF" w14:textId="77777777" w:rsidR="006A23FD" w:rsidRDefault="006A23FD" w:rsidP="006A23FD">
      <w:r>
        <w:t xml:space="preserve">THIS IS A TEST FILE </w:t>
      </w:r>
    </w:p>
    <w:p w14:paraId="014DD498" w14:textId="77777777" w:rsidR="006A23FD" w:rsidRDefault="006A23FD" w:rsidP="006A23FD">
      <w:r>
        <w:t xml:space="preserve">THIS IS A TEST FILE </w:t>
      </w:r>
    </w:p>
    <w:p w14:paraId="21E18BCF" w14:textId="77777777" w:rsidR="006A23FD" w:rsidRDefault="006A23FD" w:rsidP="006A23FD">
      <w:r>
        <w:t xml:space="preserve">THIS IS A TEST FILE </w:t>
      </w:r>
    </w:p>
    <w:p w14:paraId="64BD4DB4" w14:textId="77777777" w:rsidR="006A23FD" w:rsidRDefault="006A23FD" w:rsidP="006A23FD">
      <w:r>
        <w:t xml:space="preserve">THIS IS A TEST FILE </w:t>
      </w:r>
    </w:p>
    <w:p w14:paraId="4D5ADF00" w14:textId="77777777" w:rsidR="006A23FD" w:rsidRDefault="006A23FD" w:rsidP="006A23FD">
      <w:r>
        <w:t xml:space="preserve">THIS IS A TEST FILE </w:t>
      </w:r>
    </w:p>
    <w:p w14:paraId="3229D4AC" w14:textId="77777777" w:rsidR="006A23FD" w:rsidRDefault="006A23FD" w:rsidP="006A23FD">
      <w:r>
        <w:t xml:space="preserve">THIS IS A TEST FILE </w:t>
      </w:r>
    </w:p>
    <w:p w14:paraId="09D0A3E1" w14:textId="77777777" w:rsidR="006A23FD" w:rsidRDefault="006A23FD" w:rsidP="006A23FD">
      <w:r>
        <w:t xml:space="preserve">THIS IS A TEST FILE </w:t>
      </w:r>
    </w:p>
    <w:p w14:paraId="242B969A" w14:textId="77777777" w:rsidR="006A23FD" w:rsidRDefault="006A23FD" w:rsidP="006A23FD">
      <w:r>
        <w:t xml:space="preserve">THIS IS A TEST FILE </w:t>
      </w:r>
    </w:p>
    <w:p w14:paraId="373D5DB3" w14:textId="77777777" w:rsidR="006A23FD" w:rsidRDefault="006A23FD" w:rsidP="006A23FD">
      <w:r>
        <w:t xml:space="preserve">THIS IS A TEST FILE </w:t>
      </w:r>
    </w:p>
    <w:p w14:paraId="48406801" w14:textId="77777777" w:rsidR="006A23FD" w:rsidRDefault="006A23FD" w:rsidP="006A23FD">
      <w:r>
        <w:t xml:space="preserve">THIS IS A TEST FILE </w:t>
      </w:r>
    </w:p>
    <w:p w14:paraId="69E2CF3E" w14:textId="77777777" w:rsidR="006A23FD" w:rsidRPr="006A23FD" w:rsidRDefault="006A23FD" w:rsidP="006A23FD"/>
    <w:p w14:paraId="3D357868" w14:textId="77777777" w:rsidR="006A23FD" w:rsidRDefault="006A23FD" w:rsidP="006A23FD">
      <w:r>
        <w:t xml:space="preserve">THIS IS A TEST FILE </w:t>
      </w:r>
    </w:p>
    <w:p w14:paraId="4759036D" w14:textId="77777777" w:rsidR="006A23FD" w:rsidRDefault="006A23FD" w:rsidP="006A23FD">
      <w:r>
        <w:t xml:space="preserve">THIS IS A TEST FILE </w:t>
      </w:r>
    </w:p>
    <w:p w14:paraId="3CE537AD" w14:textId="77777777" w:rsidR="006A23FD" w:rsidRDefault="006A23FD" w:rsidP="006A23FD">
      <w:r>
        <w:t xml:space="preserve">THIS IS A TEST FILE </w:t>
      </w:r>
    </w:p>
    <w:p w14:paraId="4095C1D6" w14:textId="77777777" w:rsidR="006A23FD" w:rsidRDefault="006A23FD" w:rsidP="006A23FD">
      <w:r>
        <w:t xml:space="preserve">THIS IS A TEST FILE </w:t>
      </w:r>
    </w:p>
    <w:p w14:paraId="4C3A0E5A" w14:textId="77777777" w:rsidR="006A23FD" w:rsidRDefault="006A23FD" w:rsidP="006A23FD">
      <w:r>
        <w:t xml:space="preserve">THIS IS A TEST FILE </w:t>
      </w:r>
    </w:p>
    <w:p w14:paraId="6A4563D7" w14:textId="77777777" w:rsidR="006A23FD" w:rsidRDefault="006A23FD" w:rsidP="006A23FD">
      <w:r>
        <w:t xml:space="preserve">THIS IS A TEST FILE </w:t>
      </w:r>
    </w:p>
    <w:p w14:paraId="03142472" w14:textId="77777777" w:rsidR="006A23FD" w:rsidRDefault="006A23FD" w:rsidP="006A23FD">
      <w:r>
        <w:t xml:space="preserve">THIS IS A TEST FILE </w:t>
      </w:r>
    </w:p>
    <w:p w14:paraId="36C6EE20" w14:textId="77777777" w:rsidR="006A23FD" w:rsidRDefault="006A23FD" w:rsidP="006A23FD">
      <w:r>
        <w:t xml:space="preserve">THIS IS A TEST FILE </w:t>
      </w:r>
    </w:p>
    <w:p w14:paraId="08AA0AC3" w14:textId="77777777" w:rsidR="006A23FD" w:rsidRDefault="006A23FD" w:rsidP="006A23FD">
      <w:r>
        <w:t xml:space="preserve">THIS IS A TEST FILE </w:t>
      </w:r>
    </w:p>
    <w:p w14:paraId="7E6B89BE" w14:textId="77777777" w:rsidR="006A23FD" w:rsidRDefault="006A23FD" w:rsidP="006A23FD">
      <w:r>
        <w:lastRenderedPageBreak/>
        <w:t xml:space="preserve">THIS IS A TEST FILE </w:t>
      </w:r>
    </w:p>
    <w:p w14:paraId="7E9032FC" w14:textId="77777777" w:rsidR="006A23FD" w:rsidRDefault="006A23FD" w:rsidP="006A23FD">
      <w:r>
        <w:t xml:space="preserve">THIS IS A TEST FILE </w:t>
      </w:r>
    </w:p>
    <w:p w14:paraId="7D00DC36" w14:textId="77777777" w:rsidR="006A23FD" w:rsidRDefault="006A23FD" w:rsidP="006A23FD">
      <w:r>
        <w:t xml:space="preserve">THIS IS A TEST FILE </w:t>
      </w:r>
    </w:p>
    <w:p w14:paraId="250D0EC3" w14:textId="77777777" w:rsidR="006A23FD" w:rsidRDefault="006A23FD" w:rsidP="006A23FD">
      <w:r>
        <w:t xml:space="preserve">THIS IS A TEST FILE </w:t>
      </w:r>
    </w:p>
    <w:p w14:paraId="00FC0E29" w14:textId="77777777" w:rsidR="006A23FD" w:rsidRDefault="006A23FD" w:rsidP="006A23FD">
      <w:r>
        <w:t xml:space="preserve">THIS IS A TEST FILE </w:t>
      </w:r>
    </w:p>
    <w:p w14:paraId="60B7DAAA" w14:textId="77777777" w:rsidR="006A23FD" w:rsidRDefault="006A23FD" w:rsidP="006A23FD">
      <w:r>
        <w:t xml:space="preserve">THIS IS A TEST FILE </w:t>
      </w:r>
    </w:p>
    <w:p w14:paraId="084C8633" w14:textId="77777777" w:rsidR="006A23FD" w:rsidRDefault="006A23FD" w:rsidP="006A23FD">
      <w:r>
        <w:t xml:space="preserve">THIS IS A TEST FILE </w:t>
      </w:r>
    </w:p>
    <w:p w14:paraId="7AC51AAE" w14:textId="77777777" w:rsidR="006A23FD" w:rsidRDefault="006A23FD" w:rsidP="006A23FD">
      <w:r>
        <w:t xml:space="preserve">THIS IS A TEST FILE </w:t>
      </w:r>
    </w:p>
    <w:p w14:paraId="769D8257" w14:textId="77777777" w:rsidR="006A23FD" w:rsidRDefault="006A23FD" w:rsidP="006A23FD">
      <w:r>
        <w:t xml:space="preserve">THIS IS A TEST FILE </w:t>
      </w:r>
    </w:p>
    <w:p w14:paraId="139E2AA3" w14:textId="77777777" w:rsidR="006A23FD" w:rsidRDefault="006A23FD" w:rsidP="006A23FD">
      <w:r>
        <w:t xml:space="preserve">THIS IS A TEST FILE </w:t>
      </w:r>
    </w:p>
    <w:p w14:paraId="35D65967" w14:textId="77777777" w:rsidR="006A23FD" w:rsidRDefault="006A23FD" w:rsidP="006A23FD">
      <w:r>
        <w:t xml:space="preserve">THIS IS A TEST FILE </w:t>
      </w:r>
    </w:p>
    <w:p w14:paraId="7B308201" w14:textId="77777777" w:rsidR="006A23FD" w:rsidRDefault="006A23FD" w:rsidP="006A23FD">
      <w:r>
        <w:t xml:space="preserve">THIS IS A TEST FILE </w:t>
      </w:r>
    </w:p>
    <w:p w14:paraId="0EF86C68" w14:textId="77777777" w:rsidR="006A23FD" w:rsidRDefault="006A23FD" w:rsidP="006A23FD">
      <w:r>
        <w:t xml:space="preserve">THIS IS A TEST FILE </w:t>
      </w:r>
    </w:p>
    <w:p w14:paraId="6B6397FD" w14:textId="77777777" w:rsidR="006A23FD" w:rsidRDefault="006A23FD" w:rsidP="006A23FD">
      <w:r>
        <w:t xml:space="preserve">THIS IS A TEST FILE </w:t>
      </w:r>
    </w:p>
    <w:p w14:paraId="66CAA651" w14:textId="77777777" w:rsidR="006A23FD" w:rsidRDefault="006A23FD" w:rsidP="006A23FD">
      <w:r>
        <w:t xml:space="preserve">THIS IS A TEST FILE </w:t>
      </w:r>
    </w:p>
    <w:p w14:paraId="075B505D" w14:textId="77777777" w:rsidR="006A23FD" w:rsidRDefault="006A23FD" w:rsidP="006A23FD">
      <w:r>
        <w:t xml:space="preserve">THIS IS A TEST FILE </w:t>
      </w:r>
    </w:p>
    <w:p w14:paraId="5526B894" w14:textId="77777777" w:rsidR="006A23FD" w:rsidRDefault="006A23FD" w:rsidP="006A23FD">
      <w:r>
        <w:t xml:space="preserve">THIS IS A TEST FILE </w:t>
      </w:r>
    </w:p>
    <w:p w14:paraId="4983F9D4" w14:textId="77777777" w:rsidR="006A23FD" w:rsidRDefault="006A23FD" w:rsidP="006A23FD">
      <w:r>
        <w:t xml:space="preserve">THIS IS A TEST FILE </w:t>
      </w:r>
    </w:p>
    <w:p w14:paraId="671421B7" w14:textId="77777777" w:rsidR="006A23FD" w:rsidRDefault="006A23FD" w:rsidP="006A23FD">
      <w:r>
        <w:t xml:space="preserve">THIS IS A TEST FILE </w:t>
      </w:r>
    </w:p>
    <w:p w14:paraId="0A5E524F" w14:textId="77777777" w:rsidR="006A23FD" w:rsidRDefault="006A23FD" w:rsidP="006A23FD">
      <w:r>
        <w:t xml:space="preserve">THIS IS A TEST FILE </w:t>
      </w:r>
    </w:p>
    <w:p w14:paraId="5F885898" w14:textId="77777777" w:rsidR="006A23FD" w:rsidRDefault="006A23FD" w:rsidP="006A23FD">
      <w:r>
        <w:t xml:space="preserve">THIS IS A TEST FILE </w:t>
      </w:r>
    </w:p>
    <w:p w14:paraId="0CBBAC65" w14:textId="77777777" w:rsidR="006A23FD" w:rsidRDefault="006A23FD" w:rsidP="006A23FD">
      <w:r>
        <w:t xml:space="preserve">THIS IS A TEST FILE </w:t>
      </w:r>
    </w:p>
    <w:p w14:paraId="16D144C2" w14:textId="77777777" w:rsidR="006A23FD" w:rsidRDefault="006A23FD" w:rsidP="006A23FD">
      <w:r>
        <w:t xml:space="preserve">THIS IS A TEST FILE </w:t>
      </w:r>
    </w:p>
    <w:p w14:paraId="75478470" w14:textId="77777777" w:rsidR="006A23FD" w:rsidRDefault="006A23FD" w:rsidP="006A23FD">
      <w:r>
        <w:t xml:space="preserve">THIS IS A TEST FILE </w:t>
      </w:r>
    </w:p>
    <w:p w14:paraId="53B0C535" w14:textId="77777777" w:rsidR="006A23FD" w:rsidRDefault="006A23FD" w:rsidP="006A23FD">
      <w:r>
        <w:t xml:space="preserve">THIS IS A TEST FILE </w:t>
      </w:r>
    </w:p>
    <w:p w14:paraId="3F8A5A4C" w14:textId="77777777" w:rsidR="006A23FD" w:rsidRDefault="006A23FD" w:rsidP="006A23FD">
      <w:r>
        <w:lastRenderedPageBreak/>
        <w:t xml:space="preserve">THIS IS A TEST FILE </w:t>
      </w:r>
    </w:p>
    <w:p w14:paraId="39B6D97F" w14:textId="77777777" w:rsidR="006A23FD" w:rsidRDefault="006A23FD" w:rsidP="006A23FD">
      <w:r>
        <w:t xml:space="preserve">THIS IS A TEST FILE </w:t>
      </w:r>
    </w:p>
    <w:p w14:paraId="36C2A658" w14:textId="77777777" w:rsidR="006A23FD" w:rsidRDefault="006A23FD" w:rsidP="006A23FD">
      <w:r>
        <w:t xml:space="preserve">THIS IS A TEST FILE </w:t>
      </w:r>
    </w:p>
    <w:p w14:paraId="64744333" w14:textId="77777777" w:rsidR="006A23FD" w:rsidRDefault="006A23FD" w:rsidP="006A23FD">
      <w:r>
        <w:t xml:space="preserve">THIS IS A TEST FILE </w:t>
      </w:r>
    </w:p>
    <w:p w14:paraId="5B42F56F" w14:textId="77777777" w:rsidR="006A23FD" w:rsidRDefault="006A23FD" w:rsidP="006A23FD">
      <w:r>
        <w:t xml:space="preserve">THIS IS A TEST FILE </w:t>
      </w:r>
    </w:p>
    <w:p w14:paraId="32CE9178" w14:textId="77777777" w:rsidR="006A23FD" w:rsidRDefault="006A23FD" w:rsidP="006A23FD">
      <w:r>
        <w:t xml:space="preserve">THIS IS A TEST FILE </w:t>
      </w:r>
    </w:p>
    <w:p w14:paraId="39AF82E2" w14:textId="77777777" w:rsidR="006A23FD" w:rsidRDefault="006A23FD" w:rsidP="006A23FD">
      <w:r>
        <w:t xml:space="preserve">THIS IS A TEST FILE </w:t>
      </w:r>
    </w:p>
    <w:p w14:paraId="1D3CED39" w14:textId="77777777" w:rsidR="006A23FD" w:rsidRDefault="006A23FD" w:rsidP="006A23FD">
      <w:r>
        <w:t xml:space="preserve">THIS IS A TEST FILE </w:t>
      </w:r>
    </w:p>
    <w:p w14:paraId="4565645F" w14:textId="77777777" w:rsidR="006A23FD" w:rsidRDefault="006A23FD" w:rsidP="006A23FD">
      <w:r>
        <w:t xml:space="preserve">THIS IS A TEST FILE </w:t>
      </w:r>
    </w:p>
    <w:p w14:paraId="5DC860FC" w14:textId="77777777" w:rsidR="006A23FD" w:rsidRPr="006A23FD" w:rsidRDefault="006A23FD" w:rsidP="006A23FD"/>
    <w:p w14:paraId="6B3D8088" w14:textId="77777777" w:rsidR="006A23FD" w:rsidRDefault="006A23FD" w:rsidP="006A23FD">
      <w:r>
        <w:t xml:space="preserve">THIS IS A TEST FILE </w:t>
      </w:r>
    </w:p>
    <w:p w14:paraId="3178CB35" w14:textId="77777777" w:rsidR="006A23FD" w:rsidRDefault="006A23FD" w:rsidP="006A23FD">
      <w:r>
        <w:t xml:space="preserve">THIS IS A TEST FILE </w:t>
      </w:r>
    </w:p>
    <w:p w14:paraId="02187604" w14:textId="77777777" w:rsidR="006A23FD" w:rsidRDefault="006A23FD" w:rsidP="006A23FD">
      <w:r>
        <w:t xml:space="preserve">THIS IS A TEST FILE </w:t>
      </w:r>
    </w:p>
    <w:p w14:paraId="7F742F0C" w14:textId="77777777" w:rsidR="006A23FD" w:rsidRDefault="006A23FD" w:rsidP="006A23FD">
      <w:r>
        <w:t xml:space="preserve">THIS IS A TEST FILE </w:t>
      </w:r>
    </w:p>
    <w:p w14:paraId="273DD706" w14:textId="77777777" w:rsidR="006A23FD" w:rsidRDefault="006A23FD" w:rsidP="006A23FD">
      <w:r>
        <w:t xml:space="preserve">THIS IS A TEST FILE </w:t>
      </w:r>
    </w:p>
    <w:p w14:paraId="0A6ECEBC" w14:textId="77777777" w:rsidR="006A23FD" w:rsidRDefault="006A23FD" w:rsidP="006A23FD">
      <w:r>
        <w:t xml:space="preserve">THIS IS A TEST FILE </w:t>
      </w:r>
    </w:p>
    <w:p w14:paraId="57FDB5B2" w14:textId="77777777" w:rsidR="006A23FD" w:rsidRDefault="006A23FD" w:rsidP="006A23FD">
      <w:r>
        <w:t xml:space="preserve">THIS IS A TEST FILE </w:t>
      </w:r>
    </w:p>
    <w:p w14:paraId="3B305EBB" w14:textId="77777777" w:rsidR="006A23FD" w:rsidRDefault="006A23FD" w:rsidP="006A23FD">
      <w:r>
        <w:t xml:space="preserve">THIS IS A TEST FILE </w:t>
      </w:r>
    </w:p>
    <w:p w14:paraId="49AF0972" w14:textId="77777777" w:rsidR="006A23FD" w:rsidRDefault="006A23FD" w:rsidP="006A23FD">
      <w:r>
        <w:t xml:space="preserve">THIS IS A TEST FILE </w:t>
      </w:r>
    </w:p>
    <w:p w14:paraId="5B0A2843" w14:textId="77777777" w:rsidR="006A23FD" w:rsidRDefault="006A23FD" w:rsidP="006A23FD">
      <w:r>
        <w:t xml:space="preserve">THIS IS A TEST FILE </w:t>
      </w:r>
    </w:p>
    <w:p w14:paraId="2FB787FB" w14:textId="77777777" w:rsidR="006A23FD" w:rsidRDefault="006A23FD" w:rsidP="006A23FD">
      <w:r>
        <w:t xml:space="preserve">THIS IS A TEST FILE </w:t>
      </w:r>
    </w:p>
    <w:p w14:paraId="2EE86267" w14:textId="77777777" w:rsidR="006A23FD" w:rsidRDefault="006A23FD" w:rsidP="006A23FD">
      <w:r>
        <w:t xml:space="preserve">THIS IS A TEST FILE </w:t>
      </w:r>
    </w:p>
    <w:p w14:paraId="2413E86E" w14:textId="77777777" w:rsidR="006A23FD" w:rsidRDefault="006A23FD" w:rsidP="006A23FD">
      <w:r>
        <w:t xml:space="preserve">THIS IS A TEST FILE </w:t>
      </w:r>
    </w:p>
    <w:p w14:paraId="2AC883BA" w14:textId="77777777" w:rsidR="006A23FD" w:rsidRDefault="006A23FD" w:rsidP="006A23FD">
      <w:r>
        <w:t xml:space="preserve">THIS IS A TEST FILE </w:t>
      </w:r>
    </w:p>
    <w:p w14:paraId="69724026" w14:textId="77777777" w:rsidR="006A23FD" w:rsidRDefault="006A23FD" w:rsidP="006A23FD">
      <w:r>
        <w:t xml:space="preserve">THIS IS A TEST FILE </w:t>
      </w:r>
    </w:p>
    <w:p w14:paraId="5F13D9E1" w14:textId="77777777" w:rsidR="006A23FD" w:rsidRDefault="006A23FD" w:rsidP="006A23FD">
      <w:r>
        <w:lastRenderedPageBreak/>
        <w:t xml:space="preserve">THIS IS A TEST FILE </w:t>
      </w:r>
    </w:p>
    <w:p w14:paraId="179A720B" w14:textId="77777777" w:rsidR="006A23FD" w:rsidRDefault="006A23FD" w:rsidP="006A23FD">
      <w:r>
        <w:t xml:space="preserve">THIS IS A TEST FILE </w:t>
      </w:r>
    </w:p>
    <w:p w14:paraId="1B15D9A7" w14:textId="77777777" w:rsidR="006A23FD" w:rsidRDefault="006A23FD" w:rsidP="006A23FD">
      <w:r>
        <w:t xml:space="preserve">THIS IS A TEST FILE </w:t>
      </w:r>
    </w:p>
    <w:p w14:paraId="304BA45A" w14:textId="77777777" w:rsidR="006A23FD" w:rsidRDefault="006A23FD" w:rsidP="006A23FD">
      <w:r>
        <w:t xml:space="preserve">THIS IS A TEST FILE </w:t>
      </w:r>
    </w:p>
    <w:p w14:paraId="60ECCB83" w14:textId="77777777" w:rsidR="006A23FD" w:rsidRDefault="006A23FD" w:rsidP="006A23FD">
      <w:r>
        <w:t xml:space="preserve">THIS IS A TEST FILE </w:t>
      </w:r>
    </w:p>
    <w:p w14:paraId="774850FB" w14:textId="77777777" w:rsidR="006A23FD" w:rsidRDefault="006A23FD" w:rsidP="006A23FD">
      <w:r>
        <w:t xml:space="preserve">THIS IS A TEST FILE </w:t>
      </w:r>
    </w:p>
    <w:p w14:paraId="2C5798B5" w14:textId="77777777" w:rsidR="006A23FD" w:rsidRDefault="006A23FD" w:rsidP="006A23FD">
      <w:r>
        <w:t xml:space="preserve">THIS IS A TEST FILE </w:t>
      </w:r>
    </w:p>
    <w:p w14:paraId="378A2468" w14:textId="77777777" w:rsidR="006A23FD" w:rsidRDefault="006A23FD" w:rsidP="006A23FD">
      <w:r>
        <w:t xml:space="preserve">THIS IS A TEST FILE </w:t>
      </w:r>
    </w:p>
    <w:p w14:paraId="49A37CA7" w14:textId="77777777" w:rsidR="006A23FD" w:rsidRDefault="006A23FD" w:rsidP="006A23FD">
      <w:r>
        <w:t xml:space="preserve">THIS IS A TEST FILE </w:t>
      </w:r>
    </w:p>
    <w:p w14:paraId="1FF1E877" w14:textId="77777777" w:rsidR="006A23FD" w:rsidRDefault="006A23FD" w:rsidP="006A23FD">
      <w:r>
        <w:t xml:space="preserve">THIS IS A TEST FILE </w:t>
      </w:r>
    </w:p>
    <w:p w14:paraId="1E6FCFE2" w14:textId="77777777" w:rsidR="006A23FD" w:rsidRDefault="006A23FD" w:rsidP="006A23FD">
      <w:r>
        <w:t xml:space="preserve">THIS IS A TEST FILE </w:t>
      </w:r>
    </w:p>
    <w:p w14:paraId="4286E2D9" w14:textId="77777777" w:rsidR="006A23FD" w:rsidRDefault="006A23FD" w:rsidP="006A23FD">
      <w:r>
        <w:t xml:space="preserve">THIS IS A TEST FILE </w:t>
      </w:r>
    </w:p>
    <w:p w14:paraId="4BB97F30" w14:textId="77777777" w:rsidR="006A23FD" w:rsidRDefault="006A23FD" w:rsidP="006A23FD">
      <w:r>
        <w:t xml:space="preserve">THIS IS A TEST FILE </w:t>
      </w:r>
    </w:p>
    <w:p w14:paraId="265144E8" w14:textId="77777777" w:rsidR="006A23FD" w:rsidRDefault="006A23FD" w:rsidP="006A23FD">
      <w:r>
        <w:t xml:space="preserve">THIS IS A TEST FILE </w:t>
      </w:r>
    </w:p>
    <w:p w14:paraId="16CD4469" w14:textId="77777777" w:rsidR="006A23FD" w:rsidRDefault="006A23FD" w:rsidP="006A23FD">
      <w:r>
        <w:t xml:space="preserve">THIS IS A TEST FILE </w:t>
      </w:r>
    </w:p>
    <w:p w14:paraId="5BC63899" w14:textId="77777777" w:rsidR="006A23FD" w:rsidRDefault="006A23FD" w:rsidP="006A23FD">
      <w:r>
        <w:t xml:space="preserve">THIS IS A TEST FILE </w:t>
      </w:r>
    </w:p>
    <w:p w14:paraId="5E763839" w14:textId="77777777" w:rsidR="006A23FD" w:rsidRDefault="006A23FD" w:rsidP="006A23FD">
      <w:r>
        <w:t xml:space="preserve">THIS IS A TEST FILE </w:t>
      </w:r>
    </w:p>
    <w:p w14:paraId="7857B919" w14:textId="77777777" w:rsidR="006A23FD" w:rsidRDefault="006A23FD" w:rsidP="006A23FD">
      <w:r>
        <w:t xml:space="preserve">THIS IS A TEST FILE </w:t>
      </w:r>
    </w:p>
    <w:p w14:paraId="5864DE7B" w14:textId="77777777" w:rsidR="006A23FD" w:rsidRDefault="006A23FD" w:rsidP="006A23FD">
      <w:r>
        <w:t xml:space="preserve">THIS IS A TEST FILE </w:t>
      </w:r>
    </w:p>
    <w:p w14:paraId="30B7EBD4" w14:textId="77777777" w:rsidR="006A23FD" w:rsidRDefault="006A23FD" w:rsidP="006A23FD">
      <w:r>
        <w:t xml:space="preserve">THIS IS A TEST FILE </w:t>
      </w:r>
    </w:p>
    <w:p w14:paraId="1ADEE103" w14:textId="77777777" w:rsidR="006A23FD" w:rsidRDefault="006A23FD" w:rsidP="006A23FD">
      <w:r>
        <w:t xml:space="preserve">THIS IS A TEST FILE </w:t>
      </w:r>
    </w:p>
    <w:p w14:paraId="736ADE05" w14:textId="77777777" w:rsidR="006A23FD" w:rsidRDefault="006A23FD" w:rsidP="006A23FD">
      <w:r>
        <w:t xml:space="preserve">THIS IS A TEST FILE </w:t>
      </w:r>
    </w:p>
    <w:p w14:paraId="65D44CEA" w14:textId="77777777" w:rsidR="006A23FD" w:rsidRDefault="006A23FD" w:rsidP="006A23FD">
      <w:r>
        <w:t xml:space="preserve">THIS IS A TEST FILE </w:t>
      </w:r>
    </w:p>
    <w:p w14:paraId="1C97AAD1" w14:textId="77777777" w:rsidR="006A23FD" w:rsidRDefault="006A23FD" w:rsidP="006A23FD">
      <w:r>
        <w:t xml:space="preserve">THIS IS A TEST FILE </w:t>
      </w:r>
    </w:p>
    <w:p w14:paraId="0180C66E" w14:textId="77777777" w:rsidR="006A23FD" w:rsidRDefault="006A23FD" w:rsidP="006A23FD">
      <w:r>
        <w:t xml:space="preserve">THIS IS A TEST FILE </w:t>
      </w:r>
    </w:p>
    <w:p w14:paraId="44492DC5" w14:textId="77777777" w:rsidR="006A23FD" w:rsidRDefault="006A23FD" w:rsidP="006A23FD">
      <w:r>
        <w:lastRenderedPageBreak/>
        <w:t xml:space="preserve">THIS IS A TEST FILE </w:t>
      </w:r>
    </w:p>
    <w:p w14:paraId="466DC72B" w14:textId="77777777" w:rsidR="006A23FD" w:rsidRDefault="006A23FD" w:rsidP="006A23FD">
      <w:r>
        <w:t xml:space="preserve">THIS IS A TEST FILE </w:t>
      </w:r>
    </w:p>
    <w:p w14:paraId="7C7E9170" w14:textId="77777777" w:rsidR="006A23FD" w:rsidRDefault="006A23FD" w:rsidP="006A23FD">
      <w:r>
        <w:t xml:space="preserve">THIS IS A TEST FILE </w:t>
      </w:r>
    </w:p>
    <w:p w14:paraId="1E9E6735" w14:textId="77777777" w:rsidR="006A23FD" w:rsidRPr="006A23FD" w:rsidRDefault="006A23FD" w:rsidP="006A23FD"/>
    <w:p w14:paraId="3DEA16EC" w14:textId="77777777" w:rsidR="006A23FD" w:rsidRPr="006A23FD" w:rsidRDefault="006A23FD" w:rsidP="006A23FD"/>
    <w:p w14:paraId="587E3E30" w14:textId="77777777" w:rsidR="006A23FD" w:rsidRDefault="006A23FD" w:rsidP="006A23FD">
      <w:r>
        <w:t xml:space="preserve">THIS IS A TEST FILE </w:t>
      </w:r>
    </w:p>
    <w:p w14:paraId="7E24AB33" w14:textId="77777777" w:rsidR="006A23FD" w:rsidRDefault="006A23FD" w:rsidP="006A23FD">
      <w:r>
        <w:t xml:space="preserve">THIS IS A TEST FILE </w:t>
      </w:r>
    </w:p>
    <w:p w14:paraId="5FC8B5B7" w14:textId="77777777" w:rsidR="006A23FD" w:rsidRDefault="006A23FD" w:rsidP="006A23FD">
      <w:r>
        <w:t xml:space="preserve">THIS IS A TEST FILE </w:t>
      </w:r>
    </w:p>
    <w:p w14:paraId="31F026CA" w14:textId="77777777" w:rsidR="006A23FD" w:rsidRDefault="006A23FD" w:rsidP="006A23FD">
      <w:r>
        <w:t xml:space="preserve">THIS IS A TEST FILE </w:t>
      </w:r>
    </w:p>
    <w:p w14:paraId="650CF024" w14:textId="77777777" w:rsidR="006A23FD" w:rsidRDefault="006A23FD" w:rsidP="006A23FD">
      <w:r>
        <w:t xml:space="preserve">THIS IS A TEST FILE </w:t>
      </w:r>
    </w:p>
    <w:p w14:paraId="3C659056" w14:textId="77777777" w:rsidR="006A23FD" w:rsidRDefault="006A23FD" w:rsidP="006A23FD">
      <w:r>
        <w:t xml:space="preserve">THIS IS A TEST FILE </w:t>
      </w:r>
    </w:p>
    <w:p w14:paraId="1F5F055E" w14:textId="77777777" w:rsidR="006A23FD" w:rsidRDefault="006A23FD" w:rsidP="006A23FD">
      <w:r>
        <w:t xml:space="preserve">THIS IS A TEST FILE </w:t>
      </w:r>
    </w:p>
    <w:p w14:paraId="1B5D9DA0" w14:textId="77777777" w:rsidR="006A23FD" w:rsidRDefault="006A23FD" w:rsidP="006A23FD">
      <w:r>
        <w:t xml:space="preserve">THIS IS A TEST FILE </w:t>
      </w:r>
    </w:p>
    <w:p w14:paraId="7174B89F" w14:textId="77777777" w:rsidR="006A23FD" w:rsidRDefault="006A23FD" w:rsidP="006A23FD">
      <w:r>
        <w:t xml:space="preserve">THIS IS A TEST FILE </w:t>
      </w:r>
    </w:p>
    <w:p w14:paraId="25DBA021" w14:textId="77777777" w:rsidR="006A23FD" w:rsidRDefault="006A23FD" w:rsidP="006A23FD">
      <w:r>
        <w:t xml:space="preserve">THIS IS A TEST FILE </w:t>
      </w:r>
    </w:p>
    <w:p w14:paraId="759AC8E8" w14:textId="77777777" w:rsidR="006A23FD" w:rsidRDefault="006A23FD" w:rsidP="006A23FD">
      <w:r>
        <w:t xml:space="preserve">THIS IS A TEST FILE </w:t>
      </w:r>
    </w:p>
    <w:p w14:paraId="4E1A71F4" w14:textId="77777777" w:rsidR="006A23FD" w:rsidRDefault="006A23FD" w:rsidP="006A23FD">
      <w:r>
        <w:t xml:space="preserve">THIS IS A TEST FILE </w:t>
      </w:r>
    </w:p>
    <w:p w14:paraId="67927947" w14:textId="77777777" w:rsidR="006A23FD" w:rsidRDefault="006A23FD" w:rsidP="006A23FD">
      <w:r>
        <w:t xml:space="preserve">THIS IS A TEST FILE </w:t>
      </w:r>
    </w:p>
    <w:p w14:paraId="79437840" w14:textId="77777777" w:rsidR="006A23FD" w:rsidRDefault="006A23FD" w:rsidP="006A23FD">
      <w:r>
        <w:t xml:space="preserve">THIS IS A TEST FILE </w:t>
      </w:r>
    </w:p>
    <w:p w14:paraId="2C6918D3" w14:textId="77777777" w:rsidR="006A23FD" w:rsidRDefault="006A23FD" w:rsidP="006A23FD">
      <w:r>
        <w:t xml:space="preserve">THIS IS A TEST FILE </w:t>
      </w:r>
    </w:p>
    <w:p w14:paraId="56EA2DF1" w14:textId="77777777" w:rsidR="006A23FD" w:rsidRDefault="006A23FD" w:rsidP="006A23FD">
      <w:r>
        <w:t xml:space="preserve">THIS IS A TEST FILE </w:t>
      </w:r>
    </w:p>
    <w:p w14:paraId="70F167D7" w14:textId="77777777" w:rsidR="006A23FD" w:rsidRDefault="006A23FD" w:rsidP="006A23FD">
      <w:r>
        <w:t xml:space="preserve">THIS IS A TEST FILE </w:t>
      </w:r>
    </w:p>
    <w:p w14:paraId="78299585" w14:textId="77777777" w:rsidR="006A23FD" w:rsidRDefault="006A23FD" w:rsidP="006A23FD">
      <w:r>
        <w:t xml:space="preserve">THIS IS A TEST FILE </w:t>
      </w:r>
    </w:p>
    <w:p w14:paraId="6E59F73D" w14:textId="77777777" w:rsidR="006A23FD" w:rsidRDefault="006A23FD" w:rsidP="006A23FD">
      <w:r>
        <w:t xml:space="preserve">THIS IS A TEST FILE </w:t>
      </w:r>
    </w:p>
    <w:p w14:paraId="0C6EDCF8" w14:textId="77777777" w:rsidR="006A23FD" w:rsidRDefault="006A23FD" w:rsidP="006A23FD">
      <w:r>
        <w:t xml:space="preserve">THIS IS A TEST FILE </w:t>
      </w:r>
    </w:p>
    <w:p w14:paraId="141FC8AC" w14:textId="77777777" w:rsidR="006A23FD" w:rsidRDefault="006A23FD" w:rsidP="006A23FD">
      <w:r>
        <w:lastRenderedPageBreak/>
        <w:t xml:space="preserve">THIS IS A TEST FILE </w:t>
      </w:r>
    </w:p>
    <w:p w14:paraId="22623944" w14:textId="77777777" w:rsidR="006A23FD" w:rsidRDefault="006A23FD" w:rsidP="006A23FD">
      <w:r>
        <w:t xml:space="preserve">THIS IS A TEST FILE </w:t>
      </w:r>
    </w:p>
    <w:p w14:paraId="2D3BA3D2" w14:textId="77777777" w:rsidR="006A23FD" w:rsidRDefault="006A23FD" w:rsidP="006A23FD">
      <w:r>
        <w:t xml:space="preserve">THIS IS A TEST FILE </w:t>
      </w:r>
    </w:p>
    <w:p w14:paraId="64087904" w14:textId="77777777" w:rsidR="006A23FD" w:rsidRDefault="006A23FD" w:rsidP="006A23FD">
      <w:r>
        <w:t xml:space="preserve">THIS IS A TEST FILE </w:t>
      </w:r>
    </w:p>
    <w:p w14:paraId="34178477" w14:textId="77777777" w:rsidR="006A23FD" w:rsidRDefault="006A23FD" w:rsidP="006A23FD">
      <w:r>
        <w:t xml:space="preserve">THIS IS A TEST FILE </w:t>
      </w:r>
    </w:p>
    <w:p w14:paraId="0541A64C" w14:textId="77777777" w:rsidR="006A23FD" w:rsidRDefault="006A23FD" w:rsidP="006A23FD">
      <w:r>
        <w:t xml:space="preserve">THIS IS A TEST FILE </w:t>
      </w:r>
    </w:p>
    <w:p w14:paraId="429555A6" w14:textId="77777777" w:rsidR="006A23FD" w:rsidRDefault="006A23FD" w:rsidP="006A23FD">
      <w:r>
        <w:t xml:space="preserve">THIS IS A TEST FILE </w:t>
      </w:r>
    </w:p>
    <w:p w14:paraId="7603A94D" w14:textId="77777777" w:rsidR="006A23FD" w:rsidRDefault="006A23FD" w:rsidP="006A23FD">
      <w:r>
        <w:t xml:space="preserve">THIS IS A TEST FILE </w:t>
      </w:r>
    </w:p>
    <w:p w14:paraId="0582F3AD" w14:textId="77777777" w:rsidR="006A23FD" w:rsidRDefault="006A23FD" w:rsidP="006A23FD">
      <w:r>
        <w:t xml:space="preserve">THIS IS A TEST FILE </w:t>
      </w:r>
    </w:p>
    <w:p w14:paraId="0BCADB57" w14:textId="77777777" w:rsidR="006A23FD" w:rsidRDefault="006A23FD" w:rsidP="006A23FD">
      <w:r>
        <w:t xml:space="preserve">THIS IS A TEST FILE </w:t>
      </w:r>
    </w:p>
    <w:p w14:paraId="004D4185" w14:textId="77777777" w:rsidR="006A23FD" w:rsidRDefault="006A23FD" w:rsidP="006A23FD">
      <w:r>
        <w:t xml:space="preserve">THIS IS A TEST FILE </w:t>
      </w:r>
    </w:p>
    <w:p w14:paraId="2ED74589" w14:textId="77777777" w:rsidR="006A23FD" w:rsidRDefault="006A23FD" w:rsidP="006A23FD">
      <w:r>
        <w:t xml:space="preserve">THIS IS A TEST FILE </w:t>
      </w:r>
    </w:p>
    <w:p w14:paraId="139377C8" w14:textId="77777777" w:rsidR="006A23FD" w:rsidRDefault="006A23FD" w:rsidP="006A23FD">
      <w:r>
        <w:t xml:space="preserve">THIS IS A TEST FILE </w:t>
      </w:r>
    </w:p>
    <w:p w14:paraId="1B6701CF" w14:textId="77777777" w:rsidR="006A23FD" w:rsidRDefault="006A23FD" w:rsidP="006A23FD">
      <w:r>
        <w:t xml:space="preserve">THIS IS A TEST FILE </w:t>
      </w:r>
    </w:p>
    <w:p w14:paraId="59BD26FB" w14:textId="77777777" w:rsidR="006A23FD" w:rsidRDefault="006A23FD" w:rsidP="006A23FD">
      <w:r>
        <w:t xml:space="preserve">THIS IS A TEST FILE </w:t>
      </w:r>
    </w:p>
    <w:p w14:paraId="488D61A5" w14:textId="77777777" w:rsidR="006A23FD" w:rsidRDefault="006A23FD" w:rsidP="006A23FD">
      <w:r>
        <w:t xml:space="preserve">THIS IS A TEST FILE </w:t>
      </w:r>
    </w:p>
    <w:p w14:paraId="72E7D772" w14:textId="77777777" w:rsidR="006A23FD" w:rsidRDefault="006A23FD" w:rsidP="006A23FD">
      <w:r>
        <w:t xml:space="preserve">THIS IS A TEST FILE </w:t>
      </w:r>
    </w:p>
    <w:p w14:paraId="43412ED1" w14:textId="77777777" w:rsidR="006A23FD" w:rsidRDefault="006A23FD" w:rsidP="006A23FD">
      <w:r>
        <w:t xml:space="preserve">THIS IS A TEST FILE </w:t>
      </w:r>
    </w:p>
    <w:p w14:paraId="36ADF240" w14:textId="77777777" w:rsidR="006A23FD" w:rsidRDefault="006A23FD" w:rsidP="006A23FD">
      <w:r>
        <w:t xml:space="preserve">THIS IS A TEST FILE </w:t>
      </w:r>
    </w:p>
    <w:p w14:paraId="4A33516C" w14:textId="77777777" w:rsidR="006A23FD" w:rsidRDefault="006A23FD" w:rsidP="006A23FD">
      <w:r>
        <w:t xml:space="preserve">THIS IS A TEST FILE </w:t>
      </w:r>
    </w:p>
    <w:p w14:paraId="2DC783B6" w14:textId="77777777" w:rsidR="006A23FD" w:rsidRDefault="006A23FD" w:rsidP="006A23FD">
      <w:r>
        <w:t xml:space="preserve">THIS IS A TEST FILE </w:t>
      </w:r>
    </w:p>
    <w:p w14:paraId="5A14B109" w14:textId="77777777" w:rsidR="006A23FD" w:rsidRDefault="006A23FD" w:rsidP="006A23FD">
      <w:r>
        <w:t xml:space="preserve">THIS IS A TEST FILE </w:t>
      </w:r>
    </w:p>
    <w:p w14:paraId="66D890E4" w14:textId="77777777" w:rsidR="006A23FD" w:rsidRDefault="006A23FD" w:rsidP="006A23FD">
      <w:r>
        <w:t xml:space="preserve">THIS IS A TEST FILE </w:t>
      </w:r>
    </w:p>
    <w:p w14:paraId="1D3B66E1" w14:textId="77777777" w:rsidR="006A23FD" w:rsidRPr="006A23FD" w:rsidRDefault="006A23FD" w:rsidP="006A23FD"/>
    <w:p w14:paraId="0AE6765F" w14:textId="77777777" w:rsidR="006A23FD" w:rsidRDefault="006A23FD" w:rsidP="006A23FD">
      <w:r>
        <w:t xml:space="preserve">THIS IS A TEST FILE </w:t>
      </w:r>
    </w:p>
    <w:p w14:paraId="4657C991" w14:textId="77777777" w:rsidR="006A23FD" w:rsidRDefault="006A23FD" w:rsidP="006A23FD">
      <w:r>
        <w:lastRenderedPageBreak/>
        <w:t xml:space="preserve">THIS IS A TEST FILE </w:t>
      </w:r>
    </w:p>
    <w:p w14:paraId="30DC9C37" w14:textId="77777777" w:rsidR="006A23FD" w:rsidRDefault="006A23FD" w:rsidP="006A23FD">
      <w:r>
        <w:t xml:space="preserve">THIS IS A TEST FILE </w:t>
      </w:r>
    </w:p>
    <w:p w14:paraId="1A61A9F9" w14:textId="77777777" w:rsidR="006A23FD" w:rsidRDefault="006A23FD" w:rsidP="006A23FD">
      <w:r>
        <w:t xml:space="preserve">THIS IS A TEST FILE </w:t>
      </w:r>
    </w:p>
    <w:p w14:paraId="2FC26D94" w14:textId="77777777" w:rsidR="006A23FD" w:rsidRDefault="006A23FD" w:rsidP="006A23FD">
      <w:r>
        <w:t xml:space="preserve">THIS IS A TEST FILE </w:t>
      </w:r>
    </w:p>
    <w:p w14:paraId="50F2A27A" w14:textId="77777777" w:rsidR="006A23FD" w:rsidRDefault="006A23FD" w:rsidP="006A23FD">
      <w:r>
        <w:t xml:space="preserve">THIS IS A TEST FILE </w:t>
      </w:r>
    </w:p>
    <w:p w14:paraId="075008C0" w14:textId="77777777" w:rsidR="006A23FD" w:rsidRDefault="006A23FD" w:rsidP="006A23FD">
      <w:r>
        <w:t xml:space="preserve">THIS IS A TEST FILE </w:t>
      </w:r>
    </w:p>
    <w:p w14:paraId="246C6CD7" w14:textId="77777777" w:rsidR="006A23FD" w:rsidRDefault="006A23FD" w:rsidP="006A23FD">
      <w:r>
        <w:t xml:space="preserve">THIS IS A TEST FILE </w:t>
      </w:r>
    </w:p>
    <w:p w14:paraId="6E984BB2" w14:textId="77777777" w:rsidR="006A23FD" w:rsidRDefault="006A23FD" w:rsidP="006A23FD">
      <w:r>
        <w:t xml:space="preserve">THIS IS A TEST FILE </w:t>
      </w:r>
    </w:p>
    <w:p w14:paraId="639CD277" w14:textId="77777777" w:rsidR="006A23FD" w:rsidRDefault="006A23FD" w:rsidP="006A23FD">
      <w:r>
        <w:t xml:space="preserve">THIS IS A TEST FILE </w:t>
      </w:r>
    </w:p>
    <w:p w14:paraId="1243012A" w14:textId="77777777" w:rsidR="006A23FD" w:rsidRDefault="006A23FD" w:rsidP="006A23FD">
      <w:r>
        <w:t xml:space="preserve">THIS IS A TEST FILE </w:t>
      </w:r>
    </w:p>
    <w:p w14:paraId="2F906B3F" w14:textId="77777777" w:rsidR="006A23FD" w:rsidRDefault="006A23FD" w:rsidP="006A23FD">
      <w:r>
        <w:t xml:space="preserve">THIS IS A TEST FILE </w:t>
      </w:r>
    </w:p>
    <w:p w14:paraId="526F1233" w14:textId="77777777" w:rsidR="006A23FD" w:rsidRDefault="006A23FD" w:rsidP="006A23FD">
      <w:r>
        <w:t xml:space="preserve">THIS IS A TEST FILE </w:t>
      </w:r>
    </w:p>
    <w:p w14:paraId="0A19FEDB" w14:textId="77777777" w:rsidR="006A23FD" w:rsidRDefault="006A23FD" w:rsidP="006A23FD">
      <w:r>
        <w:t xml:space="preserve">THIS IS A TEST FILE </w:t>
      </w:r>
    </w:p>
    <w:p w14:paraId="2252C03F" w14:textId="77777777" w:rsidR="006A23FD" w:rsidRDefault="006A23FD" w:rsidP="006A23FD">
      <w:r>
        <w:t xml:space="preserve">THIS IS A TEST FILE </w:t>
      </w:r>
    </w:p>
    <w:p w14:paraId="5BA5FC90" w14:textId="77777777" w:rsidR="006A23FD" w:rsidRDefault="006A23FD" w:rsidP="006A23FD">
      <w:r>
        <w:t xml:space="preserve">THIS IS A TEST FILE </w:t>
      </w:r>
    </w:p>
    <w:p w14:paraId="09D70BB0" w14:textId="77777777" w:rsidR="006A23FD" w:rsidRDefault="006A23FD" w:rsidP="006A23FD">
      <w:r>
        <w:t xml:space="preserve">THIS IS A TEST FILE </w:t>
      </w:r>
    </w:p>
    <w:p w14:paraId="19E81D95" w14:textId="77777777" w:rsidR="006A23FD" w:rsidRDefault="006A23FD" w:rsidP="006A23FD">
      <w:r>
        <w:t xml:space="preserve">THIS IS A TEST FILE </w:t>
      </w:r>
    </w:p>
    <w:p w14:paraId="78C38AE8" w14:textId="77777777" w:rsidR="006A23FD" w:rsidRDefault="006A23FD" w:rsidP="006A23FD">
      <w:r>
        <w:t xml:space="preserve">THIS IS A TEST FILE </w:t>
      </w:r>
    </w:p>
    <w:p w14:paraId="00B4E5D0" w14:textId="77777777" w:rsidR="006A23FD" w:rsidRDefault="006A23FD" w:rsidP="006A23FD">
      <w:r>
        <w:t xml:space="preserve">THIS IS A TEST FILE </w:t>
      </w:r>
    </w:p>
    <w:p w14:paraId="36E11609" w14:textId="77777777" w:rsidR="006A23FD" w:rsidRDefault="006A23FD" w:rsidP="006A23FD">
      <w:r>
        <w:t xml:space="preserve">THIS IS A TEST FILE </w:t>
      </w:r>
    </w:p>
    <w:p w14:paraId="741716F5" w14:textId="77777777" w:rsidR="006A23FD" w:rsidRDefault="006A23FD" w:rsidP="006A23FD">
      <w:r>
        <w:t xml:space="preserve">THIS IS A TEST FILE </w:t>
      </w:r>
    </w:p>
    <w:p w14:paraId="34D8A972" w14:textId="77777777" w:rsidR="006A23FD" w:rsidRDefault="006A23FD" w:rsidP="006A23FD">
      <w:r>
        <w:t xml:space="preserve">THIS IS A TEST FILE </w:t>
      </w:r>
    </w:p>
    <w:p w14:paraId="76E93860" w14:textId="77777777" w:rsidR="006A23FD" w:rsidRDefault="006A23FD" w:rsidP="006A23FD">
      <w:r>
        <w:t xml:space="preserve">THIS IS A TEST FILE </w:t>
      </w:r>
    </w:p>
    <w:p w14:paraId="6C24C364" w14:textId="77777777" w:rsidR="006A23FD" w:rsidRDefault="006A23FD" w:rsidP="006A23FD">
      <w:r>
        <w:t xml:space="preserve">THIS IS A TEST FILE </w:t>
      </w:r>
    </w:p>
    <w:p w14:paraId="5968D1BB" w14:textId="77777777" w:rsidR="006A23FD" w:rsidRDefault="006A23FD" w:rsidP="006A23FD">
      <w:r>
        <w:t xml:space="preserve">THIS IS A TEST FILE </w:t>
      </w:r>
    </w:p>
    <w:p w14:paraId="2542DD42" w14:textId="77777777" w:rsidR="006A23FD" w:rsidRDefault="006A23FD" w:rsidP="006A23FD">
      <w:r>
        <w:lastRenderedPageBreak/>
        <w:t xml:space="preserve">THIS IS A TEST FILE </w:t>
      </w:r>
    </w:p>
    <w:p w14:paraId="112EFD27" w14:textId="77777777" w:rsidR="006A23FD" w:rsidRDefault="006A23FD" w:rsidP="006A23FD">
      <w:r>
        <w:t xml:space="preserve">THIS IS A TEST FILE </w:t>
      </w:r>
    </w:p>
    <w:p w14:paraId="52B28248" w14:textId="77777777" w:rsidR="006A23FD" w:rsidRDefault="006A23FD" w:rsidP="006A23FD">
      <w:r>
        <w:t xml:space="preserve">THIS IS A TEST FILE </w:t>
      </w:r>
    </w:p>
    <w:p w14:paraId="253CD814" w14:textId="77777777" w:rsidR="006A23FD" w:rsidRDefault="006A23FD" w:rsidP="006A23FD">
      <w:r>
        <w:t xml:space="preserve">THIS IS A TEST FILE </w:t>
      </w:r>
    </w:p>
    <w:p w14:paraId="2A3A3B87" w14:textId="77777777" w:rsidR="006A23FD" w:rsidRDefault="006A23FD" w:rsidP="006A23FD">
      <w:r>
        <w:t xml:space="preserve">THIS IS A TEST FILE </w:t>
      </w:r>
    </w:p>
    <w:p w14:paraId="170A6FBB" w14:textId="77777777" w:rsidR="006A23FD" w:rsidRDefault="006A23FD" w:rsidP="006A23FD">
      <w:r>
        <w:t xml:space="preserve">THIS IS A TEST FILE </w:t>
      </w:r>
    </w:p>
    <w:p w14:paraId="066D0991" w14:textId="77777777" w:rsidR="006A23FD" w:rsidRDefault="006A23FD" w:rsidP="006A23FD">
      <w:r>
        <w:t xml:space="preserve">THIS IS A TEST FILE </w:t>
      </w:r>
    </w:p>
    <w:p w14:paraId="2014AEBC" w14:textId="77777777" w:rsidR="006A23FD" w:rsidRDefault="006A23FD" w:rsidP="006A23FD">
      <w:r>
        <w:t xml:space="preserve">THIS IS A TEST FILE </w:t>
      </w:r>
    </w:p>
    <w:p w14:paraId="54801878" w14:textId="77777777" w:rsidR="006A23FD" w:rsidRDefault="006A23FD" w:rsidP="006A23FD">
      <w:r>
        <w:t xml:space="preserve">THIS IS A TEST FILE </w:t>
      </w:r>
    </w:p>
    <w:p w14:paraId="513799F2" w14:textId="77777777" w:rsidR="006A23FD" w:rsidRDefault="006A23FD" w:rsidP="006A23FD">
      <w:r>
        <w:t xml:space="preserve">THIS IS A TEST FILE </w:t>
      </w:r>
    </w:p>
    <w:p w14:paraId="5D19B766" w14:textId="77777777" w:rsidR="006A23FD" w:rsidRDefault="006A23FD" w:rsidP="006A23FD">
      <w:r>
        <w:t xml:space="preserve">THIS IS A TEST FILE </w:t>
      </w:r>
    </w:p>
    <w:p w14:paraId="3E9D9FC4" w14:textId="77777777" w:rsidR="006A23FD" w:rsidRDefault="006A23FD" w:rsidP="006A23FD">
      <w:r>
        <w:t xml:space="preserve">THIS IS A TEST FILE </w:t>
      </w:r>
    </w:p>
    <w:p w14:paraId="400708A1" w14:textId="77777777" w:rsidR="006A23FD" w:rsidRDefault="006A23FD" w:rsidP="006A23FD">
      <w:r>
        <w:t xml:space="preserve">THIS IS A TEST FILE </w:t>
      </w:r>
    </w:p>
    <w:p w14:paraId="68E2EDF0" w14:textId="77777777" w:rsidR="006A23FD" w:rsidRDefault="006A23FD" w:rsidP="006A23FD">
      <w:r>
        <w:t xml:space="preserve">THIS IS A TEST FILE </w:t>
      </w:r>
    </w:p>
    <w:p w14:paraId="64CF0E24" w14:textId="77777777" w:rsidR="006A23FD" w:rsidRDefault="006A23FD" w:rsidP="006A23FD">
      <w:r>
        <w:t xml:space="preserve">THIS IS A TEST FILE </w:t>
      </w:r>
    </w:p>
    <w:p w14:paraId="765E61E0" w14:textId="77777777" w:rsidR="006A23FD" w:rsidRDefault="006A23FD" w:rsidP="006A23FD">
      <w:r>
        <w:t xml:space="preserve">THIS IS A TEST FILE </w:t>
      </w:r>
    </w:p>
    <w:p w14:paraId="1DDDD6AC" w14:textId="77777777" w:rsidR="006A23FD" w:rsidRDefault="006A23FD" w:rsidP="006A23FD">
      <w:r>
        <w:t xml:space="preserve">THIS IS A TEST FILE </w:t>
      </w:r>
    </w:p>
    <w:p w14:paraId="6281478B" w14:textId="77777777" w:rsidR="006A23FD" w:rsidRPr="006A23FD" w:rsidRDefault="006A23FD" w:rsidP="006A23FD"/>
    <w:p w14:paraId="14A28F24" w14:textId="77777777" w:rsidR="006A23FD" w:rsidRDefault="006A23FD" w:rsidP="006A23FD">
      <w:r>
        <w:t xml:space="preserve">THIS IS A TEST FILE </w:t>
      </w:r>
    </w:p>
    <w:p w14:paraId="3B5A2448" w14:textId="77777777" w:rsidR="006A23FD" w:rsidRDefault="006A23FD" w:rsidP="006A23FD">
      <w:r>
        <w:t xml:space="preserve">THIS IS A TEST FILE </w:t>
      </w:r>
    </w:p>
    <w:p w14:paraId="0C2EAD95" w14:textId="77777777" w:rsidR="006A23FD" w:rsidRDefault="006A23FD" w:rsidP="006A23FD">
      <w:r>
        <w:t xml:space="preserve">THIS IS A TEST FILE </w:t>
      </w:r>
    </w:p>
    <w:p w14:paraId="75C5F548" w14:textId="77777777" w:rsidR="006A23FD" w:rsidRDefault="006A23FD" w:rsidP="006A23FD">
      <w:r>
        <w:t xml:space="preserve">THIS IS A TEST FILE </w:t>
      </w:r>
    </w:p>
    <w:p w14:paraId="465FC849" w14:textId="77777777" w:rsidR="006A23FD" w:rsidRDefault="006A23FD" w:rsidP="006A23FD">
      <w:r>
        <w:t xml:space="preserve">THIS IS A TEST FILE </w:t>
      </w:r>
    </w:p>
    <w:p w14:paraId="63937F8B" w14:textId="77777777" w:rsidR="006A23FD" w:rsidRDefault="006A23FD" w:rsidP="006A23FD">
      <w:r>
        <w:t xml:space="preserve">THIS IS A TEST FILE </w:t>
      </w:r>
    </w:p>
    <w:p w14:paraId="2C90EE55" w14:textId="77777777" w:rsidR="006A23FD" w:rsidRDefault="006A23FD" w:rsidP="006A23FD">
      <w:r>
        <w:t xml:space="preserve">THIS IS A TEST FILE </w:t>
      </w:r>
    </w:p>
    <w:p w14:paraId="4F140FDD" w14:textId="77777777" w:rsidR="006A23FD" w:rsidRDefault="006A23FD" w:rsidP="006A23FD">
      <w:r>
        <w:lastRenderedPageBreak/>
        <w:t xml:space="preserve">THIS IS A TEST FILE </w:t>
      </w:r>
    </w:p>
    <w:p w14:paraId="4FB17B15" w14:textId="77777777" w:rsidR="006A23FD" w:rsidRDefault="006A23FD" w:rsidP="006A23FD">
      <w:r>
        <w:t xml:space="preserve">THIS IS A TEST FILE </w:t>
      </w:r>
    </w:p>
    <w:p w14:paraId="66CBC0C0" w14:textId="77777777" w:rsidR="006A23FD" w:rsidRDefault="006A23FD" w:rsidP="006A23FD">
      <w:r>
        <w:t xml:space="preserve">THIS IS A TEST FILE </w:t>
      </w:r>
    </w:p>
    <w:p w14:paraId="31AE63B6" w14:textId="77777777" w:rsidR="006A23FD" w:rsidRDefault="006A23FD" w:rsidP="006A23FD">
      <w:r>
        <w:t xml:space="preserve">THIS IS A TEST FILE </w:t>
      </w:r>
    </w:p>
    <w:p w14:paraId="0A340E6B" w14:textId="77777777" w:rsidR="006A23FD" w:rsidRDefault="006A23FD" w:rsidP="006A23FD">
      <w:r>
        <w:t xml:space="preserve">THIS IS A TEST FILE </w:t>
      </w:r>
    </w:p>
    <w:p w14:paraId="0A19D56C" w14:textId="77777777" w:rsidR="006A23FD" w:rsidRDefault="006A23FD" w:rsidP="006A23FD">
      <w:r>
        <w:t xml:space="preserve">THIS IS A TEST FILE </w:t>
      </w:r>
    </w:p>
    <w:p w14:paraId="1C1D4CB4" w14:textId="77777777" w:rsidR="006A23FD" w:rsidRDefault="006A23FD" w:rsidP="006A23FD">
      <w:r>
        <w:t xml:space="preserve">THIS IS A TEST FILE </w:t>
      </w:r>
    </w:p>
    <w:p w14:paraId="2B145F46" w14:textId="77777777" w:rsidR="006A23FD" w:rsidRDefault="006A23FD" w:rsidP="006A23FD">
      <w:r>
        <w:t xml:space="preserve">THIS IS A TEST FILE </w:t>
      </w:r>
    </w:p>
    <w:p w14:paraId="4797B7A7" w14:textId="77777777" w:rsidR="006A23FD" w:rsidRDefault="006A23FD" w:rsidP="006A23FD">
      <w:r>
        <w:t xml:space="preserve">THIS IS A TEST FILE </w:t>
      </w:r>
    </w:p>
    <w:p w14:paraId="226D567D" w14:textId="77777777" w:rsidR="006A23FD" w:rsidRDefault="006A23FD" w:rsidP="006A23FD">
      <w:r>
        <w:t xml:space="preserve">THIS IS A TEST FILE </w:t>
      </w:r>
    </w:p>
    <w:p w14:paraId="579BC490" w14:textId="77777777" w:rsidR="006A23FD" w:rsidRDefault="006A23FD" w:rsidP="006A23FD">
      <w:r>
        <w:t xml:space="preserve">THIS IS A TEST FILE </w:t>
      </w:r>
    </w:p>
    <w:p w14:paraId="0DD0A946" w14:textId="77777777" w:rsidR="006A23FD" w:rsidRDefault="006A23FD" w:rsidP="006A23FD">
      <w:r>
        <w:t xml:space="preserve">THIS IS A TEST FILE </w:t>
      </w:r>
    </w:p>
    <w:p w14:paraId="18FA978E" w14:textId="77777777" w:rsidR="006A23FD" w:rsidRDefault="006A23FD" w:rsidP="006A23FD">
      <w:r>
        <w:t xml:space="preserve">THIS IS A TEST FILE </w:t>
      </w:r>
    </w:p>
    <w:p w14:paraId="6094F41B" w14:textId="77777777" w:rsidR="006A23FD" w:rsidRDefault="006A23FD" w:rsidP="006A23FD">
      <w:r>
        <w:t xml:space="preserve">THIS IS A TEST FILE </w:t>
      </w:r>
    </w:p>
    <w:p w14:paraId="4D65A1A0" w14:textId="77777777" w:rsidR="006A23FD" w:rsidRDefault="006A23FD" w:rsidP="006A23FD">
      <w:r>
        <w:t xml:space="preserve">THIS IS A TEST FILE </w:t>
      </w:r>
    </w:p>
    <w:p w14:paraId="4EF64D97" w14:textId="77777777" w:rsidR="006A23FD" w:rsidRDefault="006A23FD" w:rsidP="006A23FD">
      <w:r>
        <w:t xml:space="preserve">THIS IS A TEST FILE </w:t>
      </w:r>
    </w:p>
    <w:p w14:paraId="5A0B8B39" w14:textId="77777777" w:rsidR="006A23FD" w:rsidRDefault="006A23FD" w:rsidP="006A23FD">
      <w:r>
        <w:t xml:space="preserve">THIS IS A TEST FILE </w:t>
      </w:r>
    </w:p>
    <w:p w14:paraId="07E8DCBB" w14:textId="77777777" w:rsidR="006A23FD" w:rsidRDefault="006A23FD" w:rsidP="006A23FD">
      <w:r>
        <w:t xml:space="preserve">THIS IS A TEST FILE </w:t>
      </w:r>
    </w:p>
    <w:p w14:paraId="0B68AF4E" w14:textId="77777777" w:rsidR="006A23FD" w:rsidRDefault="006A23FD" w:rsidP="006A23FD">
      <w:r>
        <w:t xml:space="preserve">THIS IS A TEST FILE </w:t>
      </w:r>
    </w:p>
    <w:p w14:paraId="4A19EDBF" w14:textId="77777777" w:rsidR="006A23FD" w:rsidRDefault="006A23FD" w:rsidP="006A23FD">
      <w:r>
        <w:t xml:space="preserve">THIS IS A TEST FILE </w:t>
      </w:r>
    </w:p>
    <w:p w14:paraId="5FC28AE2" w14:textId="77777777" w:rsidR="006A23FD" w:rsidRDefault="006A23FD" w:rsidP="006A23FD">
      <w:r>
        <w:t xml:space="preserve">THIS IS A TEST FILE </w:t>
      </w:r>
    </w:p>
    <w:p w14:paraId="4556D96B" w14:textId="77777777" w:rsidR="006A23FD" w:rsidRDefault="006A23FD" w:rsidP="006A23FD">
      <w:r>
        <w:t xml:space="preserve">THIS IS A TEST FILE </w:t>
      </w:r>
    </w:p>
    <w:p w14:paraId="2FDFA521" w14:textId="77777777" w:rsidR="006A23FD" w:rsidRDefault="006A23FD" w:rsidP="006A23FD">
      <w:r>
        <w:t xml:space="preserve">THIS IS A TEST FILE </w:t>
      </w:r>
    </w:p>
    <w:p w14:paraId="31CEB2DD" w14:textId="77777777" w:rsidR="006A23FD" w:rsidRDefault="006A23FD" w:rsidP="006A23FD">
      <w:r>
        <w:t xml:space="preserve">THIS IS A TEST FILE </w:t>
      </w:r>
    </w:p>
    <w:p w14:paraId="61B093E3" w14:textId="77777777" w:rsidR="006A23FD" w:rsidRDefault="006A23FD" w:rsidP="006A23FD">
      <w:r>
        <w:t xml:space="preserve">THIS IS A TEST FILE </w:t>
      </w:r>
    </w:p>
    <w:p w14:paraId="4E264FDE" w14:textId="77777777" w:rsidR="006A23FD" w:rsidRDefault="006A23FD" w:rsidP="006A23FD">
      <w:r>
        <w:lastRenderedPageBreak/>
        <w:t xml:space="preserve">THIS IS A TEST FILE </w:t>
      </w:r>
    </w:p>
    <w:p w14:paraId="2ED2E0C6" w14:textId="77777777" w:rsidR="006A23FD" w:rsidRDefault="006A23FD" w:rsidP="006A23FD">
      <w:r>
        <w:t xml:space="preserve">THIS IS A TEST FILE </w:t>
      </w:r>
    </w:p>
    <w:p w14:paraId="6B05DFB2" w14:textId="77777777" w:rsidR="006A23FD" w:rsidRDefault="006A23FD" w:rsidP="006A23FD">
      <w:r>
        <w:t xml:space="preserve">THIS IS A TEST FILE </w:t>
      </w:r>
    </w:p>
    <w:p w14:paraId="5B63B2B6" w14:textId="77777777" w:rsidR="006A23FD" w:rsidRDefault="006A23FD" w:rsidP="006A23FD">
      <w:r>
        <w:t xml:space="preserve">THIS IS A TEST FILE </w:t>
      </w:r>
    </w:p>
    <w:p w14:paraId="1ACBE47C" w14:textId="77777777" w:rsidR="006A23FD" w:rsidRDefault="006A23FD" w:rsidP="006A23FD">
      <w:r>
        <w:t xml:space="preserve">THIS IS A TEST FILE </w:t>
      </w:r>
    </w:p>
    <w:p w14:paraId="1B091FE6" w14:textId="77777777" w:rsidR="006A23FD" w:rsidRDefault="006A23FD" w:rsidP="006A23FD">
      <w:r>
        <w:t xml:space="preserve">THIS IS A TEST FILE </w:t>
      </w:r>
    </w:p>
    <w:p w14:paraId="48196C88" w14:textId="77777777" w:rsidR="006A23FD" w:rsidRDefault="006A23FD" w:rsidP="006A23FD">
      <w:r>
        <w:t xml:space="preserve">THIS IS A TEST FILE </w:t>
      </w:r>
    </w:p>
    <w:p w14:paraId="12657D2B" w14:textId="77777777" w:rsidR="006A23FD" w:rsidRDefault="006A23FD" w:rsidP="006A23FD">
      <w:r>
        <w:t xml:space="preserve">THIS IS A TEST FILE </w:t>
      </w:r>
    </w:p>
    <w:p w14:paraId="5A7F9357" w14:textId="77777777" w:rsidR="006A23FD" w:rsidRDefault="006A23FD" w:rsidP="006A23FD">
      <w:r>
        <w:t xml:space="preserve">THIS IS A TEST FILE </w:t>
      </w:r>
    </w:p>
    <w:p w14:paraId="6B445DB3" w14:textId="77777777" w:rsidR="006A23FD" w:rsidRDefault="006A23FD" w:rsidP="006A23FD">
      <w:r>
        <w:t xml:space="preserve">THIS IS A TEST FILE </w:t>
      </w:r>
    </w:p>
    <w:p w14:paraId="38CB87DA" w14:textId="77777777" w:rsidR="006A23FD" w:rsidRDefault="006A23FD" w:rsidP="006A23FD">
      <w:r>
        <w:t xml:space="preserve">THIS IS A TEST FILE </w:t>
      </w:r>
    </w:p>
    <w:p w14:paraId="7327785B" w14:textId="77777777" w:rsidR="006A23FD" w:rsidRPr="006A23FD" w:rsidRDefault="006A23FD" w:rsidP="006A23FD"/>
    <w:p w14:paraId="4C4123CF" w14:textId="77777777" w:rsidR="006A23FD" w:rsidRDefault="006A23FD" w:rsidP="006A23FD">
      <w:r>
        <w:t xml:space="preserve">THIS IS A TEST FILE </w:t>
      </w:r>
    </w:p>
    <w:p w14:paraId="7A0793A3" w14:textId="77777777" w:rsidR="006A23FD" w:rsidRDefault="006A23FD" w:rsidP="006A23FD">
      <w:r>
        <w:t xml:space="preserve">THIS IS A TEST FILE </w:t>
      </w:r>
    </w:p>
    <w:p w14:paraId="0FB7D372" w14:textId="77777777" w:rsidR="006A23FD" w:rsidRDefault="006A23FD" w:rsidP="006A23FD">
      <w:r>
        <w:t xml:space="preserve">THIS IS A TEST FILE </w:t>
      </w:r>
    </w:p>
    <w:p w14:paraId="1A378060" w14:textId="77777777" w:rsidR="006A23FD" w:rsidRDefault="006A23FD" w:rsidP="006A23FD">
      <w:r>
        <w:t xml:space="preserve">THIS IS A TEST FILE </w:t>
      </w:r>
    </w:p>
    <w:p w14:paraId="5E44B30C" w14:textId="77777777" w:rsidR="006A23FD" w:rsidRDefault="006A23FD" w:rsidP="006A23FD">
      <w:r>
        <w:t xml:space="preserve">THIS IS A TEST FILE </w:t>
      </w:r>
    </w:p>
    <w:p w14:paraId="0C95BAD7" w14:textId="77777777" w:rsidR="006A23FD" w:rsidRDefault="006A23FD" w:rsidP="006A23FD">
      <w:r>
        <w:t xml:space="preserve">THIS IS A TEST FILE </w:t>
      </w:r>
    </w:p>
    <w:p w14:paraId="672D77A9" w14:textId="77777777" w:rsidR="006A23FD" w:rsidRDefault="006A23FD" w:rsidP="006A23FD">
      <w:r>
        <w:t xml:space="preserve">THIS IS A TEST FILE </w:t>
      </w:r>
    </w:p>
    <w:p w14:paraId="56547904" w14:textId="77777777" w:rsidR="006A23FD" w:rsidRDefault="006A23FD" w:rsidP="006A23FD">
      <w:r>
        <w:t xml:space="preserve">THIS IS A TEST FILE </w:t>
      </w:r>
    </w:p>
    <w:p w14:paraId="01B37A81" w14:textId="77777777" w:rsidR="006A23FD" w:rsidRDefault="006A23FD" w:rsidP="006A23FD">
      <w:r>
        <w:t xml:space="preserve">THIS IS A TEST FILE </w:t>
      </w:r>
    </w:p>
    <w:p w14:paraId="5D6F577E" w14:textId="77777777" w:rsidR="006A23FD" w:rsidRDefault="006A23FD" w:rsidP="006A23FD">
      <w:r>
        <w:t xml:space="preserve">THIS IS A TEST FILE </w:t>
      </w:r>
    </w:p>
    <w:p w14:paraId="137C5232" w14:textId="77777777" w:rsidR="006A23FD" w:rsidRDefault="006A23FD" w:rsidP="006A23FD">
      <w:r>
        <w:t xml:space="preserve">THIS IS A TEST FILE </w:t>
      </w:r>
    </w:p>
    <w:p w14:paraId="236A1558" w14:textId="77777777" w:rsidR="006A23FD" w:rsidRDefault="006A23FD" w:rsidP="006A23FD">
      <w:r>
        <w:t xml:space="preserve">THIS IS A TEST FILE </w:t>
      </w:r>
    </w:p>
    <w:p w14:paraId="37C187E4" w14:textId="77777777" w:rsidR="006A23FD" w:rsidRDefault="006A23FD" w:rsidP="006A23FD">
      <w:r>
        <w:t xml:space="preserve">THIS IS A TEST FILE </w:t>
      </w:r>
    </w:p>
    <w:p w14:paraId="16871524" w14:textId="77777777" w:rsidR="006A23FD" w:rsidRDefault="006A23FD" w:rsidP="006A23FD">
      <w:r>
        <w:lastRenderedPageBreak/>
        <w:t xml:space="preserve">THIS IS A TEST FILE </w:t>
      </w:r>
    </w:p>
    <w:p w14:paraId="5742BB5A" w14:textId="77777777" w:rsidR="006A23FD" w:rsidRDefault="006A23FD" w:rsidP="006A23FD">
      <w:r>
        <w:t xml:space="preserve">THIS IS A TEST FILE </w:t>
      </w:r>
    </w:p>
    <w:p w14:paraId="361A4B28" w14:textId="77777777" w:rsidR="006A23FD" w:rsidRDefault="006A23FD" w:rsidP="006A23FD">
      <w:r>
        <w:t xml:space="preserve">THIS IS A TEST FILE </w:t>
      </w:r>
    </w:p>
    <w:p w14:paraId="29C200BE" w14:textId="77777777" w:rsidR="006A23FD" w:rsidRDefault="006A23FD" w:rsidP="006A23FD">
      <w:r>
        <w:t xml:space="preserve">THIS IS A TEST FILE </w:t>
      </w:r>
    </w:p>
    <w:p w14:paraId="12A3503E" w14:textId="77777777" w:rsidR="006A23FD" w:rsidRDefault="006A23FD" w:rsidP="006A23FD">
      <w:r>
        <w:t xml:space="preserve">THIS IS A TEST FILE </w:t>
      </w:r>
    </w:p>
    <w:p w14:paraId="1E4A1E7C" w14:textId="77777777" w:rsidR="006A23FD" w:rsidRDefault="006A23FD" w:rsidP="006A23FD">
      <w:r>
        <w:t xml:space="preserve">THIS IS A TEST FILE </w:t>
      </w:r>
    </w:p>
    <w:p w14:paraId="1C804B39" w14:textId="77777777" w:rsidR="006A23FD" w:rsidRDefault="006A23FD" w:rsidP="006A23FD">
      <w:r>
        <w:t xml:space="preserve">THIS IS A TEST FILE </w:t>
      </w:r>
    </w:p>
    <w:p w14:paraId="00D28AD3" w14:textId="77777777" w:rsidR="006A23FD" w:rsidRDefault="006A23FD" w:rsidP="006A23FD">
      <w:r>
        <w:t xml:space="preserve">THIS IS A TEST FILE </w:t>
      </w:r>
    </w:p>
    <w:p w14:paraId="28246E36" w14:textId="77777777" w:rsidR="006A23FD" w:rsidRDefault="006A23FD" w:rsidP="006A23FD">
      <w:r>
        <w:t xml:space="preserve">THIS IS A TEST FILE </w:t>
      </w:r>
    </w:p>
    <w:p w14:paraId="18A4D1E1" w14:textId="77777777" w:rsidR="006A23FD" w:rsidRDefault="006A23FD" w:rsidP="006A23FD">
      <w:r>
        <w:t xml:space="preserve">THIS IS A TEST FILE </w:t>
      </w:r>
    </w:p>
    <w:p w14:paraId="061475ED" w14:textId="77777777" w:rsidR="006A23FD" w:rsidRDefault="006A23FD" w:rsidP="006A23FD">
      <w:r>
        <w:t xml:space="preserve">THIS IS A TEST FILE </w:t>
      </w:r>
    </w:p>
    <w:p w14:paraId="59FCC460" w14:textId="77777777" w:rsidR="006A23FD" w:rsidRDefault="006A23FD" w:rsidP="006A23FD">
      <w:r>
        <w:t xml:space="preserve">THIS IS A TEST FILE </w:t>
      </w:r>
    </w:p>
    <w:p w14:paraId="51066CB4" w14:textId="77777777" w:rsidR="006A23FD" w:rsidRDefault="006A23FD" w:rsidP="006A23FD">
      <w:r>
        <w:t xml:space="preserve">THIS IS A TEST FILE </w:t>
      </w:r>
    </w:p>
    <w:p w14:paraId="7E852508" w14:textId="77777777" w:rsidR="006A23FD" w:rsidRDefault="006A23FD" w:rsidP="006A23FD">
      <w:r>
        <w:t xml:space="preserve">THIS IS A TEST FILE </w:t>
      </w:r>
    </w:p>
    <w:p w14:paraId="54EA9678" w14:textId="77777777" w:rsidR="006A23FD" w:rsidRDefault="006A23FD" w:rsidP="006A23FD">
      <w:r>
        <w:t xml:space="preserve">THIS IS A TEST FILE </w:t>
      </w:r>
    </w:p>
    <w:p w14:paraId="469B6F75" w14:textId="77777777" w:rsidR="006A23FD" w:rsidRDefault="006A23FD" w:rsidP="006A23FD">
      <w:r>
        <w:t xml:space="preserve">THIS IS A TEST FILE </w:t>
      </w:r>
    </w:p>
    <w:p w14:paraId="540FAAA1" w14:textId="77777777" w:rsidR="006A23FD" w:rsidRDefault="006A23FD" w:rsidP="006A23FD">
      <w:r>
        <w:t xml:space="preserve">THIS IS A TEST FILE </w:t>
      </w:r>
    </w:p>
    <w:p w14:paraId="7811B522" w14:textId="77777777" w:rsidR="006A23FD" w:rsidRDefault="006A23FD" w:rsidP="006A23FD">
      <w:r>
        <w:t xml:space="preserve">THIS IS A TEST FILE </w:t>
      </w:r>
    </w:p>
    <w:p w14:paraId="5A5EC09A" w14:textId="77777777" w:rsidR="006A23FD" w:rsidRDefault="006A23FD" w:rsidP="006A23FD">
      <w:r>
        <w:t xml:space="preserve">THIS IS A TEST FILE </w:t>
      </w:r>
    </w:p>
    <w:p w14:paraId="000FB97A" w14:textId="77777777" w:rsidR="006A23FD" w:rsidRDefault="006A23FD" w:rsidP="006A23FD">
      <w:r>
        <w:t xml:space="preserve">THIS IS A TEST FILE </w:t>
      </w:r>
    </w:p>
    <w:p w14:paraId="764B3583" w14:textId="77777777" w:rsidR="006A23FD" w:rsidRDefault="006A23FD" w:rsidP="006A23FD">
      <w:r>
        <w:t xml:space="preserve">THIS IS A TEST FILE </w:t>
      </w:r>
    </w:p>
    <w:p w14:paraId="3E50EBA3" w14:textId="77777777" w:rsidR="006A23FD" w:rsidRDefault="006A23FD" w:rsidP="006A23FD">
      <w:r>
        <w:t xml:space="preserve">THIS IS A TEST FILE </w:t>
      </w:r>
    </w:p>
    <w:p w14:paraId="416C95DF" w14:textId="77777777" w:rsidR="006A23FD" w:rsidRDefault="006A23FD" w:rsidP="006A23FD">
      <w:r>
        <w:t xml:space="preserve">THIS IS A TEST FILE </w:t>
      </w:r>
    </w:p>
    <w:p w14:paraId="7DBE54B0" w14:textId="77777777" w:rsidR="006A23FD" w:rsidRDefault="006A23FD" w:rsidP="006A23FD">
      <w:r>
        <w:t xml:space="preserve">THIS IS A TEST FILE </w:t>
      </w:r>
    </w:p>
    <w:p w14:paraId="09C3EB7D" w14:textId="77777777" w:rsidR="006A23FD" w:rsidRDefault="006A23FD" w:rsidP="006A23FD">
      <w:r>
        <w:t xml:space="preserve">THIS IS A TEST FILE </w:t>
      </w:r>
    </w:p>
    <w:p w14:paraId="3C2DBE27" w14:textId="77777777" w:rsidR="006A23FD" w:rsidRDefault="006A23FD" w:rsidP="006A23FD">
      <w:r>
        <w:lastRenderedPageBreak/>
        <w:t xml:space="preserve">THIS IS A TEST FILE </w:t>
      </w:r>
    </w:p>
    <w:p w14:paraId="41E4AA4C" w14:textId="77777777" w:rsidR="006A23FD" w:rsidRDefault="006A23FD" w:rsidP="006A23FD">
      <w:r>
        <w:t xml:space="preserve">THIS IS A TEST FILE </w:t>
      </w:r>
    </w:p>
    <w:p w14:paraId="7C65EE10" w14:textId="77777777" w:rsidR="006A23FD" w:rsidRDefault="006A23FD" w:rsidP="006A23FD">
      <w:r>
        <w:t xml:space="preserve">THIS IS A TEST FILE </w:t>
      </w:r>
    </w:p>
    <w:p w14:paraId="6D6ACE73" w14:textId="77777777" w:rsidR="006A23FD" w:rsidRDefault="006A23FD" w:rsidP="006A23FD">
      <w:r>
        <w:t xml:space="preserve">THIS IS A TEST FILE </w:t>
      </w:r>
    </w:p>
    <w:p w14:paraId="357F0EAF" w14:textId="77777777" w:rsidR="006A23FD" w:rsidRDefault="006A23FD" w:rsidP="006A23FD">
      <w:r>
        <w:t xml:space="preserve">THIS IS A TEST FILE </w:t>
      </w:r>
    </w:p>
    <w:p w14:paraId="6663219E" w14:textId="77777777" w:rsidR="006A23FD" w:rsidRPr="006A23FD" w:rsidRDefault="006A23FD" w:rsidP="006A23FD"/>
    <w:p w14:paraId="040DA6A2" w14:textId="77777777" w:rsidR="006A23FD" w:rsidRDefault="006A23FD" w:rsidP="006A23FD">
      <w:r>
        <w:t xml:space="preserve">THIS IS A TEST FILE </w:t>
      </w:r>
    </w:p>
    <w:p w14:paraId="1ABE4E79" w14:textId="77777777" w:rsidR="006A23FD" w:rsidRDefault="006A23FD" w:rsidP="006A23FD">
      <w:r>
        <w:t xml:space="preserve">THIS IS A TEST FILE </w:t>
      </w:r>
    </w:p>
    <w:p w14:paraId="11D54596" w14:textId="77777777" w:rsidR="006A23FD" w:rsidRDefault="006A23FD" w:rsidP="006A23FD">
      <w:r>
        <w:t xml:space="preserve">THIS IS A TEST FILE </w:t>
      </w:r>
    </w:p>
    <w:p w14:paraId="3DDB45DD" w14:textId="77777777" w:rsidR="006A23FD" w:rsidRDefault="006A23FD" w:rsidP="006A23FD">
      <w:r>
        <w:t xml:space="preserve">THIS IS A TEST FILE </w:t>
      </w:r>
    </w:p>
    <w:p w14:paraId="2013F5DF" w14:textId="77777777" w:rsidR="006A23FD" w:rsidRDefault="006A23FD" w:rsidP="006A23FD">
      <w:r>
        <w:t xml:space="preserve">THIS IS A TEST FILE </w:t>
      </w:r>
    </w:p>
    <w:p w14:paraId="38CC2389" w14:textId="77777777" w:rsidR="006A23FD" w:rsidRDefault="006A23FD" w:rsidP="006A23FD">
      <w:r>
        <w:t xml:space="preserve">THIS IS A TEST FILE </w:t>
      </w:r>
    </w:p>
    <w:p w14:paraId="0A7C091A" w14:textId="77777777" w:rsidR="006A23FD" w:rsidRDefault="006A23FD" w:rsidP="006A23FD">
      <w:r>
        <w:t xml:space="preserve">THIS IS A TEST FILE </w:t>
      </w:r>
    </w:p>
    <w:p w14:paraId="5375E51D" w14:textId="77777777" w:rsidR="006A23FD" w:rsidRDefault="006A23FD" w:rsidP="006A23FD">
      <w:r>
        <w:t xml:space="preserve">THIS IS A TEST FILE </w:t>
      </w:r>
    </w:p>
    <w:p w14:paraId="6CE36BFD" w14:textId="77777777" w:rsidR="006A23FD" w:rsidRDefault="006A23FD" w:rsidP="006A23FD">
      <w:r>
        <w:t xml:space="preserve">THIS IS A TEST FILE </w:t>
      </w:r>
    </w:p>
    <w:p w14:paraId="6BB2BCAC" w14:textId="77777777" w:rsidR="006A23FD" w:rsidRDefault="006A23FD" w:rsidP="006A23FD">
      <w:r>
        <w:t xml:space="preserve">THIS IS A TEST FILE </w:t>
      </w:r>
    </w:p>
    <w:p w14:paraId="42FD04C0" w14:textId="77777777" w:rsidR="006A23FD" w:rsidRDefault="006A23FD" w:rsidP="006A23FD">
      <w:r>
        <w:t xml:space="preserve">THIS IS A TEST FILE </w:t>
      </w:r>
    </w:p>
    <w:p w14:paraId="7FAC13BC" w14:textId="77777777" w:rsidR="006A23FD" w:rsidRDefault="006A23FD" w:rsidP="006A23FD">
      <w:r>
        <w:t xml:space="preserve">THIS IS A TEST FILE </w:t>
      </w:r>
    </w:p>
    <w:p w14:paraId="077E1946" w14:textId="77777777" w:rsidR="006A23FD" w:rsidRDefault="006A23FD" w:rsidP="006A23FD">
      <w:r>
        <w:t xml:space="preserve">THIS IS A TEST FILE </w:t>
      </w:r>
    </w:p>
    <w:p w14:paraId="0B9C3D38" w14:textId="77777777" w:rsidR="006A23FD" w:rsidRDefault="006A23FD" w:rsidP="006A23FD">
      <w:r>
        <w:t xml:space="preserve">THIS IS A TEST FILE </w:t>
      </w:r>
    </w:p>
    <w:p w14:paraId="03E535F5" w14:textId="77777777" w:rsidR="006A23FD" w:rsidRDefault="006A23FD" w:rsidP="006A23FD">
      <w:r>
        <w:t xml:space="preserve">THIS IS A TEST FILE </w:t>
      </w:r>
    </w:p>
    <w:p w14:paraId="0B53BCB7" w14:textId="77777777" w:rsidR="006A23FD" w:rsidRDefault="006A23FD" w:rsidP="006A23FD">
      <w:r>
        <w:t xml:space="preserve">THIS IS A TEST FILE </w:t>
      </w:r>
    </w:p>
    <w:p w14:paraId="267B819D" w14:textId="77777777" w:rsidR="006A23FD" w:rsidRDefault="006A23FD" w:rsidP="006A23FD">
      <w:r>
        <w:t xml:space="preserve">THIS IS A TEST FILE </w:t>
      </w:r>
    </w:p>
    <w:p w14:paraId="6B28224C" w14:textId="77777777" w:rsidR="006A23FD" w:rsidRDefault="006A23FD" w:rsidP="006A23FD">
      <w:r>
        <w:t xml:space="preserve">THIS IS A TEST FILE </w:t>
      </w:r>
    </w:p>
    <w:p w14:paraId="7DB8BBA3" w14:textId="77777777" w:rsidR="006A23FD" w:rsidRDefault="006A23FD" w:rsidP="006A23FD">
      <w:r>
        <w:t xml:space="preserve">THIS IS A TEST FILE </w:t>
      </w:r>
    </w:p>
    <w:p w14:paraId="33034A23" w14:textId="77777777" w:rsidR="006A23FD" w:rsidRDefault="006A23FD" w:rsidP="006A23FD">
      <w:r>
        <w:lastRenderedPageBreak/>
        <w:t xml:space="preserve">THIS IS A TEST FILE </w:t>
      </w:r>
    </w:p>
    <w:p w14:paraId="203FE62D" w14:textId="77777777" w:rsidR="006A23FD" w:rsidRDefault="006A23FD" w:rsidP="006A23FD">
      <w:r>
        <w:t xml:space="preserve">THIS IS A TEST FILE </w:t>
      </w:r>
    </w:p>
    <w:p w14:paraId="4E6E0E6F" w14:textId="77777777" w:rsidR="006A23FD" w:rsidRDefault="006A23FD" w:rsidP="006A23FD">
      <w:r>
        <w:t xml:space="preserve">THIS IS A TEST FILE </w:t>
      </w:r>
    </w:p>
    <w:p w14:paraId="6F2C9A1A" w14:textId="77777777" w:rsidR="006A23FD" w:rsidRDefault="006A23FD" w:rsidP="006A23FD">
      <w:r>
        <w:t xml:space="preserve">THIS IS A TEST FILE </w:t>
      </w:r>
    </w:p>
    <w:p w14:paraId="1D20D939" w14:textId="77777777" w:rsidR="006A23FD" w:rsidRDefault="006A23FD" w:rsidP="006A23FD">
      <w:r>
        <w:t xml:space="preserve">THIS IS A TEST FILE </w:t>
      </w:r>
    </w:p>
    <w:p w14:paraId="103A2A44" w14:textId="77777777" w:rsidR="006A23FD" w:rsidRDefault="006A23FD" w:rsidP="006A23FD">
      <w:r>
        <w:t xml:space="preserve">THIS IS A TEST FILE </w:t>
      </w:r>
    </w:p>
    <w:p w14:paraId="22741BEA" w14:textId="77777777" w:rsidR="006A23FD" w:rsidRDefault="006A23FD" w:rsidP="006A23FD">
      <w:r>
        <w:t xml:space="preserve">THIS IS A TEST FILE </w:t>
      </w:r>
    </w:p>
    <w:p w14:paraId="5B5FB619" w14:textId="77777777" w:rsidR="006A23FD" w:rsidRDefault="006A23FD" w:rsidP="006A23FD">
      <w:r>
        <w:t xml:space="preserve">THIS IS A TEST FILE </w:t>
      </w:r>
    </w:p>
    <w:p w14:paraId="01D9D1F9" w14:textId="77777777" w:rsidR="006A23FD" w:rsidRDefault="006A23FD" w:rsidP="006A23FD">
      <w:r>
        <w:t xml:space="preserve">THIS IS A TEST FILE </w:t>
      </w:r>
    </w:p>
    <w:p w14:paraId="1C58FEB9" w14:textId="77777777" w:rsidR="006A23FD" w:rsidRDefault="006A23FD" w:rsidP="006A23FD">
      <w:r>
        <w:t xml:space="preserve">THIS IS A TEST FILE </w:t>
      </w:r>
    </w:p>
    <w:p w14:paraId="1D30BAB4" w14:textId="77777777" w:rsidR="006A23FD" w:rsidRDefault="006A23FD" w:rsidP="006A23FD">
      <w:r>
        <w:t xml:space="preserve">THIS IS A TEST FILE </w:t>
      </w:r>
    </w:p>
    <w:p w14:paraId="71775E69" w14:textId="77777777" w:rsidR="006A23FD" w:rsidRDefault="006A23FD" w:rsidP="006A23FD">
      <w:r>
        <w:t xml:space="preserve">THIS IS A TEST FILE </w:t>
      </w:r>
    </w:p>
    <w:p w14:paraId="0B6DC5E1" w14:textId="77777777" w:rsidR="006A23FD" w:rsidRDefault="006A23FD" w:rsidP="006A23FD">
      <w:r>
        <w:t xml:space="preserve">THIS IS A TEST FILE </w:t>
      </w:r>
    </w:p>
    <w:p w14:paraId="0D4CF33A" w14:textId="77777777" w:rsidR="006A23FD" w:rsidRDefault="006A23FD" w:rsidP="006A23FD">
      <w:r>
        <w:t xml:space="preserve">THIS IS A TEST FILE </w:t>
      </w:r>
    </w:p>
    <w:p w14:paraId="5C1BAB2C" w14:textId="77777777" w:rsidR="006A23FD" w:rsidRDefault="006A23FD" w:rsidP="006A23FD">
      <w:r>
        <w:t xml:space="preserve">THIS IS A TEST FILE </w:t>
      </w:r>
    </w:p>
    <w:p w14:paraId="2C828C2E" w14:textId="77777777" w:rsidR="006A23FD" w:rsidRDefault="006A23FD" w:rsidP="006A23FD">
      <w:r>
        <w:t xml:space="preserve">THIS IS A TEST FILE </w:t>
      </w:r>
    </w:p>
    <w:p w14:paraId="27488858" w14:textId="77777777" w:rsidR="006A23FD" w:rsidRDefault="006A23FD" w:rsidP="006A23FD">
      <w:r>
        <w:t xml:space="preserve">THIS IS A TEST FILE </w:t>
      </w:r>
    </w:p>
    <w:p w14:paraId="24A36453" w14:textId="77777777" w:rsidR="006A23FD" w:rsidRDefault="006A23FD" w:rsidP="006A23FD">
      <w:r>
        <w:t xml:space="preserve">THIS IS A TEST FILE </w:t>
      </w:r>
    </w:p>
    <w:p w14:paraId="2B4C7B27" w14:textId="77777777" w:rsidR="006A23FD" w:rsidRDefault="006A23FD" w:rsidP="006A23FD">
      <w:r>
        <w:t xml:space="preserve">THIS IS A TEST FILE </w:t>
      </w:r>
    </w:p>
    <w:p w14:paraId="301D4715" w14:textId="77777777" w:rsidR="006A23FD" w:rsidRDefault="006A23FD" w:rsidP="006A23FD">
      <w:r>
        <w:t xml:space="preserve">THIS IS A TEST FILE </w:t>
      </w:r>
    </w:p>
    <w:p w14:paraId="6E3CC825" w14:textId="77777777" w:rsidR="006A23FD" w:rsidRDefault="006A23FD" w:rsidP="006A23FD">
      <w:r>
        <w:t xml:space="preserve">THIS IS A TEST FILE </w:t>
      </w:r>
    </w:p>
    <w:p w14:paraId="2CD71347" w14:textId="77777777" w:rsidR="006A23FD" w:rsidRDefault="006A23FD" w:rsidP="006A23FD">
      <w:r>
        <w:t xml:space="preserve">THIS IS A TEST FILE </w:t>
      </w:r>
    </w:p>
    <w:p w14:paraId="520B4A8E" w14:textId="77777777" w:rsidR="006A23FD" w:rsidRDefault="006A23FD" w:rsidP="006A23FD">
      <w:r>
        <w:t xml:space="preserve">THIS IS A TEST FILE </w:t>
      </w:r>
    </w:p>
    <w:p w14:paraId="16381988" w14:textId="77777777" w:rsidR="006A23FD" w:rsidRDefault="006A23FD" w:rsidP="006A23FD">
      <w:r>
        <w:t xml:space="preserve">THIS IS A TEST FILE </w:t>
      </w:r>
    </w:p>
    <w:p w14:paraId="0138381F" w14:textId="77777777" w:rsidR="006A23FD" w:rsidRPr="006A23FD" w:rsidRDefault="006A23FD" w:rsidP="006A23FD"/>
    <w:p w14:paraId="64CDBC33" w14:textId="77777777" w:rsidR="006A23FD" w:rsidRDefault="006A23FD" w:rsidP="006A23FD">
      <w:r>
        <w:lastRenderedPageBreak/>
        <w:t xml:space="preserve">THIS IS A TEST FILE </w:t>
      </w:r>
    </w:p>
    <w:p w14:paraId="43B9E08C" w14:textId="77777777" w:rsidR="006A23FD" w:rsidRDefault="006A23FD" w:rsidP="006A23FD">
      <w:r>
        <w:t xml:space="preserve">THIS IS A TEST FILE </w:t>
      </w:r>
    </w:p>
    <w:p w14:paraId="4CE82F01" w14:textId="77777777" w:rsidR="006A23FD" w:rsidRDefault="006A23FD" w:rsidP="006A23FD">
      <w:r>
        <w:t xml:space="preserve">THIS IS A TEST FILE </w:t>
      </w:r>
    </w:p>
    <w:p w14:paraId="02601288" w14:textId="77777777" w:rsidR="006A23FD" w:rsidRDefault="006A23FD" w:rsidP="006A23FD">
      <w:r>
        <w:t xml:space="preserve">THIS IS A TEST FILE </w:t>
      </w:r>
    </w:p>
    <w:p w14:paraId="3AB3A4BA" w14:textId="77777777" w:rsidR="006A23FD" w:rsidRDefault="006A23FD" w:rsidP="006A23FD">
      <w:r>
        <w:t xml:space="preserve">THIS IS A TEST FILE </w:t>
      </w:r>
    </w:p>
    <w:p w14:paraId="18C34BB1" w14:textId="77777777" w:rsidR="006A23FD" w:rsidRDefault="006A23FD" w:rsidP="006A23FD">
      <w:r>
        <w:t xml:space="preserve">THIS IS A TEST FILE </w:t>
      </w:r>
    </w:p>
    <w:p w14:paraId="173B80CC" w14:textId="77777777" w:rsidR="006A23FD" w:rsidRDefault="006A23FD" w:rsidP="006A23FD">
      <w:r>
        <w:t xml:space="preserve">THIS IS A TEST FILE </w:t>
      </w:r>
    </w:p>
    <w:p w14:paraId="60C8CE20" w14:textId="77777777" w:rsidR="006A23FD" w:rsidRDefault="006A23FD" w:rsidP="006A23FD">
      <w:r>
        <w:t xml:space="preserve">THIS IS A TEST FILE </w:t>
      </w:r>
    </w:p>
    <w:p w14:paraId="12988E6D" w14:textId="77777777" w:rsidR="006A23FD" w:rsidRDefault="006A23FD" w:rsidP="006A23FD">
      <w:r>
        <w:t xml:space="preserve">THIS IS A TEST FILE </w:t>
      </w:r>
    </w:p>
    <w:p w14:paraId="019C9530" w14:textId="77777777" w:rsidR="006A23FD" w:rsidRDefault="006A23FD" w:rsidP="006A23FD">
      <w:r>
        <w:t xml:space="preserve">THIS IS A TEST FILE </w:t>
      </w:r>
    </w:p>
    <w:p w14:paraId="6F13FEA5" w14:textId="77777777" w:rsidR="006A23FD" w:rsidRDefault="006A23FD" w:rsidP="006A23FD">
      <w:r>
        <w:t xml:space="preserve">THIS IS A TEST FILE </w:t>
      </w:r>
    </w:p>
    <w:p w14:paraId="6D1CE039" w14:textId="77777777" w:rsidR="006A23FD" w:rsidRDefault="006A23FD" w:rsidP="006A23FD">
      <w:r>
        <w:t xml:space="preserve">THIS IS A TEST FILE </w:t>
      </w:r>
    </w:p>
    <w:p w14:paraId="07D2DFD3" w14:textId="77777777" w:rsidR="006A23FD" w:rsidRDefault="006A23FD" w:rsidP="006A23FD">
      <w:r>
        <w:t xml:space="preserve">THIS IS A TEST FILE </w:t>
      </w:r>
    </w:p>
    <w:p w14:paraId="3FE15188" w14:textId="77777777" w:rsidR="006A23FD" w:rsidRDefault="006A23FD" w:rsidP="006A23FD">
      <w:r>
        <w:t xml:space="preserve">THIS IS A TEST FILE </w:t>
      </w:r>
    </w:p>
    <w:p w14:paraId="4201AADE" w14:textId="77777777" w:rsidR="006A23FD" w:rsidRDefault="006A23FD" w:rsidP="006A23FD">
      <w:r>
        <w:t xml:space="preserve">THIS IS A TEST FILE </w:t>
      </w:r>
    </w:p>
    <w:p w14:paraId="5504E608" w14:textId="77777777" w:rsidR="006A23FD" w:rsidRDefault="006A23FD" w:rsidP="006A23FD">
      <w:r>
        <w:t xml:space="preserve">THIS IS A TEST FILE </w:t>
      </w:r>
    </w:p>
    <w:p w14:paraId="37F9A383" w14:textId="77777777" w:rsidR="006A23FD" w:rsidRDefault="006A23FD" w:rsidP="006A23FD">
      <w:r>
        <w:t xml:space="preserve">THIS IS A TEST FILE </w:t>
      </w:r>
    </w:p>
    <w:p w14:paraId="7F02B3ED" w14:textId="77777777" w:rsidR="006A23FD" w:rsidRDefault="006A23FD" w:rsidP="006A23FD">
      <w:r>
        <w:t xml:space="preserve">THIS IS A TEST FILE </w:t>
      </w:r>
    </w:p>
    <w:p w14:paraId="25BD750C" w14:textId="77777777" w:rsidR="006A23FD" w:rsidRDefault="006A23FD" w:rsidP="006A23FD">
      <w:r>
        <w:t xml:space="preserve">THIS IS A TEST FILE </w:t>
      </w:r>
    </w:p>
    <w:p w14:paraId="70402134" w14:textId="77777777" w:rsidR="006A23FD" w:rsidRDefault="006A23FD" w:rsidP="006A23FD">
      <w:r>
        <w:t xml:space="preserve">THIS IS A TEST FILE </w:t>
      </w:r>
    </w:p>
    <w:p w14:paraId="6746AB8B" w14:textId="77777777" w:rsidR="006A23FD" w:rsidRDefault="006A23FD" w:rsidP="006A23FD">
      <w:r>
        <w:t xml:space="preserve">THIS IS A TEST FILE </w:t>
      </w:r>
    </w:p>
    <w:p w14:paraId="1D2FE3D1" w14:textId="77777777" w:rsidR="006A23FD" w:rsidRDefault="006A23FD" w:rsidP="006A23FD">
      <w:r>
        <w:t xml:space="preserve">THIS IS A TEST FILE </w:t>
      </w:r>
    </w:p>
    <w:p w14:paraId="5143871E" w14:textId="77777777" w:rsidR="006A23FD" w:rsidRDefault="006A23FD" w:rsidP="006A23FD">
      <w:r>
        <w:t xml:space="preserve">THIS IS A TEST FILE </w:t>
      </w:r>
    </w:p>
    <w:p w14:paraId="26A35A99" w14:textId="77777777" w:rsidR="006A23FD" w:rsidRDefault="006A23FD" w:rsidP="006A23FD">
      <w:r>
        <w:t xml:space="preserve">THIS IS A TEST FILE </w:t>
      </w:r>
    </w:p>
    <w:p w14:paraId="63D76B1C" w14:textId="77777777" w:rsidR="006A23FD" w:rsidRDefault="006A23FD" w:rsidP="006A23FD">
      <w:r>
        <w:t xml:space="preserve">THIS IS A TEST FILE </w:t>
      </w:r>
    </w:p>
    <w:p w14:paraId="5A34EE9B" w14:textId="77777777" w:rsidR="006A23FD" w:rsidRDefault="006A23FD" w:rsidP="006A23FD">
      <w:r>
        <w:lastRenderedPageBreak/>
        <w:t xml:space="preserve">THIS IS A TEST FILE </w:t>
      </w:r>
    </w:p>
    <w:p w14:paraId="3BB29D8E" w14:textId="77777777" w:rsidR="006A23FD" w:rsidRDefault="006A23FD" w:rsidP="006A23FD">
      <w:r>
        <w:t xml:space="preserve">THIS IS A TEST FILE </w:t>
      </w:r>
    </w:p>
    <w:p w14:paraId="4E5323FB" w14:textId="77777777" w:rsidR="006A23FD" w:rsidRDefault="006A23FD" w:rsidP="006A23FD">
      <w:r>
        <w:t xml:space="preserve">THIS IS A TEST FILE </w:t>
      </w:r>
    </w:p>
    <w:p w14:paraId="66983464" w14:textId="77777777" w:rsidR="006A23FD" w:rsidRDefault="006A23FD" w:rsidP="006A23FD">
      <w:r>
        <w:t xml:space="preserve">THIS IS A TEST FILE </w:t>
      </w:r>
    </w:p>
    <w:p w14:paraId="781EC2DB" w14:textId="77777777" w:rsidR="006A23FD" w:rsidRDefault="006A23FD" w:rsidP="006A23FD">
      <w:r>
        <w:t xml:space="preserve">THIS IS A TEST FILE </w:t>
      </w:r>
    </w:p>
    <w:p w14:paraId="4F26464A" w14:textId="77777777" w:rsidR="006A23FD" w:rsidRDefault="006A23FD" w:rsidP="006A23FD">
      <w:r>
        <w:t xml:space="preserve">THIS IS A TEST FILE </w:t>
      </w:r>
    </w:p>
    <w:p w14:paraId="0A63731B" w14:textId="77777777" w:rsidR="006A23FD" w:rsidRDefault="006A23FD" w:rsidP="006A23FD">
      <w:r>
        <w:t xml:space="preserve">THIS IS A TEST FILE </w:t>
      </w:r>
    </w:p>
    <w:p w14:paraId="24438DB4" w14:textId="77777777" w:rsidR="006A23FD" w:rsidRDefault="006A23FD" w:rsidP="006A23FD">
      <w:r>
        <w:t xml:space="preserve">THIS IS A TEST FILE </w:t>
      </w:r>
    </w:p>
    <w:p w14:paraId="4EA00363" w14:textId="77777777" w:rsidR="006A23FD" w:rsidRDefault="006A23FD" w:rsidP="006A23FD">
      <w:r>
        <w:t xml:space="preserve">THIS IS A TEST FILE </w:t>
      </w:r>
    </w:p>
    <w:p w14:paraId="6BAED45D" w14:textId="77777777" w:rsidR="006A23FD" w:rsidRDefault="006A23FD" w:rsidP="006A23FD">
      <w:r>
        <w:t xml:space="preserve">THIS IS A TEST FILE </w:t>
      </w:r>
    </w:p>
    <w:p w14:paraId="2D15E71A" w14:textId="77777777" w:rsidR="006A23FD" w:rsidRDefault="006A23FD" w:rsidP="006A23FD">
      <w:r>
        <w:t xml:space="preserve">THIS IS A TEST FILE </w:t>
      </w:r>
    </w:p>
    <w:p w14:paraId="3C4F98E7" w14:textId="77777777" w:rsidR="006A23FD" w:rsidRDefault="006A23FD" w:rsidP="006A23FD">
      <w:r>
        <w:t xml:space="preserve">THIS IS A TEST FILE </w:t>
      </w:r>
    </w:p>
    <w:p w14:paraId="54A9A232" w14:textId="77777777" w:rsidR="006A23FD" w:rsidRDefault="006A23FD" w:rsidP="006A23FD">
      <w:r>
        <w:t xml:space="preserve">THIS IS A TEST FILE </w:t>
      </w:r>
    </w:p>
    <w:p w14:paraId="0AC02E8F" w14:textId="77777777" w:rsidR="006A23FD" w:rsidRDefault="006A23FD" w:rsidP="006A23FD">
      <w:r>
        <w:t xml:space="preserve">THIS IS A TEST FILE </w:t>
      </w:r>
    </w:p>
    <w:p w14:paraId="09C6E7FD" w14:textId="77777777" w:rsidR="006A23FD" w:rsidRDefault="006A23FD" w:rsidP="006A23FD">
      <w:r>
        <w:t xml:space="preserve">THIS IS A TEST FILE </w:t>
      </w:r>
    </w:p>
    <w:p w14:paraId="2EBE85B1" w14:textId="77777777" w:rsidR="006A23FD" w:rsidRDefault="006A23FD" w:rsidP="006A23FD">
      <w:r>
        <w:t xml:space="preserve">THIS IS A TEST FILE </w:t>
      </w:r>
    </w:p>
    <w:p w14:paraId="5E1B944A" w14:textId="77777777" w:rsidR="006A23FD" w:rsidRDefault="006A23FD" w:rsidP="006A23FD">
      <w:r>
        <w:t xml:space="preserve">THIS IS A TEST FILE </w:t>
      </w:r>
    </w:p>
    <w:p w14:paraId="6314D58A" w14:textId="77777777" w:rsidR="006A23FD" w:rsidRDefault="006A23FD" w:rsidP="006A23FD">
      <w:r>
        <w:t xml:space="preserve">THIS IS A TEST FILE </w:t>
      </w:r>
    </w:p>
    <w:p w14:paraId="3150F63C" w14:textId="77777777" w:rsidR="006A23FD" w:rsidRPr="006A23FD" w:rsidRDefault="006A23FD" w:rsidP="006A23FD"/>
    <w:p w14:paraId="0A03333E" w14:textId="77777777" w:rsidR="006A23FD" w:rsidRDefault="006A23FD" w:rsidP="006A23FD">
      <w:r>
        <w:t xml:space="preserve">THIS IS A TEST FILE </w:t>
      </w:r>
    </w:p>
    <w:p w14:paraId="37D18407" w14:textId="77777777" w:rsidR="006A23FD" w:rsidRDefault="006A23FD" w:rsidP="006A23FD">
      <w:r>
        <w:t xml:space="preserve">THIS IS A TEST FILE </w:t>
      </w:r>
    </w:p>
    <w:p w14:paraId="7BC2C45A" w14:textId="77777777" w:rsidR="006A23FD" w:rsidRDefault="006A23FD" w:rsidP="006A23FD">
      <w:r>
        <w:t xml:space="preserve">THIS IS A TEST FILE </w:t>
      </w:r>
    </w:p>
    <w:p w14:paraId="79F3994B" w14:textId="77777777" w:rsidR="006A23FD" w:rsidRDefault="006A23FD" w:rsidP="006A23FD">
      <w:r>
        <w:t xml:space="preserve">THIS IS A TEST FILE </w:t>
      </w:r>
    </w:p>
    <w:p w14:paraId="114CC1F8" w14:textId="77777777" w:rsidR="006A23FD" w:rsidRDefault="006A23FD" w:rsidP="006A23FD">
      <w:r>
        <w:t xml:space="preserve">THIS IS A TEST FILE </w:t>
      </w:r>
    </w:p>
    <w:p w14:paraId="48B9F3FA" w14:textId="77777777" w:rsidR="006A23FD" w:rsidRDefault="006A23FD" w:rsidP="006A23FD">
      <w:r>
        <w:t xml:space="preserve">THIS IS A TEST FILE </w:t>
      </w:r>
    </w:p>
    <w:p w14:paraId="20D19018" w14:textId="77777777" w:rsidR="006A23FD" w:rsidRDefault="006A23FD" w:rsidP="006A23FD">
      <w:r>
        <w:lastRenderedPageBreak/>
        <w:t xml:space="preserve">THIS IS A TEST FILE </w:t>
      </w:r>
    </w:p>
    <w:p w14:paraId="2291AD21" w14:textId="77777777" w:rsidR="006A23FD" w:rsidRDefault="006A23FD" w:rsidP="006A23FD">
      <w:r>
        <w:t xml:space="preserve">THIS IS A TEST FILE </w:t>
      </w:r>
    </w:p>
    <w:p w14:paraId="49AB9E9C" w14:textId="77777777" w:rsidR="006A23FD" w:rsidRDefault="006A23FD" w:rsidP="006A23FD">
      <w:r>
        <w:t xml:space="preserve">THIS IS A TEST FILE </w:t>
      </w:r>
    </w:p>
    <w:p w14:paraId="57F0956C" w14:textId="77777777" w:rsidR="006A23FD" w:rsidRDefault="006A23FD" w:rsidP="006A23FD">
      <w:r>
        <w:t xml:space="preserve">THIS IS A TEST FILE </w:t>
      </w:r>
    </w:p>
    <w:p w14:paraId="43A12667" w14:textId="77777777" w:rsidR="006A23FD" w:rsidRDefault="006A23FD" w:rsidP="006A23FD">
      <w:r>
        <w:t xml:space="preserve">THIS IS A TEST FILE </w:t>
      </w:r>
    </w:p>
    <w:p w14:paraId="184B12EA" w14:textId="77777777" w:rsidR="006A23FD" w:rsidRDefault="006A23FD" w:rsidP="006A23FD">
      <w:r>
        <w:t xml:space="preserve">THIS IS A TEST FILE </w:t>
      </w:r>
    </w:p>
    <w:p w14:paraId="13215827" w14:textId="77777777" w:rsidR="006A23FD" w:rsidRDefault="006A23FD" w:rsidP="006A23FD">
      <w:r>
        <w:t xml:space="preserve">THIS IS A TEST FILE </w:t>
      </w:r>
    </w:p>
    <w:p w14:paraId="013F8C0A" w14:textId="77777777" w:rsidR="006A23FD" w:rsidRDefault="006A23FD" w:rsidP="006A23FD">
      <w:r>
        <w:t xml:space="preserve">THIS IS A TEST FILE </w:t>
      </w:r>
    </w:p>
    <w:p w14:paraId="7DEC1420" w14:textId="77777777" w:rsidR="006A23FD" w:rsidRDefault="006A23FD" w:rsidP="006A23FD">
      <w:r>
        <w:t xml:space="preserve">THIS IS A TEST FILE </w:t>
      </w:r>
    </w:p>
    <w:p w14:paraId="64CD0E2E" w14:textId="77777777" w:rsidR="006A23FD" w:rsidRDefault="006A23FD" w:rsidP="006A23FD">
      <w:r>
        <w:t xml:space="preserve">THIS IS A TEST FILE </w:t>
      </w:r>
    </w:p>
    <w:p w14:paraId="29A5D826" w14:textId="77777777" w:rsidR="006A23FD" w:rsidRDefault="006A23FD" w:rsidP="006A23FD">
      <w:r>
        <w:t xml:space="preserve">THIS IS A TEST FILE </w:t>
      </w:r>
    </w:p>
    <w:p w14:paraId="5A61F0B0" w14:textId="77777777" w:rsidR="006A23FD" w:rsidRDefault="006A23FD" w:rsidP="006A23FD">
      <w:r>
        <w:t xml:space="preserve">THIS IS A TEST FILE </w:t>
      </w:r>
    </w:p>
    <w:p w14:paraId="7A5B6354" w14:textId="77777777" w:rsidR="006A23FD" w:rsidRDefault="006A23FD" w:rsidP="006A23FD">
      <w:r>
        <w:t xml:space="preserve">THIS IS A TEST FILE </w:t>
      </w:r>
    </w:p>
    <w:p w14:paraId="1EFE9417" w14:textId="77777777" w:rsidR="006A23FD" w:rsidRDefault="006A23FD" w:rsidP="006A23FD">
      <w:r>
        <w:t xml:space="preserve">THIS IS A TEST FILE </w:t>
      </w:r>
    </w:p>
    <w:p w14:paraId="2783F286" w14:textId="77777777" w:rsidR="006A23FD" w:rsidRDefault="006A23FD" w:rsidP="006A23FD">
      <w:r>
        <w:t xml:space="preserve">THIS IS A TEST FILE </w:t>
      </w:r>
    </w:p>
    <w:p w14:paraId="0BFBD30D" w14:textId="77777777" w:rsidR="006A23FD" w:rsidRDefault="006A23FD" w:rsidP="006A23FD">
      <w:r>
        <w:t xml:space="preserve">THIS IS A TEST FILE </w:t>
      </w:r>
    </w:p>
    <w:p w14:paraId="56DC616E" w14:textId="77777777" w:rsidR="006A23FD" w:rsidRDefault="006A23FD" w:rsidP="006A23FD">
      <w:r>
        <w:t xml:space="preserve">THIS IS A TEST FILE </w:t>
      </w:r>
    </w:p>
    <w:p w14:paraId="5F928C48" w14:textId="77777777" w:rsidR="006A23FD" w:rsidRDefault="006A23FD" w:rsidP="006A23FD">
      <w:r>
        <w:t xml:space="preserve">THIS IS A TEST FILE </w:t>
      </w:r>
    </w:p>
    <w:p w14:paraId="141C7F66" w14:textId="77777777" w:rsidR="006A23FD" w:rsidRDefault="006A23FD" w:rsidP="006A23FD">
      <w:r>
        <w:t xml:space="preserve">THIS IS A TEST FILE </w:t>
      </w:r>
    </w:p>
    <w:p w14:paraId="24502C58" w14:textId="77777777" w:rsidR="006A23FD" w:rsidRDefault="006A23FD" w:rsidP="006A23FD">
      <w:r>
        <w:t xml:space="preserve">THIS IS A TEST FILE </w:t>
      </w:r>
    </w:p>
    <w:p w14:paraId="32C1FFF7" w14:textId="77777777" w:rsidR="006A23FD" w:rsidRDefault="006A23FD" w:rsidP="006A23FD">
      <w:r>
        <w:t xml:space="preserve">THIS IS A TEST FILE </w:t>
      </w:r>
    </w:p>
    <w:p w14:paraId="578571F5" w14:textId="77777777" w:rsidR="006A23FD" w:rsidRDefault="006A23FD" w:rsidP="006A23FD">
      <w:r>
        <w:t xml:space="preserve">THIS IS A TEST FILE </w:t>
      </w:r>
    </w:p>
    <w:p w14:paraId="3571ABEE" w14:textId="77777777" w:rsidR="006A23FD" w:rsidRDefault="006A23FD" w:rsidP="006A23FD">
      <w:r>
        <w:t xml:space="preserve">THIS IS A TEST FILE </w:t>
      </w:r>
    </w:p>
    <w:p w14:paraId="64DDA0D3" w14:textId="77777777" w:rsidR="006A23FD" w:rsidRDefault="006A23FD" w:rsidP="006A23FD">
      <w:r>
        <w:t xml:space="preserve">THIS IS A TEST FILE </w:t>
      </w:r>
    </w:p>
    <w:p w14:paraId="256FB6EA" w14:textId="77777777" w:rsidR="006A23FD" w:rsidRDefault="006A23FD" w:rsidP="006A23FD">
      <w:r>
        <w:t xml:space="preserve">THIS IS A TEST FILE </w:t>
      </w:r>
    </w:p>
    <w:p w14:paraId="49C8F6F0" w14:textId="77777777" w:rsidR="006A23FD" w:rsidRDefault="006A23FD" w:rsidP="006A23FD">
      <w:r>
        <w:lastRenderedPageBreak/>
        <w:t xml:space="preserve">THIS IS A TEST FILE </w:t>
      </w:r>
    </w:p>
    <w:p w14:paraId="3DB63D6A" w14:textId="77777777" w:rsidR="006A23FD" w:rsidRDefault="006A23FD" w:rsidP="006A23FD">
      <w:r>
        <w:t xml:space="preserve">THIS IS A TEST FILE </w:t>
      </w:r>
    </w:p>
    <w:p w14:paraId="135ED863" w14:textId="77777777" w:rsidR="006A23FD" w:rsidRDefault="006A23FD" w:rsidP="006A23FD">
      <w:r>
        <w:t xml:space="preserve">THIS IS A TEST FILE </w:t>
      </w:r>
    </w:p>
    <w:p w14:paraId="38A00F61" w14:textId="77777777" w:rsidR="006A23FD" w:rsidRDefault="006A23FD" w:rsidP="006A23FD">
      <w:r>
        <w:t xml:space="preserve">THIS IS A TEST FILE </w:t>
      </w:r>
    </w:p>
    <w:p w14:paraId="6F7AC5AA" w14:textId="77777777" w:rsidR="006A23FD" w:rsidRDefault="006A23FD" w:rsidP="006A23FD">
      <w:r>
        <w:t xml:space="preserve">THIS IS A TEST FILE </w:t>
      </w:r>
    </w:p>
    <w:p w14:paraId="53FE0B42" w14:textId="77777777" w:rsidR="006A23FD" w:rsidRDefault="006A23FD" w:rsidP="006A23FD">
      <w:r>
        <w:t xml:space="preserve">THIS IS A TEST FILE </w:t>
      </w:r>
    </w:p>
    <w:p w14:paraId="5402D099" w14:textId="77777777" w:rsidR="006A23FD" w:rsidRDefault="006A23FD" w:rsidP="006A23FD">
      <w:r>
        <w:t xml:space="preserve">THIS IS A TEST FILE </w:t>
      </w:r>
    </w:p>
    <w:p w14:paraId="0B094D76" w14:textId="77777777" w:rsidR="006A23FD" w:rsidRDefault="006A23FD" w:rsidP="006A23FD">
      <w:r>
        <w:t xml:space="preserve">THIS IS A TEST FILE </w:t>
      </w:r>
    </w:p>
    <w:p w14:paraId="7EED4D1A" w14:textId="77777777" w:rsidR="006A23FD" w:rsidRDefault="006A23FD" w:rsidP="006A23FD">
      <w:r>
        <w:t xml:space="preserve">THIS IS A TEST FILE </w:t>
      </w:r>
    </w:p>
    <w:p w14:paraId="70B3E936" w14:textId="77777777" w:rsidR="006A23FD" w:rsidRDefault="006A23FD" w:rsidP="006A23FD">
      <w:r>
        <w:t xml:space="preserve">THIS IS A TEST FILE </w:t>
      </w:r>
    </w:p>
    <w:p w14:paraId="4106A5BE" w14:textId="77777777" w:rsidR="006A23FD" w:rsidRDefault="006A23FD" w:rsidP="006A23FD">
      <w:r>
        <w:t xml:space="preserve">THIS IS A TEST FILE </w:t>
      </w:r>
    </w:p>
    <w:p w14:paraId="37113DDE" w14:textId="77777777" w:rsidR="006A23FD" w:rsidRDefault="006A23FD" w:rsidP="006A23FD">
      <w:r>
        <w:t xml:space="preserve">THIS IS A TEST FILE </w:t>
      </w:r>
    </w:p>
    <w:p w14:paraId="2B7F514E" w14:textId="77777777" w:rsidR="006A23FD" w:rsidRPr="006A23FD" w:rsidRDefault="006A23FD" w:rsidP="006A23FD"/>
    <w:p w14:paraId="4E5EE724" w14:textId="77777777" w:rsidR="006A23FD" w:rsidRDefault="006A23FD" w:rsidP="006A23FD">
      <w:r>
        <w:t xml:space="preserve">THIS IS A TEST FILE </w:t>
      </w:r>
    </w:p>
    <w:p w14:paraId="29D626B2" w14:textId="77777777" w:rsidR="006A23FD" w:rsidRDefault="006A23FD" w:rsidP="006A23FD">
      <w:r>
        <w:t xml:space="preserve">THIS IS A TEST FILE </w:t>
      </w:r>
    </w:p>
    <w:p w14:paraId="1797539B" w14:textId="77777777" w:rsidR="006A23FD" w:rsidRDefault="006A23FD" w:rsidP="006A23FD">
      <w:r>
        <w:t xml:space="preserve">THIS IS A TEST FILE </w:t>
      </w:r>
    </w:p>
    <w:p w14:paraId="236F2C17" w14:textId="77777777" w:rsidR="006A23FD" w:rsidRDefault="006A23FD" w:rsidP="006A23FD">
      <w:r>
        <w:t xml:space="preserve">THIS IS A TEST FILE </w:t>
      </w:r>
    </w:p>
    <w:p w14:paraId="7AFB2C78" w14:textId="77777777" w:rsidR="006A23FD" w:rsidRDefault="006A23FD" w:rsidP="006A23FD">
      <w:r>
        <w:t xml:space="preserve">THIS IS A TEST FILE </w:t>
      </w:r>
    </w:p>
    <w:p w14:paraId="10E5E7B1" w14:textId="77777777" w:rsidR="006A23FD" w:rsidRDefault="006A23FD" w:rsidP="006A23FD">
      <w:r>
        <w:t xml:space="preserve">THIS IS A TEST FILE </w:t>
      </w:r>
    </w:p>
    <w:p w14:paraId="5EF61A96" w14:textId="77777777" w:rsidR="006A23FD" w:rsidRDefault="006A23FD" w:rsidP="006A23FD">
      <w:r>
        <w:t xml:space="preserve">THIS IS A TEST FILE </w:t>
      </w:r>
    </w:p>
    <w:p w14:paraId="2266C98E" w14:textId="77777777" w:rsidR="006A23FD" w:rsidRDefault="006A23FD" w:rsidP="006A23FD">
      <w:r>
        <w:t xml:space="preserve">THIS IS A TEST FILE </w:t>
      </w:r>
    </w:p>
    <w:p w14:paraId="5C4F16FD" w14:textId="77777777" w:rsidR="006A23FD" w:rsidRDefault="006A23FD" w:rsidP="006A23FD">
      <w:r>
        <w:t xml:space="preserve">THIS IS A TEST FILE </w:t>
      </w:r>
    </w:p>
    <w:p w14:paraId="6131CFE9" w14:textId="77777777" w:rsidR="006A23FD" w:rsidRDefault="006A23FD" w:rsidP="006A23FD">
      <w:r>
        <w:t xml:space="preserve">THIS IS A TEST FILE </w:t>
      </w:r>
    </w:p>
    <w:p w14:paraId="4F01FBFB" w14:textId="77777777" w:rsidR="006A23FD" w:rsidRDefault="006A23FD" w:rsidP="006A23FD">
      <w:r>
        <w:t xml:space="preserve">THIS IS A TEST FILE </w:t>
      </w:r>
    </w:p>
    <w:p w14:paraId="1A2C99F6" w14:textId="77777777" w:rsidR="006A23FD" w:rsidRDefault="006A23FD" w:rsidP="006A23FD">
      <w:r>
        <w:t xml:space="preserve">THIS IS A TEST FILE </w:t>
      </w:r>
    </w:p>
    <w:p w14:paraId="3C1B3AAC" w14:textId="77777777" w:rsidR="006A23FD" w:rsidRDefault="006A23FD" w:rsidP="006A23FD">
      <w:r>
        <w:lastRenderedPageBreak/>
        <w:t xml:space="preserve">THIS IS A TEST FILE </w:t>
      </w:r>
    </w:p>
    <w:p w14:paraId="7BA6BD2F" w14:textId="77777777" w:rsidR="006A23FD" w:rsidRDefault="006A23FD" w:rsidP="006A23FD">
      <w:r>
        <w:t xml:space="preserve">THIS IS A TEST FILE </w:t>
      </w:r>
    </w:p>
    <w:p w14:paraId="46B4B912" w14:textId="77777777" w:rsidR="006A23FD" w:rsidRDefault="006A23FD" w:rsidP="006A23FD">
      <w:r>
        <w:t xml:space="preserve">THIS IS A TEST FILE </w:t>
      </w:r>
    </w:p>
    <w:p w14:paraId="1E2CD144" w14:textId="77777777" w:rsidR="006A23FD" w:rsidRDefault="006A23FD" w:rsidP="006A23FD">
      <w:r>
        <w:t xml:space="preserve">THIS IS A TEST FILE </w:t>
      </w:r>
    </w:p>
    <w:p w14:paraId="3864DC7E" w14:textId="77777777" w:rsidR="006A23FD" w:rsidRDefault="006A23FD" w:rsidP="006A23FD">
      <w:r>
        <w:t xml:space="preserve">THIS IS A TEST FILE </w:t>
      </w:r>
    </w:p>
    <w:p w14:paraId="106BAFDC" w14:textId="77777777" w:rsidR="006A23FD" w:rsidRDefault="006A23FD" w:rsidP="006A23FD">
      <w:r>
        <w:t xml:space="preserve">THIS IS A TEST FILE </w:t>
      </w:r>
    </w:p>
    <w:p w14:paraId="0E46357C" w14:textId="77777777" w:rsidR="006A23FD" w:rsidRDefault="006A23FD" w:rsidP="006A23FD">
      <w:r>
        <w:t xml:space="preserve">THIS IS A TEST FILE </w:t>
      </w:r>
    </w:p>
    <w:p w14:paraId="367E901E" w14:textId="77777777" w:rsidR="006A23FD" w:rsidRDefault="006A23FD" w:rsidP="006A23FD">
      <w:r>
        <w:t xml:space="preserve">THIS IS A TEST FILE </w:t>
      </w:r>
    </w:p>
    <w:p w14:paraId="306B9FF9" w14:textId="77777777" w:rsidR="006A23FD" w:rsidRDefault="006A23FD" w:rsidP="006A23FD">
      <w:r>
        <w:t xml:space="preserve">THIS IS A TEST FILE </w:t>
      </w:r>
    </w:p>
    <w:p w14:paraId="2BE4DB77" w14:textId="77777777" w:rsidR="006A23FD" w:rsidRDefault="006A23FD" w:rsidP="006A23FD">
      <w:r>
        <w:t xml:space="preserve">THIS IS A TEST FILE </w:t>
      </w:r>
    </w:p>
    <w:p w14:paraId="05C42D11" w14:textId="77777777" w:rsidR="006A23FD" w:rsidRDefault="006A23FD" w:rsidP="006A23FD">
      <w:r>
        <w:t xml:space="preserve">THIS IS A TEST FILE </w:t>
      </w:r>
    </w:p>
    <w:p w14:paraId="52018791" w14:textId="77777777" w:rsidR="006A23FD" w:rsidRDefault="006A23FD" w:rsidP="006A23FD">
      <w:r>
        <w:t xml:space="preserve">THIS IS A TEST FILE </w:t>
      </w:r>
    </w:p>
    <w:p w14:paraId="1FBAADD4" w14:textId="77777777" w:rsidR="006A23FD" w:rsidRDefault="006A23FD" w:rsidP="006A23FD">
      <w:r>
        <w:t xml:space="preserve">THIS IS A TEST FILE </w:t>
      </w:r>
    </w:p>
    <w:p w14:paraId="57AB63EC" w14:textId="77777777" w:rsidR="006A23FD" w:rsidRDefault="006A23FD" w:rsidP="006A23FD">
      <w:r>
        <w:t xml:space="preserve">THIS IS A TEST FILE </w:t>
      </w:r>
    </w:p>
    <w:p w14:paraId="652540A1" w14:textId="77777777" w:rsidR="006A23FD" w:rsidRDefault="006A23FD" w:rsidP="006A23FD">
      <w:r>
        <w:t xml:space="preserve">THIS IS A TEST FILE </w:t>
      </w:r>
    </w:p>
    <w:p w14:paraId="612D4FE8" w14:textId="77777777" w:rsidR="006A23FD" w:rsidRDefault="006A23FD" w:rsidP="006A23FD">
      <w:r>
        <w:t xml:space="preserve">THIS IS A TEST FILE </w:t>
      </w:r>
    </w:p>
    <w:p w14:paraId="225F54F2" w14:textId="77777777" w:rsidR="006A23FD" w:rsidRDefault="006A23FD" w:rsidP="006A23FD">
      <w:r>
        <w:t xml:space="preserve">THIS IS A TEST FILE </w:t>
      </w:r>
    </w:p>
    <w:p w14:paraId="3E4A7D57" w14:textId="77777777" w:rsidR="006A23FD" w:rsidRDefault="006A23FD" w:rsidP="006A23FD">
      <w:r>
        <w:t xml:space="preserve">THIS IS A TEST FILE </w:t>
      </w:r>
    </w:p>
    <w:p w14:paraId="4AB739A3" w14:textId="77777777" w:rsidR="006A23FD" w:rsidRDefault="006A23FD" w:rsidP="006A23FD">
      <w:r>
        <w:t xml:space="preserve">THIS IS A TEST FILE </w:t>
      </w:r>
    </w:p>
    <w:p w14:paraId="722B038B" w14:textId="77777777" w:rsidR="006A23FD" w:rsidRDefault="006A23FD" w:rsidP="006A23FD">
      <w:r>
        <w:t xml:space="preserve">THIS IS A TEST FILE </w:t>
      </w:r>
    </w:p>
    <w:p w14:paraId="7733E9D2" w14:textId="77777777" w:rsidR="006A23FD" w:rsidRDefault="006A23FD" w:rsidP="006A23FD">
      <w:r>
        <w:t xml:space="preserve">THIS IS A TEST FILE </w:t>
      </w:r>
    </w:p>
    <w:p w14:paraId="1D9E2716" w14:textId="77777777" w:rsidR="006A23FD" w:rsidRDefault="006A23FD" w:rsidP="006A23FD">
      <w:r>
        <w:t xml:space="preserve">THIS IS A TEST FILE </w:t>
      </w:r>
    </w:p>
    <w:p w14:paraId="574E2BF7" w14:textId="77777777" w:rsidR="006A23FD" w:rsidRDefault="006A23FD" w:rsidP="006A23FD">
      <w:r>
        <w:t xml:space="preserve">THIS IS A TEST FILE </w:t>
      </w:r>
    </w:p>
    <w:p w14:paraId="6CF98CAD" w14:textId="77777777" w:rsidR="006A23FD" w:rsidRDefault="006A23FD" w:rsidP="006A23FD">
      <w:r>
        <w:t xml:space="preserve">THIS IS A TEST FILE </w:t>
      </w:r>
    </w:p>
    <w:p w14:paraId="3C96C2E8" w14:textId="77777777" w:rsidR="006A23FD" w:rsidRDefault="006A23FD" w:rsidP="006A23FD">
      <w:r>
        <w:t xml:space="preserve">THIS IS A TEST FILE </w:t>
      </w:r>
    </w:p>
    <w:p w14:paraId="7EC01412" w14:textId="77777777" w:rsidR="006A23FD" w:rsidRDefault="006A23FD" w:rsidP="006A23FD">
      <w:r>
        <w:lastRenderedPageBreak/>
        <w:t xml:space="preserve">THIS IS A TEST FILE </w:t>
      </w:r>
    </w:p>
    <w:p w14:paraId="29CEF5EB" w14:textId="77777777" w:rsidR="006A23FD" w:rsidRDefault="006A23FD" w:rsidP="006A23FD">
      <w:r>
        <w:t xml:space="preserve">THIS IS A TEST FILE </w:t>
      </w:r>
    </w:p>
    <w:p w14:paraId="03BD0A1F" w14:textId="77777777" w:rsidR="006A23FD" w:rsidRDefault="006A23FD" w:rsidP="006A23FD">
      <w:r>
        <w:t xml:space="preserve">THIS IS A TEST FILE </w:t>
      </w:r>
    </w:p>
    <w:p w14:paraId="063A0143" w14:textId="77777777" w:rsidR="006A23FD" w:rsidRDefault="006A23FD" w:rsidP="006A23FD">
      <w:r>
        <w:t xml:space="preserve">THIS IS A TEST FILE </w:t>
      </w:r>
    </w:p>
    <w:p w14:paraId="7A4F0B14" w14:textId="77777777" w:rsidR="006A23FD" w:rsidRDefault="006A23FD" w:rsidP="006A23FD">
      <w:r>
        <w:t xml:space="preserve">THIS IS A TEST FILE </w:t>
      </w:r>
    </w:p>
    <w:p w14:paraId="4568F0C2" w14:textId="77777777" w:rsidR="006A23FD" w:rsidRDefault="006A23FD" w:rsidP="006A23FD">
      <w:r>
        <w:t xml:space="preserve">THIS IS A TEST FILE </w:t>
      </w:r>
    </w:p>
    <w:p w14:paraId="65E90AEE" w14:textId="77777777" w:rsidR="006A23FD" w:rsidRPr="006A23FD" w:rsidRDefault="006A23FD" w:rsidP="006A23FD"/>
    <w:p w14:paraId="38553F1A" w14:textId="77777777" w:rsidR="006A23FD" w:rsidRDefault="006A23FD" w:rsidP="006A23FD">
      <w:r>
        <w:t xml:space="preserve">THIS IS A TEST FILE </w:t>
      </w:r>
    </w:p>
    <w:p w14:paraId="39629ED7" w14:textId="77777777" w:rsidR="006A23FD" w:rsidRDefault="006A23FD" w:rsidP="006A23FD">
      <w:r>
        <w:t xml:space="preserve">THIS IS A TEST FILE </w:t>
      </w:r>
    </w:p>
    <w:p w14:paraId="17746225" w14:textId="77777777" w:rsidR="006A23FD" w:rsidRDefault="006A23FD" w:rsidP="006A23FD">
      <w:r>
        <w:t xml:space="preserve">THIS IS A TEST FILE </w:t>
      </w:r>
    </w:p>
    <w:p w14:paraId="66E5D638" w14:textId="77777777" w:rsidR="006A23FD" w:rsidRDefault="006A23FD" w:rsidP="006A23FD">
      <w:r>
        <w:t xml:space="preserve">THIS IS A TEST FILE </w:t>
      </w:r>
    </w:p>
    <w:p w14:paraId="1A5805B4" w14:textId="77777777" w:rsidR="006A23FD" w:rsidRDefault="006A23FD" w:rsidP="006A23FD">
      <w:r>
        <w:t xml:space="preserve">THIS IS A TEST FILE </w:t>
      </w:r>
    </w:p>
    <w:p w14:paraId="3DDF7852" w14:textId="77777777" w:rsidR="006A23FD" w:rsidRDefault="006A23FD" w:rsidP="006A23FD">
      <w:r>
        <w:t xml:space="preserve">THIS IS A TEST FILE </w:t>
      </w:r>
    </w:p>
    <w:p w14:paraId="4117C8E4" w14:textId="77777777" w:rsidR="006A23FD" w:rsidRDefault="006A23FD" w:rsidP="006A23FD">
      <w:r>
        <w:t xml:space="preserve">THIS IS A TEST FILE </w:t>
      </w:r>
    </w:p>
    <w:p w14:paraId="4882AA45" w14:textId="77777777" w:rsidR="006A23FD" w:rsidRDefault="006A23FD" w:rsidP="006A23FD">
      <w:r>
        <w:t xml:space="preserve">THIS IS A TEST FILE </w:t>
      </w:r>
    </w:p>
    <w:p w14:paraId="57CAF1EE" w14:textId="77777777" w:rsidR="006A23FD" w:rsidRDefault="006A23FD" w:rsidP="006A23FD">
      <w:r>
        <w:t xml:space="preserve">THIS IS A TEST FILE </w:t>
      </w:r>
    </w:p>
    <w:p w14:paraId="1FB021A3" w14:textId="77777777" w:rsidR="006A23FD" w:rsidRDefault="006A23FD" w:rsidP="006A23FD">
      <w:r>
        <w:t xml:space="preserve">THIS IS A TEST FILE </w:t>
      </w:r>
    </w:p>
    <w:p w14:paraId="43072C74" w14:textId="77777777" w:rsidR="006A23FD" w:rsidRDefault="006A23FD" w:rsidP="006A23FD">
      <w:r>
        <w:t xml:space="preserve">THIS IS A TEST FILE </w:t>
      </w:r>
    </w:p>
    <w:p w14:paraId="05412780" w14:textId="77777777" w:rsidR="006A23FD" w:rsidRDefault="006A23FD" w:rsidP="006A23FD">
      <w:r>
        <w:t xml:space="preserve">THIS IS A TEST FILE </w:t>
      </w:r>
    </w:p>
    <w:p w14:paraId="2F95064F" w14:textId="77777777" w:rsidR="006A23FD" w:rsidRDefault="006A23FD" w:rsidP="006A23FD">
      <w:r>
        <w:t xml:space="preserve">THIS IS A TEST FILE </w:t>
      </w:r>
    </w:p>
    <w:p w14:paraId="031FD002" w14:textId="77777777" w:rsidR="006A23FD" w:rsidRDefault="006A23FD" w:rsidP="006A23FD">
      <w:r>
        <w:t xml:space="preserve">THIS IS A TEST FILE </w:t>
      </w:r>
    </w:p>
    <w:p w14:paraId="767B7EE4" w14:textId="77777777" w:rsidR="006A23FD" w:rsidRDefault="006A23FD" w:rsidP="006A23FD">
      <w:r>
        <w:t xml:space="preserve">THIS IS A TEST FILE </w:t>
      </w:r>
    </w:p>
    <w:p w14:paraId="7ABFEA70" w14:textId="77777777" w:rsidR="006A23FD" w:rsidRDefault="006A23FD" w:rsidP="006A23FD">
      <w:r>
        <w:t xml:space="preserve">THIS IS A TEST FILE </w:t>
      </w:r>
    </w:p>
    <w:p w14:paraId="2F91B3F7" w14:textId="77777777" w:rsidR="006A23FD" w:rsidRDefault="006A23FD" w:rsidP="006A23FD">
      <w:r>
        <w:t xml:space="preserve">THIS IS A TEST FILE </w:t>
      </w:r>
    </w:p>
    <w:p w14:paraId="03B1C627" w14:textId="77777777" w:rsidR="006A23FD" w:rsidRDefault="006A23FD" w:rsidP="006A23FD">
      <w:r>
        <w:t xml:space="preserve">THIS IS A TEST FILE </w:t>
      </w:r>
    </w:p>
    <w:p w14:paraId="560B7B37" w14:textId="77777777" w:rsidR="006A23FD" w:rsidRDefault="006A23FD" w:rsidP="006A23FD">
      <w:r>
        <w:lastRenderedPageBreak/>
        <w:t xml:space="preserve">THIS IS A TEST FILE </w:t>
      </w:r>
    </w:p>
    <w:p w14:paraId="1182DDE7" w14:textId="77777777" w:rsidR="006A23FD" w:rsidRDefault="006A23FD" w:rsidP="006A23FD">
      <w:r>
        <w:t xml:space="preserve">THIS IS A TEST FILE </w:t>
      </w:r>
    </w:p>
    <w:p w14:paraId="64879020" w14:textId="77777777" w:rsidR="006A23FD" w:rsidRDefault="006A23FD" w:rsidP="006A23FD">
      <w:r>
        <w:t xml:space="preserve">THIS IS A TEST FILE </w:t>
      </w:r>
    </w:p>
    <w:p w14:paraId="3FB11815" w14:textId="77777777" w:rsidR="006A23FD" w:rsidRDefault="006A23FD" w:rsidP="006A23FD">
      <w:r>
        <w:t xml:space="preserve">THIS IS A TEST FILE </w:t>
      </w:r>
    </w:p>
    <w:p w14:paraId="07F5AC28" w14:textId="77777777" w:rsidR="006A23FD" w:rsidRDefault="006A23FD" w:rsidP="006A23FD">
      <w:r>
        <w:t xml:space="preserve">THIS IS A TEST FILE </w:t>
      </w:r>
    </w:p>
    <w:p w14:paraId="76DA3BCA" w14:textId="77777777" w:rsidR="006A23FD" w:rsidRDefault="006A23FD" w:rsidP="006A23FD">
      <w:r>
        <w:t xml:space="preserve">THIS IS A TEST FILE </w:t>
      </w:r>
    </w:p>
    <w:p w14:paraId="2D34BC9B" w14:textId="77777777" w:rsidR="006A23FD" w:rsidRDefault="006A23FD" w:rsidP="006A23FD">
      <w:r>
        <w:t xml:space="preserve">THIS IS A TEST FILE </w:t>
      </w:r>
    </w:p>
    <w:p w14:paraId="5B34427A" w14:textId="77777777" w:rsidR="006A23FD" w:rsidRDefault="006A23FD" w:rsidP="006A23FD">
      <w:r>
        <w:t xml:space="preserve">THIS IS A TEST FILE </w:t>
      </w:r>
    </w:p>
    <w:p w14:paraId="7EE716B0" w14:textId="77777777" w:rsidR="006A23FD" w:rsidRDefault="006A23FD" w:rsidP="006A23FD">
      <w:r>
        <w:t xml:space="preserve">THIS IS A TEST FILE </w:t>
      </w:r>
    </w:p>
    <w:p w14:paraId="025E4C03" w14:textId="77777777" w:rsidR="006A23FD" w:rsidRDefault="006A23FD" w:rsidP="006A23FD">
      <w:r>
        <w:t xml:space="preserve">THIS IS A TEST FILE </w:t>
      </w:r>
    </w:p>
    <w:p w14:paraId="7696BC1E" w14:textId="77777777" w:rsidR="006A23FD" w:rsidRDefault="006A23FD" w:rsidP="006A23FD">
      <w:r>
        <w:t xml:space="preserve">THIS IS A TEST FILE </w:t>
      </w:r>
    </w:p>
    <w:p w14:paraId="0FBBD17A" w14:textId="77777777" w:rsidR="006A23FD" w:rsidRDefault="006A23FD" w:rsidP="006A23FD">
      <w:r>
        <w:t xml:space="preserve">THIS IS A TEST FILE </w:t>
      </w:r>
    </w:p>
    <w:p w14:paraId="335FE234" w14:textId="77777777" w:rsidR="006A23FD" w:rsidRDefault="006A23FD" w:rsidP="006A23FD">
      <w:r>
        <w:t xml:space="preserve">THIS IS A TEST FILE </w:t>
      </w:r>
    </w:p>
    <w:p w14:paraId="0075B72B" w14:textId="77777777" w:rsidR="006A23FD" w:rsidRDefault="006A23FD" w:rsidP="006A23FD">
      <w:r>
        <w:t xml:space="preserve">THIS IS A TEST FILE </w:t>
      </w:r>
    </w:p>
    <w:p w14:paraId="3F008AAB" w14:textId="77777777" w:rsidR="006A23FD" w:rsidRDefault="006A23FD" w:rsidP="006A23FD">
      <w:r>
        <w:t xml:space="preserve">THIS IS A TEST FILE </w:t>
      </w:r>
    </w:p>
    <w:p w14:paraId="12D495BF" w14:textId="77777777" w:rsidR="006A23FD" w:rsidRDefault="006A23FD" w:rsidP="006A23FD">
      <w:r>
        <w:t xml:space="preserve">THIS IS A TEST FILE </w:t>
      </w:r>
    </w:p>
    <w:p w14:paraId="0081743E" w14:textId="77777777" w:rsidR="006A23FD" w:rsidRDefault="006A23FD" w:rsidP="006A23FD">
      <w:r>
        <w:t xml:space="preserve">THIS IS A TEST FILE </w:t>
      </w:r>
    </w:p>
    <w:p w14:paraId="01551651" w14:textId="77777777" w:rsidR="006A23FD" w:rsidRDefault="006A23FD" w:rsidP="006A23FD">
      <w:r>
        <w:t xml:space="preserve">THIS IS A TEST FILE </w:t>
      </w:r>
    </w:p>
    <w:p w14:paraId="3845BFD9" w14:textId="77777777" w:rsidR="006A23FD" w:rsidRDefault="006A23FD" w:rsidP="006A23FD">
      <w:r>
        <w:t xml:space="preserve">THIS IS A TEST FILE </w:t>
      </w:r>
    </w:p>
    <w:p w14:paraId="66DDC36D" w14:textId="77777777" w:rsidR="006A23FD" w:rsidRDefault="006A23FD" w:rsidP="006A23FD">
      <w:r>
        <w:t xml:space="preserve">THIS IS A TEST FILE </w:t>
      </w:r>
    </w:p>
    <w:p w14:paraId="649F2B26" w14:textId="77777777" w:rsidR="006A23FD" w:rsidRDefault="006A23FD" w:rsidP="006A23FD">
      <w:r>
        <w:t xml:space="preserve">THIS IS A TEST FILE </w:t>
      </w:r>
    </w:p>
    <w:p w14:paraId="494748FD" w14:textId="77777777" w:rsidR="006A23FD" w:rsidRDefault="006A23FD" w:rsidP="006A23FD">
      <w:r>
        <w:t xml:space="preserve">THIS IS A TEST FILE </w:t>
      </w:r>
    </w:p>
    <w:p w14:paraId="4EC7F93C" w14:textId="77777777" w:rsidR="006A23FD" w:rsidRDefault="006A23FD" w:rsidP="006A23FD">
      <w:r>
        <w:t xml:space="preserve">THIS IS A TEST FILE </w:t>
      </w:r>
    </w:p>
    <w:p w14:paraId="68B15F24" w14:textId="77777777" w:rsidR="006A23FD" w:rsidRDefault="006A23FD" w:rsidP="006A23FD">
      <w:r>
        <w:t xml:space="preserve">THIS IS A TEST FILE </w:t>
      </w:r>
    </w:p>
    <w:p w14:paraId="779BDAF1" w14:textId="77777777" w:rsidR="006A23FD" w:rsidRDefault="006A23FD" w:rsidP="006A23FD">
      <w:r>
        <w:t xml:space="preserve">THIS IS A TEST FILE </w:t>
      </w:r>
    </w:p>
    <w:p w14:paraId="312B3AD9" w14:textId="77777777" w:rsidR="006A23FD" w:rsidRPr="006A23FD" w:rsidRDefault="006A23FD" w:rsidP="006A23FD"/>
    <w:p w14:paraId="627D74DE" w14:textId="77777777" w:rsidR="006A23FD" w:rsidRDefault="006A23FD" w:rsidP="006A23FD">
      <w:r>
        <w:t xml:space="preserve">THIS IS A TEST FILE </w:t>
      </w:r>
    </w:p>
    <w:p w14:paraId="01F940EB" w14:textId="77777777" w:rsidR="006A23FD" w:rsidRDefault="006A23FD" w:rsidP="006A23FD">
      <w:r>
        <w:t xml:space="preserve">THIS IS A TEST FILE </w:t>
      </w:r>
    </w:p>
    <w:p w14:paraId="523C29CC" w14:textId="77777777" w:rsidR="006A23FD" w:rsidRDefault="006A23FD" w:rsidP="006A23FD">
      <w:r>
        <w:t xml:space="preserve">THIS IS A TEST FILE </w:t>
      </w:r>
    </w:p>
    <w:p w14:paraId="691C5A51" w14:textId="77777777" w:rsidR="006A23FD" w:rsidRDefault="006A23FD" w:rsidP="006A23FD">
      <w:r>
        <w:t xml:space="preserve">THIS IS A TEST FILE </w:t>
      </w:r>
    </w:p>
    <w:p w14:paraId="7FC1B2C8" w14:textId="77777777" w:rsidR="006A23FD" w:rsidRDefault="006A23FD" w:rsidP="006A23FD">
      <w:r>
        <w:t xml:space="preserve">THIS IS A TEST FILE </w:t>
      </w:r>
    </w:p>
    <w:p w14:paraId="44F4AF4C" w14:textId="77777777" w:rsidR="006A23FD" w:rsidRDefault="006A23FD" w:rsidP="006A23FD">
      <w:r>
        <w:t xml:space="preserve">THIS IS A TEST FILE </w:t>
      </w:r>
    </w:p>
    <w:p w14:paraId="79F5CE33" w14:textId="77777777" w:rsidR="006A23FD" w:rsidRDefault="006A23FD" w:rsidP="006A23FD">
      <w:r>
        <w:t xml:space="preserve">THIS IS A TEST FILE </w:t>
      </w:r>
    </w:p>
    <w:p w14:paraId="65F46154" w14:textId="77777777" w:rsidR="006A23FD" w:rsidRDefault="006A23FD" w:rsidP="006A23FD">
      <w:r>
        <w:t xml:space="preserve">THIS IS A TEST FILE </w:t>
      </w:r>
    </w:p>
    <w:p w14:paraId="6B46B572" w14:textId="77777777" w:rsidR="006A23FD" w:rsidRDefault="006A23FD" w:rsidP="006A23FD">
      <w:r>
        <w:t xml:space="preserve">THIS IS A TEST FILE </w:t>
      </w:r>
    </w:p>
    <w:p w14:paraId="12ABBFC4" w14:textId="77777777" w:rsidR="006A23FD" w:rsidRDefault="006A23FD" w:rsidP="006A23FD">
      <w:r>
        <w:t xml:space="preserve">THIS IS A TEST FILE </w:t>
      </w:r>
    </w:p>
    <w:p w14:paraId="61E884AA" w14:textId="77777777" w:rsidR="006A23FD" w:rsidRDefault="006A23FD" w:rsidP="006A23FD">
      <w:r>
        <w:t xml:space="preserve">THIS IS A TEST FILE </w:t>
      </w:r>
    </w:p>
    <w:p w14:paraId="30364C05" w14:textId="77777777" w:rsidR="006A23FD" w:rsidRDefault="006A23FD" w:rsidP="006A23FD">
      <w:r>
        <w:t xml:space="preserve">THIS IS A TEST FILE </w:t>
      </w:r>
    </w:p>
    <w:p w14:paraId="2E0F22A0" w14:textId="77777777" w:rsidR="006A23FD" w:rsidRDefault="006A23FD" w:rsidP="006A23FD">
      <w:r>
        <w:t xml:space="preserve">THIS IS A TEST FILE </w:t>
      </w:r>
    </w:p>
    <w:p w14:paraId="15B0208E" w14:textId="77777777" w:rsidR="006A23FD" w:rsidRDefault="006A23FD" w:rsidP="006A23FD">
      <w:r>
        <w:t xml:space="preserve">THIS IS A TEST FILE </w:t>
      </w:r>
    </w:p>
    <w:p w14:paraId="20DDA58E" w14:textId="77777777" w:rsidR="006A23FD" w:rsidRDefault="006A23FD" w:rsidP="006A23FD">
      <w:r>
        <w:t xml:space="preserve">THIS IS A TEST FILE </w:t>
      </w:r>
    </w:p>
    <w:p w14:paraId="7224F460" w14:textId="77777777" w:rsidR="006A23FD" w:rsidRDefault="006A23FD" w:rsidP="006A23FD">
      <w:r>
        <w:t xml:space="preserve">THIS IS A TEST FILE </w:t>
      </w:r>
    </w:p>
    <w:p w14:paraId="0EC00522" w14:textId="77777777" w:rsidR="006A23FD" w:rsidRDefault="006A23FD" w:rsidP="006A23FD">
      <w:r>
        <w:t xml:space="preserve">THIS IS A TEST FILE </w:t>
      </w:r>
    </w:p>
    <w:p w14:paraId="77919F5F" w14:textId="77777777" w:rsidR="006A23FD" w:rsidRDefault="006A23FD" w:rsidP="006A23FD">
      <w:r>
        <w:t xml:space="preserve">THIS IS A TEST FILE </w:t>
      </w:r>
    </w:p>
    <w:p w14:paraId="289BFE4B" w14:textId="77777777" w:rsidR="006A23FD" w:rsidRDefault="006A23FD" w:rsidP="006A23FD">
      <w:r>
        <w:t xml:space="preserve">THIS IS A TEST FILE </w:t>
      </w:r>
    </w:p>
    <w:p w14:paraId="0377439D" w14:textId="77777777" w:rsidR="006A23FD" w:rsidRDefault="006A23FD" w:rsidP="006A23FD">
      <w:r>
        <w:t xml:space="preserve">THIS IS A TEST FILE </w:t>
      </w:r>
    </w:p>
    <w:p w14:paraId="116992A3" w14:textId="77777777" w:rsidR="006A23FD" w:rsidRDefault="006A23FD" w:rsidP="006A23FD">
      <w:r>
        <w:t xml:space="preserve">THIS IS A TEST FILE </w:t>
      </w:r>
    </w:p>
    <w:p w14:paraId="1A2B3E53" w14:textId="77777777" w:rsidR="006A23FD" w:rsidRDefault="006A23FD" w:rsidP="006A23FD">
      <w:r>
        <w:t xml:space="preserve">THIS IS A TEST FILE </w:t>
      </w:r>
    </w:p>
    <w:p w14:paraId="0802B818" w14:textId="77777777" w:rsidR="006A23FD" w:rsidRDefault="006A23FD" w:rsidP="006A23FD">
      <w:r>
        <w:t xml:space="preserve">THIS IS A TEST FILE </w:t>
      </w:r>
    </w:p>
    <w:p w14:paraId="6B5D1E33" w14:textId="77777777" w:rsidR="006A23FD" w:rsidRDefault="006A23FD" w:rsidP="006A23FD">
      <w:r>
        <w:t xml:space="preserve">THIS IS A TEST FILE </w:t>
      </w:r>
    </w:p>
    <w:p w14:paraId="6E5C6E2E" w14:textId="77777777" w:rsidR="006A23FD" w:rsidRDefault="006A23FD" w:rsidP="006A23FD">
      <w:r>
        <w:lastRenderedPageBreak/>
        <w:t xml:space="preserve">THIS IS A TEST FILE </w:t>
      </w:r>
    </w:p>
    <w:p w14:paraId="6AFBCB07" w14:textId="77777777" w:rsidR="006A23FD" w:rsidRDefault="006A23FD" w:rsidP="006A23FD">
      <w:r>
        <w:t xml:space="preserve">THIS IS A TEST FILE </w:t>
      </w:r>
    </w:p>
    <w:p w14:paraId="58A8B02C" w14:textId="77777777" w:rsidR="006A23FD" w:rsidRDefault="006A23FD" w:rsidP="006A23FD">
      <w:r>
        <w:t xml:space="preserve">THIS IS A TEST FILE </w:t>
      </w:r>
    </w:p>
    <w:p w14:paraId="5A7B5FB9" w14:textId="77777777" w:rsidR="006A23FD" w:rsidRDefault="006A23FD" w:rsidP="006A23FD">
      <w:r>
        <w:t xml:space="preserve">THIS IS A TEST FILE </w:t>
      </w:r>
    </w:p>
    <w:p w14:paraId="4A1430F2" w14:textId="77777777" w:rsidR="006A23FD" w:rsidRDefault="006A23FD" w:rsidP="006A23FD">
      <w:r>
        <w:t xml:space="preserve">THIS IS A TEST FILE </w:t>
      </w:r>
    </w:p>
    <w:p w14:paraId="03A68D9B" w14:textId="77777777" w:rsidR="006A23FD" w:rsidRDefault="006A23FD" w:rsidP="006A23FD">
      <w:r>
        <w:t xml:space="preserve">THIS IS A TEST FILE </w:t>
      </w:r>
    </w:p>
    <w:p w14:paraId="2793370C" w14:textId="77777777" w:rsidR="006A23FD" w:rsidRDefault="006A23FD" w:rsidP="006A23FD">
      <w:r>
        <w:t xml:space="preserve">THIS IS A TEST FILE </w:t>
      </w:r>
    </w:p>
    <w:p w14:paraId="55B382A0" w14:textId="77777777" w:rsidR="006A23FD" w:rsidRDefault="006A23FD" w:rsidP="006A23FD">
      <w:r>
        <w:t xml:space="preserve">THIS IS A TEST FILE </w:t>
      </w:r>
    </w:p>
    <w:p w14:paraId="62A727F6" w14:textId="77777777" w:rsidR="006A23FD" w:rsidRDefault="006A23FD" w:rsidP="006A23FD">
      <w:r>
        <w:t xml:space="preserve">THIS IS A TEST FILE </w:t>
      </w:r>
    </w:p>
    <w:p w14:paraId="41B50187" w14:textId="77777777" w:rsidR="006A23FD" w:rsidRDefault="006A23FD" w:rsidP="006A23FD">
      <w:r>
        <w:t xml:space="preserve">THIS IS A TEST FILE </w:t>
      </w:r>
    </w:p>
    <w:p w14:paraId="580866DE" w14:textId="77777777" w:rsidR="006A23FD" w:rsidRDefault="006A23FD" w:rsidP="006A23FD">
      <w:r>
        <w:t xml:space="preserve">THIS IS A TEST FILE </w:t>
      </w:r>
    </w:p>
    <w:p w14:paraId="555F2FC9" w14:textId="77777777" w:rsidR="006A23FD" w:rsidRDefault="006A23FD" w:rsidP="006A23FD">
      <w:r>
        <w:t xml:space="preserve">THIS IS A TEST FILE </w:t>
      </w:r>
    </w:p>
    <w:p w14:paraId="3FB90364" w14:textId="77777777" w:rsidR="006A23FD" w:rsidRDefault="006A23FD" w:rsidP="006A23FD">
      <w:r>
        <w:t xml:space="preserve">THIS IS A TEST FILE </w:t>
      </w:r>
    </w:p>
    <w:p w14:paraId="37C3F735" w14:textId="77777777" w:rsidR="006A23FD" w:rsidRDefault="006A23FD" w:rsidP="006A23FD">
      <w:r>
        <w:t xml:space="preserve">THIS IS A TEST FILE </w:t>
      </w:r>
    </w:p>
    <w:p w14:paraId="73EF8AF6" w14:textId="77777777" w:rsidR="006A23FD" w:rsidRDefault="006A23FD" w:rsidP="006A23FD">
      <w:r>
        <w:t xml:space="preserve">THIS IS A TEST FILE </w:t>
      </w:r>
    </w:p>
    <w:p w14:paraId="47B2EFFC" w14:textId="77777777" w:rsidR="006A23FD" w:rsidRDefault="006A23FD" w:rsidP="006A23FD">
      <w:r>
        <w:t xml:space="preserve">THIS IS A TEST FILE </w:t>
      </w:r>
    </w:p>
    <w:p w14:paraId="36AD70B0" w14:textId="77777777" w:rsidR="006A23FD" w:rsidRDefault="006A23FD" w:rsidP="006A23FD">
      <w:r>
        <w:t xml:space="preserve">THIS IS A TEST FILE </w:t>
      </w:r>
    </w:p>
    <w:p w14:paraId="36C8D71F" w14:textId="77777777" w:rsidR="006A23FD" w:rsidRDefault="006A23FD" w:rsidP="006A23FD">
      <w:r>
        <w:t xml:space="preserve">THIS IS A TEST FILE </w:t>
      </w:r>
    </w:p>
    <w:p w14:paraId="51F1892B" w14:textId="77777777" w:rsidR="006A23FD" w:rsidRDefault="006A23FD" w:rsidP="006A23FD">
      <w:r>
        <w:t xml:space="preserve">THIS IS A TEST FILE </w:t>
      </w:r>
    </w:p>
    <w:p w14:paraId="3A280658" w14:textId="77777777" w:rsidR="006A23FD" w:rsidRPr="006A23FD" w:rsidRDefault="006A23FD" w:rsidP="006A23FD"/>
    <w:p w14:paraId="2C884200" w14:textId="77777777" w:rsidR="006A23FD" w:rsidRDefault="006A23FD" w:rsidP="006A23FD">
      <w:r>
        <w:t xml:space="preserve">THIS IS A TEST FILE </w:t>
      </w:r>
    </w:p>
    <w:p w14:paraId="0258C049" w14:textId="77777777" w:rsidR="006A23FD" w:rsidRDefault="006A23FD" w:rsidP="006A23FD">
      <w:r>
        <w:t xml:space="preserve">THIS IS A TEST FILE </w:t>
      </w:r>
    </w:p>
    <w:p w14:paraId="21D57289" w14:textId="77777777" w:rsidR="006A23FD" w:rsidRDefault="006A23FD" w:rsidP="006A23FD">
      <w:r>
        <w:t xml:space="preserve">THIS IS A TEST FILE </w:t>
      </w:r>
    </w:p>
    <w:p w14:paraId="1497A63A" w14:textId="77777777" w:rsidR="006A23FD" w:rsidRDefault="006A23FD" w:rsidP="006A23FD">
      <w:r>
        <w:t xml:space="preserve">THIS IS A TEST FILE </w:t>
      </w:r>
    </w:p>
    <w:p w14:paraId="18D0A8E2" w14:textId="77777777" w:rsidR="006A23FD" w:rsidRDefault="006A23FD" w:rsidP="006A23FD">
      <w:r>
        <w:t xml:space="preserve">THIS IS A TEST FILE </w:t>
      </w:r>
    </w:p>
    <w:p w14:paraId="17EBA738" w14:textId="77777777" w:rsidR="006A23FD" w:rsidRDefault="006A23FD" w:rsidP="006A23FD">
      <w:r>
        <w:lastRenderedPageBreak/>
        <w:t xml:space="preserve">THIS IS A TEST FILE </w:t>
      </w:r>
    </w:p>
    <w:p w14:paraId="467ABCE6" w14:textId="77777777" w:rsidR="006A23FD" w:rsidRDefault="006A23FD" w:rsidP="006A23FD">
      <w:r>
        <w:t xml:space="preserve">THIS IS A TEST FILE </w:t>
      </w:r>
    </w:p>
    <w:p w14:paraId="6DADAE2D" w14:textId="77777777" w:rsidR="006A23FD" w:rsidRDefault="006A23FD" w:rsidP="006A23FD">
      <w:r>
        <w:t xml:space="preserve">THIS IS A TEST FILE </w:t>
      </w:r>
    </w:p>
    <w:p w14:paraId="3AFFE065" w14:textId="77777777" w:rsidR="006A23FD" w:rsidRDefault="006A23FD" w:rsidP="006A23FD">
      <w:r>
        <w:t xml:space="preserve">THIS IS A TEST FILE </w:t>
      </w:r>
    </w:p>
    <w:p w14:paraId="055059D6" w14:textId="77777777" w:rsidR="006A23FD" w:rsidRDefault="006A23FD" w:rsidP="006A23FD">
      <w:r>
        <w:t xml:space="preserve">THIS IS A TEST FILE </w:t>
      </w:r>
    </w:p>
    <w:p w14:paraId="769323BB" w14:textId="77777777" w:rsidR="006A23FD" w:rsidRDefault="006A23FD" w:rsidP="006A23FD">
      <w:r>
        <w:t xml:space="preserve">THIS IS A TEST FILE </w:t>
      </w:r>
    </w:p>
    <w:p w14:paraId="05CEB798" w14:textId="77777777" w:rsidR="006A23FD" w:rsidRDefault="006A23FD" w:rsidP="006A23FD">
      <w:r>
        <w:t xml:space="preserve">THIS IS A TEST FILE </w:t>
      </w:r>
    </w:p>
    <w:p w14:paraId="66660308" w14:textId="77777777" w:rsidR="006A23FD" w:rsidRDefault="006A23FD" w:rsidP="006A23FD">
      <w:r>
        <w:t xml:space="preserve">THIS IS A TEST FILE </w:t>
      </w:r>
    </w:p>
    <w:p w14:paraId="728F2850" w14:textId="77777777" w:rsidR="006A23FD" w:rsidRDefault="006A23FD" w:rsidP="006A23FD">
      <w:r>
        <w:t xml:space="preserve">THIS IS A TEST FILE </w:t>
      </w:r>
    </w:p>
    <w:p w14:paraId="790A802B" w14:textId="77777777" w:rsidR="006A23FD" w:rsidRDefault="006A23FD" w:rsidP="006A23FD">
      <w:r>
        <w:t xml:space="preserve">THIS IS A TEST FILE </w:t>
      </w:r>
    </w:p>
    <w:p w14:paraId="22E3DC3F" w14:textId="77777777" w:rsidR="006A23FD" w:rsidRDefault="006A23FD" w:rsidP="006A23FD">
      <w:r>
        <w:t xml:space="preserve">THIS IS A TEST FILE </w:t>
      </w:r>
    </w:p>
    <w:p w14:paraId="1A8522A6" w14:textId="77777777" w:rsidR="006A23FD" w:rsidRDefault="006A23FD" w:rsidP="006A23FD">
      <w:r>
        <w:t xml:space="preserve">THIS IS A TEST FILE </w:t>
      </w:r>
    </w:p>
    <w:p w14:paraId="008EF1E8" w14:textId="77777777" w:rsidR="006A23FD" w:rsidRDefault="006A23FD" w:rsidP="006A23FD">
      <w:r>
        <w:t xml:space="preserve">THIS IS A TEST FILE </w:t>
      </w:r>
    </w:p>
    <w:p w14:paraId="06E2FC38" w14:textId="77777777" w:rsidR="006A23FD" w:rsidRDefault="006A23FD" w:rsidP="006A23FD">
      <w:r>
        <w:t xml:space="preserve">THIS IS A TEST FILE </w:t>
      </w:r>
    </w:p>
    <w:p w14:paraId="4CF2A6E4" w14:textId="77777777" w:rsidR="006A23FD" w:rsidRDefault="006A23FD" w:rsidP="006A23FD">
      <w:r>
        <w:t xml:space="preserve">THIS IS A TEST FILE </w:t>
      </w:r>
    </w:p>
    <w:p w14:paraId="13F9672A" w14:textId="77777777" w:rsidR="006A23FD" w:rsidRDefault="006A23FD" w:rsidP="006A23FD">
      <w:r>
        <w:t xml:space="preserve">THIS IS A TEST FILE </w:t>
      </w:r>
    </w:p>
    <w:p w14:paraId="61F76875" w14:textId="77777777" w:rsidR="006A23FD" w:rsidRDefault="006A23FD" w:rsidP="006A23FD">
      <w:r>
        <w:t xml:space="preserve">THIS IS A TEST FILE </w:t>
      </w:r>
    </w:p>
    <w:p w14:paraId="6B6F452A" w14:textId="77777777" w:rsidR="006A23FD" w:rsidRDefault="006A23FD" w:rsidP="006A23FD">
      <w:r>
        <w:t xml:space="preserve">THIS IS A TEST FILE </w:t>
      </w:r>
    </w:p>
    <w:p w14:paraId="26BD5558" w14:textId="77777777" w:rsidR="006A23FD" w:rsidRDefault="006A23FD" w:rsidP="006A23FD">
      <w:r>
        <w:t xml:space="preserve">THIS IS A TEST FILE </w:t>
      </w:r>
    </w:p>
    <w:p w14:paraId="487FD8D3" w14:textId="77777777" w:rsidR="006A23FD" w:rsidRDefault="006A23FD" w:rsidP="006A23FD">
      <w:r>
        <w:t xml:space="preserve">THIS IS A TEST FILE </w:t>
      </w:r>
    </w:p>
    <w:p w14:paraId="6BADF7E8" w14:textId="77777777" w:rsidR="006A23FD" w:rsidRDefault="006A23FD" w:rsidP="006A23FD">
      <w:r>
        <w:t xml:space="preserve">THIS IS A TEST FILE </w:t>
      </w:r>
    </w:p>
    <w:p w14:paraId="0C0C76A5" w14:textId="77777777" w:rsidR="006A23FD" w:rsidRDefault="006A23FD" w:rsidP="006A23FD">
      <w:r>
        <w:t xml:space="preserve">THIS IS A TEST FILE </w:t>
      </w:r>
    </w:p>
    <w:p w14:paraId="5530590E" w14:textId="77777777" w:rsidR="006A23FD" w:rsidRDefault="006A23FD" w:rsidP="006A23FD">
      <w:r>
        <w:t xml:space="preserve">THIS IS A TEST FILE </w:t>
      </w:r>
    </w:p>
    <w:p w14:paraId="3AD54202" w14:textId="77777777" w:rsidR="006A23FD" w:rsidRDefault="006A23FD" w:rsidP="006A23FD">
      <w:r>
        <w:t xml:space="preserve">THIS IS A TEST FILE </w:t>
      </w:r>
    </w:p>
    <w:p w14:paraId="22520AFD" w14:textId="77777777" w:rsidR="006A23FD" w:rsidRDefault="006A23FD" w:rsidP="006A23FD">
      <w:r>
        <w:t xml:space="preserve">THIS IS A TEST FILE </w:t>
      </w:r>
    </w:p>
    <w:p w14:paraId="407C5198" w14:textId="77777777" w:rsidR="006A23FD" w:rsidRDefault="006A23FD" w:rsidP="006A23FD">
      <w:r>
        <w:lastRenderedPageBreak/>
        <w:t xml:space="preserve">THIS IS A TEST FILE </w:t>
      </w:r>
    </w:p>
    <w:p w14:paraId="7C530B35" w14:textId="77777777" w:rsidR="006A23FD" w:rsidRDefault="006A23FD" w:rsidP="006A23FD">
      <w:r>
        <w:t xml:space="preserve">THIS IS A TEST FILE </w:t>
      </w:r>
    </w:p>
    <w:p w14:paraId="18E1EC0A" w14:textId="77777777" w:rsidR="006A23FD" w:rsidRDefault="006A23FD" w:rsidP="006A23FD">
      <w:r>
        <w:t xml:space="preserve">THIS IS A TEST FILE </w:t>
      </w:r>
    </w:p>
    <w:p w14:paraId="2E28F1CF" w14:textId="77777777" w:rsidR="006A23FD" w:rsidRDefault="006A23FD" w:rsidP="006A23FD">
      <w:r>
        <w:t xml:space="preserve">THIS IS A TEST FILE </w:t>
      </w:r>
    </w:p>
    <w:p w14:paraId="73D1522F" w14:textId="77777777" w:rsidR="006A23FD" w:rsidRDefault="006A23FD" w:rsidP="006A23FD">
      <w:r>
        <w:t xml:space="preserve">THIS IS A TEST FILE </w:t>
      </w:r>
    </w:p>
    <w:p w14:paraId="404AD9EC" w14:textId="77777777" w:rsidR="006A23FD" w:rsidRDefault="006A23FD" w:rsidP="006A23FD">
      <w:r>
        <w:t xml:space="preserve">THIS IS A TEST FILE </w:t>
      </w:r>
    </w:p>
    <w:p w14:paraId="12970E86" w14:textId="77777777" w:rsidR="006A23FD" w:rsidRDefault="006A23FD" w:rsidP="006A23FD">
      <w:r>
        <w:t xml:space="preserve">THIS IS A TEST FILE </w:t>
      </w:r>
    </w:p>
    <w:p w14:paraId="4814F1B6" w14:textId="77777777" w:rsidR="006A23FD" w:rsidRDefault="006A23FD" w:rsidP="006A23FD">
      <w:r>
        <w:t xml:space="preserve">THIS IS A TEST FILE </w:t>
      </w:r>
    </w:p>
    <w:p w14:paraId="6689B472" w14:textId="77777777" w:rsidR="006A23FD" w:rsidRDefault="006A23FD" w:rsidP="006A23FD">
      <w:r>
        <w:t xml:space="preserve">THIS IS A TEST FILE </w:t>
      </w:r>
    </w:p>
    <w:p w14:paraId="4BDC77BE" w14:textId="77777777" w:rsidR="006A23FD" w:rsidRDefault="006A23FD" w:rsidP="006A23FD">
      <w:r>
        <w:t xml:space="preserve">THIS IS A TEST FILE </w:t>
      </w:r>
    </w:p>
    <w:p w14:paraId="63EA974D" w14:textId="77777777" w:rsidR="006A23FD" w:rsidRDefault="006A23FD" w:rsidP="006A23FD">
      <w:r>
        <w:t xml:space="preserve">THIS IS A TEST FILE </w:t>
      </w:r>
    </w:p>
    <w:p w14:paraId="39BB58AA" w14:textId="77777777" w:rsidR="006A23FD" w:rsidRDefault="006A23FD" w:rsidP="006A23FD">
      <w:r>
        <w:t xml:space="preserve">THIS IS A TEST FILE </w:t>
      </w:r>
    </w:p>
    <w:p w14:paraId="6345369D" w14:textId="77777777" w:rsidR="006A23FD" w:rsidRDefault="006A23FD" w:rsidP="006A23FD">
      <w:r>
        <w:t xml:space="preserve">THIS IS A TEST FILE </w:t>
      </w:r>
    </w:p>
    <w:p w14:paraId="714D2276" w14:textId="77777777" w:rsidR="006A23FD" w:rsidRPr="006A23FD" w:rsidRDefault="006A23FD" w:rsidP="006A23FD"/>
    <w:p w14:paraId="37300B9E" w14:textId="77777777" w:rsidR="006A23FD" w:rsidRDefault="006A23FD" w:rsidP="006A23FD">
      <w:r>
        <w:t xml:space="preserve">THIS IS A TEST FILE </w:t>
      </w:r>
    </w:p>
    <w:p w14:paraId="493A84E3" w14:textId="77777777" w:rsidR="006A23FD" w:rsidRDefault="006A23FD" w:rsidP="006A23FD">
      <w:r>
        <w:t xml:space="preserve">THIS IS A TEST FILE </w:t>
      </w:r>
    </w:p>
    <w:p w14:paraId="6508E628" w14:textId="77777777" w:rsidR="006A23FD" w:rsidRDefault="006A23FD" w:rsidP="006A23FD">
      <w:r>
        <w:t xml:space="preserve">THIS IS A TEST FILE </w:t>
      </w:r>
    </w:p>
    <w:p w14:paraId="217289BD" w14:textId="77777777" w:rsidR="006A23FD" w:rsidRDefault="006A23FD" w:rsidP="006A23FD">
      <w:r>
        <w:t xml:space="preserve">THIS IS A TEST FILE </w:t>
      </w:r>
    </w:p>
    <w:p w14:paraId="421ADF24" w14:textId="77777777" w:rsidR="006A23FD" w:rsidRDefault="006A23FD" w:rsidP="006A23FD">
      <w:r>
        <w:t xml:space="preserve">THIS IS A TEST FILE </w:t>
      </w:r>
    </w:p>
    <w:p w14:paraId="1BEF4CDC" w14:textId="77777777" w:rsidR="006A23FD" w:rsidRDefault="006A23FD" w:rsidP="006A23FD">
      <w:r>
        <w:t xml:space="preserve">THIS IS A TEST FILE </w:t>
      </w:r>
    </w:p>
    <w:p w14:paraId="46645329" w14:textId="77777777" w:rsidR="006A23FD" w:rsidRDefault="006A23FD" w:rsidP="006A23FD">
      <w:r>
        <w:t xml:space="preserve">THIS IS A TEST FILE </w:t>
      </w:r>
    </w:p>
    <w:p w14:paraId="11D7316D" w14:textId="77777777" w:rsidR="006A23FD" w:rsidRDefault="006A23FD" w:rsidP="006A23FD">
      <w:r>
        <w:t xml:space="preserve">THIS IS A TEST FILE </w:t>
      </w:r>
    </w:p>
    <w:p w14:paraId="078FDACC" w14:textId="77777777" w:rsidR="006A23FD" w:rsidRDefault="006A23FD" w:rsidP="006A23FD">
      <w:r>
        <w:t xml:space="preserve">THIS IS A TEST FILE </w:t>
      </w:r>
    </w:p>
    <w:p w14:paraId="34C9806D" w14:textId="77777777" w:rsidR="006A23FD" w:rsidRDefault="006A23FD" w:rsidP="006A23FD">
      <w:r>
        <w:t xml:space="preserve">THIS IS A TEST FILE </w:t>
      </w:r>
    </w:p>
    <w:p w14:paraId="3150B7E8" w14:textId="77777777" w:rsidR="006A23FD" w:rsidRDefault="006A23FD" w:rsidP="006A23FD">
      <w:r>
        <w:t xml:space="preserve">THIS IS A TEST FILE </w:t>
      </w:r>
    </w:p>
    <w:p w14:paraId="00ABFEC0" w14:textId="77777777" w:rsidR="006A23FD" w:rsidRDefault="006A23FD" w:rsidP="006A23FD">
      <w:r>
        <w:lastRenderedPageBreak/>
        <w:t xml:space="preserve">THIS IS A TEST FILE </w:t>
      </w:r>
    </w:p>
    <w:p w14:paraId="6158B974" w14:textId="77777777" w:rsidR="006A23FD" w:rsidRDefault="006A23FD" w:rsidP="006A23FD">
      <w:r>
        <w:t xml:space="preserve">THIS IS A TEST FILE </w:t>
      </w:r>
    </w:p>
    <w:p w14:paraId="23CF8FB4" w14:textId="77777777" w:rsidR="006A23FD" w:rsidRDefault="006A23FD" w:rsidP="006A23FD">
      <w:r>
        <w:t xml:space="preserve">THIS IS A TEST FILE </w:t>
      </w:r>
    </w:p>
    <w:p w14:paraId="6CC8B54B" w14:textId="77777777" w:rsidR="006A23FD" w:rsidRDefault="006A23FD" w:rsidP="006A23FD">
      <w:r>
        <w:t xml:space="preserve">THIS IS A TEST FILE </w:t>
      </w:r>
    </w:p>
    <w:p w14:paraId="6ADFF455" w14:textId="77777777" w:rsidR="006A23FD" w:rsidRDefault="006A23FD" w:rsidP="006A23FD">
      <w:r>
        <w:t xml:space="preserve">THIS IS A TEST FILE </w:t>
      </w:r>
    </w:p>
    <w:p w14:paraId="2CAD44E9" w14:textId="77777777" w:rsidR="006A23FD" w:rsidRDefault="006A23FD" w:rsidP="006A23FD">
      <w:r>
        <w:t xml:space="preserve">THIS IS A TEST FILE </w:t>
      </w:r>
    </w:p>
    <w:p w14:paraId="0E396501" w14:textId="77777777" w:rsidR="006A23FD" w:rsidRDefault="006A23FD" w:rsidP="006A23FD">
      <w:r>
        <w:t xml:space="preserve">THIS IS A TEST FILE </w:t>
      </w:r>
    </w:p>
    <w:p w14:paraId="4AE4A058" w14:textId="77777777" w:rsidR="006A23FD" w:rsidRDefault="006A23FD" w:rsidP="006A23FD">
      <w:r>
        <w:t xml:space="preserve">THIS IS A TEST FILE </w:t>
      </w:r>
    </w:p>
    <w:p w14:paraId="3FE826A9" w14:textId="77777777" w:rsidR="006A23FD" w:rsidRDefault="006A23FD" w:rsidP="006A23FD">
      <w:r>
        <w:t xml:space="preserve">THIS IS A TEST FILE </w:t>
      </w:r>
    </w:p>
    <w:p w14:paraId="4820014D" w14:textId="77777777" w:rsidR="006A23FD" w:rsidRDefault="006A23FD" w:rsidP="006A23FD">
      <w:r>
        <w:t xml:space="preserve">THIS IS A TEST FILE </w:t>
      </w:r>
    </w:p>
    <w:p w14:paraId="0EDED3FF" w14:textId="77777777" w:rsidR="006A23FD" w:rsidRDefault="006A23FD" w:rsidP="006A23FD">
      <w:r>
        <w:t xml:space="preserve">THIS IS A TEST FILE </w:t>
      </w:r>
    </w:p>
    <w:p w14:paraId="15779C21" w14:textId="77777777" w:rsidR="006A23FD" w:rsidRDefault="006A23FD" w:rsidP="006A23FD">
      <w:r>
        <w:t xml:space="preserve">THIS IS A TEST FILE </w:t>
      </w:r>
    </w:p>
    <w:p w14:paraId="28AD6433" w14:textId="77777777" w:rsidR="006A23FD" w:rsidRDefault="006A23FD" w:rsidP="006A23FD">
      <w:r>
        <w:t xml:space="preserve">THIS IS A TEST FILE </w:t>
      </w:r>
    </w:p>
    <w:p w14:paraId="1EE9B393" w14:textId="77777777" w:rsidR="006A23FD" w:rsidRDefault="006A23FD" w:rsidP="006A23FD">
      <w:r>
        <w:t xml:space="preserve">THIS IS A TEST FILE </w:t>
      </w:r>
    </w:p>
    <w:p w14:paraId="069AC6FA" w14:textId="77777777" w:rsidR="006A23FD" w:rsidRDefault="006A23FD" w:rsidP="006A23FD">
      <w:r>
        <w:t xml:space="preserve">THIS IS A TEST FILE </w:t>
      </w:r>
    </w:p>
    <w:p w14:paraId="7AD01D9D" w14:textId="77777777" w:rsidR="006A23FD" w:rsidRDefault="006A23FD" w:rsidP="006A23FD">
      <w:r>
        <w:t xml:space="preserve">THIS IS A TEST FILE </w:t>
      </w:r>
    </w:p>
    <w:p w14:paraId="1D0D041A" w14:textId="77777777" w:rsidR="006A23FD" w:rsidRDefault="006A23FD" w:rsidP="006A23FD">
      <w:r>
        <w:t xml:space="preserve">THIS IS A TEST FILE </w:t>
      </w:r>
    </w:p>
    <w:p w14:paraId="17631ADC" w14:textId="77777777" w:rsidR="006A23FD" w:rsidRDefault="006A23FD" w:rsidP="006A23FD">
      <w:r>
        <w:t xml:space="preserve">THIS IS A TEST FILE </w:t>
      </w:r>
    </w:p>
    <w:p w14:paraId="500A335A" w14:textId="77777777" w:rsidR="006A23FD" w:rsidRDefault="006A23FD" w:rsidP="006A23FD">
      <w:r>
        <w:t xml:space="preserve">THIS IS A TEST FILE </w:t>
      </w:r>
    </w:p>
    <w:p w14:paraId="3260DDD6" w14:textId="77777777" w:rsidR="006A23FD" w:rsidRDefault="006A23FD" w:rsidP="006A23FD">
      <w:r>
        <w:t xml:space="preserve">THIS IS A TEST FILE </w:t>
      </w:r>
    </w:p>
    <w:p w14:paraId="492B21ED" w14:textId="77777777" w:rsidR="006A23FD" w:rsidRDefault="006A23FD" w:rsidP="006A23FD">
      <w:r>
        <w:t xml:space="preserve">THIS IS A TEST FILE </w:t>
      </w:r>
    </w:p>
    <w:p w14:paraId="16C14A01" w14:textId="77777777" w:rsidR="006A23FD" w:rsidRDefault="006A23FD" w:rsidP="006A23FD">
      <w:r>
        <w:t xml:space="preserve">THIS IS A TEST FILE </w:t>
      </w:r>
    </w:p>
    <w:p w14:paraId="1040D817" w14:textId="77777777" w:rsidR="006A23FD" w:rsidRDefault="006A23FD" w:rsidP="006A23FD">
      <w:r>
        <w:t xml:space="preserve">THIS IS A TEST FILE </w:t>
      </w:r>
    </w:p>
    <w:p w14:paraId="22AEA806" w14:textId="77777777" w:rsidR="006A23FD" w:rsidRDefault="006A23FD" w:rsidP="006A23FD">
      <w:r>
        <w:t xml:space="preserve">THIS IS A TEST FILE </w:t>
      </w:r>
    </w:p>
    <w:p w14:paraId="2170B477" w14:textId="77777777" w:rsidR="006A23FD" w:rsidRDefault="006A23FD" w:rsidP="006A23FD">
      <w:r>
        <w:t xml:space="preserve">THIS IS A TEST FILE </w:t>
      </w:r>
    </w:p>
    <w:p w14:paraId="7BC7FB3D" w14:textId="77777777" w:rsidR="006A23FD" w:rsidRDefault="006A23FD" w:rsidP="006A23FD">
      <w:r>
        <w:lastRenderedPageBreak/>
        <w:t xml:space="preserve">THIS IS A TEST FILE </w:t>
      </w:r>
    </w:p>
    <w:p w14:paraId="41FE5456" w14:textId="77777777" w:rsidR="006A23FD" w:rsidRDefault="006A23FD" w:rsidP="006A23FD">
      <w:r>
        <w:t xml:space="preserve">THIS IS A TEST FILE </w:t>
      </w:r>
    </w:p>
    <w:p w14:paraId="54F646C6" w14:textId="77777777" w:rsidR="006A23FD" w:rsidRDefault="006A23FD" w:rsidP="006A23FD">
      <w:r>
        <w:t xml:space="preserve">THIS IS A TEST FILE </w:t>
      </w:r>
    </w:p>
    <w:p w14:paraId="07060A7A" w14:textId="77777777" w:rsidR="006A23FD" w:rsidRDefault="006A23FD" w:rsidP="006A23FD">
      <w:r>
        <w:t xml:space="preserve">THIS IS A TEST FILE </w:t>
      </w:r>
    </w:p>
    <w:p w14:paraId="0DCC970E" w14:textId="77777777" w:rsidR="006A23FD" w:rsidRDefault="006A23FD" w:rsidP="006A23FD">
      <w:r>
        <w:t xml:space="preserve">THIS IS A TEST FILE </w:t>
      </w:r>
    </w:p>
    <w:p w14:paraId="7CCBB86B" w14:textId="77777777" w:rsidR="006A23FD" w:rsidRDefault="006A23FD" w:rsidP="006A23FD">
      <w:r>
        <w:t xml:space="preserve">THIS IS A TEST FILE </w:t>
      </w:r>
    </w:p>
    <w:p w14:paraId="2E6ED3E3" w14:textId="77777777" w:rsidR="006A23FD" w:rsidRDefault="006A23FD" w:rsidP="006A23FD">
      <w:r>
        <w:t xml:space="preserve">THIS IS A TEST FILE </w:t>
      </w:r>
    </w:p>
    <w:p w14:paraId="6CC37E68" w14:textId="77777777" w:rsidR="006A23FD" w:rsidRPr="006A23FD" w:rsidRDefault="006A23FD" w:rsidP="006A23FD"/>
    <w:p w14:paraId="22D55EE8" w14:textId="77777777" w:rsidR="006A23FD" w:rsidRDefault="006A23FD" w:rsidP="006A23FD">
      <w:r>
        <w:t xml:space="preserve">THIS IS A TEST FILE </w:t>
      </w:r>
    </w:p>
    <w:p w14:paraId="6EA6BF53" w14:textId="77777777" w:rsidR="006A23FD" w:rsidRDefault="006A23FD" w:rsidP="006A23FD">
      <w:r>
        <w:t xml:space="preserve">THIS IS A TEST FILE </w:t>
      </w:r>
    </w:p>
    <w:p w14:paraId="0E06B337" w14:textId="77777777" w:rsidR="006A23FD" w:rsidRDefault="006A23FD" w:rsidP="006A23FD">
      <w:r>
        <w:t xml:space="preserve">THIS IS A TEST FILE </w:t>
      </w:r>
    </w:p>
    <w:p w14:paraId="3215F35D" w14:textId="77777777" w:rsidR="006A23FD" w:rsidRDefault="006A23FD" w:rsidP="006A23FD">
      <w:r>
        <w:t xml:space="preserve">THIS IS A TEST FILE </w:t>
      </w:r>
    </w:p>
    <w:p w14:paraId="0F25FAF9" w14:textId="77777777" w:rsidR="006A23FD" w:rsidRDefault="006A23FD" w:rsidP="006A23FD">
      <w:r>
        <w:t xml:space="preserve">THIS IS A TEST FILE </w:t>
      </w:r>
    </w:p>
    <w:p w14:paraId="3F19E12C" w14:textId="77777777" w:rsidR="006A23FD" w:rsidRDefault="006A23FD" w:rsidP="006A23FD">
      <w:r>
        <w:t xml:space="preserve">THIS IS A TEST FILE </w:t>
      </w:r>
    </w:p>
    <w:p w14:paraId="5EE03018" w14:textId="77777777" w:rsidR="006A23FD" w:rsidRDefault="006A23FD" w:rsidP="006A23FD">
      <w:r>
        <w:t xml:space="preserve">THIS IS A TEST FILE </w:t>
      </w:r>
    </w:p>
    <w:p w14:paraId="59A20420" w14:textId="77777777" w:rsidR="006A23FD" w:rsidRDefault="006A23FD" w:rsidP="006A23FD">
      <w:r>
        <w:t xml:space="preserve">THIS IS A TEST FILE </w:t>
      </w:r>
    </w:p>
    <w:p w14:paraId="37851FAF" w14:textId="77777777" w:rsidR="006A23FD" w:rsidRDefault="006A23FD" w:rsidP="006A23FD">
      <w:r>
        <w:t xml:space="preserve">THIS IS A TEST FILE </w:t>
      </w:r>
    </w:p>
    <w:p w14:paraId="091D512C" w14:textId="77777777" w:rsidR="006A23FD" w:rsidRDefault="006A23FD" w:rsidP="006A23FD">
      <w:r>
        <w:t xml:space="preserve">THIS IS A TEST FILE </w:t>
      </w:r>
    </w:p>
    <w:p w14:paraId="44BFBB3C" w14:textId="77777777" w:rsidR="006A23FD" w:rsidRDefault="006A23FD" w:rsidP="006A23FD">
      <w:r>
        <w:t xml:space="preserve">THIS IS A TEST FILE </w:t>
      </w:r>
    </w:p>
    <w:p w14:paraId="0A7EB3C2" w14:textId="77777777" w:rsidR="006A23FD" w:rsidRDefault="006A23FD" w:rsidP="006A23FD">
      <w:r>
        <w:t xml:space="preserve">THIS IS A TEST FILE </w:t>
      </w:r>
    </w:p>
    <w:p w14:paraId="39C2CD7A" w14:textId="77777777" w:rsidR="006A23FD" w:rsidRDefault="006A23FD" w:rsidP="006A23FD">
      <w:r>
        <w:t xml:space="preserve">THIS IS A TEST FILE </w:t>
      </w:r>
    </w:p>
    <w:p w14:paraId="01519D69" w14:textId="77777777" w:rsidR="006A23FD" w:rsidRDefault="006A23FD" w:rsidP="006A23FD">
      <w:r>
        <w:t xml:space="preserve">THIS IS A TEST FILE </w:t>
      </w:r>
    </w:p>
    <w:p w14:paraId="331081B0" w14:textId="77777777" w:rsidR="006A23FD" w:rsidRDefault="006A23FD" w:rsidP="006A23FD">
      <w:r>
        <w:t xml:space="preserve">THIS IS A TEST FILE </w:t>
      </w:r>
    </w:p>
    <w:p w14:paraId="1B4C0DCA" w14:textId="77777777" w:rsidR="006A23FD" w:rsidRDefault="006A23FD" w:rsidP="006A23FD">
      <w:r>
        <w:t xml:space="preserve">THIS IS A TEST FILE </w:t>
      </w:r>
    </w:p>
    <w:p w14:paraId="4FB9BCFC" w14:textId="77777777" w:rsidR="006A23FD" w:rsidRDefault="006A23FD" w:rsidP="006A23FD">
      <w:r>
        <w:t xml:space="preserve">THIS IS A TEST FILE </w:t>
      </w:r>
    </w:p>
    <w:p w14:paraId="2393F364" w14:textId="77777777" w:rsidR="006A23FD" w:rsidRDefault="006A23FD" w:rsidP="006A23FD">
      <w:r>
        <w:lastRenderedPageBreak/>
        <w:t xml:space="preserve">THIS IS A TEST FILE </w:t>
      </w:r>
    </w:p>
    <w:p w14:paraId="7DED0B68" w14:textId="77777777" w:rsidR="006A23FD" w:rsidRDefault="006A23FD" w:rsidP="006A23FD">
      <w:r>
        <w:t xml:space="preserve">THIS IS A TEST FILE </w:t>
      </w:r>
    </w:p>
    <w:p w14:paraId="09DB8AF2" w14:textId="77777777" w:rsidR="006A23FD" w:rsidRDefault="006A23FD" w:rsidP="006A23FD">
      <w:r>
        <w:t xml:space="preserve">THIS IS A TEST FILE </w:t>
      </w:r>
    </w:p>
    <w:p w14:paraId="466E2AA0" w14:textId="77777777" w:rsidR="006A23FD" w:rsidRDefault="006A23FD" w:rsidP="006A23FD">
      <w:r>
        <w:t xml:space="preserve">THIS IS A TEST FILE </w:t>
      </w:r>
    </w:p>
    <w:p w14:paraId="0B660542" w14:textId="77777777" w:rsidR="006A23FD" w:rsidRDefault="006A23FD" w:rsidP="006A23FD">
      <w:r>
        <w:t xml:space="preserve">THIS IS A TEST FILE </w:t>
      </w:r>
    </w:p>
    <w:p w14:paraId="63E4733D" w14:textId="77777777" w:rsidR="006A23FD" w:rsidRDefault="006A23FD" w:rsidP="006A23FD">
      <w:r>
        <w:t xml:space="preserve">THIS IS A TEST FILE </w:t>
      </w:r>
    </w:p>
    <w:p w14:paraId="4E25E930" w14:textId="77777777" w:rsidR="006A23FD" w:rsidRDefault="006A23FD" w:rsidP="006A23FD">
      <w:r>
        <w:t xml:space="preserve">THIS IS A TEST FILE </w:t>
      </w:r>
    </w:p>
    <w:p w14:paraId="1F6FC436" w14:textId="77777777" w:rsidR="006A23FD" w:rsidRDefault="006A23FD" w:rsidP="006A23FD">
      <w:r>
        <w:t xml:space="preserve">THIS IS A TEST FILE </w:t>
      </w:r>
    </w:p>
    <w:p w14:paraId="1DC70311" w14:textId="77777777" w:rsidR="006A23FD" w:rsidRDefault="006A23FD" w:rsidP="006A23FD">
      <w:r>
        <w:t xml:space="preserve">THIS IS A TEST FILE </w:t>
      </w:r>
    </w:p>
    <w:p w14:paraId="76CD6689" w14:textId="77777777" w:rsidR="006A23FD" w:rsidRDefault="006A23FD" w:rsidP="006A23FD">
      <w:r>
        <w:t xml:space="preserve">THIS IS A TEST FILE </w:t>
      </w:r>
    </w:p>
    <w:p w14:paraId="40E37AEC" w14:textId="77777777" w:rsidR="006A23FD" w:rsidRDefault="006A23FD" w:rsidP="006A23FD">
      <w:r>
        <w:t xml:space="preserve">THIS IS A TEST FILE </w:t>
      </w:r>
    </w:p>
    <w:p w14:paraId="71EF91F6" w14:textId="77777777" w:rsidR="006A23FD" w:rsidRDefault="006A23FD" w:rsidP="006A23FD">
      <w:r>
        <w:t xml:space="preserve">THIS IS A TEST FILE </w:t>
      </w:r>
    </w:p>
    <w:p w14:paraId="0EBF8F98" w14:textId="77777777" w:rsidR="006A23FD" w:rsidRDefault="006A23FD" w:rsidP="006A23FD">
      <w:r>
        <w:t xml:space="preserve">THIS IS A TEST FILE </w:t>
      </w:r>
    </w:p>
    <w:p w14:paraId="65F46C32" w14:textId="77777777" w:rsidR="006A23FD" w:rsidRDefault="006A23FD" w:rsidP="006A23FD">
      <w:r>
        <w:t xml:space="preserve">THIS IS A TEST FILE </w:t>
      </w:r>
    </w:p>
    <w:p w14:paraId="6CE799EC" w14:textId="77777777" w:rsidR="006A23FD" w:rsidRDefault="006A23FD" w:rsidP="006A23FD">
      <w:r>
        <w:t xml:space="preserve">THIS IS A TEST FILE </w:t>
      </w:r>
    </w:p>
    <w:p w14:paraId="0C08D1D2" w14:textId="77777777" w:rsidR="006A23FD" w:rsidRDefault="006A23FD" w:rsidP="006A23FD">
      <w:r>
        <w:t xml:space="preserve">THIS IS A TEST FILE </w:t>
      </w:r>
    </w:p>
    <w:p w14:paraId="49662C19" w14:textId="77777777" w:rsidR="006A23FD" w:rsidRDefault="006A23FD" w:rsidP="006A23FD">
      <w:r>
        <w:t xml:space="preserve">THIS IS A TEST FILE </w:t>
      </w:r>
    </w:p>
    <w:p w14:paraId="6FB68782" w14:textId="77777777" w:rsidR="006A23FD" w:rsidRDefault="006A23FD" w:rsidP="006A23FD">
      <w:r>
        <w:t xml:space="preserve">THIS IS A TEST FILE </w:t>
      </w:r>
    </w:p>
    <w:p w14:paraId="48796A8E" w14:textId="77777777" w:rsidR="006A23FD" w:rsidRDefault="006A23FD" w:rsidP="006A23FD">
      <w:r>
        <w:t xml:space="preserve">THIS IS A TEST FILE </w:t>
      </w:r>
    </w:p>
    <w:p w14:paraId="74F9ABD0" w14:textId="77777777" w:rsidR="006A23FD" w:rsidRDefault="006A23FD" w:rsidP="006A23FD">
      <w:r>
        <w:t xml:space="preserve">THIS IS A TEST FILE </w:t>
      </w:r>
    </w:p>
    <w:p w14:paraId="29414FC9" w14:textId="77777777" w:rsidR="006A23FD" w:rsidRDefault="006A23FD" w:rsidP="006A23FD">
      <w:r>
        <w:t xml:space="preserve">THIS IS A TEST FILE </w:t>
      </w:r>
    </w:p>
    <w:p w14:paraId="499EAA5C" w14:textId="77777777" w:rsidR="006A23FD" w:rsidRDefault="006A23FD" w:rsidP="006A23FD">
      <w:r>
        <w:t xml:space="preserve">THIS IS A TEST FILE </w:t>
      </w:r>
    </w:p>
    <w:p w14:paraId="66FA6B2E" w14:textId="77777777" w:rsidR="006A23FD" w:rsidRDefault="006A23FD" w:rsidP="006A23FD">
      <w:r>
        <w:t xml:space="preserve">THIS IS A TEST FILE </w:t>
      </w:r>
    </w:p>
    <w:p w14:paraId="2FEEA2CC" w14:textId="77777777" w:rsidR="006A23FD" w:rsidRDefault="006A23FD" w:rsidP="006A23FD">
      <w:r>
        <w:t xml:space="preserve">THIS IS A TEST FILE </w:t>
      </w:r>
    </w:p>
    <w:p w14:paraId="70E832D7" w14:textId="77777777" w:rsidR="006A23FD" w:rsidRDefault="006A23FD" w:rsidP="006A23FD">
      <w:r>
        <w:t xml:space="preserve">THIS IS A TEST FILE </w:t>
      </w:r>
    </w:p>
    <w:p w14:paraId="16F34DEE" w14:textId="77777777" w:rsidR="006A23FD" w:rsidRDefault="006A23FD" w:rsidP="006A23FD">
      <w:r>
        <w:lastRenderedPageBreak/>
        <w:t xml:space="preserve">THIS IS A TEST FILE </w:t>
      </w:r>
    </w:p>
    <w:p w14:paraId="0F0165A0" w14:textId="77777777" w:rsidR="006A23FD" w:rsidRPr="006A23FD" w:rsidRDefault="006A23FD" w:rsidP="006A23FD"/>
    <w:p w14:paraId="43A46D83" w14:textId="77777777" w:rsidR="006A23FD" w:rsidRDefault="006A23FD" w:rsidP="006A23FD">
      <w:r>
        <w:t xml:space="preserve">THIS IS A TEST FILE </w:t>
      </w:r>
    </w:p>
    <w:p w14:paraId="160A11E2" w14:textId="77777777" w:rsidR="006A23FD" w:rsidRDefault="006A23FD" w:rsidP="006A23FD">
      <w:r>
        <w:t xml:space="preserve">THIS IS A TEST FILE </w:t>
      </w:r>
    </w:p>
    <w:p w14:paraId="1B5CD608" w14:textId="77777777" w:rsidR="006A23FD" w:rsidRDefault="006A23FD" w:rsidP="006A23FD">
      <w:r>
        <w:t xml:space="preserve">THIS IS A TEST FILE </w:t>
      </w:r>
    </w:p>
    <w:p w14:paraId="538BBCF5" w14:textId="77777777" w:rsidR="006A23FD" w:rsidRDefault="006A23FD" w:rsidP="006A23FD">
      <w:r>
        <w:t xml:space="preserve">THIS IS A TEST FILE </w:t>
      </w:r>
    </w:p>
    <w:p w14:paraId="32DCEADB" w14:textId="77777777" w:rsidR="006A23FD" w:rsidRDefault="006A23FD" w:rsidP="006A23FD">
      <w:r>
        <w:t xml:space="preserve">THIS IS A TEST FILE </w:t>
      </w:r>
    </w:p>
    <w:p w14:paraId="602AA3F4" w14:textId="77777777" w:rsidR="006A23FD" w:rsidRDefault="006A23FD" w:rsidP="006A23FD">
      <w:r>
        <w:t xml:space="preserve">THIS IS A TEST FILE </w:t>
      </w:r>
    </w:p>
    <w:p w14:paraId="5EE0C405" w14:textId="77777777" w:rsidR="006A23FD" w:rsidRDefault="006A23FD" w:rsidP="006A23FD">
      <w:r>
        <w:t xml:space="preserve">THIS IS A TEST FILE </w:t>
      </w:r>
    </w:p>
    <w:p w14:paraId="6FCCE1BC" w14:textId="77777777" w:rsidR="006A23FD" w:rsidRDefault="006A23FD" w:rsidP="006A23FD">
      <w:r>
        <w:t xml:space="preserve">THIS IS A TEST FILE </w:t>
      </w:r>
    </w:p>
    <w:p w14:paraId="21FCD50C" w14:textId="77777777" w:rsidR="006A23FD" w:rsidRDefault="006A23FD" w:rsidP="006A23FD">
      <w:r>
        <w:t xml:space="preserve">THIS IS A TEST FILE </w:t>
      </w:r>
    </w:p>
    <w:p w14:paraId="7B85E8A0" w14:textId="77777777" w:rsidR="006A23FD" w:rsidRDefault="006A23FD" w:rsidP="006A23FD">
      <w:r>
        <w:t xml:space="preserve">THIS IS A TEST FILE </w:t>
      </w:r>
    </w:p>
    <w:p w14:paraId="5B3A35F6" w14:textId="77777777" w:rsidR="006A23FD" w:rsidRDefault="006A23FD" w:rsidP="006A23FD">
      <w:r>
        <w:t xml:space="preserve">THIS IS A TEST FILE </w:t>
      </w:r>
    </w:p>
    <w:p w14:paraId="633517AD" w14:textId="77777777" w:rsidR="006A23FD" w:rsidRDefault="006A23FD" w:rsidP="006A23FD">
      <w:r>
        <w:t xml:space="preserve">THIS IS A TEST FILE </w:t>
      </w:r>
    </w:p>
    <w:p w14:paraId="06DA249D" w14:textId="77777777" w:rsidR="006A23FD" w:rsidRDefault="006A23FD" w:rsidP="006A23FD">
      <w:r>
        <w:t xml:space="preserve">THIS IS A TEST FILE </w:t>
      </w:r>
    </w:p>
    <w:p w14:paraId="79BB4990" w14:textId="77777777" w:rsidR="006A23FD" w:rsidRDefault="006A23FD" w:rsidP="006A23FD">
      <w:r>
        <w:t xml:space="preserve">THIS IS A TEST FILE </w:t>
      </w:r>
    </w:p>
    <w:p w14:paraId="210211CD" w14:textId="77777777" w:rsidR="006A23FD" w:rsidRDefault="006A23FD" w:rsidP="006A23FD">
      <w:r>
        <w:t xml:space="preserve">THIS IS A TEST FILE </w:t>
      </w:r>
    </w:p>
    <w:p w14:paraId="67719BF2" w14:textId="77777777" w:rsidR="006A23FD" w:rsidRDefault="006A23FD" w:rsidP="006A23FD">
      <w:r>
        <w:t xml:space="preserve">THIS IS A TEST FILE </w:t>
      </w:r>
    </w:p>
    <w:p w14:paraId="0C786EC8" w14:textId="77777777" w:rsidR="006A23FD" w:rsidRDefault="006A23FD" w:rsidP="006A23FD">
      <w:r>
        <w:t xml:space="preserve">THIS IS A TEST FILE </w:t>
      </w:r>
    </w:p>
    <w:p w14:paraId="033E964C" w14:textId="77777777" w:rsidR="006A23FD" w:rsidRDefault="006A23FD" w:rsidP="006A23FD">
      <w:r>
        <w:t xml:space="preserve">THIS IS A TEST FILE </w:t>
      </w:r>
    </w:p>
    <w:p w14:paraId="13189876" w14:textId="77777777" w:rsidR="006A23FD" w:rsidRDefault="006A23FD" w:rsidP="006A23FD">
      <w:r>
        <w:t xml:space="preserve">THIS IS A TEST FILE </w:t>
      </w:r>
    </w:p>
    <w:p w14:paraId="319D98D9" w14:textId="77777777" w:rsidR="006A23FD" w:rsidRDefault="006A23FD" w:rsidP="006A23FD">
      <w:r>
        <w:t xml:space="preserve">THIS IS A TEST FILE </w:t>
      </w:r>
    </w:p>
    <w:p w14:paraId="05FD8D3C" w14:textId="77777777" w:rsidR="006A23FD" w:rsidRDefault="006A23FD" w:rsidP="006A23FD">
      <w:r>
        <w:t xml:space="preserve">THIS IS A TEST FILE </w:t>
      </w:r>
    </w:p>
    <w:p w14:paraId="6B1FE673" w14:textId="77777777" w:rsidR="006A23FD" w:rsidRDefault="006A23FD" w:rsidP="006A23FD">
      <w:r>
        <w:t xml:space="preserve">THIS IS A TEST FILE </w:t>
      </w:r>
    </w:p>
    <w:p w14:paraId="41D8B7B3" w14:textId="77777777" w:rsidR="006A23FD" w:rsidRDefault="006A23FD" w:rsidP="006A23FD">
      <w:r>
        <w:t xml:space="preserve">THIS IS A TEST FILE </w:t>
      </w:r>
    </w:p>
    <w:p w14:paraId="320C137D" w14:textId="77777777" w:rsidR="006A23FD" w:rsidRDefault="006A23FD" w:rsidP="006A23FD">
      <w:r>
        <w:lastRenderedPageBreak/>
        <w:t xml:space="preserve">THIS IS A TEST FILE </w:t>
      </w:r>
    </w:p>
    <w:p w14:paraId="14546480" w14:textId="77777777" w:rsidR="006A23FD" w:rsidRDefault="006A23FD" w:rsidP="006A23FD">
      <w:r>
        <w:t xml:space="preserve">THIS IS A TEST FILE </w:t>
      </w:r>
    </w:p>
    <w:p w14:paraId="04A03DEC" w14:textId="77777777" w:rsidR="006A23FD" w:rsidRDefault="006A23FD" w:rsidP="006A23FD">
      <w:r>
        <w:t xml:space="preserve">THIS IS A TEST FILE </w:t>
      </w:r>
    </w:p>
    <w:p w14:paraId="12743BC9" w14:textId="77777777" w:rsidR="006A23FD" w:rsidRDefault="006A23FD" w:rsidP="006A23FD">
      <w:r>
        <w:t xml:space="preserve">THIS IS A TEST FILE </w:t>
      </w:r>
    </w:p>
    <w:p w14:paraId="10265894" w14:textId="77777777" w:rsidR="006A23FD" w:rsidRDefault="006A23FD" w:rsidP="006A23FD">
      <w:r>
        <w:t xml:space="preserve">THIS IS A TEST FILE </w:t>
      </w:r>
    </w:p>
    <w:p w14:paraId="2A20CEFA" w14:textId="77777777" w:rsidR="006A23FD" w:rsidRDefault="006A23FD" w:rsidP="006A23FD">
      <w:r>
        <w:t xml:space="preserve">THIS IS A TEST FILE </w:t>
      </w:r>
    </w:p>
    <w:p w14:paraId="47B122EA" w14:textId="77777777" w:rsidR="006A23FD" w:rsidRDefault="006A23FD" w:rsidP="006A23FD">
      <w:r>
        <w:t xml:space="preserve">THIS IS A TEST FILE </w:t>
      </w:r>
    </w:p>
    <w:p w14:paraId="71953988" w14:textId="77777777" w:rsidR="006A23FD" w:rsidRDefault="006A23FD" w:rsidP="006A23FD">
      <w:r>
        <w:t xml:space="preserve">THIS IS A TEST FILE </w:t>
      </w:r>
    </w:p>
    <w:p w14:paraId="04CCFE09" w14:textId="77777777" w:rsidR="006A23FD" w:rsidRDefault="006A23FD" w:rsidP="006A23FD">
      <w:r>
        <w:t xml:space="preserve">THIS IS A TEST FILE </w:t>
      </w:r>
    </w:p>
    <w:p w14:paraId="473A5AD6" w14:textId="77777777" w:rsidR="006A23FD" w:rsidRDefault="006A23FD" w:rsidP="006A23FD">
      <w:r>
        <w:t xml:space="preserve">THIS IS A TEST FILE </w:t>
      </w:r>
    </w:p>
    <w:p w14:paraId="24BBAD18" w14:textId="77777777" w:rsidR="006A23FD" w:rsidRDefault="006A23FD" w:rsidP="006A23FD">
      <w:r>
        <w:t xml:space="preserve">THIS IS A TEST FILE </w:t>
      </w:r>
    </w:p>
    <w:p w14:paraId="4EEC3408" w14:textId="77777777" w:rsidR="006A23FD" w:rsidRDefault="006A23FD" w:rsidP="006A23FD">
      <w:r>
        <w:t xml:space="preserve">THIS IS A TEST FILE </w:t>
      </w:r>
    </w:p>
    <w:p w14:paraId="5694E73A" w14:textId="77777777" w:rsidR="006A23FD" w:rsidRDefault="006A23FD" w:rsidP="006A23FD">
      <w:r>
        <w:t xml:space="preserve">THIS IS A TEST FILE </w:t>
      </w:r>
    </w:p>
    <w:p w14:paraId="2977917C" w14:textId="77777777" w:rsidR="006A23FD" w:rsidRDefault="006A23FD" w:rsidP="006A23FD">
      <w:r>
        <w:t xml:space="preserve">THIS IS A TEST FILE </w:t>
      </w:r>
    </w:p>
    <w:p w14:paraId="6B150DB9" w14:textId="77777777" w:rsidR="006A23FD" w:rsidRDefault="006A23FD" w:rsidP="006A23FD">
      <w:r>
        <w:t xml:space="preserve">THIS IS A TEST FILE </w:t>
      </w:r>
    </w:p>
    <w:p w14:paraId="21BC5D95" w14:textId="77777777" w:rsidR="006A23FD" w:rsidRDefault="006A23FD" w:rsidP="006A23FD">
      <w:r>
        <w:t xml:space="preserve">THIS IS A TEST FILE </w:t>
      </w:r>
    </w:p>
    <w:p w14:paraId="525EDBD8" w14:textId="77777777" w:rsidR="006A23FD" w:rsidRDefault="006A23FD" w:rsidP="006A23FD">
      <w:r>
        <w:t xml:space="preserve">THIS IS A TEST FILE </w:t>
      </w:r>
    </w:p>
    <w:p w14:paraId="1C24C896" w14:textId="77777777" w:rsidR="006A23FD" w:rsidRDefault="006A23FD" w:rsidP="006A23FD">
      <w:r>
        <w:t xml:space="preserve">THIS IS A TEST FILE </w:t>
      </w:r>
    </w:p>
    <w:p w14:paraId="4A2FD12C" w14:textId="77777777" w:rsidR="006A23FD" w:rsidRDefault="006A23FD" w:rsidP="006A23FD">
      <w:r>
        <w:t xml:space="preserve">THIS IS A TEST FILE </w:t>
      </w:r>
    </w:p>
    <w:p w14:paraId="2778650B" w14:textId="77777777" w:rsidR="006A23FD" w:rsidRDefault="006A23FD" w:rsidP="006A23FD">
      <w:r>
        <w:t xml:space="preserve">THIS IS A TEST FILE </w:t>
      </w:r>
    </w:p>
    <w:p w14:paraId="50C92B97" w14:textId="77777777" w:rsidR="006A23FD" w:rsidRPr="006A23FD" w:rsidRDefault="006A23FD" w:rsidP="006A23FD"/>
    <w:p w14:paraId="509A1C77" w14:textId="77777777" w:rsidR="006A23FD" w:rsidRDefault="006A23FD" w:rsidP="006A23FD">
      <w:r>
        <w:t xml:space="preserve">THIS IS A TEST FILE </w:t>
      </w:r>
    </w:p>
    <w:p w14:paraId="4342EE8D" w14:textId="77777777" w:rsidR="006A23FD" w:rsidRDefault="006A23FD" w:rsidP="006A23FD">
      <w:r>
        <w:t xml:space="preserve">THIS IS A TEST FILE </w:t>
      </w:r>
    </w:p>
    <w:p w14:paraId="79C67195" w14:textId="77777777" w:rsidR="006A23FD" w:rsidRDefault="006A23FD" w:rsidP="006A23FD">
      <w:r>
        <w:t xml:space="preserve">THIS IS A TEST FILE </w:t>
      </w:r>
    </w:p>
    <w:p w14:paraId="4D006394" w14:textId="77777777" w:rsidR="006A23FD" w:rsidRDefault="006A23FD" w:rsidP="006A23FD">
      <w:r>
        <w:t xml:space="preserve">THIS IS A TEST FILE </w:t>
      </w:r>
    </w:p>
    <w:p w14:paraId="22F907BF" w14:textId="77777777" w:rsidR="006A23FD" w:rsidRDefault="006A23FD" w:rsidP="006A23FD">
      <w:r>
        <w:lastRenderedPageBreak/>
        <w:t xml:space="preserve">THIS IS A TEST FILE </w:t>
      </w:r>
    </w:p>
    <w:p w14:paraId="46AB0234" w14:textId="77777777" w:rsidR="006A23FD" w:rsidRDefault="006A23FD" w:rsidP="006A23FD">
      <w:r>
        <w:t xml:space="preserve">THIS IS A TEST FILE </w:t>
      </w:r>
    </w:p>
    <w:p w14:paraId="29805A3C" w14:textId="77777777" w:rsidR="006A23FD" w:rsidRDefault="006A23FD" w:rsidP="006A23FD">
      <w:r>
        <w:t xml:space="preserve">THIS IS A TEST FILE </w:t>
      </w:r>
    </w:p>
    <w:p w14:paraId="3C12855E" w14:textId="77777777" w:rsidR="006A23FD" w:rsidRDefault="006A23FD" w:rsidP="006A23FD">
      <w:r>
        <w:t xml:space="preserve">THIS IS A TEST FILE </w:t>
      </w:r>
    </w:p>
    <w:p w14:paraId="2D932B42" w14:textId="77777777" w:rsidR="006A23FD" w:rsidRDefault="006A23FD" w:rsidP="006A23FD">
      <w:r>
        <w:t xml:space="preserve">THIS IS A TEST FILE </w:t>
      </w:r>
    </w:p>
    <w:p w14:paraId="01EF6117" w14:textId="77777777" w:rsidR="006A23FD" w:rsidRDefault="006A23FD" w:rsidP="006A23FD">
      <w:r>
        <w:t xml:space="preserve">THIS IS A TEST FILE </w:t>
      </w:r>
    </w:p>
    <w:p w14:paraId="576C683A" w14:textId="77777777" w:rsidR="006A23FD" w:rsidRDefault="006A23FD" w:rsidP="006A23FD">
      <w:r>
        <w:t xml:space="preserve">THIS IS A TEST FILE </w:t>
      </w:r>
    </w:p>
    <w:p w14:paraId="74E74DBD" w14:textId="77777777" w:rsidR="006A23FD" w:rsidRDefault="006A23FD" w:rsidP="006A23FD">
      <w:r>
        <w:t xml:space="preserve">THIS IS A TEST FILE </w:t>
      </w:r>
    </w:p>
    <w:p w14:paraId="689E463E" w14:textId="77777777" w:rsidR="006A23FD" w:rsidRDefault="006A23FD" w:rsidP="006A23FD">
      <w:r>
        <w:t xml:space="preserve">THIS IS A TEST FILE </w:t>
      </w:r>
    </w:p>
    <w:p w14:paraId="1AF998A9" w14:textId="77777777" w:rsidR="006A23FD" w:rsidRDefault="006A23FD" w:rsidP="006A23FD">
      <w:r>
        <w:t xml:space="preserve">THIS IS A TEST FILE </w:t>
      </w:r>
    </w:p>
    <w:p w14:paraId="74624097" w14:textId="77777777" w:rsidR="006A23FD" w:rsidRDefault="006A23FD" w:rsidP="006A23FD">
      <w:r>
        <w:t xml:space="preserve">THIS IS A TEST FILE </w:t>
      </w:r>
    </w:p>
    <w:p w14:paraId="7854DFB5" w14:textId="77777777" w:rsidR="006A23FD" w:rsidRDefault="006A23FD" w:rsidP="006A23FD">
      <w:r>
        <w:t xml:space="preserve">THIS IS A TEST FILE </w:t>
      </w:r>
    </w:p>
    <w:p w14:paraId="6B171086" w14:textId="77777777" w:rsidR="006A23FD" w:rsidRDefault="006A23FD" w:rsidP="006A23FD">
      <w:r>
        <w:t xml:space="preserve">THIS IS A TEST FILE </w:t>
      </w:r>
    </w:p>
    <w:p w14:paraId="6EE1C290" w14:textId="77777777" w:rsidR="006A23FD" w:rsidRDefault="006A23FD" w:rsidP="006A23FD">
      <w:r>
        <w:t xml:space="preserve">THIS IS A TEST FILE </w:t>
      </w:r>
    </w:p>
    <w:p w14:paraId="65F1FF14" w14:textId="77777777" w:rsidR="006A23FD" w:rsidRDefault="006A23FD" w:rsidP="006A23FD">
      <w:r>
        <w:t xml:space="preserve">THIS IS A TEST FILE </w:t>
      </w:r>
    </w:p>
    <w:p w14:paraId="0FD38A58" w14:textId="77777777" w:rsidR="006A23FD" w:rsidRDefault="006A23FD" w:rsidP="006A23FD">
      <w:r>
        <w:t xml:space="preserve">THIS IS A TEST FILE </w:t>
      </w:r>
    </w:p>
    <w:p w14:paraId="416F10E9" w14:textId="77777777" w:rsidR="006A23FD" w:rsidRDefault="006A23FD" w:rsidP="006A23FD">
      <w:r>
        <w:t xml:space="preserve">THIS IS A TEST FILE </w:t>
      </w:r>
    </w:p>
    <w:p w14:paraId="5CE8844C" w14:textId="77777777" w:rsidR="006A23FD" w:rsidRDefault="006A23FD" w:rsidP="006A23FD">
      <w:r>
        <w:t xml:space="preserve">THIS IS A TEST FILE </w:t>
      </w:r>
    </w:p>
    <w:p w14:paraId="5F2846A7" w14:textId="77777777" w:rsidR="006A23FD" w:rsidRDefault="006A23FD" w:rsidP="006A23FD">
      <w:r>
        <w:t xml:space="preserve">THIS IS A TEST FILE </w:t>
      </w:r>
    </w:p>
    <w:p w14:paraId="272B55DA" w14:textId="77777777" w:rsidR="006A23FD" w:rsidRDefault="006A23FD" w:rsidP="006A23FD">
      <w:r>
        <w:t xml:space="preserve">THIS IS A TEST FILE </w:t>
      </w:r>
    </w:p>
    <w:p w14:paraId="44895639" w14:textId="77777777" w:rsidR="006A23FD" w:rsidRDefault="006A23FD" w:rsidP="006A23FD">
      <w:r>
        <w:t xml:space="preserve">THIS IS A TEST FILE </w:t>
      </w:r>
    </w:p>
    <w:p w14:paraId="63BDB43A" w14:textId="77777777" w:rsidR="006A23FD" w:rsidRDefault="006A23FD" w:rsidP="006A23FD">
      <w:r>
        <w:t xml:space="preserve">THIS IS A TEST FILE </w:t>
      </w:r>
    </w:p>
    <w:p w14:paraId="7FB80802" w14:textId="77777777" w:rsidR="006A23FD" w:rsidRDefault="006A23FD" w:rsidP="006A23FD">
      <w:r>
        <w:t xml:space="preserve">THIS IS A TEST FILE </w:t>
      </w:r>
    </w:p>
    <w:p w14:paraId="521826FE" w14:textId="77777777" w:rsidR="006A23FD" w:rsidRDefault="006A23FD" w:rsidP="006A23FD">
      <w:r>
        <w:t xml:space="preserve">THIS IS A TEST FILE </w:t>
      </w:r>
    </w:p>
    <w:p w14:paraId="039CB844" w14:textId="77777777" w:rsidR="006A23FD" w:rsidRDefault="006A23FD" w:rsidP="006A23FD">
      <w:r>
        <w:t xml:space="preserve">THIS IS A TEST FILE </w:t>
      </w:r>
    </w:p>
    <w:p w14:paraId="2E55C1F3" w14:textId="77777777" w:rsidR="006A23FD" w:rsidRDefault="006A23FD" w:rsidP="006A23FD">
      <w:r>
        <w:lastRenderedPageBreak/>
        <w:t xml:space="preserve">THIS IS A TEST FILE </w:t>
      </w:r>
    </w:p>
    <w:p w14:paraId="2AFE586D" w14:textId="77777777" w:rsidR="006A23FD" w:rsidRDefault="006A23FD" w:rsidP="006A23FD">
      <w:r>
        <w:t xml:space="preserve">THIS IS A TEST FILE </w:t>
      </w:r>
    </w:p>
    <w:p w14:paraId="7A931C92" w14:textId="77777777" w:rsidR="006A23FD" w:rsidRDefault="006A23FD" w:rsidP="006A23FD">
      <w:r>
        <w:t xml:space="preserve">THIS IS A TEST FILE </w:t>
      </w:r>
    </w:p>
    <w:p w14:paraId="78BBF81C" w14:textId="77777777" w:rsidR="006A23FD" w:rsidRDefault="006A23FD" w:rsidP="006A23FD">
      <w:r>
        <w:t xml:space="preserve">THIS IS A TEST FILE </w:t>
      </w:r>
    </w:p>
    <w:p w14:paraId="5E2A39BD" w14:textId="77777777" w:rsidR="006A23FD" w:rsidRDefault="006A23FD" w:rsidP="006A23FD">
      <w:r>
        <w:t xml:space="preserve">THIS IS A TEST FILE </w:t>
      </w:r>
    </w:p>
    <w:p w14:paraId="14F5F356" w14:textId="77777777" w:rsidR="006A23FD" w:rsidRDefault="006A23FD" w:rsidP="006A23FD">
      <w:r>
        <w:t xml:space="preserve">THIS IS A TEST FILE </w:t>
      </w:r>
    </w:p>
    <w:p w14:paraId="3A84DE65" w14:textId="77777777" w:rsidR="006A23FD" w:rsidRDefault="006A23FD" w:rsidP="006A23FD">
      <w:r>
        <w:t xml:space="preserve">THIS IS A TEST FILE </w:t>
      </w:r>
    </w:p>
    <w:p w14:paraId="16548C5B" w14:textId="77777777" w:rsidR="006A23FD" w:rsidRDefault="006A23FD" w:rsidP="006A23FD">
      <w:r>
        <w:t xml:space="preserve">THIS IS A TEST FILE </w:t>
      </w:r>
    </w:p>
    <w:p w14:paraId="4499335C" w14:textId="77777777" w:rsidR="006A23FD" w:rsidRDefault="006A23FD" w:rsidP="006A23FD">
      <w:r>
        <w:t xml:space="preserve">THIS IS A TEST FILE </w:t>
      </w:r>
    </w:p>
    <w:p w14:paraId="44542205" w14:textId="77777777" w:rsidR="006A23FD" w:rsidRDefault="006A23FD" w:rsidP="006A23FD">
      <w:r>
        <w:t xml:space="preserve">THIS IS A TEST FILE </w:t>
      </w:r>
    </w:p>
    <w:p w14:paraId="6AA9EC3C" w14:textId="77777777" w:rsidR="006A23FD" w:rsidRDefault="006A23FD" w:rsidP="006A23FD">
      <w:r>
        <w:t xml:space="preserve">THIS IS A TEST FILE </w:t>
      </w:r>
    </w:p>
    <w:p w14:paraId="13D8B282" w14:textId="77777777" w:rsidR="006A23FD" w:rsidRDefault="006A23FD" w:rsidP="006A23FD">
      <w:r>
        <w:t xml:space="preserve">THIS IS A TEST FILE </w:t>
      </w:r>
    </w:p>
    <w:p w14:paraId="7B44F09A" w14:textId="77777777" w:rsidR="006A23FD" w:rsidRDefault="006A23FD" w:rsidP="006A23FD">
      <w:r>
        <w:t xml:space="preserve">THIS IS A TEST FILE </w:t>
      </w:r>
    </w:p>
    <w:p w14:paraId="1ECF39CF" w14:textId="77777777" w:rsidR="006A23FD" w:rsidRDefault="006A23FD" w:rsidP="006A23FD">
      <w:r>
        <w:t xml:space="preserve">THIS IS A TEST FILE </w:t>
      </w:r>
    </w:p>
    <w:p w14:paraId="0EE98967" w14:textId="77777777" w:rsidR="006A23FD" w:rsidRPr="006A23FD" w:rsidRDefault="006A23FD" w:rsidP="006A23FD"/>
    <w:p w14:paraId="3048E7AC" w14:textId="77777777" w:rsidR="006A23FD" w:rsidRDefault="006A23FD" w:rsidP="006A23FD">
      <w:r>
        <w:t xml:space="preserve">THIS IS A TEST FILE </w:t>
      </w:r>
    </w:p>
    <w:p w14:paraId="77EC6E40" w14:textId="77777777" w:rsidR="006A23FD" w:rsidRDefault="006A23FD" w:rsidP="006A23FD">
      <w:r>
        <w:t xml:space="preserve">THIS IS A TEST FILE </w:t>
      </w:r>
    </w:p>
    <w:p w14:paraId="444E7301" w14:textId="77777777" w:rsidR="006A23FD" w:rsidRDefault="006A23FD" w:rsidP="006A23FD">
      <w:r>
        <w:t xml:space="preserve">THIS IS A TEST FILE </w:t>
      </w:r>
    </w:p>
    <w:p w14:paraId="109EBA9E" w14:textId="77777777" w:rsidR="006A23FD" w:rsidRDefault="006A23FD" w:rsidP="006A23FD">
      <w:r>
        <w:t xml:space="preserve">THIS IS A TEST FILE </w:t>
      </w:r>
    </w:p>
    <w:p w14:paraId="3469FD4A" w14:textId="77777777" w:rsidR="006A23FD" w:rsidRDefault="006A23FD" w:rsidP="006A23FD">
      <w:r>
        <w:t xml:space="preserve">THIS IS A TEST FILE </w:t>
      </w:r>
    </w:p>
    <w:p w14:paraId="6126DB12" w14:textId="77777777" w:rsidR="006A23FD" w:rsidRDefault="006A23FD" w:rsidP="006A23FD">
      <w:r>
        <w:t xml:space="preserve">THIS IS A TEST FILE </w:t>
      </w:r>
    </w:p>
    <w:p w14:paraId="2AAF1D8D" w14:textId="77777777" w:rsidR="006A23FD" w:rsidRDefault="006A23FD" w:rsidP="006A23FD">
      <w:r>
        <w:t xml:space="preserve">THIS IS A TEST FILE </w:t>
      </w:r>
    </w:p>
    <w:p w14:paraId="1B0D862A" w14:textId="77777777" w:rsidR="006A23FD" w:rsidRDefault="006A23FD" w:rsidP="006A23FD">
      <w:r>
        <w:t xml:space="preserve">THIS IS A TEST FILE </w:t>
      </w:r>
    </w:p>
    <w:p w14:paraId="70E0A7DC" w14:textId="77777777" w:rsidR="006A23FD" w:rsidRDefault="006A23FD" w:rsidP="006A23FD">
      <w:r>
        <w:t xml:space="preserve">THIS IS A TEST FILE </w:t>
      </w:r>
    </w:p>
    <w:p w14:paraId="7594A25F" w14:textId="77777777" w:rsidR="006A23FD" w:rsidRDefault="006A23FD" w:rsidP="006A23FD">
      <w:r>
        <w:t xml:space="preserve">THIS IS A TEST FILE </w:t>
      </w:r>
    </w:p>
    <w:p w14:paraId="622615AA" w14:textId="77777777" w:rsidR="006A23FD" w:rsidRDefault="006A23FD" w:rsidP="006A23FD">
      <w:r>
        <w:lastRenderedPageBreak/>
        <w:t xml:space="preserve">THIS IS A TEST FILE </w:t>
      </w:r>
    </w:p>
    <w:p w14:paraId="6A19FE09" w14:textId="77777777" w:rsidR="006A23FD" w:rsidRDefault="006A23FD" w:rsidP="006A23FD">
      <w:r>
        <w:t xml:space="preserve">THIS IS A TEST FILE </w:t>
      </w:r>
    </w:p>
    <w:p w14:paraId="023392F7" w14:textId="77777777" w:rsidR="006A23FD" w:rsidRDefault="006A23FD" w:rsidP="006A23FD">
      <w:r>
        <w:t xml:space="preserve">THIS IS A TEST FILE </w:t>
      </w:r>
    </w:p>
    <w:p w14:paraId="0F99AC3B" w14:textId="77777777" w:rsidR="006A23FD" w:rsidRDefault="006A23FD" w:rsidP="006A23FD">
      <w:r>
        <w:t xml:space="preserve">THIS IS A TEST FILE </w:t>
      </w:r>
    </w:p>
    <w:p w14:paraId="15710424" w14:textId="77777777" w:rsidR="006A23FD" w:rsidRDefault="006A23FD" w:rsidP="006A23FD">
      <w:r>
        <w:t xml:space="preserve">THIS IS A TEST FILE </w:t>
      </w:r>
    </w:p>
    <w:p w14:paraId="2BB8A61B" w14:textId="77777777" w:rsidR="006A23FD" w:rsidRDefault="006A23FD" w:rsidP="006A23FD">
      <w:r>
        <w:t xml:space="preserve">THIS IS A TEST FILE </w:t>
      </w:r>
    </w:p>
    <w:p w14:paraId="65C92928" w14:textId="77777777" w:rsidR="006A23FD" w:rsidRDefault="006A23FD" w:rsidP="006A23FD">
      <w:r>
        <w:t xml:space="preserve">THIS IS A TEST FILE </w:t>
      </w:r>
    </w:p>
    <w:p w14:paraId="713CCB14" w14:textId="77777777" w:rsidR="006A23FD" w:rsidRDefault="006A23FD" w:rsidP="006A23FD">
      <w:r>
        <w:t xml:space="preserve">THIS IS A TEST FILE </w:t>
      </w:r>
    </w:p>
    <w:p w14:paraId="4447BF84" w14:textId="77777777" w:rsidR="006A23FD" w:rsidRDefault="006A23FD" w:rsidP="006A23FD">
      <w:r>
        <w:t xml:space="preserve">THIS IS A TEST FILE </w:t>
      </w:r>
    </w:p>
    <w:p w14:paraId="0F8B1189" w14:textId="77777777" w:rsidR="006A23FD" w:rsidRDefault="006A23FD" w:rsidP="006A23FD">
      <w:r>
        <w:t xml:space="preserve">THIS IS A TEST FILE </w:t>
      </w:r>
    </w:p>
    <w:p w14:paraId="652C5B6E" w14:textId="77777777" w:rsidR="006A23FD" w:rsidRDefault="006A23FD" w:rsidP="006A23FD">
      <w:r>
        <w:t xml:space="preserve">THIS IS A TEST FILE </w:t>
      </w:r>
    </w:p>
    <w:p w14:paraId="71BC80AC" w14:textId="77777777" w:rsidR="006A23FD" w:rsidRDefault="006A23FD" w:rsidP="006A23FD">
      <w:r>
        <w:t xml:space="preserve">THIS IS A TEST FILE </w:t>
      </w:r>
    </w:p>
    <w:p w14:paraId="67A12E08" w14:textId="77777777" w:rsidR="006A23FD" w:rsidRDefault="006A23FD" w:rsidP="006A23FD">
      <w:r>
        <w:t xml:space="preserve">THIS IS A TEST FILE </w:t>
      </w:r>
    </w:p>
    <w:p w14:paraId="2D6FEA4F" w14:textId="77777777" w:rsidR="006A23FD" w:rsidRDefault="006A23FD" w:rsidP="006A23FD">
      <w:r>
        <w:t xml:space="preserve">THIS IS A TEST FILE </w:t>
      </w:r>
    </w:p>
    <w:p w14:paraId="397CA6C6" w14:textId="77777777" w:rsidR="006A23FD" w:rsidRDefault="006A23FD" w:rsidP="006A23FD">
      <w:r>
        <w:t xml:space="preserve">THIS IS A TEST FILE </w:t>
      </w:r>
    </w:p>
    <w:p w14:paraId="7E16DE1B" w14:textId="77777777" w:rsidR="006A23FD" w:rsidRDefault="006A23FD" w:rsidP="006A23FD">
      <w:r>
        <w:t xml:space="preserve">THIS IS A TEST FILE </w:t>
      </w:r>
    </w:p>
    <w:p w14:paraId="4E53AC64" w14:textId="77777777" w:rsidR="006A23FD" w:rsidRDefault="006A23FD" w:rsidP="006A23FD">
      <w:r>
        <w:t xml:space="preserve">THIS IS A TEST FILE </w:t>
      </w:r>
    </w:p>
    <w:p w14:paraId="7B095875" w14:textId="77777777" w:rsidR="006A23FD" w:rsidRDefault="006A23FD" w:rsidP="006A23FD">
      <w:r>
        <w:t xml:space="preserve">THIS IS A TEST FILE </w:t>
      </w:r>
    </w:p>
    <w:p w14:paraId="3093826E" w14:textId="77777777" w:rsidR="006A23FD" w:rsidRDefault="006A23FD" w:rsidP="006A23FD">
      <w:r>
        <w:t xml:space="preserve">THIS IS A TEST FILE </w:t>
      </w:r>
    </w:p>
    <w:p w14:paraId="25FF8E9A" w14:textId="77777777" w:rsidR="006A23FD" w:rsidRDefault="006A23FD" w:rsidP="006A23FD">
      <w:r>
        <w:t xml:space="preserve">THIS IS A TEST FILE </w:t>
      </w:r>
    </w:p>
    <w:p w14:paraId="580E7F36" w14:textId="77777777" w:rsidR="006A23FD" w:rsidRDefault="006A23FD" w:rsidP="006A23FD">
      <w:r>
        <w:t xml:space="preserve">THIS IS A TEST FILE </w:t>
      </w:r>
    </w:p>
    <w:p w14:paraId="3F332F95" w14:textId="77777777" w:rsidR="006A23FD" w:rsidRDefault="006A23FD" w:rsidP="006A23FD">
      <w:r>
        <w:t xml:space="preserve">THIS IS A TEST FILE </w:t>
      </w:r>
    </w:p>
    <w:p w14:paraId="29B52F5D" w14:textId="77777777" w:rsidR="006A23FD" w:rsidRDefault="006A23FD" w:rsidP="006A23FD">
      <w:r>
        <w:t xml:space="preserve">THIS IS A TEST FILE </w:t>
      </w:r>
    </w:p>
    <w:p w14:paraId="26E6BA29" w14:textId="77777777" w:rsidR="006A23FD" w:rsidRDefault="006A23FD" w:rsidP="006A23FD">
      <w:r>
        <w:t xml:space="preserve">THIS IS A TEST FILE </w:t>
      </w:r>
    </w:p>
    <w:p w14:paraId="7C807349" w14:textId="77777777" w:rsidR="006A23FD" w:rsidRDefault="006A23FD" w:rsidP="006A23FD">
      <w:r>
        <w:t xml:space="preserve">THIS IS A TEST FILE </w:t>
      </w:r>
    </w:p>
    <w:p w14:paraId="66D3A0CB" w14:textId="77777777" w:rsidR="006A23FD" w:rsidRDefault="006A23FD" w:rsidP="006A23FD">
      <w:r>
        <w:lastRenderedPageBreak/>
        <w:t xml:space="preserve">THIS IS A TEST FILE </w:t>
      </w:r>
    </w:p>
    <w:p w14:paraId="5FCC6D87" w14:textId="77777777" w:rsidR="006A23FD" w:rsidRDefault="006A23FD" w:rsidP="006A23FD">
      <w:r>
        <w:t xml:space="preserve">THIS IS A TEST FILE </w:t>
      </w:r>
    </w:p>
    <w:p w14:paraId="4092AF75" w14:textId="77777777" w:rsidR="006A23FD" w:rsidRDefault="006A23FD" w:rsidP="006A23FD">
      <w:r>
        <w:t xml:space="preserve">THIS IS A TEST FILE </w:t>
      </w:r>
    </w:p>
    <w:p w14:paraId="5661E60E" w14:textId="77777777" w:rsidR="006A23FD" w:rsidRDefault="006A23FD" w:rsidP="006A23FD">
      <w:r>
        <w:t xml:space="preserve">THIS IS A TEST FILE </w:t>
      </w:r>
    </w:p>
    <w:p w14:paraId="04C39D07" w14:textId="77777777" w:rsidR="006A23FD" w:rsidRDefault="006A23FD" w:rsidP="006A23FD">
      <w:r>
        <w:t xml:space="preserve">THIS IS A TEST FILE </w:t>
      </w:r>
    </w:p>
    <w:p w14:paraId="5F6BC545" w14:textId="77777777" w:rsidR="006A23FD" w:rsidRDefault="006A23FD" w:rsidP="006A23FD">
      <w:r>
        <w:t xml:space="preserve">THIS IS A TEST FILE </w:t>
      </w:r>
    </w:p>
    <w:p w14:paraId="447BDCF4" w14:textId="77777777" w:rsidR="006A23FD" w:rsidRDefault="006A23FD" w:rsidP="006A23FD">
      <w:r>
        <w:t xml:space="preserve">THIS IS A TEST FILE </w:t>
      </w:r>
    </w:p>
    <w:p w14:paraId="5ED86444" w14:textId="77777777" w:rsidR="006A23FD" w:rsidRDefault="006A23FD" w:rsidP="006A23FD">
      <w:r>
        <w:t xml:space="preserve">THIS IS A TEST FILE </w:t>
      </w:r>
    </w:p>
    <w:p w14:paraId="2E8B6690" w14:textId="77777777" w:rsidR="006A23FD" w:rsidRPr="006A23FD" w:rsidRDefault="006A23FD" w:rsidP="006A23FD"/>
    <w:p w14:paraId="34EA5E55" w14:textId="77777777" w:rsidR="006A23FD" w:rsidRDefault="006A23FD" w:rsidP="006A23FD">
      <w:r>
        <w:t xml:space="preserve">THIS IS A TEST FILE </w:t>
      </w:r>
    </w:p>
    <w:p w14:paraId="1E31A950" w14:textId="77777777" w:rsidR="006A23FD" w:rsidRDefault="006A23FD" w:rsidP="006A23FD">
      <w:r>
        <w:t xml:space="preserve">THIS IS A TEST FILE </w:t>
      </w:r>
    </w:p>
    <w:p w14:paraId="72393202" w14:textId="77777777" w:rsidR="006A23FD" w:rsidRDefault="006A23FD" w:rsidP="006A23FD">
      <w:r>
        <w:t xml:space="preserve">THIS IS A TEST FILE </w:t>
      </w:r>
    </w:p>
    <w:p w14:paraId="17406FAA" w14:textId="77777777" w:rsidR="006A23FD" w:rsidRDefault="006A23FD" w:rsidP="006A23FD">
      <w:r>
        <w:t xml:space="preserve">THIS IS A TEST FILE </w:t>
      </w:r>
    </w:p>
    <w:p w14:paraId="1E0886D4" w14:textId="77777777" w:rsidR="006A23FD" w:rsidRDefault="006A23FD" w:rsidP="006A23FD">
      <w:r>
        <w:t xml:space="preserve">THIS IS A TEST FILE </w:t>
      </w:r>
    </w:p>
    <w:p w14:paraId="48294416" w14:textId="77777777" w:rsidR="006A23FD" w:rsidRDefault="006A23FD" w:rsidP="006A23FD">
      <w:r>
        <w:t xml:space="preserve">THIS IS A TEST FILE </w:t>
      </w:r>
    </w:p>
    <w:p w14:paraId="7225EE5C" w14:textId="77777777" w:rsidR="006A23FD" w:rsidRDefault="006A23FD" w:rsidP="006A23FD">
      <w:r>
        <w:t xml:space="preserve">THIS IS A TEST FILE </w:t>
      </w:r>
    </w:p>
    <w:p w14:paraId="34362E9E" w14:textId="77777777" w:rsidR="006A23FD" w:rsidRDefault="006A23FD" w:rsidP="006A23FD">
      <w:r>
        <w:t xml:space="preserve">THIS IS A TEST FILE </w:t>
      </w:r>
    </w:p>
    <w:p w14:paraId="1DA72C28" w14:textId="77777777" w:rsidR="006A23FD" w:rsidRDefault="006A23FD" w:rsidP="006A23FD">
      <w:r>
        <w:t xml:space="preserve">THIS IS A TEST FILE </w:t>
      </w:r>
    </w:p>
    <w:p w14:paraId="3155BC52" w14:textId="77777777" w:rsidR="006A23FD" w:rsidRDefault="006A23FD" w:rsidP="006A23FD">
      <w:r>
        <w:t xml:space="preserve">THIS IS A TEST FILE </w:t>
      </w:r>
    </w:p>
    <w:p w14:paraId="41265BB3" w14:textId="77777777" w:rsidR="006A23FD" w:rsidRDefault="006A23FD" w:rsidP="006A23FD">
      <w:r>
        <w:t xml:space="preserve">THIS IS A TEST FILE </w:t>
      </w:r>
    </w:p>
    <w:p w14:paraId="7798A78F" w14:textId="77777777" w:rsidR="006A23FD" w:rsidRDefault="006A23FD" w:rsidP="006A23FD">
      <w:r>
        <w:t xml:space="preserve">THIS IS A TEST FILE </w:t>
      </w:r>
    </w:p>
    <w:p w14:paraId="3661085E" w14:textId="77777777" w:rsidR="006A23FD" w:rsidRDefault="006A23FD" w:rsidP="006A23FD">
      <w:r>
        <w:t xml:space="preserve">THIS IS A TEST FILE </w:t>
      </w:r>
    </w:p>
    <w:p w14:paraId="438ADBE2" w14:textId="77777777" w:rsidR="006A23FD" w:rsidRDefault="006A23FD" w:rsidP="006A23FD">
      <w:r>
        <w:t xml:space="preserve">THIS IS A TEST FILE </w:t>
      </w:r>
    </w:p>
    <w:p w14:paraId="41224FDB" w14:textId="77777777" w:rsidR="006A23FD" w:rsidRDefault="006A23FD" w:rsidP="006A23FD">
      <w:r>
        <w:t xml:space="preserve">THIS IS A TEST FILE </w:t>
      </w:r>
    </w:p>
    <w:p w14:paraId="5C5E6DD5" w14:textId="77777777" w:rsidR="006A23FD" w:rsidRDefault="006A23FD" w:rsidP="006A23FD">
      <w:r>
        <w:t xml:space="preserve">THIS IS A TEST FILE </w:t>
      </w:r>
    </w:p>
    <w:p w14:paraId="2DA86616" w14:textId="77777777" w:rsidR="006A23FD" w:rsidRDefault="006A23FD" w:rsidP="006A23FD">
      <w:r>
        <w:lastRenderedPageBreak/>
        <w:t xml:space="preserve">THIS IS A TEST FILE </w:t>
      </w:r>
    </w:p>
    <w:p w14:paraId="30612E70" w14:textId="77777777" w:rsidR="006A23FD" w:rsidRDefault="006A23FD" w:rsidP="006A23FD">
      <w:r>
        <w:t xml:space="preserve">THIS IS A TEST FILE </w:t>
      </w:r>
    </w:p>
    <w:p w14:paraId="1B3F4D5D" w14:textId="77777777" w:rsidR="006A23FD" w:rsidRDefault="006A23FD" w:rsidP="006A23FD">
      <w:r>
        <w:t xml:space="preserve">THIS IS A TEST FILE </w:t>
      </w:r>
    </w:p>
    <w:p w14:paraId="6687B7FB" w14:textId="77777777" w:rsidR="006A23FD" w:rsidRDefault="006A23FD" w:rsidP="006A23FD">
      <w:r>
        <w:t xml:space="preserve">THIS IS A TEST FILE </w:t>
      </w:r>
    </w:p>
    <w:p w14:paraId="7FAA1828" w14:textId="77777777" w:rsidR="006A23FD" w:rsidRDefault="006A23FD" w:rsidP="006A23FD">
      <w:r>
        <w:t xml:space="preserve">THIS IS A TEST FILE </w:t>
      </w:r>
    </w:p>
    <w:p w14:paraId="3B6DC006" w14:textId="77777777" w:rsidR="006A23FD" w:rsidRDefault="006A23FD" w:rsidP="006A23FD">
      <w:r>
        <w:t xml:space="preserve">THIS IS A TEST FILE </w:t>
      </w:r>
    </w:p>
    <w:p w14:paraId="7C6C8C01" w14:textId="77777777" w:rsidR="006A23FD" w:rsidRDefault="006A23FD" w:rsidP="006A23FD">
      <w:r>
        <w:t xml:space="preserve">THIS IS A TEST FILE </w:t>
      </w:r>
    </w:p>
    <w:p w14:paraId="6B43FCCB" w14:textId="77777777" w:rsidR="006A23FD" w:rsidRDefault="006A23FD" w:rsidP="006A23FD">
      <w:r>
        <w:t xml:space="preserve">THIS IS A TEST FILE </w:t>
      </w:r>
    </w:p>
    <w:p w14:paraId="2A45F075" w14:textId="77777777" w:rsidR="006A23FD" w:rsidRDefault="006A23FD" w:rsidP="006A23FD">
      <w:r>
        <w:t xml:space="preserve">THIS IS A TEST FILE </w:t>
      </w:r>
    </w:p>
    <w:p w14:paraId="582683F5" w14:textId="77777777" w:rsidR="006A23FD" w:rsidRDefault="006A23FD" w:rsidP="006A23FD">
      <w:r>
        <w:t xml:space="preserve">THIS IS A TEST FILE </w:t>
      </w:r>
    </w:p>
    <w:p w14:paraId="58A12478" w14:textId="77777777" w:rsidR="006A23FD" w:rsidRDefault="006A23FD" w:rsidP="006A23FD">
      <w:r>
        <w:t xml:space="preserve">THIS IS A TEST FILE </w:t>
      </w:r>
    </w:p>
    <w:p w14:paraId="390100F6" w14:textId="77777777" w:rsidR="006A23FD" w:rsidRDefault="006A23FD" w:rsidP="006A23FD">
      <w:r>
        <w:t xml:space="preserve">THIS IS A TEST FILE </w:t>
      </w:r>
    </w:p>
    <w:p w14:paraId="768EB062" w14:textId="77777777" w:rsidR="006A23FD" w:rsidRDefault="006A23FD" w:rsidP="006A23FD">
      <w:r>
        <w:t xml:space="preserve">THIS IS A TEST FILE </w:t>
      </w:r>
    </w:p>
    <w:p w14:paraId="5B11A9B1" w14:textId="77777777" w:rsidR="006A23FD" w:rsidRDefault="006A23FD" w:rsidP="006A23FD">
      <w:r>
        <w:t xml:space="preserve">THIS IS A TEST FILE </w:t>
      </w:r>
    </w:p>
    <w:p w14:paraId="4FA7E283" w14:textId="77777777" w:rsidR="006A23FD" w:rsidRDefault="006A23FD" w:rsidP="006A23FD">
      <w:r>
        <w:t xml:space="preserve">THIS IS A TEST FILE </w:t>
      </w:r>
    </w:p>
    <w:p w14:paraId="76A9950D" w14:textId="77777777" w:rsidR="006A23FD" w:rsidRDefault="006A23FD" w:rsidP="006A23FD">
      <w:r>
        <w:t xml:space="preserve">THIS IS A TEST FILE </w:t>
      </w:r>
    </w:p>
    <w:p w14:paraId="62C80F47" w14:textId="77777777" w:rsidR="006A23FD" w:rsidRDefault="006A23FD" w:rsidP="006A23FD">
      <w:r>
        <w:t xml:space="preserve">THIS IS A TEST FILE </w:t>
      </w:r>
    </w:p>
    <w:p w14:paraId="2FFF04DD" w14:textId="77777777" w:rsidR="006A23FD" w:rsidRDefault="006A23FD" w:rsidP="006A23FD">
      <w:r>
        <w:t xml:space="preserve">THIS IS A TEST FILE </w:t>
      </w:r>
    </w:p>
    <w:p w14:paraId="656A659A" w14:textId="77777777" w:rsidR="006A23FD" w:rsidRDefault="006A23FD" w:rsidP="006A23FD">
      <w:r>
        <w:t xml:space="preserve">THIS IS A TEST FILE </w:t>
      </w:r>
    </w:p>
    <w:p w14:paraId="3DC8C48C" w14:textId="77777777" w:rsidR="006A23FD" w:rsidRDefault="006A23FD" w:rsidP="006A23FD">
      <w:r>
        <w:t xml:space="preserve">THIS IS A TEST FILE </w:t>
      </w:r>
    </w:p>
    <w:p w14:paraId="5A291583" w14:textId="77777777" w:rsidR="006A23FD" w:rsidRDefault="006A23FD" w:rsidP="006A23FD">
      <w:r>
        <w:t xml:space="preserve">THIS IS A TEST FILE </w:t>
      </w:r>
    </w:p>
    <w:p w14:paraId="752B1695" w14:textId="77777777" w:rsidR="006A23FD" w:rsidRDefault="006A23FD" w:rsidP="006A23FD">
      <w:r>
        <w:t xml:space="preserve">THIS IS A TEST FILE </w:t>
      </w:r>
    </w:p>
    <w:p w14:paraId="110E43B9" w14:textId="77777777" w:rsidR="006A23FD" w:rsidRDefault="006A23FD" w:rsidP="006A23FD">
      <w:r>
        <w:t xml:space="preserve">THIS IS A TEST FILE </w:t>
      </w:r>
    </w:p>
    <w:p w14:paraId="6B48D1C4" w14:textId="77777777" w:rsidR="006A23FD" w:rsidRDefault="006A23FD" w:rsidP="006A23FD">
      <w:r>
        <w:t xml:space="preserve">THIS IS A TEST FILE </w:t>
      </w:r>
    </w:p>
    <w:p w14:paraId="63A449EE" w14:textId="77777777" w:rsidR="006A23FD" w:rsidRDefault="006A23FD" w:rsidP="006A23FD">
      <w:r>
        <w:t xml:space="preserve">THIS IS A TEST FILE </w:t>
      </w:r>
    </w:p>
    <w:p w14:paraId="30B527DF" w14:textId="77777777" w:rsidR="006A23FD" w:rsidRDefault="006A23FD" w:rsidP="006A23FD">
      <w:r>
        <w:lastRenderedPageBreak/>
        <w:t xml:space="preserve">THIS IS A TEST FILE </w:t>
      </w:r>
    </w:p>
    <w:p w14:paraId="30C76BE1" w14:textId="77777777" w:rsidR="006A23FD" w:rsidRDefault="006A23FD" w:rsidP="006A23FD">
      <w:r>
        <w:t xml:space="preserve">THIS IS A TEST FILE </w:t>
      </w:r>
    </w:p>
    <w:p w14:paraId="6D8276B8" w14:textId="77777777" w:rsidR="006A23FD" w:rsidRPr="006A23FD" w:rsidRDefault="006A23FD" w:rsidP="006A23FD"/>
    <w:p w14:paraId="411164D5" w14:textId="77777777" w:rsidR="006A23FD" w:rsidRDefault="006A23FD" w:rsidP="006A23FD">
      <w:r>
        <w:t xml:space="preserve">THIS IS A TEST FILE </w:t>
      </w:r>
    </w:p>
    <w:p w14:paraId="5356201C" w14:textId="77777777" w:rsidR="006A23FD" w:rsidRDefault="006A23FD" w:rsidP="006A23FD">
      <w:r>
        <w:t xml:space="preserve">THIS IS A TEST FILE </w:t>
      </w:r>
    </w:p>
    <w:p w14:paraId="2A1ABF1F" w14:textId="77777777" w:rsidR="006A23FD" w:rsidRDefault="006A23FD" w:rsidP="006A23FD">
      <w:r>
        <w:t xml:space="preserve">THIS IS A TEST FILE </w:t>
      </w:r>
    </w:p>
    <w:p w14:paraId="5F22BFC8" w14:textId="77777777" w:rsidR="006A23FD" w:rsidRDefault="006A23FD" w:rsidP="006A23FD">
      <w:r>
        <w:t xml:space="preserve">THIS IS A TEST FILE </w:t>
      </w:r>
    </w:p>
    <w:p w14:paraId="53244C59" w14:textId="77777777" w:rsidR="006A23FD" w:rsidRDefault="006A23FD" w:rsidP="006A23FD">
      <w:r>
        <w:t xml:space="preserve">THIS IS A TEST FILE </w:t>
      </w:r>
    </w:p>
    <w:p w14:paraId="3291D35E" w14:textId="77777777" w:rsidR="006A23FD" w:rsidRDefault="006A23FD" w:rsidP="006A23FD">
      <w:r>
        <w:t xml:space="preserve">THIS IS A TEST FILE </w:t>
      </w:r>
    </w:p>
    <w:p w14:paraId="1F66793E" w14:textId="77777777" w:rsidR="006A23FD" w:rsidRDefault="006A23FD" w:rsidP="006A23FD">
      <w:r>
        <w:t xml:space="preserve">THIS IS A TEST FILE </w:t>
      </w:r>
    </w:p>
    <w:p w14:paraId="39460CED" w14:textId="77777777" w:rsidR="006A23FD" w:rsidRDefault="006A23FD" w:rsidP="006A23FD">
      <w:r>
        <w:t xml:space="preserve">THIS IS A TEST FILE </w:t>
      </w:r>
    </w:p>
    <w:p w14:paraId="4F6AABED" w14:textId="77777777" w:rsidR="006A23FD" w:rsidRDefault="006A23FD" w:rsidP="006A23FD">
      <w:r>
        <w:t xml:space="preserve">THIS IS A TEST FILE </w:t>
      </w:r>
    </w:p>
    <w:p w14:paraId="4A52760B" w14:textId="77777777" w:rsidR="006A23FD" w:rsidRDefault="006A23FD" w:rsidP="006A23FD">
      <w:r>
        <w:t xml:space="preserve">THIS IS A TEST FILE </w:t>
      </w:r>
    </w:p>
    <w:p w14:paraId="588760C2" w14:textId="77777777" w:rsidR="006A23FD" w:rsidRDefault="006A23FD" w:rsidP="006A23FD">
      <w:r>
        <w:t xml:space="preserve">THIS IS A TEST FILE </w:t>
      </w:r>
    </w:p>
    <w:p w14:paraId="5C97C75E" w14:textId="77777777" w:rsidR="006A23FD" w:rsidRDefault="006A23FD" w:rsidP="006A23FD">
      <w:r>
        <w:t xml:space="preserve">THIS IS A TEST FILE </w:t>
      </w:r>
    </w:p>
    <w:p w14:paraId="45C859A2" w14:textId="77777777" w:rsidR="006A23FD" w:rsidRDefault="006A23FD" w:rsidP="006A23FD">
      <w:r>
        <w:t xml:space="preserve">THIS IS A TEST FILE </w:t>
      </w:r>
    </w:p>
    <w:p w14:paraId="322378B0" w14:textId="77777777" w:rsidR="006A23FD" w:rsidRDefault="006A23FD" w:rsidP="006A23FD">
      <w:r>
        <w:t xml:space="preserve">THIS IS A TEST FILE </w:t>
      </w:r>
    </w:p>
    <w:p w14:paraId="15D9D3CD" w14:textId="77777777" w:rsidR="006A23FD" w:rsidRDefault="006A23FD" w:rsidP="006A23FD">
      <w:r>
        <w:t xml:space="preserve">THIS IS A TEST FILE </w:t>
      </w:r>
    </w:p>
    <w:p w14:paraId="609F2D79" w14:textId="77777777" w:rsidR="006A23FD" w:rsidRDefault="006A23FD" w:rsidP="006A23FD">
      <w:r>
        <w:t xml:space="preserve">THIS IS A TEST FILE </w:t>
      </w:r>
    </w:p>
    <w:p w14:paraId="55A0582B" w14:textId="77777777" w:rsidR="006A23FD" w:rsidRDefault="006A23FD" w:rsidP="006A23FD">
      <w:r>
        <w:t xml:space="preserve">THIS IS A TEST FILE </w:t>
      </w:r>
    </w:p>
    <w:p w14:paraId="036341F7" w14:textId="77777777" w:rsidR="006A23FD" w:rsidRDefault="006A23FD" w:rsidP="006A23FD">
      <w:r>
        <w:t xml:space="preserve">THIS IS A TEST FILE </w:t>
      </w:r>
    </w:p>
    <w:p w14:paraId="11E65A21" w14:textId="77777777" w:rsidR="006A23FD" w:rsidRDefault="006A23FD" w:rsidP="006A23FD">
      <w:r>
        <w:t xml:space="preserve">THIS IS A TEST FILE </w:t>
      </w:r>
    </w:p>
    <w:p w14:paraId="4D1C5CB5" w14:textId="77777777" w:rsidR="006A23FD" w:rsidRDefault="006A23FD" w:rsidP="006A23FD">
      <w:r>
        <w:t xml:space="preserve">THIS IS A TEST FILE </w:t>
      </w:r>
    </w:p>
    <w:p w14:paraId="541D78D9" w14:textId="77777777" w:rsidR="006A23FD" w:rsidRDefault="006A23FD" w:rsidP="006A23FD">
      <w:r>
        <w:t xml:space="preserve">THIS IS A TEST FILE </w:t>
      </w:r>
    </w:p>
    <w:p w14:paraId="09B208A8" w14:textId="77777777" w:rsidR="006A23FD" w:rsidRDefault="006A23FD" w:rsidP="006A23FD">
      <w:r>
        <w:t xml:space="preserve">THIS IS A TEST FILE </w:t>
      </w:r>
    </w:p>
    <w:p w14:paraId="0E02D71F" w14:textId="77777777" w:rsidR="006A23FD" w:rsidRDefault="006A23FD" w:rsidP="006A23FD">
      <w:r>
        <w:lastRenderedPageBreak/>
        <w:t xml:space="preserve">THIS IS A TEST FILE </w:t>
      </w:r>
    </w:p>
    <w:p w14:paraId="1E037BAF" w14:textId="77777777" w:rsidR="006A23FD" w:rsidRDefault="006A23FD" w:rsidP="006A23FD">
      <w:r>
        <w:t xml:space="preserve">THIS IS A TEST FILE </w:t>
      </w:r>
    </w:p>
    <w:p w14:paraId="06AC9DA1" w14:textId="77777777" w:rsidR="006A23FD" w:rsidRDefault="006A23FD" w:rsidP="006A23FD">
      <w:r>
        <w:t xml:space="preserve">THIS IS A TEST FILE </w:t>
      </w:r>
    </w:p>
    <w:p w14:paraId="2727CDAE" w14:textId="77777777" w:rsidR="006A23FD" w:rsidRDefault="006A23FD" w:rsidP="006A23FD">
      <w:r>
        <w:t xml:space="preserve">THIS IS A TEST FILE </w:t>
      </w:r>
    </w:p>
    <w:p w14:paraId="3D0A5BC9" w14:textId="77777777" w:rsidR="006A23FD" w:rsidRDefault="006A23FD" w:rsidP="006A23FD">
      <w:r>
        <w:t xml:space="preserve">THIS IS A TEST FILE </w:t>
      </w:r>
    </w:p>
    <w:p w14:paraId="5170041D" w14:textId="77777777" w:rsidR="006A23FD" w:rsidRDefault="006A23FD" w:rsidP="006A23FD">
      <w:r>
        <w:t xml:space="preserve">THIS IS A TEST FILE </w:t>
      </w:r>
    </w:p>
    <w:p w14:paraId="515A9B0F" w14:textId="77777777" w:rsidR="006A23FD" w:rsidRDefault="006A23FD" w:rsidP="006A23FD">
      <w:r>
        <w:t xml:space="preserve">THIS IS A TEST FILE </w:t>
      </w:r>
    </w:p>
    <w:p w14:paraId="1BFB7614" w14:textId="77777777" w:rsidR="006A23FD" w:rsidRDefault="006A23FD" w:rsidP="006A23FD">
      <w:r>
        <w:t xml:space="preserve">THIS IS A TEST FILE </w:t>
      </w:r>
    </w:p>
    <w:p w14:paraId="18ED98C3" w14:textId="77777777" w:rsidR="006A23FD" w:rsidRDefault="006A23FD" w:rsidP="006A23FD">
      <w:r>
        <w:t xml:space="preserve">THIS IS A TEST FILE </w:t>
      </w:r>
    </w:p>
    <w:p w14:paraId="6E0A2CDB" w14:textId="77777777" w:rsidR="006A23FD" w:rsidRDefault="006A23FD" w:rsidP="006A23FD">
      <w:r>
        <w:t xml:space="preserve">THIS IS A TEST FILE </w:t>
      </w:r>
    </w:p>
    <w:p w14:paraId="1767BA5B" w14:textId="77777777" w:rsidR="006A23FD" w:rsidRDefault="006A23FD" w:rsidP="006A23FD">
      <w:r>
        <w:t xml:space="preserve">THIS IS A TEST FILE </w:t>
      </w:r>
    </w:p>
    <w:p w14:paraId="01650503" w14:textId="77777777" w:rsidR="006A23FD" w:rsidRDefault="006A23FD" w:rsidP="006A23FD">
      <w:r>
        <w:t xml:space="preserve">THIS IS A TEST FILE </w:t>
      </w:r>
    </w:p>
    <w:p w14:paraId="1B7DF04D" w14:textId="77777777" w:rsidR="006A23FD" w:rsidRDefault="006A23FD" w:rsidP="006A23FD">
      <w:r>
        <w:t xml:space="preserve">THIS IS A TEST FILE </w:t>
      </w:r>
    </w:p>
    <w:p w14:paraId="497873E5" w14:textId="77777777" w:rsidR="006A23FD" w:rsidRDefault="006A23FD" w:rsidP="006A23FD">
      <w:r>
        <w:t xml:space="preserve">THIS IS A TEST FILE </w:t>
      </w:r>
    </w:p>
    <w:p w14:paraId="2D02E6D5" w14:textId="77777777" w:rsidR="006A23FD" w:rsidRDefault="006A23FD" w:rsidP="006A23FD">
      <w:r>
        <w:t xml:space="preserve">THIS IS A TEST FILE </w:t>
      </w:r>
    </w:p>
    <w:p w14:paraId="635E31DF" w14:textId="77777777" w:rsidR="006A23FD" w:rsidRDefault="006A23FD" w:rsidP="006A23FD">
      <w:r>
        <w:t xml:space="preserve">THIS IS A TEST FILE </w:t>
      </w:r>
    </w:p>
    <w:p w14:paraId="2FAC3691" w14:textId="77777777" w:rsidR="006A23FD" w:rsidRDefault="006A23FD" w:rsidP="006A23FD">
      <w:r>
        <w:t xml:space="preserve">THIS IS A TEST FILE </w:t>
      </w:r>
    </w:p>
    <w:p w14:paraId="7CB62A7E" w14:textId="77777777" w:rsidR="006A23FD" w:rsidRDefault="006A23FD" w:rsidP="006A23FD">
      <w:r>
        <w:t xml:space="preserve">THIS IS A TEST FILE </w:t>
      </w:r>
    </w:p>
    <w:p w14:paraId="73893176" w14:textId="77777777" w:rsidR="006A23FD" w:rsidRDefault="006A23FD" w:rsidP="006A23FD">
      <w:r>
        <w:t xml:space="preserve">THIS IS A TEST FILE </w:t>
      </w:r>
    </w:p>
    <w:p w14:paraId="713B6849" w14:textId="77777777" w:rsidR="006A23FD" w:rsidRDefault="006A23FD" w:rsidP="006A23FD">
      <w:r>
        <w:t xml:space="preserve">THIS IS A TEST FILE </w:t>
      </w:r>
    </w:p>
    <w:p w14:paraId="0F1CB26E" w14:textId="77777777" w:rsidR="006A23FD" w:rsidRDefault="006A23FD" w:rsidP="006A23FD">
      <w:r>
        <w:t xml:space="preserve">THIS IS A TEST FILE </w:t>
      </w:r>
    </w:p>
    <w:p w14:paraId="5AF5EDD1" w14:textId="77777777" w:rsidR="006A23FD" w:rsidRPr="006A23FD" w:rsidRDefault="006A23FD" w:rsidP="006A23FD"/>
    <w:p w14:paraId="27B14C2F" w14:textId="77777777" w:rsidR="006A23FD" w:rsidRDefault="006A23FD" w:rsidP="006A23FD">
      <w:r>
        <w:t xml:space="preserve">THIS IS A TEST FILE </w:t>
      </w:r>
    </w:p>
    <w:p w14:paraId="57C47812" w14:textId="77777777" w:rsidR="006A23FD" w:rsidRDefault="006A23FD" w:rsidP="006A23FD">
      <w:r>
        <w:t xml:space="preserve">THIS IS A TEST FILE </w:t>
      </w:r>
    </w:p>
    <w:p w14:paraId="273F31F1" w14:textId="77777777" w:rsidR="006A23FD" w:rsidRDefault="006A23FD" w:rsidP="006A23FD">
      <w:r>
        <w:t xml:space="preserve">THIS IS A TEST FILE </w:t>
      </w:r>
    </w:p>
    <w:p w14:paraId="3E6BB781" w14:textId="77777777" w:rsidR="006A23FD" w:rsidRDefault="006A23FD" w:rsidP="006A23FD">
      <w:r>
        <w:lastRenderedPageBreak/>
        <w:t xml:space="preserve">THIS IS A TEST FILE </w:t>
      </w:r>
    </w:p>
    <w:p w14:paraId="456B983E" w14:textId="77777777" w:rsidR="006A23FD" w:rsidRDefault="006A23FD" w:rsidP="006A23FD">
      <w:r>
        <w:t xml:space="preserve">THIS IS A TEST FILE </w:t>
      </w:r>
    </w:p>
    <w:p w14:paraId="4BBC6E32" w14:textId="77777777" w:rsidR="006A23FD" w:rsidRDefault="006A23FD" w:rsidP="006A23FD">
      <w:r>
        <w:t xml:space="preserve">THIS IS A TEST FILE </w:t>
      </w:r>
    </w:p>
    <w:p w14:paraId="16DC4EAE" w14:textId="77777777" w:rsidR="006A23FD" w:rsidRDefault="006A23FD" w:rsidP="006A23FD">
      <w:r>
        <w:t xml:space="preserve">THIS IS A TEST FILE </w:t>
      </w:r>
    </w:p>
    <w:p w14:paraId="1CC32CE0" w14:textId="77777777" w:rsidR="006A23FD" w:rsidRDefault="006A23FD" w:rsidP="006A23FD">
      <w:r>
        <w:t xml:space="preserve">THIS IS A TEST FILE </w:t>
      </w:r>
    </w:p>
    <w:p w14:paraId="069D41AE" w14:textId="77777777" w:rsidR="006A23FD" w:rsidRDefault="006A23FD" w:rsidP="006A23FD">
      <w:r>
        <w:t xml:space="preserve">THIS IS A TEST FILE </w:t>
      </w:r>
    </w:p>
    <w:p w14:paraId="59ED5B71" w14:textId="77777777" w:rsidR="006A23FD" w:rsidRDefault="006A23FD" w:rsidP="006A23FD">
      <w:r>
        <w:t xml:space="preserve">THIS IS A TEST FILE </w:t>
      </w:r>
    </w:p>
    <w:p w14:paraId="01D9F6D7" w14:textId="77777777" w:rsidR="006A23FD" w:rsidRDefault="006A23FD" w:rsidP="006A23FD">
      <w:r>
        <w:t xml:space="preserve">THIS IS A TEST FILE </w:t>
      </w:r>
    </w:p>
    <w:p w14:paraId="21DF4217" w14:textId="77777777" w:rsidR="006A23FD" w:rsidRDefault="006A23FD" w:rsidP="006A23FD">
      <w:r>
        <w:t xml:space="preserve">THIS IS A TEST FILE </w:t>
      </w:r>
    </w:p>
    <w:p w14:paraId="0CF737BD" w14:textId="77777777" w:rsidR="006A23FD" w:rsidRDefault="006A23FD" w:rsidP="006A23FD">
      <w:r>
        <w:t xml:space="preserve">THIS IS A TEST FILE </w:t>
      </w:r>
    </w:p>
    <w:p w14:paraId="03220DCE" w14:textId="77777777" w:rsidR="006A23FD" w:rsidRDefault="006A23FD" w:rsidP="006A23FD">
      <w:r>
        <w:t xml:space="preserve">THIS IS A TEST FILE </w:t>
      </w:r>
    </w:p>
    <w:p w14:paraId="4C783788" w14:textId="77777777" w:rsidR="006A23FD" w:rsidRDefault="006A23FD" w:rsidP="006A23FD">
      <w:r>
        <w:t xml:space="preserve">THIS IS A TEST FILE </w:t>
      </w:r>
    </w:p>
    <w:p w14:paraId="3AF72FE1" w14:textId="77777777" w:rsidR="006A23FD" w:rsidRDefault="006A23FD" w:rsidP="006A23FD">
      <w:r>
        <w:t xml:space="preserve">THIS IS A TEST FILE </w:t>
      </w:r>
    </w:p>
    <w:p w14:paraId="37F4A28E" w14:textId="77777777" w:rsidR="006A23FD" w:rsidRDefault="006A23FD" w:rsidP="006A23FD">
      <w:r>
        <w:t xml:space="preserve">THIS IS A TEST FILE </w:t>
      </w:r>
    </w:p>
    <w:p w14:paraId="3F0CF6EE" w14:textId="77777777" w:rsidR="006A23FD" w:rsidRDefault="006A23FD" w:rsidP="006A23FD">
      <w:r>
        <w:t xml:space="preserve">THIS IS A TEST FILE </w:t>
      </w:r>
    </w:p>
    <w:p w14:paraId="6F69DE07" w14:textId="77777777" w:rsidR="006A23FD" w:rsidRDefault="006A23FD" w:rsidP="006A23FD">
      <w:r>
        <w:t xml:space="preserve">THIS IS A TEST FILE </w:t>
      </w:r>
    </w:p>
    <w:p w14:paraId="4B779D04" w14:textId="77777777" w:rsidR="006A23FD" w:rsidRDefault="006A23FD" w:rsidP="006A23FD">
      <w:r>
        <w:t xml:space="preserve">THIS IS A TEST FILE </w:t>
      </w:r>
    </w:p>
    <w:p w14:paraId="46CF80A3" w14:textId="77777777" w:rsidR="006A23FD" w:rsidRDefault="006A23FD" w:rsidP="006A23FD">
      <w:r>
        <w:t xml:space="preserve">THIS IS A TEST FILE </w:t>
      </w:r>
    </w:p>
    <w:p w14:paraId="2186D36B" w14:textId="77777777" w:rsidR="006A23FD" w:rsidRDefault="006A23FD" w:rsidP="006A23FD">
      <w:r>
        <w:t xml:space="preserve">THIS IS A TEST FILE </w:t>
      </w:r>
    </w:p>
    <w:p w14:paraId="4C69806B" w14:textId="77777777" w:rsidR="006A23FD" w:rsidRDefault="006A23FD" w:rsidP="006A23FD">
      <w:r>
        <w:t xml:space="preserve">THIS IS A TEST FILE </w:t>
      </w:r>
    </w:p>
    <w:p w14:paraId="06706CD4" w14:textId="77777777" w:rsidR="006A23FD" w:rsidRDefault="006A23FD" w:rsidP="006A23FD">
      <w:r>
        <w:t xml:space="preserve">THIS IS A TEST FILE </w:t>
      </w:r>
    </w:p>
    <w:p w14:paraId="220BC055" w14:textId="77777777" w:rsidR="006A23FD" w:rsidRDefault="006A23FD" w:rsidP="006A23FD">
      <w:r>
        <w:t xml:space="preserve">THIS IS A TEST FILE </w:t>
      </w:r>
    </w:p>
    <w:p w14:paraId="37DE4303" w14:textId="77777777" w:rsidR="006A23FD" w:rsidRDefault="006A23FD" w:rsidP="006A23FD">
      <w:r>
        <w:t xml:space="preserve">THIS IS A TEST FILE </w:t>
      </w:r>
    </w:p>
    <w:p w14:paraId="64BDA487" w14:textId="77777777" w:rsidR="006A23FD" w:rsidRDefault="006A23FD" w:rsidP="006A23FD">
      <w:r>
        <w:t xml:space="preserve">THIS IS A TEST FILE </w:t>
      </w:r>
    </w:p>
    <w:p w14:paraId="5A5DB219" w14:textId="77777777" w:rsidR="006A23FD" w:rsidRDefault="006A23FD" w:rsidP="006A23FD">
      <w:r>
        <w:t xml:space="preserve">THIS IS A TEST FILE </w:t>
      </w:r>
    </w:p>
    <w:p w14:paraId="578647DD" w14:textId="77777777" w:rsidR="006A23FD" w:rsidRDefault="006A23FD" w:rsidP="006A23FD">
      <w:r>
        <w:lastRenderedPageBreak/>
        <w:t xml:space="preserve">THIS IS A TEST FILE </w:t>
      </w:r>
    </w:p>
    <w:p w14:paraId="557FE0DF" w14:textId="77777777" w:rsidR="006A23FD" w:rsidRDefault="006A23FD" w:rsidP="006A23FD">
      <w:r>
        <w:t xml:space="preserve">THIS IS A TEST FILE </w:t>
      </w:r>
    </w:p>
    <w:p w14:paraId="25E2A0F5" w14:textId="77777777" w:rsidR="006A23FD" w:rsidRDefault="006A23FD" w:rsidP="006A23FD">
      <w:r>
        <w:t xml:space="preserve">THIS IS A TEST FILE </w:t>
      </w:r>
    </w:p>
    <w:p w14:paraId="02459799" w14:textId="77777777" w:rsidR="006A23FD" w:rsidRDefault="006A23FD" w:rsidP="006A23FD">
      <w:r>
        <w:t xml:space="preserve">THIS IS A TEST FILE </w:t>
      </w:r>
    </w:p>
    <w:p w14:paraId="42D56BB9" w14:textId="77777777" w:rsidR="006A23FD" w:rsidRDefault="006A23FD" w:rsidP="006A23FD">
      <w:r>
        <w:t xml:space="preserve">THIS IS A TEST FILE </w:t>
      </w:r>
    </w:p>
    <w:p w14:paraId="10927952" w14:textId="77777777" w:rsidR="006A23FD" w:rsidRDefault="006A23FD" w:rsidP="006A23FD">
      <w:r>
        <w:t xml:space="preserve">THIS IS A TEST FILE </w:t>
      </w:r>
    </w:p>
    <w:p w14:paraId="5E44F27D" w14:textId="77777777" w:rsidR="006A23FD" w:rsidRDefault="006A23FD" w:rsidP="006A23FD">
      <w:r>
        <w:t xml:space="preserve">THIS IS A TEST FILE </w:t>
      </w:r>
    </w:p>
    <w:p w14:paraId="16178BFD" w14:textId="77777777" w:rsidR="006A23FD" w:rsidRDefault="006A23FD" w:rsidP="006A23FD">
      <w:r>
        <w:t xml:space="preserve">THIS IS A TEST FILE </w:t>
      </w:r>
    </w:p>
    <w:p w14:paraId="206235F0" w14:textId="77777777" w:rsidR="006A23FD" w:rsidRDefault="006A23FD" w:rsidP="006A23FD">
      <w:r>
        <w:t xml:space="preserve">THIS IS A TEST FILE </w:t>
      </w:r>
    </w:p>
    <w:p w14:paraId="72BC0789" w14:textId="77777777" w:rsidR="006A23FD" w:rsidRDefault="006A23FD" w:rsidP="006A23FD">
      <w:r>
        <w:t xml:space="preserve">THIS IS A TEST FILE </w:t>
      </w:r>
    </w:p>
    <w:p w14:paraId="3279FA52" w14:textId="77777777" w:rsidR="006A23FD" w:rsidRDefault="006A23FD" w:rsidP="006A23FD">
      <w:r>
        <w:t xml:space="preserve">THIS IS A TEST FILE </w:t>
      </w:r>
    </w:p>
    <w:p w14:paraId="0C84F6D5" w14:textId="77777777" w:rsidR="006A23FD" w:rsidRDefault="006A23FD" w:rsidP="006A23FD">
      <w:r>
        <w:t xml:space="preserve">THIS IS A TEST FILE </w:t>
      </w:r>
    </w:p>
    <w:p w14:paraId="63FDF117" w14:textId="77777777" w:rsidR="006A23FD" w:rsidRDefault="006A23FD" w:rsidP="006A23FD">
      <w:r>
        <w:t xml:space="preserve">THIS IS A TEST FILE </w:t>
      </w:r>
    </w:p>
    <w:p w14:paraId="2016E389" w14:textId="77777777" w:rsidR="006A23FD" w:rsidRDefault="006A23FD" w:rsidP="006A23FD">
      <w:r>
        <w:t xml:space="preserve">THIS IS A TEST FILE </w:t>
      </w:r>
    </w:p>
    <w:p w14:paraId="2923D2FE" w14:textId="77777777" w:rsidR="006A23FD" w:rsidRDefault="006A23FD" w:rsidP="006A23FD">
      <w:r>
        <w:t xml:space="preserve">THIS IS A TEST FILE </w:t>
      </w:r>
    </w:p>
    <w:p w14:paraId="5E62140B" w14:textId="77777777" w:rsidR="006A23FD" w:rsidRPr="006A23FD" w:rsidRDefault="006A23FD" w:rsidP="006A23FD"/>
    <w:p w14:paraId="73A7C58E" w14:textId="77777777" w:rsidR="006A23FD" w:rsidRDefault="006A23FD" w:rsidP="006A23FD">
      <w:r>
        <w:t xml:space="preserve">THIS IS A TEST FILE </w:t>
      </w:r>
    </w:p>
    <w:p w14:paraId="0652D772" w14:textId="77777777" w:rsidR="006A23FD" w:rsidRDefault="006A23FD" w:rsidP="006A23FD">
      <w:r>
        <w:t xml:space="preserve">THIS IS A TEST FILE </w:t>
      </w:r>
    </w:p>
    <w:p w14:paraId="331FD175" w14:textId="77777777" w:rsidR="006A23FD" w:rsidRDefault="006A23FD" w:rsidP="006A23FD">
      <w:r>
        <w:t xml:space="preserve">THIS IS A TEST FILE </w:t>
      </w:r>
    </w:p>
    <w:p w14:paraId="66B35350" w14:textId="77777777" w:rsidR="006A23FD" w:rsidRDefault="006A23FD" w:rsidP="006A23FD">
      <w:r>
        <w:t xml:space="preserve">THIS IS A TEST FILE </w:t>
      </w:r>
    </w:p>
    <w:p w14:paraId="08900DCA" w14:textId="77777777" w:rsidR="006A23FD" w:rsidRDefault="006A23FD" w:rsidP="006A23FD">
      <w:r>
        <w:t xml:space="preserve">THIS IS A TEST FILE </w:t>
      </w:r>
    </w:p>
    <w:p w14:paraId="196DBD2D" w14:textId="77777777" w:rsidR="006A23FD" w:rsidRDefault="006A23FD" w:rsidP="006A23FD">
      <w:r>
        <w:t xml:space="preserve">THIS IS A TEST FILE </w:t>
      </w:r>
    </w:p>
    <w:p w14:paraId="21FF2311" w14:textId="77777777" w:rsidR="006A23FD" w:rsidRDefault="006A23FD" w:rsidP="006A23FD">
      <w:r>
        <w:t xml:space="preserve">THIS IS A TEST FILE </w:t>
      </w:r>
    </w:p>
    <w:p w14:paraId="53F11419" w14:textId="77777777" w:rsidR="006A23FD" w:rsidRDefault="006A23FD" w:rsidP="006A23FD">
      <w:r>
        <w:t xml:space="preserve">THIS IS A TEST FILE </w:t>
      </w:r>
    </w:p>
    <w:p w14:paraId="629CE383" w14:textId="77777777" w:rsidR="006A23FD" w:rsidRDefault="006A23FD" w:rsidP="006A23FD">
      <w:r>
        <w:t xml:space="preserve">THIS IS A TEST FILE </w:t>
      </w:r>
    </w:p>
    <w:p w14:paraId="37D11007" w14:textId="77777777" w:rsidR="006A23FD" w:rsidRDefault="006A23FD" w:rsidP="006A23FD">
      <w:r>
        <w:lastRenderedPageBreak/>
        <w:t xml:space="preserve">THIS IS A TEST FILE </w:t>
      </w:r>
    </w:p>
    <w:p w14:paraId="6A60A48C" w14:textId="77777777" w:rsidR="006A23FD" w:rsidRDefault="006A23FD" w:rsidP="006A23FD">
      <w:r>
        <w:t xml:space="preserve">THIS IS A TEST FILE </w:t>
      </w:r>
    </w:p>
    <w:p w14:paraId="18957E0E" w14:textId="77777777" w:rsidR="006A23FD" w:rsidRDefault="006A23FD" w:rsidP="006A23FD">
      <w:r>
        <w:t xml:space="preserve">THIS IS A TEST FILE </w:t>
      </w:r>
    </w:p>
    <w:p w14:paraId="3A11A7D8" w14:textId="77777777" w:rsidR="006A23FD" w:rsidRDefault="006A23FD" w:rsidP="006A23FD">
      <w:r>
        <w:t xml:space="preserve">THIS IS A TEST FILE </w:t>
      </w:r>
    </w:p>
    <w:p w14:paraId="5260CB41" w14:textId="77777777" w:rsidR="006A23FD" w:rsidRDefault="006A23FD" w:rsidP="006A23FD">
      <w:r>
        <w:t xml:space="preserve">THIS IS A TEST FILE </w:t>
      </w:r>
    </w:p>
    <w:p w14:paraId="666268E2" w14:textId="77777777" w:rsidR="006A23FD" w:rsidRDefault="006A23FD" w:rsidP="006A23FD">
      <w:r>
        <w:t xml:space="preserve">THIS IS A TEST FILE </w:t>
      </w:r>
    </w:p>
    <w:p w14:paraId="685E91FF" w14:textId="77777777" w:rsidR="006A23FD" w:rsidRDefault="006A23FD" w:rsidP="006A23FD">
      <w:r>
        <w:t xml:space="preserve">THIS IS A TEST FILE </w:t>
      </w:r>
    </w:p>
    <w:p w14:paraId="0F13D30F" w14:textId="77777777" w:rsidR="006A23FD" w:rsidRDefault="006A23FD" w:rsidP="006A23FD">
      <w:r>
        <w:t xml:space="preserve">THIS IS A TEST FILE </w:t>
      </w:r>
    </w:p>
    <w:p w14:paraId="06949DC0" w14:textId="77777777" w:rsidR="006A23FD" w:rsidRDefault="006A23FD" w:rsidP="006A23FD">
      <w:r>
        <w:t xml:space="preserve">THIS IS A TEST FILE </w:t>
      </w:r>
    </w:p>
    <w:p w14:paraId="0E74842D" w14:textId="77777777" w:rsidR="006A23FD" w:rsidRDefault="006A23FD" w:rsidP="006A23FD">
      <w:r>
        <w:t xml:space="preserve">THIS IS A TEST FILE </w:t>
      </w:r>
    </w:p>
    <w:p w14:paraId="26FF7962" w14:textId="77777777" w:rsidR="006A23FD" w:rsidRDefault="006A23FD" w:rsidP="006A23FD">
      <w:r>
        <w:t xml:space="preserve">THIS IS A TEST FILE </w:t>
      </w:r>
    </w:p>
    <w:p w14:paraId="31E05F92" w14:textId="77777777" w:rsidR="006A23FD" w:rsidRDefault="006A23FD" w:rsidP="006A23FD">
      <w:r>
        <w:t xml:space="preserve">THIS IS A TEST FILE </w:t>
      </w:r>
    </w:p>
    <w:p w14:paraId="07BF3C02" w14:textId="77777777" w:rsidR="006A23FD" w:rsidRDefault="006A23FD" w:rsidP="006A23FD">
      <w:r>
        <w:t xml:space="preserve">THIS IS A TEST FILE </w:t>
      </w:r>
    </w:p>
    <w:p w14:paraId="4E6DD5A5" w14:textId="77777777" w:rsidR="006A23FD" w:rsidRDefault="006A23FD" w:rsidP="006A23FD">
      <w:r>
        <w:t xml:space="preserve">THIS IS A TEST FILE </w:t>
      </w:r>
    </w:p>
    <w:p w14:paraId="66A9E844" w14:textId="77777777" w:rsidR="006A23FD" w:rsidRDefault="006A23FD" w:rsidP="006A23FD">
      <w:r>
        <w:t xml:space="preserve">THIS IS A TEST FILE </w:t>
      </w:r>
    </w:p>
    <w:p w14:paraId="1F4063EE" w14:textId="77777777" w:rsidR="006A23FD" w:rsidRDefault="006A23FD" w:rsidP="006A23FD">
      <w:r>
        <w:t xml:space="preserve">THIS IS A TEST FILE </w:t>
      </w:r>
    </w:p>
    <w:p w14:paraId="0446522B" w14:textId="77777777" w:rsidR="006A23FD" w:rsidRDefault="006A23FD" w:rsidP="006A23FD">
      <w:r>
        <w:t xml:space="preserve">THIS IS A TEST FILE </w:t>
      </w:r>
    </w:p>
    <w:p w14:paraId="18CAF1A6" w14:textId="77777777" w:rsidR="006A23FD" w:rsidRDefault="006A23FD" w:rsidP="006A23FD">
      <w:r>
        <w:t xml:space="preserve">THIS IS A TEST FILE </w:t>
      </w:r>
    </w:p>
    <w:p w14:paraId="3CA51F5B" w14:textId="77777777" w:rsidR="006A23FD" w:rsidRDefault="006A23FD" w:rsidP="006A23FD">
      <w:r>
        <w:t xml:space="preserve">THIS IS A TEST FILE </w:t>
      </w:r>
    </w:p>
    <w:p w14:paraId="25B0CCCA" w14:textId="77777777" w:rsidR="006A23FD" w:rsidRDefault="006A23FD" w:rsidP="006A23FD">
      <w:r>
        <w:t xml:space="preserve">THIS IS A TEST FILE </w:t>
      </w:r>
    </w:p>
    <w:p w14:paraId="0AAD15FC" w14:textId="77777777" w:rsidR="006A23FD" w:rsidRDefault="006A23FD" w:rsidP="006A23FD">
      <w:r>
        <w:t xml:space="preserve">THIS IS A TEST FILE </w:t>
      </w:r>
    </w:p>
    <w:p w14:paraId="2D312BA8" w14:textId="77777777" w:rsidR="006A23FD" w:rsidRDefault="006A23FD" w:rsidP="006A23FD">
      <w:r>
        <w:t xml:space="preserve">THIS IS A TEST FILE </w:t>
      </w:r>
    </w:p>
    <w:p w14:paraId="52648DF8" w14:textId="77777777" w:rsidR="006A23FD" w:rsidRDefault="006A23FD" w:rsidP="006A23FD">
      <w:r>
        <w:t xml:space="preserve">THIS IS A TEST FILE </w:t>
      </w:r>
    </w:p>
    <w:p w14:paraId="76A736EF" w14:textId="77777777" w:rsidR="006A23FD" w:rsidRDefault="006A23FD" w:rsidP="006A23FD">
      <w:r>
        <w:t xml:space="preserve">THIS IS A TEST FILE </w:t>
      </w:r>
    </w:p>
    <w:p w14:paraId="07F378D9" w14:textId="77777777" w:rsidR="006A23FD" w:rsidRDefault="006A23FD" w:rsidP="006A23FD">
      <w:r>
        <w:t xml:space="preserve">THIS IS A TEST FILE </w:t>
      </w:r>
    </w:p>
    <w:p w14:paraId="226FC06D" w14:textId="77777777" w:rsidR="006A23FD" w:rsidRDefault="006A23FD" w:rsidP="006A23FD">
      <w:r>
        <w:lastRenderedPageBreak/>
        <w:t xml:space="preserve">THIS IS A TEST FILE </w:t>
      </w:r>
    </w:p>
    <w:p w14:paraId="3435D3CA" w14:textId="77777777" w:rsidR="006A23FD" w:rsidRDefault="006A23FD" w:rsidP="006A23FD">
      <w:r>
        <w:t xml:space="preserve">THIS IS A TEST FILE </w:t>
      </w:r>
    </w:p>
    <w:p w14:paraId="100ABD15" w14:textId="77777777" w:rsidR="006A23FD" w:rsidRDefault="006A23FD" w:rsidP="006A23FD">
      <w:r>
        <w:t xml:space="preserve">THIS IS A TEST FILE </w:t>
      </w:r>
    </w:p>
    <w:p w14:paraId="07049A29" w14:textId="77777777" w:rsidR="006A23FD" w:rsidRDefault="006A23FD" w:rsidP="006A23FD">
      <w:r>
        <w:t xml:space="preserve">THIS IS A TEST FILE </w:t>
      </w:r>
    </w:p>
    <w:p w14:paraId="569ACDF7" w14:textId="77777777" w:rsidR="006A23FD" w:rsidRDefault="006A23FD" w:rsidP="006A23FD">
      <w:r>
        <w:t xml:space="preserve">THIS IS A TEST FILE </w:t>
      </w:r>
    </w:p>
    <w:p w14:paraId="0BDC69FB" w14:textId="77777777" w:rsidR="006A23FD" w:rsidRDefault="006A23FD" w:rsidP="006A23FD">
      <w:r>
        <w:t xml:space="preserve">THIS IS A TEST FILE </w:t>
      </w:r>
    </w:p>
    <w:p w14:paraId="21DA6F38" w14:textId="77777777" w:rsidR="006A23FD" w:rsidRDefault="006A23FD" w:rsidP="006A23FD">
      <w:r>
        <w:t xml:space="preserve">THIS IS A TEST FILE </w:t>
      </w:r>
    </w:p>
    <w:p w14:paraId="53E97130" w14:textId="77777777" w:rsidR="006A23FD" w:rsidRDefault="006A23FD" w:rsidP="006A23FD">
      <w:r>
        <w:t xml:space="preserve">THIS IS A TEST FILE </w:t>
      </w:r>
    </w:p>
    <w:p w14:paraId="3DA820F8" w14:textId="77777777" w:rsidR="006A23FD" w:rsidRDefault="006A23FD" w:rsidP="006A23FD">
      <w:r>
        <w:t xml:space="preserve">THIS IS A TEST FILE </w:t>
      </w:r>
    </w:p>
    <w:p w14:paraId="76059E76" w14:textId="77777777" w:rsidR="006A23FD" w:rsidRPr="006A23FD" w:rsidRDefault="006A23FD" w:rsidP="006A23FD"/>
    <w:p w14:paraId="509D02F0" w14:textId="77777777" w:rsidR="006A23FD" w:rsidRPr="006A23FD" w:rsidRDefault="006A23FD" w:rsidP="006A23FD"/>
    <w:p w14:paraId="32868495" w14:textId="77777777" w:rsidR="006A23FD" w:rsidRDefault="006A23FD" w:rsidP="006A23FD">
      <w:r>
        <w:t xml:space="preserve">THIS IS A TEST FILE </w:t>
      </w:r>
    </w:p>
    <w:p w14:paraId="6D992856" w14:textId="77777777" w:rsidR="006A23FD" w:rsidRDefault="006A23FD" w:rsidP="006A23FD">
      <w:r>
        <w:t xml:space="preserve">THIS IS A TEST FILE </w:t>
      </w:r>
    </w:p>
    <w:p w14:paraId="27AD4DC6" w14:textId="77777777" w:rsidR="006A23FD" w:rsidRDefault="006A23FD" w:rsidP="006A23FD">
      <w:r>
        <w:t xml:space="preserve">THIS IS A TEST FILE </w:t>
      </w:r>
    </w:p>
    <w:p w14:paraId="3E8D7960" w14:textId="77777777" w:rsidR="006A23FD" w:rsidRDefault="006A23FD" w:rsidP="006A23FD">
      <w:r>
        <w:t xml:space="preserve">THIS IS A TEST FILE </w:t>
      </w:r>
    </w:p>
    <w:p w14:paraId="5476268C" w14:textId="77777777" w:rsidR="006A23FD" w:rsidRDefault="006A23FD" w:rsidP="006A23FD">
      <w:r>
        <w:t xml:space="preserve">THIS IS A TEST FILE </w:t>
      </w:r>
    </w:p>
    <w:p w14:paraId="53B1BE6C" w14:textId="77777777" w:rsidR="006A23FD" w:rsidRDefault="006A23FD" w:rsidP="006A23FD">
      <w:r>
        <w:t xml:space="preserve">THIS IS A TEST FILE </w:t>
      </w:r>
    </w:p>
    <w:p w14:paraId="64E30ED9" w14:textId="77777777" w:rsidR="006A23FD" w:rsidRDefault="006A23FD" w:rsidP="006A23FD">
      <w:r>
        <w:t xml:space="preserve">THIS IS A TEST FILE </w:t>
      </w:r>
    </w:p>
    <w:p w14:paraId="75BD7DF6" w14:textId="77777777" w:rsidR="006A23FD" w:rsidRDefault="006A23FD" w:rsidP="006A23FD">
      <w:r>
        <w:t xml:space="preserve">THIS IS A TEST FILE </w:t>
      </w:r>
    </w:p>
    <w:p w14:paraId="01962C20" w14:textId="77777777" w:rsidR="006A23FD" w:rsidRDefault="006A23FD" w:rsidP="006A23FD">
      <w:r>
        <w:t xml:space="preserve">THIS IS A TEST FILE </w:t>
      </w:r>
    </w:p>
    <w:p w14:paraId="79276E82" w14:textId="77777777" w:rsidR="006A23FD" w:rsidRDefault="006A23FD" w:rsidP="006A23FD">
      <w:r>
        <w:t xml:space="preserve">THIS IS A TEST FILE </w:t>
      </w:r>
    </w:p>
    <w:p w14:paraId="78C77BD8" w14:textId="77777777" w:rsidR="006A23FD" w:rsidRDefault="006A23FD" w:rsidP="006A23FD">
      <w:r>
        <w:t xml:space="preserve">THIS IS A TEST FILE </w:t>
      </w:r>
    </w:p>
    <w:p w14:paraId="17E6F433" w14:textId="77777777" w:rsidR="006A23FD" w:rsidRDefault="006A23FD" w:rsidP="006A23FD">
      <w:r>
        <w:t xml:space="preserve">THIS IS A TEST FILE </w:t>
      </w:r>
    </w:p>
    <w:p w14:paraId="1232FD34" w14:textId="77777777" w:rsidR="006A23FD" w:rsidRDefault="006A23FD" w:rsidP="006A23FD">
      <w:r>
        <w:t xml:space="preserve">THIS IS A TEST FILE </w:t>
      </w:r>
    </w:p>
    <w:p w14:paraId="492881F7" w14:textId="77777777" w:rsidR="006A23FD" w:rsidRDefault="006A23FD" w:rsidP="006A23FD">
      <w:r>
        <w:t xml:space="preserve">THIS IS A TEST FILE </w:t>
      </w:r>
    </w:p>
    <w:p w14:paraId="320EC4E9" w14:textId="77777777" w:rsidR="006A23FD" w:rsidRDefault="006A23FD" w:rsidP="006A23FD">
      <w:r>
        <w:lastRenderedPageBreak/>
        <w:t xml:space="preserve">THIS IS A TEST FILE </w:t>
      </w:r>
    </w:p>
    <w:p w14:paraId="7BA4F2DC" w14:textId="77777777" w:rsidR="006A23FD" w:rsidRDefault="006A23FD" w:rsidP="006A23FD">
      <w:r>
        <w:t xml:space="preserve">THIS IS A TEST FILE </w:t>
      </w:r>
    </w:p>
    <w:p w14:paraId="0205E86C" w14:textId="77777777" w:rsidR="006A23FD" w:rsidRDefault="006A23FD" w:rsidP="006A23FD">
      <w:r>
        <w:t xml:space="preserve">THIS IS A TEST FILE </w:t>
      </w:r>
    </w:p>
    <w:p w14:paraId="37B22C82" w14:textId="77777777" w:rsidR="006A23FD" w:rsidRDefault="006A23FD" w:rsidP="006A23FD">
      <w:r>
        <w:t xml:space="preserve">THIS IS A TEST FILE </w:t>
      </w:r>
    </w:p>
    <w:p w14:paraId="496256B0" w14:textId="77777777" w:rsidR="006A23FD" w:rsidRDefault="006A23FD" w:rsidP="006A23FD">
      <w:r>
        <w:t xml:space="preserve">THIS IS A TEST FILE </w:t>
      </w:r>
    </w:p>
    <w:p w14:paraId="5CA47826" w14:textId="77777777" w:rsidR="006A23FD" w:rsidRDefault="006A23FD" w:rsidP="006A23FD">
      <w:r>
        <w:t xml:space="preserve">THIS IS A TEST FILE </w:t>
      </w:r>
    </w:p>
    <w:p w14:paraId="2CA23E52" w14:textId="77777777" w:rsidR="006A23FD" w:rsidRDefault="006A23FD" w:rsidP="006A23FD">
      <w:r>
        <w:t xml:space="preserve">THIS IS A TEST FILE </w:t>
      </w:r>
    </w:p>
    <w:p w14:paraId="673D9492" w14:textId="77777777" w:rsidR="006A23FD" w:rsidRDefault="006A23FD" w:rsidP="006A23FD">
      <w:r>
        <w:t xml:space="preserve">THIS IS A TEST FILE </w:t>
      </w:r>
    </w:p>
    <w:p w14:paraId="40799B80" w14:textId="77777777" w:rsidR="006A23FD" w:rsidRDefault="006A23FD" w:rsidP="006A23FD">
      <w:r>
        <w:t xml:space="preserve">THIS IS A TEST FILE </w:t>
      </w:r>
    </w:p>
    <w:p w14:paraId="144F5E03" w14:textId="77777777" w:rsidR="006A23FD" w:rsidRDefault="006A23FD" w:rsidP="006A23FD">
      <w:r>
        <w:t xml:space="preserve">THIS IS A TEST FILE </w:t>
      </w:r>
    </w:p>
    <w:p w14:paraId="43D64AC4" w14:textId="77777777" w:rsidR="006A23FD" w:rsidRDefault="006A23FD" w:rsidP="006A23FD">
      <w:r>
        <w:t xml:space="preserve">THIS IS A TEST FILE </w:t>
      </w:r>
    </w:p>
    <w:p w14:paraId="0EFF2B74" w14:textId="77777777" w:rsidR="006A23FD" w:rsidRDefault="006A23FD" w:rsidP="006A23FD">
      <w:r>
        <w:t xml:space="preserve">THIS IS A TEST FILE </w:t>
      </w:r>
    </w:p>
    <w:p w14:paraId="6E32CA58" w14:textId="77777777" w:rsidR="006A23FD" w:rsidRDefault="006A23FD" w:rsidP="006A23FD">
      <w:r>
        <w:t xml:space="preserve">THIS IS A TEST FILE </w:t>
      </w:r>
    </w:p>
    <w:p w14:paraId="2D897D91" w14:textId="77777777" w:rsidR="006A23FD" w:rsidRDefault="006A23FD" w:rsidP="006A23FD">
      <w:r>
        <w:t xml:space="preserve">THIS IS A TEST FILE </w:t>
      </w:r>
    </w:p>
    <w:p w14:paraId="0EA2F739" w14:textId="77777777" w:rsidR="006A23FD" w:rsidRDefault="006A23FD" w:rsidP="006A23FD">
      <w:r>
        <w:t xml:space="preserve">THIS IS A TEST FILE </w:t>
      </w:r>
    </w:p>
    <w:p w14:paraId="1CF30D7E" w14:textId="77777777" w:rsidR="006A23FD" w:rsidRDefault="006A23FD" w:rsidP="006A23FD">
      <w:r>
        <w:t xml:space="preserve">THIS IS A TEST FILE </w:t>
      </w:r>
    </w:p>
    <w:p w14:paraId="33594EB3" w14:textId="77777777" w:rsidR="006A23FD" w:rsidRDefault="006A23FD" w:rsidP="006A23FD">
      <w:r>
        <w:t xml:space="preserve">THIS IS A TEST FILE </w:t>
      </w:r>
    </w:p>
    <w:p w14:paraId="042CFE26" w14:textId="77777777" w:rsidR="006A23FD" w:rsidRDefault="006A23FD" w:rsidP="006A23FD">
      <w:r>
        <w:t xml:space="preserve">THIS IS A TEST FILE </w:t>
      </w:r>
    </w:p>
    <w:p w14:paraId="4D1EB878" w14:textId="77777777" w:rsidR="006A23FD" w:rsidRDefault="006A23FD" w:rsidP="006A23FD">
      <w:r>
        <w:t xml:space="preserve">THIS IS A TEST FILE </w:t>
      </w:r>
    </w:p>
    <w:p w14:paraId="2E97A411" w14:textId="77777777" w:rsidR="006A23FD" w:rsidRDefault="006A23FD" w:rsidP="006A23FD">
      <w:r>
        <w:t xml:space="preserve">THIS IS A TEST FILE </w:t>
      </w:r>
    </w:p>
    <w:p w14:paraId="0A7DFD2A" w14:textId="77777777" w:rsidR="006A23FD" w:rsidRDefault="006A23FD" w:rsidP="006A23FD">
      <w:r>
        <w:t xml:space="preserve">THIS IS A TEST FILE </w:t>
      </w:r>
    </w:p>
    <w:p w14:paraId="1E65F7B2" w14:textId="77777777" w:rsidR="006A23FD" w:rsidRDefault="006A23FD" w:rsidP="006A23FD">
      <w:r>
        <w:t xml:space="preserve">THIS IS A TEST FILE </w:t>
      </w:r>
    </w:p>
    <w:p w14:paraId="48DC2D6C" w14:textId="77777777" w:rsidR="006A23FD" w:rsidRDefault="006A23FD" w:rsidP="006A23FD">
      <w:r>
        <w:t xml:space="preserve">THIS IS A TEST FILE </w:t>
      </w:r>
    </w:p>
    <w:p w14:paraId="41C76632" w14:textId="77777777" w:rsidR="006A23FD" w:rsidRDefault="006A23FD" w:rsidP="006A23FD">
      <w:r>
        <w:t xml:space="preserve">THIS IS A TEST FILE </w:t>
      </w:r>
    </w:p>
    <w:p w14:paraId="19A85D77" w14:textId="77777777" w:rsidR="006A23FD" w:rsidRDefault="006A23FD" w:rsidP="006A23FD">
      <w:r>
        <w:t xml:space="preserve">THIS IS A TEST FILE </w:t>
      </w:r>
    </w:p>
    <w:p w14:paraId="6B1654C7" w14:textId="77777777" w:rsidR="006A23FD" w:rsidRDefault="006A23FD" w:rsidP="006A23FD">
      <w:r>
        <w:lastRenderedPageBreak/>
        <w:t xml:space="preserve">THIS IS A TEST FILE </w:t>
      </w:r>
    </w:p>
    <w:p w14:paraId="52BF391F" w14:textId="77777777" w:rsidR="006A23FD" w:rsidRDefault="006A23FD" w:rsidP="006A23FD">
      <w:r>
        <w:t xml:space="preserve">THIS IS A TEST FILE </w:t>
      </w:r>
    </w:p>
    <w:p w14:paraId="0CFF4A95" w14:textId="77777777" w:rsidR="006A23FD" w:rsidRDefault="006A23FD" w:rsidP="006A23FD">
      <w:r>
        <w:t xml:space="preserve">THIS IS A TEST FILE </w:t>
      </w:r>
    </w:p>
    <w:p w14:paraId="38DCF452" w14:textId="77777777" w:rsidR="006A23FD" w:rsidRDefault="006A23FD" w:rsidP="006A23FD">
      <w:r>
        <w:t xml:space="preserve">THIS IS A TEST FILE </w:t>
      </w:r>
    </w:p>
    <w:p w14:paraId="0F95BE7D" w14:textId="77777777" w:rsidR="006A23FD" w:rsidRPr="006A23FD" w:rsidRDefault="006A23FD" w:rsidP="006A23FD"/>
    <w:p w14:paraId="7EB98CEF" w14:textId="77777777" w:rsidR="006A23FD" w:rsidRDefault="006A23FD" w:rsidP="006A23FD">
      <w:r>
        <w:t xml:space="preserve">THIS IS A TEST FILE </w:t>
      </w:r>
    </w:p>
    <w:p w14:paraId="2F60B0A0" w14:textId="77777777" w:rsidR="006A23FD" w:rsidRDefault="006A23FD" w:rsidP="006A23FD">
      <w:r>
        <w:t xml:space="preserve">THIS IS A TEST FILE </w:t>
      </w:r>
    </w:p>
    <w:p w14:paraId="2B64B115" w14:textId="77777777" w:rsidR="006A23FD" w:rsidRDefault="006A23FD" w:rsidP="006A23FD">
      <w:r>
        <w:t xml:space="preserve">THIS IS A TEST FILE </w:t>
      </w:r>
    </w:p>
    <w:p w14:paraId="50EA4CFE" w14:textId="77777777" w:rsidR="006A23FD" w:rsidRDefault="006A23FD" w:rsidP="006A23FD">
      <w:r>
        <w:t xml:space="preserve">THIS IS A TEST FILE </w:t>
      </w:r>
    </w:p>
    <w:p w14:paraId="4798885C" w14:textId="77777777" w:rsidR="006A23FD" w:rsidRDefault="006A23FD" w:rsidP="006A23FD">
      <w:r>
        <w:t xml:space="preserve">THIS IS A TEST FILE </w:t>
      </w:r>
    </w:p>
    <w:p w14:paraId="41B41454" w14:textId="77777777" w:rsidR="006A23FD" w:rsidRDefault="006A23FD" w:rsidP="006A23FD">
      <w:r>
        <w:t xml:space="preserve">THIS IS A TEST FILE </w:t>
      </w:r>
    </w:p>
    <w:p w14:paraId="347CAB5D" w14:textId="77777777" w:rsidR="006A23FD" w:rsidRDefault="006A23FD" w:rsidP="006A23FD">
      <w:r>
        <w:t xml:space="preserve">THIS IS A TEST FILE </w:t>
      </w:r>
    </w:p>
    <w:p w14:paraId="2DC6E840" w14:textId="77777777" w:rsidR="006A23FD" w:rsidRDefault="006A23FD" w:rsidP="006A23FD">
      <w:r>
        <w:t xml:space="preserve">THIS IS A TEST FILE </w:t>
      </w:r>
    </w:p>
    <w:p w14:paraId="42C8B472" w14:textId="77777777" w:rsidR="006A23FD" w:rsidRDefault="006A23FD" w:rsidP="006A23FD">
      <w:r>
        <w:t xml:space="preserve">THIS IS A TEST FILE </w:t>
      </w:r>
    </w:p>
    <w:p w14:paraId="28BF410C" w14:textId="77777777" w:rsidR="006A23FD" w:rsidRDefault="006A23FD" w:rsidP="006A23FD">
      <w:r>
        <w:t xml:space="preserve">THIS IS A TEST FILE </w:t>
      </w:r>
    </w:p>
    <w:p w14:paraId="4C2F35B6" w14:textId="77777777" w:rsidR="006A23FD" w:rsidRDefault="006A23FD" w:rsidP="006A23FD">
      <w:r>
        <w:t xml:space="preserve">THIS IS A TEST FILE </w:t>
      </w:r>
    </w:p>
    <w:p w14:paraId="4A2C647A" w14:textId="77777777" w:rsidR="006A23FD" w:rsidRDefault="006A23FD" w:rsidP="006A23FD">
      <w:r>
        <w:t xml:space="preserve">THIS IS A TEST FILE </w:t>
      </w:r>
    </w:p>
    <w:p w14:paraId="24178299" w14:textId="77777777" w:rsidR="006A23FD" w:rsidRDefault="006A23FD" w:rsidP="006A23FD">
      <w:r>
        <w:t xml:space="preserve">THIS IS A TEST FILE </w:t>
      </w:r>
    </w:p>
    <w:p w14:paraId="34F9FF19" w14:textId="77777777" w:rsidR="006A23FD" w:rsidRDefault="006A23FD" w:rsidP="006A23FD">
      <w:r>
        <w:t xml:space="preserve">THIS IS A TEST FILE </w:t>
      </w:r>
    </w:p>
    <w:p w14:paraId="75BC41EA" w14:textId="77777777" w:rsidR="006A23FD" w:rsidRDefault="006A23FD" w:rsidP="006A23FD">
      <w:r>
        <w:t xml:space="preserve">THIS IS A TEST FILE </w:t>
      </w:r>
    </w:p>
    <w:p w14:paraId="5239940F" w14:textId="77777777" w:rsidR="006A23FD" w:rsidRDefault="006A23FD" w:rsidP="006A23FD">
      <w:r>
        <w:t xml:space="preserve">THIS IS A TEST FILE </w:t>
      </w:r>
    </w:p>
    <w:p w14:paraId="05F1EC94" w14:textId="77777777" w:rsidR="006A23FD" w:rsidRDefault="006A23FD" w:rsidP="006A23FD">
      <w:r>
        <w:t xml:space="preserve">THIS IS A TEST FILE </w:t>
      </w:r>
    </w:p>
    <w:p w14:paraId="2D0D972C" w14:textId="77777777" w:rsidR="006A23FD" w:rsidRDefault="006A23FD" w:rsidP="006A23FD">
      <w:r>
        <w:t xml:space="preserve">THIS IS A TEST FILE </w:t>
      </w:r>
    </w:p>
    <w:p w14:paraId="7D6D4FAB" w14:textId="77777777" w:rsidR="006A23FD" w:rsidRDefault="006A23FD" w:rsidP="006A23FD">
      <w:r>
        <w:t xml:space="preserve">THIS IS A TEST FILE </w:t>
      </w:r>
    </w:p>
    <w:p w14:paraId="65964768" w14:textId="77777777" w:rsidR="006A23FD" w:rsidRDefault="006A23FD" w:rsidP="006A23FD">
      <w:r>
        <w:t xml:space="preserve">THIS IS A TEST FILE </w:t>
      </w:r>
    </w:p>
    <w:p w14:paraId="513E5D63" w14:textId="77777777" w:rsidR="006A23FD" w:rsidRDefault="006A23FD" w:rsidP="006A23FD">
      <w:r>
        <w:lastRenderedPageBreak/>
        <w:t xml:space="preserve">THIS IS A TEST FILE </w:t>
      </w:r>
    </w:p>
    <w:p w14:paraId="60917B6D" w14:textId="77777777" w:rsidR="006A23FD" w:rsidRDefault="006A23FD" w:rsidP="006A23FD">
      <w:r>
        <w:t xml:space="preserve">THIS IS A TEST FILE </w:t>
      </w:r>
    </w:p>
    <w:p w14:paraId="4838E3FB" w14:textId="77777777" w:rsidR="006A23FD" w:rsidRDefault="006A23FD" w:rsidP="006A23FD">
      <w:r>
        <w:t xml:space="preserve">THIS IS A TEST FILE </w:t>
      </w:r>
    </w:p>
    <w:p w14:paraId="498EF6CA" w14:textId="77777777" w:rsidR="006A23FD" w:rsidRDefault="006A23FD" w:rsidP="006A23FD">
      <w:r>
        <w:t xml:space="preserve">THIS IS A TEST FILE </w:t>
      </w:r>
    </w:p>
    <w:p w14:paraId="0C9E7EB9" w14:textId="77777777" w:rsidR="006A23FD" w:rsidRDefault="006A23FD" w:rsidP="006A23FD">
      <w:r>
        <w:t xml:space="preserve">THIS IS A TEST FILE </w:t>
      </w:r>
    </w:p>
    <w:p w14:paraId="377042CB" w14:textId="77777777" w:rsidR="006A23FD" w:rsidRDefault="006A23FD" w:rsidP="006A23FD">
      <w:r>
        <w:t xml:space="preserve">THIS IS A TEST FILE </w:t>
      </w:r>
    </w:p>
    <w:p w14:paraId="68BF3970" w14:textId="77777777" w:rsidR="006A23FD" w:rsidRDefault="006A23FD" w:rsidP="006A23FD">
      <w:r>
        <w:t xml:space="preserve">THIS IS A TEST FILE </w:t>
      </w:r>
    </w:p>
    <w:p w14:paraId="0B0B79C6" w14:textId="77777777" w:rsidR="006A23FD" w:rsidRDefault="006A23FD" w:rsidP="006A23FD">
      <w:r>
        <w:t xml:space="preserve">THIS IS A TEST FILE </w:t>
      </w:r>
    </w:p>
    <w:p w14:paraId="524B4C9D" w14:textId="77777777" w:rsidR="006A23FD" w:rsidRDefault="006A23FD" w:rsidP="006A23FD">
      <w:r>
        <w:t xml:space="preserve">THIS IS A TEST FILE </w:t>
      </w:r>
    </w:p>
    <w:p w14:paraId="2DC6F8E8" w14:textId="77777777" w:rsidR="006A23FD" w:rsidRDefault="006A23FD" w:rsidP="006A23FD">
      <w:r>
        <w:t xml:space="preserve">THIS IS A TEST FILE </w:t>
      </w:r>
    </w:p>
    <w:p w14:paraId="454795E7" w14:textId="77777777" w:rsidR="006A23FD" w:rsidRDefault="006A23FD" w:rsidP="006A23FD">
      <w:r>
        <w:t xml:space="preserve">THIS IS A TEST FILE </w:t>
      </w:r>
    </w:p>
    <w:p w14:paraId="664E8C8B" w14:textId="77777777" w:rsidR="006A23FD" w:rsidRDefault="006A23FD" w:rsidP="006A23FD">
      <w:r>
        <w:t xml:space="preserve">THIS IS A TEST FILE </w:t>
      </w:r>
    </w:p>
    <w:p w14:paraId="6E72913A" w14:textId="77777777" w:rsidR="006A23FD" w:rsidRDefault="006A23FD" w:rsidP="006A23FD">
      <w:r>
        <w:t xml:space="preserve">THIS IS A TEST FILE </w:t>
      </w:r>
    </w:p>
    <w:p w14:paraId="3C3A4B04" w14:textId="77777777" w:rsidR="006A23FD" w:rsidRDefault="006A23FD" w:rsidP="006A23FD">
      <w:r>
        <w:t xml:space="preserve">THIS IS A TEST FILE </w:t>
      </w:r>
    </w:p>
    <w:p w14:paraId="235CB67D" w14:textId="77777777" w:rsidR="006A23FD" w:rsidRDefault="006A23FD" w:rsidP="006A23FD">
      <w:r>
        <w:t xml:space="preserve">THIS IS A TEST FILE </w:t>
      </w:r>
    </w:p>
    <w:p w14:paraId="36D1B1AD" w14:textId="77777777" w:rsidR="006A23FD" w:rsidRDefault="006A23FD" w:rsidP="006A23FD">
      <w:r>
        <w:t xml:space="preserve">THIS IS A TEST FILE </w:t>
      </w:r>
    </w:p>
    <w:p w14:paraId="259A12A4" w14:textId="77777777" w:rsidR="006A23FD" w:rsidRDefault="006A23FD" w:rsidP="006A23FD">
      <w:r>
        <w:t xml:space="preserve">THIS IS A TEST FILE </w:t>
      </w:r>
    </w:p>
    <w:p w14:paraId="22C9DA6C" w14:textId="77777777" w:rsidR="006A23FD" w:rsidRDefault="006A23FD" w:rsidP="006A23FD">
      <w:r>
        <w:t xml:space="preserve">THIS IS A TEST FILE </w:t>
      </w:r>
    </w:p>
    <w:p w14:paraId="34CD2798" w14:textId="77777777" w:rsidR="006A23FD" w:rsidRDefault="006A23FD" w:rsidP="006A23FD">
      <w:r>
        <w:t xml:space="preserve">THIS IS A TEST FILE </w:t>
      </w:r>
    </w:p>
    <w:p w14:paraId="3D74BB33" w14:textId="77777777" w:rsidR="006A23FD" w:rsidRDefault="006A23FD" w:rsidP="006A23FD">
      <w:r>
        <w:t xml:space="preserve">THIS IS A TEST FILE </w:t>
      </w:r>
    </w:p>
    <w:p w14:paraId="423E6A38" w14:textId="77777777" w:rsidR="006A23FD" w:rsidRDefault="006A23FD" w:rsidP="006A23FD">
      <w:r>
        <w:t xml:space="preserve">THIS IS A TEST FILE </w:t>
      </w:r>
    </w:p>
    <w:p w14:paraId="6F7DC640" w14:textId="77777777" w:rsidR="006A23FD" w:rsidRDefault="006A23FD" w:rsidP="006A23FD">
      <w:r>
        <w:t xml:space="preserve">THIS IS A TEST FILE </w:t>
      </w:r>
    </w:p>
    <w:p w14:paraId="472B7245" w14:textId="77777777" w:rsidR="006A23FD" w:rsidRDefault="006A23FD" w:rsidP="006A23FD">
      <w:r>
        <w:t xml:space="preserve">THIS IS A TEST FILE </w:t>
      </w:r>
    </w:p>
    <w:p w14:paraId="68CBA5FE" w14:textId="77777777" w:rsidR="006A23FD" w:rsidRPr="006A23FD" w:rsidRDefault="006A23FD" w:rsidP="006A23FD"/>
    <w:p w14:paraId="67ABF4D0" w14:textId="77777777" w:rsidR="006A23FD" w:rsidRDefault="006A23FD" w:rsidP="006A23FD">
      <w:r>
        <w:t xml:space="preserve">THIS IS A TEST FILE </w:t>
      </w:r>
    </w:p>
    <w:p w14:paraId="4ADBACD9" w14:textId="77777777" w:rsidR="006A23FD" w:rsidRDefault="006A23FD" w:rsidP="006A23FD">
      <w:r>
        <w:lastRenderedPageBreak/>
        <w:t xml:space="preserve">THIS IS A TEST FILE </w:t>
      </w:r>
    </w:p>
    <w:p w14:paraId="6882E023" w14:textId="77777777" w:rsidR="006A23FD" w:rsidRDefault="006A23FD" w:rsidP="006A23FD">
      <w:r>
        <w:t xml:space="preserve">THIS IS A TEST FILE </w:t>
      </w:r>
    </w:p>
    <w:p w14:paraId="7FDDA0B6" w14:textId="77777777" w:rsidR="006A23FD" w:rsidRDefault="006A23FD" w:rsidP="006A23FD">
      <w:r>
        <w:t xml:space="preserve">THIS IS A TEST FILE </w:t>
      </w:r>
    </w:p>
    <w:p w14:paraId="746B6BF0" w14:textId="77777777" w:rsidR="006A23FD" w:rsidRDefault="006A23FD" w:rsidP="006A23FD">
      <w:r>
        <w:t xml:space="preserve">THIS IS A TEST FILE </w:t>
      </w:r>
    </w:p>
    <w:p w14:paraId="5818BFE9" w14:textId="77777777" w:rsidR="006A23FD" w:rsidRDefault="006A23FD" w:rsidP="006A23FD">
      <w:r>
        <w:t xml:space="preserve">THIS IS A TEST FILE </w:t>
      </w:r>
    </w:p>
    <w:p w14:paraId="488732DF" w14:textId="77777777" w:rsidR="006A23FD" w:rsidRDefault="006A23FD" w:rsidP="006A23FD">
      <w:r>
        <w:t xml:space="preserve">THIS IS A TEST FILE </w:t>
      </w:r>
    </w:p>
    <w:p w14:paraId="05B77E11" w14:textId="77777777" w:rsidR="006A23FD" w:rsidRDefault="006A23FD" w:rsidP="006A23FD">
      <w:r>
        <w:t xml:space="preserve">THIS IS A TEST FILE </w:t>
      </w:r>
    </w:p>
    <w:p w14:paraId="6B6BF89D" w14:textId="77777777" w:rsidR="006A23FD" w:rsidRDefault="006A23FD" w:rsidP="006A23FD">
      <w:r>
        <w:t xml:space="preserve">THIS IS A TEST FILE </w:t>
      </w:r>
    </w:p>
    <w:p w14:paraId="282D7FD8" w14:textId="77777777" w:rsidR="006A23FD" w:rsidRDefault="006A23FD" w:rsidP="006A23FD">
      <w:r>
        <w:t xml:space="preserve">THIS IS A TEST FILE </w:t>
      </w:r>
    </w:p>
    <w:p w14:paraId="748E4F04" w14:textId="77777777" w:rsidR="006A23FD" w:rsidRDefault="006A23FD" w:rsidP="006A23FD">
      <w:r>
        <w:t xml:space="preserve">THIS IS A TEST FILE </w:t>
      </w:r>
    </w:p>
    <w:p w14:paraId="127A4C95" w14:textId="77777777" w:rsidR="006A23FD" w:rsidRDefault="006A23FD" w:rsidP="006A23FD">
      <w:r>
        <w:t xml:space="preserve">THIS IS A TEST FILE </w:t>
      </w:r>
    </w:p>
    <w:p w14:paraId="78D8BAFB" w14:textId="77777777" w:rsidR="006A23FD" w:rsidRDefault="006A23FD" w:rsidP="006A23FD">
      <w:r>
        <w:t xml:space="preserve">THIS IS A TEST FILE </w:t>
      </w:r>
    </w:p>
    <w:p w14:paraId="2D8A1AA2" w14:textId="77777777" w:rsidR="006A23FD" w:rsidRDefault="006A23FD" w:rsidP="006A23FD">
      <w:r>
        <w:t xml:space="preserve">THIS IS A TEST FILE </w:t>
      </w:r>
    </w:p>
    <w:p w14:paraId="262C7E9D" w14:textId="77777777" w:rsidR="006A23FD" w:rsidRDefault="006A23FD" w:rsidP="006A23FD">
      <w:r>
        <w:t xml:space="preserve">THIS IS A TEST FILE </w:t>
      </w:r>
    </w:p>
    <w:p w14:paraId="140204A3" w14:textId="77777777" w:rsidR="006A23FD" w:rsidRDefault="006A23FD" w:rsidP="006A23FD">
      <w:r>
        <w:t xml:space="preserve">THIS IS A TEST FILE </w:t>
      </w:r>
    </w:p>
    <w:p w14:paraId="2C788C26" w14:textId="77777777" w:rsidR="006A23FD" w:rsidRDefault="006A23FD" w:rsidP="006A23FD">
      <w:r>
        <w:t xml:space="preserve">THIS IS A TEST FILE </w:t>
      </w:r>
    </w:p>
    <w:p w14:paraId="27A56AB8" w14:textId="77777777" w:rsidR="006A23FD" w:rsidRDefault="006A23FD" w:rsidP="006A23FD">
      <w:r>
        <w:t xml:space="preserve">THIS IS A TEST FILE </w:t>
      </w:r>
    </w:p>
    <w:p w14:paraId="0FFBD150" w14:textId="77777777" w:rsidR="006A23FD" w:rsidRDefault="006A23FD" w:rsidP="006A23FD">
      <w:r>
        <w:t xml:space="preserve">THIS IS A TEST FILE </w:t>
      </w:r>
    </w:p>
    <w:p w14:paraId="4A99B3F1" w14:textId="77777777" w:rsidR="006A23FD" w:rsidRDefault="006A23FD" w:rsidP="006A23FD">
      <w:r>
        <w:t xml:space="preserve">THIS IS A TEST FILE </w:t>
      </w:r>
    </w:p>
    <w:p w14:paraId="05990224" w14:textId="77777777" w:rsidR="006A23FD" w:rsidRDefault="006A23FD" w:rsidP="006A23FD">
      <w:r>
        <w:t xml:space="preserve">THIS IS A TEST FILE </w:t>
      </w:r>
    </w:p>
    <w:p w14:paraId="59F3CD88" w14:textId="77777777" w:rsidR="006A23FD" w:rsidRDefault="006A23FD" w:rsidP="006A23FD">
      <w:r>
        <w:t xml:space="preserve">THIS IS A TEST FILE </w:t>
      </w:r>
    </w:p>
    <w:p w14:paraId="7920CBEB" w14:textId="77777777" w:rsidR="006A23FD" w:rsidRDefault="006A23FD" w:rsidP="006A23FD">
      <w:r>
        <w:t xml:space="preserve">THIS IS A TEST FILE </w:t>
      </w:r>
    </w:p>
    <w:p w14:paraId="7A3BFDB0" w14:textId="77777777" w:rsidR="006A23FD" w:rsidRDefault="006A23FD" w:rsidP="006A23FD">
      <w:r>
        <w:t xml:space="preserve">THIS IS A TEST FILE </w:t>
      </w:r>
    </w:p>
    <w:p w14:paraId="6A804AF0" w14:textId="77777777" w:rsidR="006A23FD" w:rsidRDefault="006A23FD" w:rsidP="006A23FD">
      <w:r>
        <w:t xml:space="preserve">THIS IS A TEST FILE </w:t>
      </w:r>
    </w:p>
    <w:p w14:paraId="56C7B8B8" w14:textId="77777777" w:rsidR="006A23FD" w:rsidRDefault="006A23FD" w:rsidP="006A23FD">
      <w:r>
        <w:t xml:space="preserve">THIS IS A TEST FILE </w:t>
      </w:r>
    </w:p>
    <w:p w14:paraId="47065B63" w14:textId="77777777" w:rsidR="006A23FD" w:rsidRDefault="006A23FD" w:rsidP="006A23FD">
      <w:r>
        <w:lastRenderedPageBreak/>
        <w:t xml:space="preserve">THIS IS A TEST FILE </w:t>
      </w:r>
    </w:p>
    <w:p w14:paraId="59ECB80F" w14:textId="77777777" w:rsidR="006A23FD" w:rsidRDefault="006A23FD" w:rsidP="006A23FD">
      <w:r>
        <w:t xml:space="preserve">THIS IS A TEST FILE </w:t>
      </w:r>
    </w:p>
    <w:p w14:paraId="695E0225" w14:textId="77777777" w:rsidR="006A23FD" w:rsidRDefault="006A23FD" w:rsidP="006A23FD">
      <w:r>
        <w:t xml:space="preserve">THIS IS A TEST FILE </w:t>
      </w:r>
    </w:p>
    <w:p w14:paraId="56853875" w14:textId="77777777" w:rsidR="006A23FD" w:rsidRDefault="006A23FD" w:rsidP="006A23FD">
      <w:r>
        <w:t xml:space="preserve">THIS IS A TEST FILE </w:t>
      </w:r>
    </w:p>
    <w:p w14:paraId="4FD3B360" w14:textId="77777777" w:rsidR="006A23FD" w:rsidRDefault="006A23FD" w:rsidP="006A23FD">
      <w:r>
        <w:t xml:space="preserve">THIS IS A TEST FILE </w:t>
      </w:r>
    </w:p>
    <w:p w14:paraId="07953FAC" w14:textId="77777777" w:rsidR="006A23FD" w:rsidRDefault="006A23FD" w:rsidP="006A23FD">
      <w:r>
        <w:t xml:space="preserve">THIS IS A TEST FILE </w:t>
      </w:r>
    </w:p>
    <w:p w14:paraId="03B85C24" w14:textId="77777777" w:rsidR="006A23FD" w:rsidRDefault="006A23FD" w:rsidP="006A23FD">
      <w:r>
        <w:t xml:space="preserve">THIS IS A TEST FILE </w:t>
      </w:r>
    </w:p>
    <w:p w14:paraId="52B37C76" w14:textId="77777777" w:rsidR="006A23FD" w:rsidRDefault="006A23FD" w:rsidP="006A23FD">
      <w:r>
        <w:t xml:space="preserve">THIS IS A TEST FILE </w:t>
      </w:r>
    </w:p>
    <w:p w14:paraId="4ABA9B3A" w14:textId="77777777" w:rsidR="006A23FD" w:rsidRDefault="006A23FD" w:rsidP="006A23FD">
      <w:r>
        <w:t xml:space="preserve">THIS IS A TEST FILE </w:t>
      </w:r>
    </w:p>
    <w:p w14:paraId="73E1CA2C" w14:textId="77777777" w:rsidR="006A23FD" w:rsidRDefault="006A23FD" w:rsidP="006A23FD">
      <w:r>
        <w:t xml:space="preserve">THIS IS A TEST FILE </w:t>
      </w:r>
    </w:p>
    <w:p w14:paraId="3815EC7A" w14:textId="77777777" w:rsidR="006A23FD" w:rsidRDefault="006A23FD" w:rsidP="006A23FD">
      <w:r>
        <w:t xml:space="preserve">THIS IS A TEST FILE </w:t>
      </w:r>
    </w:p>
    <w:p w14:paraId="3C1DCCC7" w14:textId="77777777" w:rsidR="006A23FD" w:rsidRDefault="006A23FD" w:rsidP="006A23FD">
      <w:r>
        <w:t xml:space="preserve">THIS IS A TEST FILE </w:t>
      </w:r>
    </w:p>
    <w:p w14:paraId="5E45BA92" w14:textId="77777777" w:rsidR="006A23FD" w:rsidRDefault="006A23FD" w:rsidP="006A23FD">
      <w:r>
        <w:t xml:space="preserve">THIS IS A TEST FILE </w:t>
      </w:r>
    </w:p>
    <w:p w14:paraId="3413496F" w14:textId="77777777" w:rsidR="006A23FD" w:rsidRDefault="006A23FD" w:rsidP="006A23FD">
      <w:r>
        <w:t xml:space="preserve">THIS IS A TEST FILE </w:t>
      </w:r>
    </w:p>
    <w:p w14:paraId="62F4EB5B" w14:textId="77777777" w:rsidR="006A23FD" w:rsidRDefault="006A23FD" w:rsidP="006A23FD">
      <w:r>
        <w:t xml:space="preserve">THIS IS A TEST FILE </w:t>
      </w:r>
    </w:p>
    <w:p w14:paraId="68F5FF90" w14:textId="77777777" w:rsidR="006A23FD" w:rsidRDefault="006A23FD" w:rsidP="006A23FD">
      <w:r>
        <w:t xml:space="preserve">THIS IS A TEST FILE </w:t>
      </w:r>
    </w:p>
    <w:p w14:paraId="405A1AAB" w14:textId="77777777" w:rsidR="006A23FD" w:rsidRDefault="006A23FD" w:rsidP="006A23FD">
      <w:r>
        <w:t xml:space="preserve">THIS IS A TEST FILE </w:t>
      </w:r>
    </w:p>
    <w:p w14:paraId="5BBDE66A" w14:textId="77777777" w:rsidR="006A23FD" w:rsidRPr="006A23FD" w:rsidRDefault="006A23FD" w:rsidP="006A23FD"/>
    <w:p w14:paraId="1F3D579D" w14:textId="77777777" w:rsidR="006A23FD" w:rsidRDefault="006A23FD" w:rsidP="006A23FD">
      <w:r>
        <w:t xml:space="preserve">THIS IS A TEST FILE </w:t>
      </w:r>
    </w:p>
    <w:p w14:paraId="0F56D31E" w14:textId="77777777" w:rsidR="006A23FD" w:rsidRDefault="006A23FD" w:rsidP="006A23FD">
      <w:r>
        <w:t xml:space="preserve">THIS IS A TEST FILE </w:t>
      </w:r>
    </w:p>
    <w:p w14:paraId="10EDD867" w14:textId="77777777" w:rsidR="006A23FD" w:rsidRDefault="006A23FD" w:rsidP="006A23FD">
      <w:r>
        <w:t xml:space="preserve">THIS IS A TEST FILE </w:t>
      </w:r>
    </w:p>
    <w:p w14:paraId="0F93AB3B" w14:textId="77777777" w:rsidR="006A23FD" w:rsidRDefault="006A23FD" w:rsidP="006A23FD">
      <w:r>
        <w:t xml:space="preserve">THIS IS A TEST FILE </w:t>
      </w:r>
    </w:p>
    <w:p w14:paraId="2F1CB8AC" w14:textId="77777777" w:rsidR="006A23FD" w:rsidRDefault="006A23FD" w:rsidP="006A23FD">
      <w:r>
        <w:t xml:space="preserve">THIS IS A TEST FILE </w:t>
      </w:r>
    </w:p>
    <w:p w14:paraId="7BE567D6" w14:textId="77777777" w:rsidR="006A23FD" w:rsidRDefault="006A23FD" w:rsidP="006A23FD">
      <w:r>
        <w:t xml:space="preserve">THIS IS A TEST FILE </w:t>
      </w:r>
    </w:p>
    <w:p w14:paraId="2ACD7647" w14:textId="77777777" w:rsidR="006A23FD" w:rsidRDefault="006A23FD" w:rsidP="006A23FD">
      <w:r>
        <w:t xml:space="preserve">THIS IS A TEST FILE </w:t>
      </w:r>
    </w:p>
    <w:p w14:paraId="273F4D3F" w14:textId="77777777" w:rsidR="006A23FD" w:rsidRDefault="006A23FD" w:rsidP="006A23FD">
      <w:r>
        <w:lastRenderedPageBreak/>
        <w:t xml:space="preserve">THIS IS A TEST FILE </w:t>
      </w:r>
    </w:p>
    <w:p w14:paraId="4283405B" w14:textId="77777777" w:rsidR="006A23FD" w:rsidRDefault="006A23FD" w:rsidP="006A23FD">
      <w:r>
        <w:t xml:space="preserve">THIS IS A TEST FILE </w:t>
      </w:r>
    </w:p>
    <w:p w14:paraId="4048AE10" w14:textId="77777777" w:rsidR="006A23FD" w:rsidRDefault="006A23FD" w:rsidP="006A23FD">
      <w:r>
        <w:t xml:space="preserve">THIS IS A TEST FILE </w:t>
      </w:r>
    </w:p>
    <w:p w14:paraId="3F4A6ED5" w14:textId="77777777" w:rsidR="006A23FD" w:rsidRDefault="006A23FD" w:rsidP="006A23FD">
      <w:r>
        <w:t xml:space="preserve">THIS IS A TEST FILE </w:t>
      </w:r>
    </w:p>
    <w:p w14:paraId="258AC51C" w14:textId="77777777" w:rsidR="006A23FD" w:rsidRDefault="006A23FD" w:rsidP="006A23FD">
      <w:r>
        <w:t xml:space="preserve">THIS IS A TEST FILE </w:t>
      </w:r>
    </w:p>
    <w:p w14:paraId="57B893F2" w14:textId="77777777" w:rsidR="006A23FD" w:rsidRDefault="006A23FD" w:rsidP="006A23FD">
      <w:r>
        <w:t xml:space="preserve">THIS IS A TEST FILE </w:t>
      </w:r>
    </w:p>
    <w:p w14:paraId="5F107D69" w14:textId="77777777" w:rsidR="006A23FD" w:rsidRDefault="006A23FD" w:rsidP="006A23FD">
      <w:r>
        <w:t xml:space="preserve">THIS IS A TEST FILE </w:t>
      </w:r>
    </w:p>
    <w:p w14:paraId="16A7FE76" w14:textId="77777777" w:rsidR="006A23FD" w:rsidRDefault="006A23FD" w:rsidP="006A23FD">
      <w:r>
        <w:t xml:space="preserve">THIS IS A TEST FILE </w:t>
      </w:r>
    </w:p>
    <w:p w14:paraId="45D9BC20" w14:textId="77777777" w:rsidR="006A23FD" w:rsidRDefault="006A23FD" w:rsidP="006A23FD">
      <w:r>
        <w:t xml:space="preserve">THIS IS A TEST FILE </w:t>
      </w:r>
    </w:p>
    <w:p w14:paraId="4D12E780" w14:textId="77777777" w:rsidR="006A23FD" w:rsidRDefault="006A23FD" w:rsidP="006A23FD">
      <w:r>
        <w:t xml:space="preserve">THIS IS A TEST FILE </w:t>
      </w:r>
    </w:p>
    <w:p w14:paraId="6947E51A" w14:textId="77777777" w:rsidR="006A23FD" w:rsidRDefault="006A23FD" w:rsidP="006A23FD">
      <w:r>
        <w:t xml:space="preserve">THIS IS A TEST FILE </w:t>
      </w:r>
    </w:p>
    <w:p w14:paraId="062CFADA" w14:textId="77777777" w:rsidR="006A23FD" w:rsidRDefault="006A23FD" w:rsidP="006A23FD">
      <w:r>
        <w:t xml:space="preserve">THIS IS A TEST FILE </w:t>
      </w:r>
    </w:p>
    <w:p w14:paraId="06A03FF6" w14:textId="77777777" w:rsidR="006A23FD" w:rsidRDefault="006A23FD" w:rsidP="006A23FD">
      <w:r>
        <w:t xml:space="preserve">THIS IS A TEST FILE </w:t>
      </w:r>
    </w:p>
    <w:p w14:paraId="4CC26DC6" w14:textId="77777777" w:rsidR="006A23FD" w:rsidRDefault="006A23FD" w:rsidP="006A23FD">
      <w:r>
        <w:t xml:space="preserve">THIS IS A TEST FILE </w:t>
      </w:r>
    </w:p>
    <w:p w14:paraId="59FA219D" w14:textId="77777777" w:rsidR="006A23FD" w:rsidRDefault="006A23FD" w:rsidP="006A23FD">
      <w:r>
        <w:t xml:space="preserve">THIS IS A TEST FILE </w:t>
      </w:r>
    </w:p>
    <w:p w14:paraId="6BE87852" w14:textId="77777777" w:rsidR="006A23FD" w:rsidRDefault="006A23FD" w:rsidP="006A23FD">
      <w:r>
        <w:t xml:space="preserve">THIS IS A TEST FILE </w:t>
      </w:r>
    </w:p>
    <w:p w14:paraId="505CDE65" w14:textId="77777777" w:rsidR="006A23FD" w:rsidRDefault="006A23FD" w:rsidP="006A23FD">
      <w:r>
        <w:t xml:space="preserve">THIS IS A TEST FILE </w:t>
      </w:r>
    </w:p>
    <w:p w14:paraId="15CCA53B" w14:textId="77777777" w:rsidR="006A23FD" w:rsidRDefault="006A23FD" w:rsidP="006A23FD">
      <w:r>
        <w:t xml:space="preserve">THIS IS A TEST FILE </w:t>
      </w:r>
    </w:p>
    <w:p w14:paraId="66EB886C" w14:textId="77777777" w:rsidR="006A23FD" w:rsidRDefault="006A23FD" w:rsidP="006A23FD">
      <w:r>
        <w:t xml:space="preserve">THIS IS A TEST FILE </w:t>
      </w:r>
    </w:p>
    <w:p w14:paraId="74DD75B7" w14:textId="77777777" w:rsidR="006A23FD" w:rsidRDefault="006A23FD" w:rsidP="006A23FD">
      <w:r>
        <w:t xml:space="preserve">THIS IS A TEST FILE </w:t>
      </w:r>
    </w:p>
    <w:p w14:paraId="6EF9EF8E" w14:textId="77777777" w:rsidR="006A23FD" w:rsidRDefault="006A23FD" w:rsidP="006A23FD">
      <w:r>
        <w:t xml:space="preserve">THIS IS A TEST FILE </w:t>
      </w:r>
    </w:p>
    <w:p w14:paraId="05680104" w14:textId="77777777" w:rsidR="006A23FD" w:rsidRDefault="006A23FD" w:rsidP="006A23FD">
      <w:r>
        <w:t xml:space="preserve">THIS IS A TEST FILE </w:t>
      </w:r>
    </w:p>
    <w:p w14:paraId="01FBB59F" w14:textId="77777777" w:rsidR="006A23FD" w:rsidRDefault="006A23FD" w:rsidP="006A23FD">
      <w:r>
        <w:t xml:space="preserve">THIS IS A TEST FILE </w:t>
      </w:r>
    </w:p>
    <w:p w14:paraId="30734CF6" w14:textId="77777777" w:rsidR="006A23FD" w:rsidRDefault="006A23FD" w:rsidP="006A23FD">
      <w:r>
        <w:t xml:space="preserve">THIS IS A TEST FILE </w:t>
      </w:r>
    </w:p>
    <w:p w14:paraId="525C35B0" w14:textId="77777777" w:rsidR="006A23FD" w:rsidRDefault="006A23FD" w:rsidP="006A23FD">
      <w:r>
        <w:t xml:space="preserve">THIS IS A TEST FILE </w:t>
      </w:r>
    </w:p>
    <w:p w14:paraId="368473E2" w14:textId="77777777" w:rsidR="006A23FD" w:rsidRDefault="006A23FD" w:rsidP="006A23FD">
      <w:r>
        <w:lastRenderedPageBreak/>
        <w:t xml:space="preserve">THIS IS A TEST FILE </w:t>
      </w:r>
    </w:p>
    <w:p w14:paraId="125E81DE" w14:textId="77777777" w:rsidR="006A23FD" w:rsidRDefault="006A23FD" w:rsidP="006A23FD">
      <w:r>
        <w:t xml:space="preserve">THIS IS A TEST FILE </w:t>
      </w:r>
    </w:p>
    <w:p w14:paraId="4EA8D02E" w14:textId="77777777" w:rsidR="006A23FD" w:rsidRDefault="006A23FD" w:rsidP="006A23FD">
      <w:r>
        <w:t xml:space="preserve">THIS IS A TEST FILE </w:t>
      </w:r>
    </w:p>
    <w:p w14:paraId="3D4746D5" w14:textId="77777777" w:rsidR="006A23FD" w:rsidRDefault="006A23FD" w:rsidP="006A23FD">
      <w:r>
        <w:t xml:space="preserve">THIS IS A TEST FILE </w:t>
      </w:r>
    </w:p>
    <w:p w14:paraId="72753636" w14:textId="77777777" w:rsidR="006A23FD" w:rsidRDefault="006A23FD" w:rsidP="006A23FD">
      <w:r>
        <w:t xml:space="preserve">THIS IS A TEST FILE </w:t>
      </w:r>
    </w:p>
    <w:p w14:paraId="15ADB7D8" w14:textId="77777777" w:rsidR="006A23FD" w:rsidRDefault="006A23FD" w:rsidP="006A23FD">
      <w:r>
        <w:t xml:space="preserve">THIS IS A TEST FILE </w:t>
      </w:r>
    </w:p>
    <w:p w14:paraId="4472A79E" w14:textId="77777777" w:rsidR="006A23FD" w:rsidRDefault="006A23FD" w:rsidP="006A23FD">
      <w:r>
        <w:t xml:space="preserve">THIS IS A TEST FILE </w:t>
      </w:r>
    </w:p>
    <w:p w14:paraId="7D95438B" w14:textId="77777777" w:rsidR="006A23FD" w:rsidRDefault="006A23FD" w:rsidP="006A23FD">
      <w:r>
        <w:t xml:space="preserve">THIS IS A TEST FILE </w:t>
      </w:r>
    </w:p>
    <w:p w14:paraId="624D21F5" w14:textId="77777777" w:rsidR="006A23FD" w:rsidRDefault="006A23FD" w:rsidP="006A23FD">
      <w:r>
        <w:t xml:space="preserve">THIS IS A TEST FILE </w:t>
      </w:r>
    </w:p>
    <w:p w14:paraId="441C9496" w14:textId="77777777" w:rsidR="006A23FD" w:rsidRDefault="006A23FD" w:rsidP="006A23FD">
      <w:r>
        <w:t xml:space="preserve">THIS IS A TEST FILE </w:t>
      </w:r>
    </w:p>
    <w:p w14:paraId="177D1D81" w14:textId="77777777" w:rsidR="006A23FD" w:rsidRDefault="006A23FD" w:rsidP="006A23FD">
      <w:r>
        <w:t xml:space="preserve">THIS IS A TEST FILE </w:t>
      </w:r>
    </w:p>
    <w:p w14:paraId="35E19DA1" w14:textId="77777777" w:rsidR="006A23FD" w:rsidRPr="006A23FD" w:rsidRDefault="006A23FD" w:rsidP="006A23FD"/>
    <w:p w14:paraId="2B68F312" w14:textId="77777777" w:rsidR="006A23FD" w:rsidRDefault="006A23FD" w:rsidP="006A23FD">
      <w:r>
        <w:t xml:space="preserve">THIS IS A TEST FILE </w:t>
      </w:r>
    </w:p>
    <w:p w14:paraId="7441BB40" w14:textId="77777777" w:rsidR="006A23FD" w:rsidRDefault="006A23FD" w:rsidP="006A23FD">
      <w:r>
        <w:t xml:space="preserve">THIS IS A TEST FILE </w:t>
      </w:r>
    </w:p>
    <w:p w14:paraId="18B96B8E" w14:textId="77777777" w:rsidR="006A23FD" w:rsidRDefault="006A23FD" w:rsidP="006A23FD">
      <w:r>
        <w:t xml:space="preserve">THIS IS A TEST FILE </w:t>
      </w:r>
    </w:p>
    <w:p w14:paraId="1C5FF03E" w14:textId="77777777" w:rsidR="006A23FD" w:rsidRDefault="006A23FD" w:rsidP="006A23FD">
      <w:r>
        <w:t xml:space="preserve">THIS IS A TEST FILE </w:t>
      </w:r>
    </w:p>
    <w:p w14:paraId="27904335" w14:textId="77777777" w:rsidR="006A23FD" w:rsidRDefault="006A23FD" w:rsidP="006A23FD">
      <w:r>
        <w:t xml:space="preserve">THIS IS A TEST FILE </w:t>
      </w:r>
    </w:p>
    <w:p w14:paraId="646F0312" w14:textId="77777777" w:rsidR="006A23FD" w:rsidRDefault="006A23FD" w:rsidP="006A23FD">
      <w:r>
        <w:t xml:space="preserve">THIS IS A TEST FILE </w:t>
      </w:r>
    </w:p>
    <w:p w14:paraId="11D5B9EF" w14:textId="77777777" w:rsidR="006A23FD" w:rsidRDefault="006A23FD" w:rsidP="006A23FD">
      <w:r>
        <w:t xml:space="preserve">THIS IS A TEST FILE </w:t>
      </w:r>
    </w:p>
    <w:p w14:paraId="4F4ACAFC" w14:textId="77777777" w:rsidR="006A23FD" w:rsidRDefault="006A23FD" w:rsidP="006A23FD">
      <w:r>
        <w:t xml:space="preserve">THIS IS A TEST FILE </w:t>
      </w:r>
    </w:p>
    <w:p w14:paraId="0359F221" w14:textId="77777777" w:rsidR="006A23FD" w:rsidRDefault="006A23FD" w:rsidP="006A23FD">
      <w:r>
        <w:t xml:space="preserve">THIS IS A TEST FILE </w:t>
      </w:r>
    </w:p>
    <w:p w14:paraId="2CAA8187" w14:textId="77777777" w:rsidR="006A23FD" w:rsidRDefault="006A23FD" w:rsidP="006A23FD">
      <w:r>
        <w:t xml:space="preserve">THIS IS A TEST FILE </w:t>
      </w:r>
    </w:p>
    <w:p w14:paraId="2437F1F5" w14:textId="77777777" w:rsidR="006A23FD" w:rsidRDefault="006A23FD" w:rsidP="006A23FD">
      <w:r>
        <w:t xml:space="preserve">THIS IS A TEST FILE </w:t>
      </w:r>
    </w:p>
    <w:p w14:paraId="114A1CA6" w14:textId="77777777" w:rsidR="006A23FD" w:rsidRDefault="006A23FD" w:rsidP="006A23FD">
      <w:r>
        <w:t xml:space="preserve">THIS IS A TEST FILE </w:t>
      </w:r>
    </w:p>
    <w:p w14:paraId="6339BB35" w14:textId="77777777" w:rsidR="006A23FD" w:rsidRDefault="006A23FD" w:rsidP="006A23FD">
      <w:r>
        <w:t xml:space="preserve">THIS IS A TEST FILE </w:t>
      </w:r>
    </w:p>
    <w:p w14:paraId="38CFD538" w14:textId="77777777" w:rsidR="006A23FD" w:rsidRDefault="006A23FD" w:rsidP="006A23FD">
      <w:r>
        <w:lastRenderedPageBreak/>
        <w:t xml:space="preserve">THIS IS A TEST FILE </w:t>
      </w:r>
    </w:p>
    <w:p w14:paraId="18338D94" w14:textId="77777777" w:rsidR="006A23FD" w:rsidRDefault="006A23FD" w:rsidP="006A23FD">
      <w:r>
        <w:t xml:space="preserve">THIS IS A TEST FILE </w:t>
      </w:r>
    </w:p>
    <w:p w14:paraId="0CCB1E24" w14:textId="77777777" w:rsidR="006A23FD" w:rsidRDefault="006A23FD" w:rsidP="006A23FD">
      <w:r>
        <w:t xml:space="preserve">THIS IS A TEST FILE </w:t>
      </w:r>
    </w:p>
    <w:p w14:paraId="67500778" w14:textId="77777777" w:rsidR="006A23FD" w:rsidRDefault="006A23FD" w:rsidP="006A23FD">
      <w:r>
        <w:t xml:space="preserve">THIS IS A TEST FILE </w:t>
      </w:r>
    </w:p>
    <w:p w14:paraId="043B6FDF" w14:textId="77777777" w:rsidR="006A23FD" w:rsidRDefault="006A23FD" w:rsidP="006A23FD">
      <w:r>
        <w:t xml:space="preserve">THIS IS A TEST FILE </w:t>
      </w:r>
    </w:p>
    <w:p w14:paraId="773F795A" w14:textId="77777777" w:rsidR="006A23FD" w:rsidRDefault="006A23FD" w:rsidP="006A23FD">
      <w:r>
        <w:t xml:space="preserve">THIS IS A TEST FILE </w:t>
      </w:r>
    </w:p>
    <w:p w14:paraId="591F6C80" w14:textId="77777777" w:rsidR="006A23FD" w:rsidRDefault="006A23FD" w:rsidP="006A23FD">
      <w:r>
        <w:t xml:space="preserve">THIS IS A TEST FILE </w:t>
      </w:r>
    </w:p>
    <w:p w14:paraId="25925F9D" w14:textId="77777777" w:rsidR="006A23FD" w:rsidRDefault="006A23FD" w:rsidP="006A23FD">
      <w:r>
        <w:t xml:space="preserve">THIS IS A TEST FILE </w:t>
      </w:r>
    </w:p>
    <w:p w14:paraId="7B6AE033" w14:textId="77777777" w:rsidR="006A23FD" w:rsidRDefault="006A23FD" w:rsidP="006A23FD">
      <w:r>
        <w:t xml:space="preserve">THIS IS A TEST FILE </w:t>
      </w:r>
    </w:p>
    <w:p w14:paraId="4E280062" w14:textId="77777777" w:rsidR="006A23FD" w:rsidRDefault="006A23FD" w:rsidP="006A23FD">
      <w:r>
        <w:t xml:space="preserve">THIS IS A TEST FILE </w:t>
      </w:r>
    </w:p>
    <w:p w14:paraId="6FA3932E" w14:textId="77777777" w:rsidR="006A23FD" w:rsidRDefault="006A23FD" w:rsidP="006A23FD">
      <w:r>
        <w:t xml:space="preserve">THIS IS A TEST FILE </w:t>
      </w:r>
    </w:p>
    <w:p w14:paraId="715234E8" w14:textId="77777777" w:rsidR="006A23FD" w:rsidRDefault="006A23FD" w:rsidP="006A23FD">
      <w:r>
        <w:t xml:space="preserve">THIS IS A TEST FILE </w:t>
      </w:r>
    </w:p>
    <w:p w14:paraId="79C4A961" w14:textId="77777777" w:rsidR="006A23FD" w:rsidRDefault="006A23FD" w:rsidP="006A23FD">
      <w:r>
        <w:t xml:space="preserve">THIS IS A TEST FILE </w:t>
      </w:r>
    </w:p>
    <w:p w14:paraId="08A2ED3F" w14:textId="77777777" w:rsidR="006A23FD" w:rsidRDefault="006A23FD" w:rsidP="006A23FD">
      <w:r>
        <w:t xml:space="preserve">THIS IS A TEST FILE </w:t>
      </w:r>
    </w:p>
    <w:p w14:paraId="6D7438DD" w14:textId="77777777" w:rsidR="006A23FD" w:rsidRDefault="006A23FD" w:rsidP="006A23FD">
      <w:r>
        <w:t xml:space="preserve">THIS IS A TEST FILE </w:t>
      </w:r>
    </w:p>
    <w:p w14:paraId="1EB67238" w14:textId="77777777" w:rsidR="006A23FD" w:rsidRDefault="006A23FD" w:rsidP="006A23FD">
      <w:r>
        <w:t xml:space="preserve">THIS IS A TEST FILE </w:t>
      </w:r>
    </w:p>
    <w:p w14:paraId="5848929A" w14:textId="77777777" w:rsidR="006A23FD" w:rsidRDefault="006A23FD" w:rsidP="006A23FD">
      <w:r>
        <w:t xml:space="preserve">THIS IS A TEST FILE </w:t>
      </w:r>
    </w:p>
    <w:p w14:paraId="732D09FD" w14:textId="77777777" w:rsidR="006A23FD" w:rsidRDefault="006A23FD" w:rsidP="006A23FD">
      <w:r>
        <w:t xml:space="preserve">THIS IS A TEST FILE </w:t>
      </w:r>
    </w:p>
    <w:p w14:paraId="21E52C44" w14:textId="77777777" w:rsidR="006A23FD" w:rsidRDefault="006A23FD" w:rsidP="006A23FD">
      <w:r>
        <w:t xml:space="preserve">THIS IS A TEST FILE </w:t>
      </w:r>
    </w:p>
    <w:p w14:paraId="6FE00232" w14:textId="77777777" w:rsidR="006A23FD" w:rsidRDefault="006A23FD" w:rsidP="006A23FD">
      <w:r>
        <w:t xml:space="preserve">THIS IS A TEST FILE </w:t>
      </w:r>
    </w:p>
    <w:p w14:paraId="7FC11BAA" w14:textId="77777777" w:rsidR="006A23FD" w:rsidRDefault="006A23FD" w:rsidP="006A23FD">
      <w:r>
        <w:t xml:space="preserve">THIS IS A TEST FILE </w:t>
      </w:r>
    </w:p>
    <w:p w14:paraId="2E4F515A" w14:textId="77777777" w:rsidR="006A23FD" w:rsidRDefault="006A23FD" w:rsidP="006A23FD">
      <w:r>
        <w:t xml:space="preserve">THIS IS A TEST FILE </w:t>
      </w:r>
    </w:p>
    <w:p w14:paraId="33F0C8A1" w14:textId="77777777" w:rsidR="006A23FD" w:rsidRDefault="006A23FD" w:rsidP="006A23FD">
      <w:r>
        <w:t xml:space="preserve">THIS IS A TEST FILE </w:t>
      </w:r>
    </w:p>
    <w:p w14:paraId="374DA7A6" w14:textId="77777777" w:rsidR="006A23FD" w:rsidRDefault="006A23FD" w:rsidP="006A23FD">
      <w:r>
        <w:t xml:space="preserve">THIS IS A TEST FILE </w:t>
      </w:r>
    </w:p>
    <w:p w14:paraId="39255902" w14:textId="77777777" w:rsidR="006A23FD" w:rsidRDefault="006A23FD" w:rsidP="006A23FD">
      <w:r>
        <w:t xml:space="preserve">THIS IS A TEST FILE </w:t>
      </w:r>
    </w:p>
    <w:p w14:paraId="68D46310" w14:textId="77777777" w:rsidR="006A23FD" w:rsidRDefault="006A23FD" w:rsidP="006A23FD">
      <w:r>
        <w:lastRenderedPageBreak/>
        <w:t xml:space="preserve">THIS IS A TEST FILE </w:t>
      </w:r>
    </w:p>
    <w:p w14:paraId="36E945A3" w14:textId="77777777" w:rsidR="006A23FD" w:rsidRDefault="006A23FD" w:rsidP="006A23FD">
      <w:r>
        <w:t xml:space="preserve">THIS IS A TEST FILE </w:t>
      </w:r>
    </w:p>
    <w:p w14:paraId="2E215C7A" w14:textId="77777777" w:rsidR="006A23FD" w:rsidRDefault="006A23FD" w:rsidP="006A23FD">
      <w:r>
        <w:t xml:space="preserve">THIS IS A TEST FILE </w:t>
      </w:r>
    </w:p>
    <w:p w14:paraId="50E57B20" w14:textId="77777777" w:rsidR="006A23FD" w:rsidRDefault="006A23FD" w:rsidP="006A23FD">
      <w:r>
        <w:t xml:space="preserve">THIS IS A TEST FILE </w:t>
      </w:r>
    </w:p>
    <w:p w14:paraId="0EB16D6B" w14:textId="77777777" w:rsidR="006A23FD" w:rsidRDefault="006A23FD" w:rsidP="006A23FD">
      <w:r>
        <w:t xml:space="preserve">THIS IS A TEST FILE </w:t>
      </w:r>
    </w:p>
    <w:p w14:paraId="47BF5FD6" w14:textId="77777777" w:rsidR="006A23FD" w:rsidRPr="006A23FD" w:rsidRDefault="006A23FD" w:rsidP="006A23FD"/>
    <w:p w14:paraId="13CC76E7" w14:textId="77777777" w:rsidR="006A23FD" w:rsidRDefault="006A23FD" w:rsidP="006A23FD">
      <w:r>
        <w:t xml:space="preserve">THIS IS A TEST FILE </w:t>
      </w:r>
    </w:p>
    <w:p w14:paraId="25FA2D73" w14:textId="77777777" w:rsidR="006A23FD" w:rsidRDefault="006A23FD" w:rsidP="006A23FD">
      <w:r>
        <w:t xml:space="preserve">THIS IS A TEST FILE </w:t>
      </w:r>
    </w:p>
    <w:p w14:paraId="09AE4ABB" w14:textId="77777777" w:rsidR="006A23FD" w:rsidRDefault="006A23FD" w:rsidP="006A23FD">
      <w:r>
        <w:t xml:space="preserve">THIS IS A TEST FILE </w:t>
      </w:r>
    </w:p>
    <w:p w14:paraId="7E759304" w14:textId="77777777" w:rsidR="006A23FD" w:rsidRDefault="006A23FD" w:rsidP="006A23FD">
      <w:r>
        <w:t xml:space="preserve">THIS IS A TEST FILE </w:t>
      </w:r>
    </w:p>
    <w:p w14:paraId="7F95EB4C" w14:textId="77777777" w:rsidR="006A23FD" w:rsidRDefault="006A23FD" w:rsidP="006A23FD">
      <w:r>
        <w:t xml:space="preserve">THIS IS A TEST FILE </w:t>
      </w:r>
    </w:p>
    <w:p w14:paraId="3570C3B6" w14:textId="77777777" w:rsidR="006A23FD" w:rsidRDefault="006A23FD" w:rsidP="006A23FD">
      <w:r>
        <w:t xml:space="preserve">THIS IS A TEST FILE </w:t>
      </w:r>
    </w:p>
    <w:p w14:paraId="4210F5C2" w14:textId="77777777" w:rsidR="006A23FD" w:rsidRDefault="006A23FD" w:rsidP="006A23FD">
      <w:r>
        <w:t xml:space="preserve">THIS IS A TEST FILE </w:t>
      </w:r>
    </w:p>
    <w:p w14:paraId="1FB0E8BF" w14:textId="77777777" w:rsidR="006A23FD" w:rsidRDefault="006A23FD" w:rsidP="006A23FD">
      <w:r>
        <w:t xml:space="preserve">THIS IS A TEST FILE </w:t>
      </w:r>
    </w:p>
    <w:p w14:paraId="60DDB5FC" w14:textId="77777777" w:rsidR="006A23FD" w:rsidRDefault="006A23FD" w:rsidP="006A23FD">
      <w:r>
        <w:t xml:space="preserve">THIS IS A TEST FILE </w:t>
      </w:r>
    </w:p>
    <w:p w14:paraId="349B7324" w14:textId="77777777" w:rsidR="006A23FD" w:rsidRDefault="006A23FD" w:rsidP="006A23FD">
      <w:r>
        <w:t xml:space="preserve">THIS IS A TEST FILE </w:t>
      </w:r>
    </w:p>
    <w:p w14:paraId="4A9D09D0" w14:textId="77777777" w:rsidR="006A23FD" w:rsidRDefault="006A23FD" w:rsidP="006A23FD">
      <w:r>
        <w:t xml:space="preserve">THIS IS A TEST FILE </w:t>
      </w:r>
    </w:p>
    <w:p w14:paraId="058E5352" w14:textId="77777777" w:rsidR="006A23FD" w:rsidRDefault="006A23FD" w:rsidP="006A23FD">
      <w:r>
        <w:t xml:space="preserve">THIS IS A TEST FILE </w:t>
      </w:r>
    </w:p>
    <w:p w14:paraId="401F33B3" w14:textId="77777777" w:rsidR="006A23FD" w:rsidRDefault="006A23FD" w:rsidP="006A23FD">
      <w:r>
        <w:t xml:space="preserve">THIS IS A TEST FILE </w:t>
      </w:r>
    </w:p>
    <w:p w14:paraId="080F3BBD" w14:textId="77777777" w:rsidR="006A23FD" w:rsidRDefault="006A23FD" w:rsidP="006A23FD">
      <w:r>
        <w:t xml:space="preserve">THIS IS A TEST FILE </w:t>
      </w:r>
    </w:p>
    <w:p w14:paraId="4B736FBE" w14:textId="77777777" w:rsidR="006A23FD" w:rsidRDefault="006A23FD" w:rsidP="006A23FD">
      <w:r>
        <w:t xml:space="preserve">THIS IS A TEST FILE </w:t>
      </w:r>
    </w:p>
    <w:p w14:paraId="26929AB3" w14:textId="77777777" w:rsidR="006A23FD" w:rsidRDefault="006A23FD" w:rsidP="006A23FD">
      <w:r>
        <w:t xml:space="preserve">THIS IS A TEST FILE </w:t>
      </w:r>
    </w:p>
    <w:p w14:paraId="6145943A" w14:textId="77777777" w:rsidR="006A23FD" w:rsidRDefault="006A23FD" w:rsidP="006A23FD">
      <w:r>
        <w:t xml:space="preserve">THIS IS A TEST FILE </w:t>
      </w:r>
    </w:p>
    <w:p w14:paraId="45544EAF" w14:textId="77777777" w:rsidR="006A23FD" w:rsidRDefault="006A23FD" w:rsidP="006A23FD">
      <w:r>
        <w:t xml:space="preserve">THIS IS A TEST FILE </w:t>
      </w:r>
    </w:p>
    <w:p w14:paraId="4E5B72B4" w14:textId="77777777" w:rsidR="006A23FD" w:rsidRDefault="006A23FD" w:rsidP="006A23FD">
      <w:r>
        <w:t xml:space="preserve">THIS IS A TEST FILE </w:t>
      </w:r>
    </w:p>
    <w:p w14:paraId="254C4925" w14:textId="77777777" w:rsidR="006A23FD" w:rsidRDefault="006A23FD" w:rsidP="006A23FD">
      <w:r>
        <w:lastRenderedPageBreak/>
        <w:t xml:space="preserve">THIS IS A TEST FILE </w:t>
      </w:r>
    </w:p>
    <w:p w14:paraId="7A9EDD8A" w14:textId="77777777" w:rsidR="006A23FD" w:rsidRDefault="006A23FD" w:rsidP="006A23FD">
      <w:r>
        <w:t xml:space="preserve">THIS IS A TEST FILE </w:t>
      </w:r>
    </w:p>
    <w:p w14:paraId="3BA5F3D0" w14:textId="77777777" w:rsidR="006A23FD" w:rsidRDefault="006A23FD" w:rsidP="006A23FD">
      <w:r>
        <w:t xml:space="preserve">THIS IS A TEST FILE </w:t>
      </w:r>
    </w:p>
    <w:p w14:paraId="688755FD" w14:textId="77777777" w:rsidR="006A23FD" w:rsidRDefault="006A23FD" w:rsidP="006A23FD">
      <w:r>
        <w:t xml:space="preserve">THIS IS A TEST FILE </w:t>
      </w:r>
    </w:p>
    <w:p w14:paraId="2AFACC8A" w14:textId="77777777" w:rsidR="006A23FD" w:rsidRDefault="006A23FD" w:rsidP="006A23FD">
      <w:r>
        <w:t xml:space="preserve">THIS IS A TEST FILE </w:t>
      </w:r>
    </w:p>
    <w:p w14:paraId="728586BF" w14:textId="77777777" w:rsidR="006A23FD" w:rsidRDefault="006A23FD" w:rsidP="006A23FD">
      <w:r>
        <w:t xml:space="preserve">THIS IS A TEST FILE </w:t>
      </w:r>
    </w:p>
    <w:p w14:paraId="078F4B92" w14:textId="77777777" w:rsidR="006A23FD" w:rsidRDefault="006A23FD" w:rsidP="006A23FD">
      <w:r>
        <w:t xml:space="preserve">THIS IS A TEST FILE </w:t>
      </w:r>
    </w:p>
    <w:p w14:paraId="1F52CF05" w14:textId="77777777" w:rsidR="006A23FD" w:rsidRDefault="006A23FD" w:rsidP="006A23FD">
      <w:r>
        <w:t xml:space="preserve">THIS IS A TEST FILE </w:t>
      </w:r>
    </w:p>
    <w:p w14:paraId="46DCC862" w14:textId="77777777" w:rsidR="006A23FD" w:rsidRDefault="006A23FD" w:rsidP="006A23FD">
      <w:r>
        <w:t xml:space="preserve">THIS IS A TEST FILE </w:t>
      </w:r>
    </w:p>
    <w:p w14:paraId="1F004214" w14:textId="77777777" w:rsidR="006A23FD" w:rsidRDefault="006A23FD" w:rsidP="006A23FD">
      <w:r>
        <w:t xml:space="preserve">THIS IS A TEST FILE </w:t>
      </w:r>
    </w:p>
    <w:p w14:paraId="67F3B103" w14:textId="77777777" w:rsidR="006A23FD" w:rsidRDefault="006A23FD" w:rsidP="006A23FD">
      <w:r>
        <w:t xml:space="preserve">THIS IS A TEST FILE </w:t>
      </w:r>
    </w:p>
    <w:p w14:paraId="0ADA9F54" w14:textId="77777777" w:rsidR="006A23FD" w:rsidRDefault="006A23FD" w:rsidP="006A23FD">
      <w:r>
        <w:t xml:space="preserve">THIS IS A TEST FILE </w:t>
      </w:r>
    </w:p>
    <w:p w14:paraId="001F07D3" w14:textId="77777777" w:rsidR="006A23FD" w:rsidRDefault="006A23FD" w:rsidP="006A23FD">
      <w:r>
        <w:t xml:space="preserve">THIS IS A TEST FILE </w:t>
      </w:r>
    </w:p>
    <w:p w14:paraId="417BE6DE" w14:textId="77777777" w:rsidR="006A23FD" w:rsidRDefault="006A23FD" w:rsidP="006A23FD">
      <w:r>
        <w:t xml:space="preserve">THIS IS A TEST FILE </w:t>
      </w:r>
    </w:p>
    <w:p w14:paraId="4954BBD9" w14:textId="77777777" w:rsidR="006A23FD" w:rsidRDefault="006A23FD" w:rsidP="006A23FD">
      <w:r>
        <w:t xml:space="preserve">THIS IS A TEST FILE </w:t>
      </w:r>
    </w:p>
    <w:p w14:paraId="52B75CF5" w14:textId="77777777" w:rsidR="006A23FD" w:rsidRDefault="006A23FD" w:rsidP="006A23FD">
      <w:r>
        <w:t xml:space="preserve">THIS IS A TEST FILE </w:t>
      </w:r>
    </w:p>
    <w:p w14:paraId="5F75F6C6" w14:textId="77777777" w:rsidR="006A23FD" w:rsidRDefault="006A23FD" w:rsidP="006A23FD">
      <w:r>
        <w:t xml:space="preserve">THIS IS A TEST FILE </w:t>
      </w:r>
    </w:p>
    <w:p w14:paraId="4B88E69E" w14:textId="77777777" w:rsidR="006A23FD" w:rsidRDefault="006A23FD" w:rsidP="006A23FD">
      <w:r>
        <w:t xml:space="preserve">THIS IS A TEST FILE </w:t>
      </w:r>
    </w:p>
    <w:p w14:paraId="5E040953" w14:textId="77777777" w:rsidR="006A23FD" w:rsidRDefault="006A23FD" w:rsidP="006A23FD">
      <w:r>
        <w:t xml:space="preserve">THIS IS A TEST FILE </w:t>
      </w:r>
    </w:p>
    <w:p w14:paraId="5BE68B65" w14:textId="77777777" w:rsidR="006A23FD" w:rsidRDefault="006A23FD" w:rsidP="006A23FD">
      <w:r>
        <w:t xml:space="preserve">THIS IS A TEST FILE </w:t>
      </w:r>
    </w:p>
    <w:p w14:paraId="367E7E27" w14:textId="77777777" w:rsidR="006A23FD" w:rsidRDefault="006A23FD" w:rsidP="006A23FD">
      <w:r>
        <w:t xml:space="preserve">THIS IS A TEST FILE </w:t>
      </w:r>
    </w:p>
    <w:p w14:paraId="2DBA7D8E" w14:textId="77777777" w:rsidR="006A23FD" w:rsidRDefault="006A23FD" w:rsidP="006A23FD">
      <w:r>
        <w:t xml:space="preserve">THIS IS A TEST FILE </w:t>
      </w:r>
    </w:p>
    <w:p w14:paraId="666F6CD4" w14:textId="77777777" w:rsidR="006A23FD" w:rsidRDefault="006A23FD" w:rsidP="006A23FD">
      <w:r>
        <w:t xml:space="preserve">THIS IS A TEST FILE </w:t>
      </w:r>
    </w:p>
    <w:p w14:paraId="5BAEDC5A" w14:textId="77777777" w:rsidR="006A23FD" w:rsidRDefault="006A23FD" w:rsidP="006A23FD">
      <w:r>
        <w:t xml:space="preserve">THIS IS A TEST FILE </w:t>
      </w:r>
    </w:p>
    <w:p w14:paraId="5E4852A4" w14:textId="77777777" w:rsidR="006A23FD" w:rsidRPr="006A23FD" w:rsidRDefault="006A23FD" w:rsidP="006A23FD"/>
    <w:p w14:paraId="179757A4" w14:textId="77777777" w:rsidR="006A23FD" w:rsidRDefault="006A23FD" w:rsidP="006A23FD">
      <w:r>
        <w:lastRenderedPageBreak/>
        <w:t xml:space="preserve">THIS IS A TEST FILE </w:t>
      </w:r>
    </w:p>
    <w:p w14:paraId="2409DDEF" w14:textId="77777777" w:rsidR="006A23FD" w:rsidRDefault="006A23FD" w:rsidP="006A23FD">
      <w:r>
        <w:t xml:space="preserve">THIS IS A TEST FILE </w:t>
      </w:r>
    </w:p>
    <w:p w14:paraId="2993EBDF" w14:textId="77777777" w:rsidR="006A23FD" w:rsidRDefault="006A23FD" w:rsidP="006A23FD">
      <w:r>
        <w:t xml:space="preserve">THIS IS A TEST FILE </w:t>
      </w:r>
    </w:p>
    <w:p w14:paraId="2ACC9FE2" w14:textId="77777777" w:rsidR="006A23FD" w:rsidRDefault="006A23FD" w:rsidP="006A23FD">
      <w:r>
        <w:t xml:space="preserve">THIS IS A TEST FILE </w:t>
      </w:r>
    </w:p>
    <w:p w14:paraId="071E5ABA" w14:textId="77777777" w:rsidR="006A23FD" w:rsidRDefault="006A23FD" w:rsidP="006A23FD">
      <w:r>
        <w:t xml:space="preserve">THIS IS A TEST FILE </w:t>
      </w:r>
    </w:p>
    <w:p w14:paraId="328B38D5" w14:textId="77777777" w:rsidR="006A23FD" w:rsidRDefault="006A23FD" w:rsidP="006A23FD">
      <w:r>
        <w:t xml:space="preserve">THIS IS A TEST FILE </w:t>
      </w:r>
    </w:p>
    <w:p w14:paraId="2210241D" w14:textId="77777777" w:rsidR="006A23FD" w:rsidRDefault="006A23FD" w:rsidP="006A23FD">
      <w:r>
        <w:t xml:space="preserve">THIS IS A TEST FILE </w:t>
      </w:r>
    </w:p>
    <w:p w14:paraId="6046331E" w14:textId="77777777" w:rsidR="006A23FD" w:rsidRDefault="006A23FD" w:rsidP="006A23FD">
      <w:r>
        <w:t xml:space="preserve">THIS IS A TEST FILE </w:t>
      </w:r>
    </w:p>
    <w:p w14:paraId="0023E3CA" w14:textId="77777777" w:rsidR="006A23FD" w:rsidRDefault="006A23FD" w:rsidP="006A23FD">
      <w:r>
        <w:t xml:space="preserve">THIS IS A TEST FILE </w:t>
      </w:r>
    </w:p>
    <w:p w14:paraId="7BE66058" w14:textId="77777777" w:rsidR="006A23FD" w:rsidRDefault="006A23FD" w:rsidP="006A23FD">
      <w:r>
        <w:t xml:space="preserve">THIS IS A TEST FILE </w:t>
      </w:r>
    </w:p>
    <w:p w14:paraId="500B175D" w14:textId="77777777" w:rsidR="006A23FD" w:rsidRDefault="006A23FD" w:rsidP="006A23FD">
      <w:r>
        <w:t xml:space="preserve">THIS IS A TEST FILE </w:t>
      </w:r>
    </w:p>
    <w:p w14:paraId="548C3BB3" w14:textId="77777777" w:rsidR="006A23FD" w:rsidRDefault="006A23FD" w:rsidP="006A23FD">
      <w:r>
        <w:t xml:space="preserve">THIS IS A TEST FILE </w:t>
      </w:r>
    </w:p>
    <w:p w14:paraId="22DB37F7" w14:textId="77777777" w:rsidR="006A23FD" w:rsidRDefault="006A23FD" w:rsidP="006A23FD">
      <w:r>
        <w:t xml:space="preserve">THIS IS A TEST FILE </w:t>
      </w:r>
    </w:p>
    <w:p w14:paraId="4EFED4D3" w14:textId="77777777" w:rsidR="006A23FD" w:rsidRDefault="006A23FD" w:rsidP="006A23FD">
      <w:r>
        <w:t xml:space="preserve">THIS IS A TEST FILE </w:t>
      </w:r>
    </w:p>
    <w:p w14:paraId="2137712E" w14:textId="77777777" w:rsidR="006A23FD" w:rsidRDefault="006A23FD" w:rsidP="006A23FD">
      <w:r>
        <w:t xml:space="preserve">THIS IS A TEST FILE </w:t>
      </w:r>
    </w:p>
    <w:p w14:paraId="66FDB2F9" w14:textId="77777777" w:rsidR="006A23FD" w:rsidRDefault="006A23FD" w:rsidP="006A23FD">
      <w:r>
        <w:t xml:space="preserve">THIS IS A TEST FILE </w:t>
      </w:r>
    </w:p>
    <w:p w14:paraId="2DC7DC51" w14:textId="77777777" w:rsidR="006A23FD" w:rsidRDefault="006A23FD" w:rsidP="006A23FD">
      <w:r>
        <w:t xml:space="preserve">THIS IS A TEST FILE </w:t>
      </w:r>
    </w:p>
    <w:p w14:paraId="675BCB71" w14:textId="77777777" w:rsidR="006A23FD" w:rsidRDefault="006A23FD" w:rsidP="006A23FD">
      <w:r>
        <w:t xml:space="preserve">THIS IS A TEST FILE </w:t>
      </w:r>
    </w:p>
    <w:p w14:paraId="47989AD9" w14:textId="77777777" w:rsidR="006A23FD" w:rsidRDefault="006A23FD" w:rsidP="006A23FD">
      <w:r>
        <w:t xml:space="preserve">THIS IS A TEST FILE </w:t>
      </w:r>
    </w:p>
    <w:p w14:paraId="447946C8" w14:textId="77777777" w:rsidR="006A23FD" w:rsidRDefault="006A23FD" w:rsidP="006A23FD">
      <w:r>
        <w:t xml:space="preserve">THIS IS A TEST FILE </w:t>
      </w:r>
    </w:p>
    <w:p w14:paraId="7B9D3939" w14:textId="77777777" w:rsidR="006A23FD" w:rsidRDefault="006A23FD" w:rsidP="006A23FD">
      <w:r>
        <w:t xml:space="preserve">THIS IS A TEST FILE </w:t>
      </w:r>
    </w:p>
    <w:p w14:paraId="59A9465A" w14:textId="77777777" w:rsidR="006A23FD" w:rsidRDefault="006A23FD" w:rsidP="006A23FD">
      <w:r>
        <w:t xml:space="preserve">THIS IS A TEST FILE </w:t>
      </w:r>
    </w:p>
    <w:p w14:paraId="4DFCD445" w14:textId="77777777" w:rsidR="006A23FD" w:rsidRDefault="006A23FD" w:rsidP="006A23FD">
      <w:r>
        <w:t xml:space="preserve">THIS IS A TEST FILE </w:t>
      </w:r>
    </w:p>
    <w:p w14:paraId="77683248" w14:textId="77777777" w:rsidR="006A23FD" w:rsidRDefault="006A23FD" w:rsidP="006A23FD">
      <w:r>
        <w:t xml:space="preserve">THIS IS A TEST FILE </w:t>
      </w:r>
    </w:p>
    <w:p w14:paraId="735DDE7A" w14:textId="77777777" w:rsidR="006A23FD" w:rsidRDefault="006A23FD" w:rsidP="006A23FD">
      <w:r>
        <w:t xml:space="preserve">THIS IS A TEST FILE </w:t>
      </w:r>
    </w:p>
    <w:p w14:paraId="732CE4EE" w14:textId="77777777" w:rsidR="006A23FD" w:rsidRDefault="006A23FD" w:rsidP="006A23FD">
      <w:r>
        <w:lastRenderedPageBreak/>
        <w:t xml:space="preserve">THIS IS A TEST FILE </w:t>
      </w:r>
    </w:p>
    <w:p w14:paraId="1C576CFC" w14:textId="77777777" w:rsidR="006A23FD" w:rsidRDefault="006A23FD" w:rsidP="006A23FD">
      <w:r>
        <w:t xml:space="preserve">THIS IS A TEST FILE </w:t>
      </w:r>
    </w:p>
    <w:p w14:paraId="60FCB006" w14:textId="77777777" w:rsidR="006A23FD" w:rsidRDefault="006A23FD" w:rsidP="006A23FD">
      <w:r>
        <w:t xml:space="preserve">THIS IS A TEST FILE </w:t>
      </w:r>
    </w:p>
    <w:p w14:paraId="58F9C406" w14:textId="77777777" w:rsidR="006A23FD" w:rsidRDefault="006A23FD" w:rsidP="006A23FD">
      <w:r>
        <w:t xml:space="preserve">THIS IS A TEST FILE </w:t>
      </w:r>
    </w:p>
    <w:p w14:paraId="00E1FEF6" w14:textId="77777777" w:rsidR="006A23FD" w:rsidRDefault="006A23FD" w:rsidP="006A23FD">
      <w:r>
        <w:t xml:space="preserve">THIS IS A TEST FILE </w:t>
      </w:r>
    </w:p>
    <w:p w14:paraId="78FEE29B" w14:textId="77777777" w:rsidR="006A23FD" w:rsidRDefault="006A23FD" w:rsidP="006A23FD">
      <w:r>
        <w:t xml:space="preserve">THIS IS A TEST FILE </w:t>
      </w:r>
    </w:p>
    <w:p w14:paraId="654839D6" w14:textId="77777777" w:rsidR="006A23FD" w:rsidRDefault="006A23FD" w:rsidP="006A23FD">
      <w:r>
        <w:t xml:space="preserve">THIS IS A TEST FILE </w:t>
      </w:r>
    </w:p>
    <w:p w14:paraId="1EDFB0EB" w14:textId="77777777" w:rsidR="006A23FD" w:rsidRDefault="006A23FD" w:rsidP="006A23FD">
      <w:r>
        <w:t xml:space="preserve">THIS IS A TEST FILE </w:t>
      </w:r>
    </w:p>
    <w:p w14:paraId="0692E99D" w14:textId="77777777" w:rsidR="006A23FD" w:rsidRDefault="006A23FD" w:rsidP="006A23FD">
      <w:r>
        <w:t xml:space="preserve">THIS IS A TEST FILE </w:t>
      </w:r>
    </w:p>
    <w:p w14:paraId="4D18CF07" w14:textId="77777777" w:rsidR="006A23FD" w:rsidRDefault="006A23FD" w:rsidP="006A23FD">
      <w:r>
        <w:t xml:space="preserve">THIS IS A TEST FILE </w:t>
      </w:r>
    </w:p>
    <w:p w14:paraId="4BCB12B7" w14:textId="77777777" w:rsidR="006A23FD" w:rsidRDefault="006A23FD" w:rsidP="006A23FD">
      <w:r>
        <w:t xml:space="preserve">THIS IS A TEST FILE </w:t>
      </w:r>
    </w:p>
    <w:p w14:paraId="4899C1C9" w14:textId="77777777" w:rsidR="006A23FD" w:rsidRDefault="006A23FD" w:rsidP="006A23FD">
      <w:r>
        <w:t xml:space="preserve">THIS IS A TEST FILE </w:t>
      </w:r>
    </w:p>
    <w:p w14:paraId="4DAC048D" w14:textId="77777777" w:rsidR="006A23FD" w:rsidRDefault="006A23FD" w:rsidP="006A23FD">
      <w:r>
        <w:t xml:space="preserve">THIS IS A TEST FILE </w:t>
      </w:r>
    </w:p>
    <w:p w14:paraId="5B376877" w14:textId="77777777" w:rsidR="006A23FD" w:rsidRDefault="006A23FD" w:rsidP="006A23FD">
      <w:r>
        <w:t xml:space="preserve">THIS IS A TEST FILE </w:t>
      </w:r>
    </w:p>
    <w:p w14:paraId="77AF95DD" w14:textId="77777777" w:rsidR="006A23FD" w:rsidRDefault="006A23FD" w:rsidP="006A23FD">
      <w:r>
        <w:t xml:space="preserve">THIS IS A TEST FILE </w:t>
      </w:r>
    </w:p>
    <w:p w14:paraId="26152A0F" w14:textId="77777777" w:rsidR="006A23FD" w:rsidRDefault="006A23FD" w:rsidP="006A23FD">
      <w:r>
        <w:t xml:space="preserve">THIS IS A TEST FILE </w:t>
      </w:r>
    </w:p>
    <w:p w14:paraId="14FB5526" w14:textId="77777777" w:rsidR="006A23FD" w:rsidRDefault="006A23FD" w:rsidP="006A23FD">
      <w:r>
        <w:t xml:space="preserve">THIS IS A TEST FILE </w:t>
      </w:r>
    </w:p>
    <w:p w14:paraId="08FE422A" w14:textId="77777777" w:rsidR="006A23FD" w:rsidRDefault="006A23FD" w:rsidP="006A23FD">
      <w:r>
        <w:t xml:space="preserve">THIS IS A TEST FILE </w:t>
      </w:r>
    </w:p>
    <w:p w14:paraId="1D3CF0F2" w14:textId="77777777" w:rsidR="006A23FD" w:rsidRPr="006A23FD" w:rsidRDefault="006A23FD" w:rsidP="006A23FD"/>
    <w:p w14:paraId="45F4236B" w14:textId="77777777" w:rsidR="006A23FD" w:rsidRDefault="006A23FD" w:rsidP="006A23FD">
      <w:r>
        <w:t xml:space="preserve">THIS IS A TEST FILE </w:t>
      </w:r>
    </w:p>
    <w:p w14:paraId="41FF9FDB" w14:textId="77777777" w:rsidR="006A23FD" w:rsidRDefault="006A23FD" w:rsidP="006A23FD">
      <w:r>
        <w:t xml:space="preserve">THIS IS A TEST FILE </w:t>
      </w:r>
    </w:p>
    <w:p w14:paraId="06A46230" w14:textId="77777777" w:rsidR="006A23FD" w:rsidRDefault="006A23FD" w:rsidP="006A23FD">
      <w:r>
        <w:t xml:space="preserve">THIS IS A TEST FILE </w:t>
      </w:r>
    </w:p>
    <w:p w14:paraId="6B5785CE" w14:textId="77777777" w:rsidR="006A23FD" w:rsidRDefault="006A23FD" w:rsidP="006A23FD">
      <w:r>
        <w:t xml:space="preserve">THIS IS A TEST FILE </w:t>
      </w:r>
    </w:p>
    <w:p w14:paraId="17B51CC9" w14:textId="77777777" w:rsidR="006A23FD" w:rsidRDefault="006A23FD" w:rsidP="006A23FD">
      <w:r>
        <w:t xml:space="preserve">THIS IS A TEST FILE </w:t>
      </w:r>
    </w:p>
    <w:p w14:paraId="1A1E02B2" w14:textId="77777777" w:rsidR="006A23FD" w:rsidRDefault="006A23FD" w:rsidP="006A23FD">
      <w:r>
        <w:t xml:space="preserve">THIS IS A TEST FILE </w:t>
      </w:r>
    </w:p>
    <w:p w14:paraId="0C5A1892" w14:textId="77777777" w:rsidR="006A23FD" w:rsidRDefault="006A23FD" w:rsidP="006A23FD">
      <w:r>
        <w:lastRenderedPageBreak/>
        <w:t xml:space="preserve">THIS IS A TEST FILE </w:t>
      </w:r>
    </w:p>
    <w:p w14:paraId="776D4B76" w14:textId="77777777" w:rsidR="006A23FD" w:rsidRDefault="006A23FD" w:rsidP="006A23FD">
      <w:r>
        <w:t xml:space="preserve">THIS IS A TEST FILE </w:t>
      </w:r>
    </w:p>
    <w:p w14:paraId="36F4F770" w14:textId="77777777" w:rsidR="006A23FD" w:rsidRDefault="006A23FD" w:rsidP="006A23FD">
      <w:r>
        <w:t xml:space="preserve">THIS IS A TEST FILE </w:t>
      </w:r>
    </w:p>
    <w:p w14:paraId="6EC54A0B" w14:textId="77777777" w:rsidR="006A23FD" w:rsidRDefault="006A23FD" w:rsidP="006A23FD">
      <w:r>
        <w:t xml:space="preserve">THIS IS A TEST FILE </w:t>
      </w:r>
    </w:p>
    <w:p w14:paraId="21B67757" w14:textId="77777777" w:rsidR="006A23FD" w:rsidRDefault="006A23FD" w:rsidP="006A23FD">
      <w:r>
        <w:t xml:space="preserve">THIS IS A TEST FILE </w:t>
      </w:r>
    </w:p>
    <w:p w14:paraId="700D1B72" w14:textId="77777777" w:rsidR="006A23FD" w:rsidRDefault="006A23FD" w:rsidP="006A23FD">
      <w:r>
        <w:t xml:space="preserve">THIS IS A TEST FILE </w:t>
      </w:r>
    </w:p>
    <w:p w14:paraId="41E2D242" w14:textId="77777777" w:rsidR="006A23FD" w:rsidRDefault="006A23FD" w:rsidP="006A23FD">
      <w:r>
        <w:t xml:space="preserve">THIS IS A TEST FILE </w:t>
      </w:r>
    </w:p>
    <w:p w14:paraId="35A912E8" w14:textId="77777777" w:rsidR="006A23FD" w:rsidRDefault="006A23FD" w:rsidP="006A23FD">
      <w:r>
        <w:t xml:space="preserve">THIS IS A TEST FILE </w:t>
      </w:r>
    </w:p>
    <w:p w14:paraId="32471B75" w14:textId="77777777" w:rsidR="006A23FD" w:rsidRDefault="006A23FD" w:rsidP="006A23FD">
      <w:r>
        <w:t xml:space="preserve">THIS IS A TEST FILE </w:t>
      </w:r>
    </w:p>
    <w:p w14:paraId="6CF534CA" w14:textId="77777777" w:rsidR="006A23FD" w:rsidRDefault="006A23FD" w:rsidP="006A23FD">
      <w:r>
        <w:t xml:space="preserve">THIS IS A TEST FILE </w:t>
      </w:r>
    </w:p>
    <w:p w14:paraId="15F708B2" w14:textId="77777777" w:rsidR="006A23FD" w:rsidRDefault="006A23FD" w:rsidP="006A23FD">
      <w:r>
        <w:t xml:space="preserve">THIS IS A TEST FILE </w:t>
      </w:r>
    </w:p>
    <w:p w14:paraId="411549F0" w14:textId="77777777" w:rsidR="006A23FD" w:rsidRDefault="006A23FD" w:rsidP="006A23FD">
      <w:r>
        <w:t xml:space="preserve">THIS IS A TEST FILE </w:t>
      </w:r>
    </w:p>
    <w:p w14:paraId="68C25BA5" w14:textId="77777777" w:rsidR="006A23FD" w:rsidRDefault="006A23FD" w:rsidP="006A23FD">
      <w:r>
        <w:t xml:space="preserve">THIS IS A TEST FILE </w:t>
      </w:r>
    </w:p>
    <w:p w14:paraId="0342B285" w14:textId="77777777" w:rsidR="006A23FD" w:rsidRDefault="006A23FD" w:rsidP="006A23FD">
      <w:r>
        <w:t xml:space="preserve">THIS IS A TEST FILE </w:t>
      </w:r>
    </w:p>
    <w:p w14:paraId="30C7492C" w14:textId="77777777" w:rsidR="006A23FD" w:rsidRDefault="006A23FD" w:rsidP="006A23FD">
      <w:r>
        <w:t xml:space="preserve">THIS IS A TEST FILE </w:t>
      </w:r>
    </w:p>
    <w:p w14:paraId="684EE0F2" w14:textId="77777777" w:rsidR="006A23FD" w:rsidRDefault="006A23FD" w:rsidP="006A23FD">
      <w:r>
        <w:t xml:space="preserve">THIS IS A TEST FILE </w:t>
      </w:r>
    </w:p>
    <w:p w14:paraId="35188B17" w14:textId="77777777" w:rsidR="006A23FD" w:rsidRDefault="006A23FD" w:rsidP="006A23FD">
      <w:r>
        <w:t xml:space="preserve">THIS IS A TEST FILE </w:t>
      </w:r>
    </w:p>
    <w:p w14:paraId="099CCFC5" w14:textId="77777777" w:rsidR="006A23FD" w:rsidRDefault="006A23FD" w:rsidP="006A23FD">
      <w:r>
        <w:t xml:space="preserve">THIS IS A TEST FILE </w:t>
      </w:r>
    </w:p>
    <w:p w14:paraId="5FDB66F2" w14:textId="77777777" w:rsidR="006A23FD" w:rsidRDefault="006A23FD" w:rsidP="006A23FD">
      <w:r>
        <w:t xml:space="preserve">THIS IS A TEST FILE </w:t>
      </w:r>
    </w:p>
    <w:p w14:paraId="7F093C75" w14:textId="77777777" w:rsidR="006A23FD" w:rsidRDefault="006A23FD" w:rsidP="006A23FD">
      <w:r>
        <w:t xml:space="preserve">THIS IS A TEST FILE </w:t>
      </w:r>
    </w:p>
    <w:p w14:paraId="20615FF3" w14:textId="77777777" w:rsidR="006A23FD" w:rsidRDefault="006A23FD" w:rsidP="006A23FD">
      <w:r>
        <w:t xml:space="preserve">THIS IS A TEST FILE </w:t>
      </w:r>
    </w:p>
    <w:p w14:paraId="52AAA21A" w14:textId="77777777" w:rsidR="006A23FD" w:rsidRDefault="006A23FD" w:rsidP="006A23FD">
      <w:r>
        <w:t xml:space="preserve">THIS IS A TEST FILE </w:t>
      </w:r>
    </w:p>
    <w:p w14:paraId="77199B74" w14:textId="77777777" w:rsidR="006A23FD" w:rsidRDefault="006A23FD" w:rsidP="006A23FD">
      <w:r>
        <w:t xml:space="preserve">THIS IS A TEST FILE </w:t>
      </w:r>
    </w:p>
    <w:p w14:paraId="2C6DB371" w14:textId="77777777" w:rsidR="006A23FD" w:rsidRDefault="006A23FD" w:rsidP="006A23FD">
      <w:r>
        <w:t xml:space="preserve">THIS IS A TEST FILE </w:t>
      </w:r>
    </w:p>
    <w:p w14:paraId="0789CB19" w14:textId="77777777" w:rsidR="006A23FD" w:rsidRDefault="006A23FD" w:rsidP="006A23FD">
      <w:r>
        <w:t xml:space="preserve">THIS IS A TEST FILE </w:t>
      </w:r>
    </w:p>
    <w:p w14:paraId="4C4137C7" w14:textId="77777777" w:rsidR="006A23FD" w:rsidRDefault="006A23FD" w:rsidP="006A23FD">
      <w:r>
        <w:lastRenderedPageBreak/>
        <w:t xml:space="preserve">THIS IS A TEST FILE </w:t>
      </w:r>
    </w:p>
    <w:p w14:paraId="7D05A1E2" w14:textId="77777777" w:rsidR="006A23FD" w:rsidRDefault="006A23FD" w:rsidP="006A23FD">
      <w:r>
        <w:t xml:space="preserve">THIS IS A TEST FILE </w:t>
      </w:r>
    </w:p>
    <w:p w14:paraId="5C205E13" w14:textId="77777777" w:rsidR="006A23FD" w:rsidRDefault="006A23FD" w:rsidP="006A23FD">
      <w:r>
        <w:t xml:space="preserve">THIS IS A TEST FILE </w:t>
      </w:r>
    </w:p>
    <w:p w14:paraId="60C5EC39" w14:textId="77777777" w:rsidR="006A23FD" w:rsidRDefault="006A23FD" w:rsidP="006A23FD">
      <w:r>
        <w:t xml:space="preserve">THIS IS A TEST FILE </w:t>
      </w:r>
    </w:p>
    <w:p w14:paraId="24042113" w14:textId="77777777" w:rsidR="006A23FD" w:rsidRDefault="006A23FD" w:rsidP="006A23FD">
      <w:r>
        <w:t xml:space="preserve">THIS IS A TEST FILE </w:t>
      </w:r>
    </w:p>
    <w:p w14:paraId="4D758BA0" w14:textId="77777777" w:rsidR="006A23FD" w:rsidRDefault="006A23FD" w:rsidP="006A23FD">
      <w:r>
        <w:t xml:space="preserve">THIS IS A TEST FILE </w:t>
      </w:r>
    </w:p>
    <w:p w14:paraId="317A5C08" w14:textId="77777777" w:rsidR="006A23FD" w:rsidRDefault="006A23FD" w:rsidP="006A23FD">
      <w:r>
        <w:t xml:space="preserve">THIS IS A TEST FILE </w:t>
      </w:r>
    </w:p>
    <w:p w14:paraId="3E296FC1" w14:textId="77777777" w:rsidR="006A23FD" w:rsidRDefault="006A23FD" w:rsidP="006A23FD">
      <w:r>
        <w:t xml:space="preserve">THIS IS A TEST FILE </w:t>
      </w:r>
    </w:p>
    <w:p w14:paraId="56B11894" w14:textId="77777777" w:rsidR="006A23FD" w:rsidRDefault="006A23FD" w:rsidP="006A23FD">
      <w:r>
        <w:t xml:space="preserve">THIS IS A TEST FILE </w:t>
      </w:r>
    </w:p>
    <w:p w14:paraId="6308BAF5" w14:textId="77777777" w:rsidR="006A23FD" w:rsidRDefault="006A23FD" w:rsidP="006A23FD">
      <w:r>
        <w:t xml:space="preserve">THIS IS A TEST FILE </w:t>
      </w:r>
    </w:p>
    <w:p w14:paraId="60F936FF" w14:textId="77777777" w:rsidR="006A23FD" w:rsidRDefault="006A23FD" w:rsidP="006A23FD">
      <w:r>
        <w:t xml:space="preserve">THIS IS A TEST FILE </w:t>
      </w:r>
    </w:p>
    <w:p w14:paraId="53BFC75A" w14:textId="77777777" w:rsidR="006A23FD" w:rsidRDefault="006A23FD" w:rsidP="006A23FD">
      <w:r>
        <w:t xml:space="preserve">THIS IS A TEST FILE </w:t>
      </w:r>
    </w:p>
    <w:p w14:paraId="7F4FA50D" w14:textId="77777777" w:rsidR="006A23FD" w:rsidRPr="006A23FD" w:rsidRDefault="006A23FD" w:rsidP="006A23FD"/>
    <w:p w14:paraId="2D7BF05D" w14:textId="77777777" w:rsidR="006A23FD" w:rsidRDefault="006A23FD" w:rsidP="006A23FD">
      <w:r>
        <w:t xml:space="preserve">THIS IS A TEST FILE </w:t>
      </w:r>
    </w:p>
    <w:p w14:paraId="06C0F761" w14:textId="77777777" w:rsidR="006A23FD" w:rsidRDefault="006A23FD" w:rsidP="006A23FD">
      <w:r>
        <w:t xml:space="preserve">THIS IS A TEST FILE </w:t>
      </w:r>
    </w:p>
    <w:p w14:paraId="33DF04AD" w14:textId="77777777" w:rsidR="006A23FD" w:rsidRDefault="006A23FD" w:rsidP="006A23FD">
      <w:r>
        <w:t xml:space="preserve">THIS IS A TEST FILE </w:t>
      </w:r>
    </w:p>
    <w:p w14:paraId="0DC342C8" w14:textId="77777777" w:rsidR="006A23FD" w:rsidRDefault="006A23FD" w:rsidP="006A23FD">
      <w:r>
        <w:t xml:space="preserve">THIS IS A TEST FILE </w:t>
      </w:r>
    </w:p>
    <w:p w14:paraId="16E5B5A5" w14:textId="77777777" w:rsidR="006A23FD" w:rsidRDefault="006A23FD" w:rsidP="006A23FD">
      <w:r>
        <w:t xml:space="preserve">THIS IS A TEST FILE </w:t>
      </w:r>
    </w:p>
    <w:p w14:paraId="05763D42" w14:textId="77777777" w:rsidR="006A23FD" w:rsidRDefault="006A23FD" w:rsidP="006A23FD">
      <w:r>
        <w:t xml:space="preserve">THIS IS A TEST FILE </w:t>
      </w:r>
    </w:p>
    <w:p w14:paraId="2418B6F0" w14:textId="77777777" w:rsidR="006A23FD" w:rsidRDefault="006A23FD" w:rsidP="006A23FD">
      <w:r>
        <w:t xml:space="preserve">THIS IS A TEST FILE </w:t>
      </w:r>
    </w:p>
    <w:p w14:paraId="632EE43C" w14:textId="77777777" w:rsidR="006A23FD" w:rsidRDefault="006A23FD" w:rsidP="006A23FD">
      <w:r>
        <w:t xml:space="preserve">THIS IS A TEST FILE </w:t>
      </w:r>
    </w:p>
    <w:p w14:paraId="18F6C3D7" w14:textId="77777777" w:rsidR="006A23FD" w:rsidRDefault="006A23FD" w:rsidP="006A23FD">
      <w:r>
        <w:t xml:space="preserve">THIS IS A TEST FILE </w:t>
      </w:r>
    </w:p>
    <w:p w14:paraId="4DC3D41D" w14:textId="77777777" w:rsidR="006A23FD" w:rsidRDefault="006A23FD" w:rsidP="006A23FD">
      <w:r>
        <w:t xml:space="preserve">THIS IS A TEST FILE </w:t>
      </w:r>
    </w:p>
    <w:p w14:paraId="6CAD4189" w14:textId="77777777" w:rsidR="006A23FD" w:rsidRDefault="006A23FD" w:rsidP="006A23FD">
      <w:r>
        <w:t xml:space="preserve">THIS IS A TEST FILE </w:t>
      </w:r>
    </w:p>
    <w:p w14:paraId="4DB81F47" w14:textId="77777777" w:rsidR="006A23FD" w:rsidRDefault="006A23FD" w:rsidP="006A23FD">
      <w:r>
        <w:t xml:space="preserve">THIS IS A TEST FILE </w:t>
      </w:r>
    </w:p>
    <w:p w14:paraId="2B94C009" w14:textId="77777777" w:rsidR="006A23FD" w:rsidRDefault="006A23FD" w:rsidP="006A23FD">
      <w:r>
        <w:lastRenderedPageBreak/>
        <w:t xml:space="preserve">THIS IS A TEST FILE </w:t>
      </w:r>
    </w:p>
    <w:p w14:paraId="0497D990" w14:textId="77777777" w:rsidR="006A23FD" w:rsidRDefault="006A23FD" w:rsidP="006A23FD">
      <w:r>
        <w:t xml:space="preserve">THIS IS A TEST FILE </w:t>
      </w:r>
    </w:p>
    <w:p w14:paraId="508216F1" w14:textId="77777777" w:rsidR="006A23FD" w:rsidRDefault="006A23FD" w:rsidP="006A23FD">
      <w:r>
        <w:t xml:space="preserve">THIS IS A TEST FILE </w:t>
      </w:r>
    </w:p>
    <w:p w14:paraId="29B70D25" w14:textId="77777777" w:rsidR="006A23FD" w:rsidRDefault="006A23FD" w:rsidP="006A23FD">
      <w:r>
        <w:t xml:space="preserve">THIS IS A TEST FILE </w:t>
      </w:r>
    </w:p>
    <w:p w14:paraId="6E800600" w14:textId="77777777" w:rsidR="006A23FD" w:rsidRDefault="006A23FD" w:rsidP="006A23FD">
      <w:r>
        <w:t xml:space="preserve">THIS IS A TEST FILE </w:t>
      </w:r>
    </w:p>
    <w:p w14:paraId="40732BBB" w14:textId="77777777" w:rsidR="006A23FD" w:rsidRDefault="006A23FD" w:rsidP="006A23FD">
      <w:r>
        <w:t xml:space="preserve">THIS IS A TEST FILE </w:t>
      </w:r>
    </w:p>
    <w:p w14:paraId="1D6176FC" w14:textId="77777777" w:rsidR="006A23FD" w:rsidRDefault="006A23FD" w:rsidP="006A23FD">
      <w:r>
        <w:t xml:space="preserve">THIS IS A TEST FILE </w:t>
      </w:r>
    </w:p>
    <w:p w14:paraId="3F1E510D" w14:textId="77777777" w:rsidR="006A23FD" w:rsidRDefault="006A23FD" w:rsidP="006A23FD">
      <w:r>
        <w:t xml:space="preserve">THIS IS A TEST FILE </w:t>
      </w:r>
    </w:p>
    <w:p w14:paraId="09183FB6" w14:textId="77777777" w:rsidR="006A23FD" w:rsidRDefault="006A23FD" w:rsidP="006A23FD">
      <w:r>
        <w:t xml:space="preserve">THIS IS A TEST FILE </w:t>
      </w:r>
    </w:p>
    <w:p w14:paraId="0250D062" w14:textId="77777777" w:rsidR="006A23FD" w:rsidRDefault="006A23FD" w:rsidP="006A23FD">
      <w:r>
        <w:t xml:space="preserve">THIS IS A TEST FILE </w:t>
      </w:r>
    </w:p>
    <w:p w14:paraId="7156F9F8" w14:textId="77777777" w:rsidR="006A23FD" w:rsidRDefault="006A23FD" w:rsidP="006A23FD">
      <w:r>
        <w:t xml:space="preserve">THIS IS A TEST FILE </w:t>
      </w:r>
    </w:p>
    <w:p w14:paraId="30C08C0B" w14:textId="77777777" w:rsidR="006A23FD" w:rsidRDefault="006A23FD" w:rsidP="006A23FD">
      <w:r>
        <w:t xml:space="preserve">THIS IS A TEST FILE </w:t>
      </w:r>
    </w:p>
    <w:p w14:paraId="65C95098" w14:textId="77777777" w:rsidR="006A23FD" w:rsidRDefault="006A23FD" w:rsidP="006A23FD">
      <w:r>
        <w:t xml:space="preserve">THIS IS A TEST FILE </w:t>
      </w:r>
    </w:p>
    <w:p w14:paraId="7725C5CF" w14:textId="77777777" w:rsidR="006A23FD" w:rsidRDefault="006A23FD" w:rsidP="006A23FD">
      <w:r>
        <w:t xml:space="preserve">THIS IS A TEST FILE </w:t>
      </w:r>
    </w:p>
    <w:p w14:paraId="7F229A4B" w14:textId="77777777" w:rsidR="006A23FD" w:rsidRDefault="006A23FD" w:rsidP="006A23FD">
      <w:r>
        <w:t xml:space="preserve">THIS IS A TEST FILE </w:t>
      </w:r>
    </w:p>
    <w:p w14:paraId="6D863870" w14:textId="77777777" w:rsidR="006A23FD" w:rsidRDefault="006A23FD" w:rsidP="006A23FD">
      <w:r>
        <w:t xml:space="preserve">THIS IS A TEST FILE </w:t>
      </w:r>
    </w:p>
    <w:p w14:paraId="51301101" w14:textId="77777777" w:rsidR="006A23FD" w:rsidRDefault="006A23FD" w:rsidP="006A23FD">
      <w:r>
        <w:t xml:space="preserve">THIS IS A TEST FILE </w:t>
      </w:r>
    </w:p>
    <w:p w14:paraId="3C0937FE" w14:textId="77777777" w:rsidR="006A23FD" w:rsidRDefault="006A23FD" w:rsidP="006A23FD">
      <w:r>
        <w:t xml:space="preserve">THIS IS A TEST FILE </w:t>
      </w:r>
    </w:p>
    <w:p w14:paraId="48B5E2F0" w14:textId="77777777" w:rsidR="006A23FD" w:rsidRDefault="006A23FD" w:rsidP="006A23FD">
      <w:r>
        <w:t xml:space="preserve">THIS IS A TEST FILE </w:t>
      </w:r>
    </w:p>
    <w:p w14:paraId="04CFFEF6" w14:textId="77777777" w:rsidR="006A23FD" w:rsidRDefault="006A23FD" w:rsidP="006A23FD">
      <w:r>
        <w:t xml:space="preserve">THIS IS A TEST FILE </w:t>
      </w:r>
    </w:p>
    <w:p w14:paraId="3A74DAD1" w14:textId="77777777" w:rsidR="006A23FD" w:rsidRDefault="006A23FD" w:rsidP="006A23FD">
      <w:r>
        <w:t xml:space="preserve">THIS IS A TEST FILE </w:t>
      </w:r>
    </w:p>
    <w:p w14:paraId="2FFB474A" w14:textId="77777777" w:rsidR="006A23FD" w:rsidRDefault="006A23FD" w:rsidP="006A23FD">
      <w:r>
        <w:t xml:space="preserve">THIS IS A TEST FILE </w:t>
      </w:r>
    </w:p>
    <w:p w14:paraId="55EAA0AC" w14:textId="77777777" w:rsidR="006A23FD" w:rsidRDefault="006A23FD" w:rsidP="006A23FD">
      <w:r>
        <w:t xml:space="preserve">THIS IS A TEST FILE </w:t>
      </w:r>
    </w:p>
    <w:p w14:paraId="2522C891" w14:textId="77777777" w:rsidR="006A23FD" w:rsidRDefault="006A23FD" w:rsidP="006A23FD">
      <w:r>
        <w:t xml:space="preserve">THIS IS A TEST FILE </w:t>
      </w:r>
    </w:p>
    <w:p w14:paraId="42753399" w14:textId="77777777" w:rsidR="006A23FD" w:rsidRDefault="006A23FD" w:rsidP="006A23FD">
      <w:r>
        <w:t xml:space="preserve">THIS IS A TEST FILE </w:t>
      </w:r>
    </w:p>
    <w:p w14:paraId="25495504" w14:textId="77777777" w:rsidR="006A23FD" w:rsidRDefault="006A23FD" w:rsidP="006A23FD">
      <w:r>
        <w:lastRenderedPageBreak/>
        <w:t xml:space="preserve">THIS IS A TEST FILE </w:t>
      </w:r>
    </w:p>
    <w:p w14:paraId="094F4B87" w14:textId="77777777" w:rsidR="006A23FD" w:rsidRDefault="006A23FD" w:rsidP="006A23FD">
      <w:r>
        <w:t xml:space="preserve">THIS IS A TEST FILE </w:t>
      </w:r>
    </w:p>
    <w:p w14:paraId="4211420D" w14:textId="77777777" w:rsidR="006A23FD" w:rsidRDefault="006A23FD" w:rsidP="006A23FD">
      <w:r>
        <w:t xml:space="preserve">THIS IS A TEST FILE </w:t>
      </w:r>
    </w:p>
    <w:p w14:paraId="2B1FB58E" w14:textId="77777777" w:rsidR="006A23FD" w:rsidRDefault="006A23FD" w:rsidP="006A23FD">
      <w:r>
        <w:t xml:space="preserve">THIS IS A TEST FILE </w:t>
      </w:r>
    </w:p>
    <w:p w14:paraId="7A84D157" w14:textId="77777777" w:rsidR="006A23FD" w:rsidRDefault="006A23FD" w:rsidP="006A23FD">
      <w:r>
        <w:t xml:space="preserve">THIS IS A TEST FILE </w:t>
      </w:r>
    </w:p>
    <w:p w14:paraId="545FDEC1" w14:textId="77777777" w:rsidR="006A23FD" w:rsidRDefault="006A23FD" w:rsidP="006A23FD">
      <w:r>
        <w:t xml:space="preserve">THIS IS A TEST FILE </w:t>
      </w:r>
    </w:p>
    <w:p w14:paraId="7CF17E88" w14:textId="77777777" w:rsidR="006A23FD" w:rsidRPr="006A23FD" w:rsidRDefault="006A23FD" w:rsidP="006A23FD"/>
    <w:p w14:paraId="5790213D" w14:textId="77777777" w:rsidR="006A23FD" w:rsidRDefault="006A23FD" w:rsidP="006A23FD">
      <w:r>
        <w:t xml:space="preserve">THIS IS A TEST FILE </w:t>
      </w:r>
    </w:p>
    <w:p w14:paraId="4F58087C" w14:textId="77777777" w:rsidR="006A23FD" w:rsidRDefault="006A23FD" w:rsidP="006A23FD">
      <w:r>
        <w:t xml:space="preserve">THIS IS A TEST FILE </w:t>
      </w:r>
    </w:p>
    <w:p w14:paraId="7F4A6964" w14:textId="77777777" w:rsidR="006A23FD" w:rsidRDefault="006A23FD" w:rsidP="006A23FD">
      <w:r>
        <w:t xml:space="preserve">THIS IS A TEST FILE </w:t>
      </w:r>
    </w:p>
    <w:p w14:paraId="64BA1431" w14:textId="77777777" w:rsidR="006A23FD" w:rsidRDefault="006A23FD" w:rsidP="006A23FD">
      <w:r>
        <w:t xml:space="preserve">THIS IS A TEST FILE </w:t>
      </w:r>
    </w:p>
    <w:p w14:paraId="51A5872C" w14:textId="77777777" w:rsidR="006A23FD" w:rsidRDefault="006A23FD" w:rsidP="006A23FD">
      <w:r>
        <w:t xml:space="preserve">THIS IS A TEST FILE </w:t>
      </w:r>
    </w:p>
    <w:p w14:paraId="563F87FD" w14:textId="77777777" w:rsidR="006A23FD" w:rsidRDefault="006A23FD" w:rsidP="006A23FD">
      <w:r>
        <w:t xml:space="preserve">THIS IS A TEST FILE </w:t>
      </w:r>
    </w:p>
    <w:p w14:paraId="5E50C90E" w14:textId="77777777" w:rsidR="006A23FD" w:rsidRDefault="006A23FD" w:rsidP="006A23FD">
      <w:r>
        <w:t xml:space="preserve">THIS IS A TEST FILE </w:t>
      </w:r>
    </w:p>
    <w:p w14:paraId="5C3DF740" w14:textId="77777777" w:rsidR="006A23FD" w:rsidRDefault="006A23FD" w:rsidP="006A23FD">
      <w:r>
        <w:t xml:space="preserve">THIS IS A TEST FILE </w:t>
      </w:r>
    </w:p>
    <w:p w14:paraId="504331EF" w14:textId="77777777" w:rsidR="006A23FD" w:rsidRDefault="006A23FD" w:rsidP="006A23FD">
      <w:r>
        <w:t xml:space="preserve">THIS IS A TEST FILE </w:t>
      </w:r>
    </w:p>
    <w:p w14:paraId="3CDF75F1" w14:textId="77777777" w:rsidR="006A23FD" w:rsidRDefault="006A23FD" w:rsidP="006A23FD">
      <w:r>
        <w:t xml:space="preserve">THIS IS A TEST FILE </w:t>
      </w:r>
    </w:p>
    <w:p w14:paraId="63BC6967" w14:textId="77777777" w:rsidR="006A23FD" w:rsidRDefault="006A23FD" w:rsidP="006A23FD">
      <w:r>
        <w:t xml:space="preserve">THIS IS A TEST FILE </w:t>
      </w:r>
    </w:p>
    <w:p w14:paraId="4E247FDD" w14:textId="77777777" w:rsidR="006A23FD" w:rsidRDefault="006A23FD" w:rsidP="006A23FD">
      <w:r>
        <w:t xml:space="preserve">THIS IS A TEST FILE </w:t>
      </w:r>
    </w:p>
    <w:p w14:paraId="694A2D41" w14:textId="77777777" w:rsidR="006A23FD" w:rsidRDefault="006A23FD" w:rsidP="006A23FD">
      <w:r>
        <w:t xml:space="preserve">THIS IS A TEST FILE </w:t>
      </w:r>
    </w:p>
    <w:p w14:paraId="5DB70D00" w14:textId="77777777" w:rsidR="006A23FD" w:rsidRDefault="006A23FD" w:rsidP="006A23FD">
      <w:r>
        <w:t xml:space="preserve">THIS IS A TEST FILE </w:t>
      </w:r>
    </w:p>
    <w:p w14:paraId="527A928A" w14:textId="77777777" w:rsidR="006A23FD" w:rsidRDefault="006A23FD" w:rsidP="006A23FD">
      <w:r>
        <w:t xml:space="preserve">THIS IS A TEST FILE </w:t>
      </w:r>
    </w:p>
    <w:p w14:paraId="4354944B" w14:textId="77777777" w:rsidR="006A23FD" w:rsidRDefault="006A23FD" w:rsidP="006A23FD">
      <w:r>
        <w:t xml:space="preserve">THIS IS A TEST FILE </w:t>
      </w:r>
    </w:p>
    <w:p w14:paraId="1EC9EB1F" w14:textId="77777777" w:rsidR="006A23FD" w:rsidRDefault="006A23FD" w:rsidP="006A23FD">
      <w:r>
        <w:t xml:space="preserve">THIS IS A TEST FILE </w:t>
      </w:r>
    </w:p>
    <w:p w14:paraId="434DD0FD" w14:textId="77777777" w:rsidR="006A23FD" w:rsidRDefault="006A23FD" w:rsidP="006A23FD">
      <w:r>
        <w:t xml:space="preserve">THIS IS A TEST FILE </w:t>
      </w:r>
    </w:p>
    <w:p w14:paraId="1B5753C0" w14:textId="77777777" w:rsidR="006A23FD" w:rsidRDefault="006A23FD" w:rsidP="006A23FD">
      <w:r>
        <w:lastRenderedPageBreak/>
        <w:t xml:space="preserve">THIS IS A TEST FILE </w:t>
      </w:r>
    </w:p>
    <w:p w14:paraId="0034BE6D" w14:textId="77777777" w:rsidR="006A23FD" w:rsidRDefault="006A23FD" w:rsidP="006A23FD">
      <w:r>
        <w:t xml:space="preserve">THIS IS A TEST FILE </w:t>
      </w:r>
    </w:p>
    <w:p w14:paraId="027A0EA1" w14:textId="77777777" w:rsidR="006A23FD" w:rsidRDefault="006A23FD" w:rsidP="006A23FD">
      <w:r>
        <w:t xml:space="preserve">THIS IS A TEST FILE </w:t>
      </w:r>
    </w:p>
    <w:p w14:paraId="1F8FDE5B" w14:textId="77777777" w:rsidR="006A23FD" w:rsidRDefault="006A23FD" w:rsidP="006A23FD">
      <w:r>
        <w:t xml:space="preserve">THIS IS A TEST FILE </w:t>
      </w:r>
    </w:p>
    <w:p w14:paraId="6D51FCD2" w14:textId="77777777" w:rsidR="006A23FD" w:rsidRDefault="006A23FD" w:rsidP="006A23FD">
      <w:r>
        <w:t xml:space="preserve">THIS IS A TEST FILE </w:t>
      </w:r>
    </w:p>
    <w:p w14:paraId="7D5CF1F1" w14:textId="77777777" w:rsidR="006A23FD" w:rsidRDefault="006A23FD" w:rsidP="006A23FD">
      <w:r>
        <w:t xml:space="preserve">THIS IS A TEST FILE </w:t>
      </w:r>
    </w:p>
    <w:p w14:paraId="71BAB77D" w14:textId="77777777" w:rsidR="006A23FD" w:rsidRDefault="006A23FD" w:rsidP="006A23FD">
      <w:r>
        <w:t xml:space="preserve">THIS IS A TEST FILE </w:t>
      </w:r>
    </w:p>
    <w:p w14:paraId="231E29E0" w14:textId="77777777" w:rsidR="006A23FD" w:rsidRDefault="006A23FD" w:rsidP="006A23FD">
      <w:r>
        <w:t xml:space="preserve">THIS IS A TEST FILE </w:t>
      </w:r>
    </w:p>
    <w:p w14:paraId="57394CC4" w14:textId="77777777" w:rsidR="006A23FD" w:rsidRDefault="006A23FD" w:rsidP="006A23FD">
      <w:r>
        <w:t xml:space="preserve">THIS IS A TEST FILE </w:t>
      </w:r>
    </w:p>
    <w:p w14:paraId="4C42E59A" w14:textId="77777777" w:rsidR="006A23FD" w:rsidRDefault="006A23FD" w:rsidP="006A23FD">
      <w:r>
        <w:t xml:space="preserve">THIS IS A TEST FILE </w:t>
      </w:r>
    </w:p>
    <w:p w14:paraId="3D6F1C16" w14:textId="77777777" w:rsidR="006A23FD" w:rsidRDefault="006A23FD" w:rsidP="006A23FD">
      <w:r>
        <w:t xml:space="preserve">THIS IS A TEST FILE </w:t>
      </w:r>
    </w:p>
    <w:p w14:paraId="6A955B58" w14:textId="77777777" w:rsidR="006A23FD" w:rsidRDefault="006A23FD" w:rsidP="006A23FD">
      <w:r>
        <w:t xml:space="preserve">THIS IS A TEST FILE </w:t>
      </w:r>
    </w:p>
    <w:p w14:paraId="7EDE399F" w14:textId="77777777" w:rsidR="006A23FD" w:rsidRDefault="006A23FD" w:rsidP="006A23FD">
      <w:r>
        <w:t xml:space="preserve">THIS IS A TEST FILE </w:t>
      </w:r>
    </w:p>
    <w:p w14:paraId="2E55963A" w14:textId="77777777" w:rsidR="006A23FD" w:rsidRDefault="006A23FD" w:rsidP="006A23FD">
      <w:r>
        <w:t xml:space="preserve">THIS IS A TEST FILE </w:t>
      </w:r>
    </w:p>
    <w:p w14:paraId="24710683" w14:textId="77777777" w:rsidR="006A23FD" w:rsidRDefault="006A23FD" w:rsidP="006A23FD">
      <w:r>
        <w:t xml:space="preserve">THIS IS A TEST FILE </w:t>
      </w:r>
    </w:p>
    <w:p w14:paraId="1F13A875" w14:textId="77777777" w:rsidR="006A23FD" w:rsidRDefault="006A23FD" w:rsidP="006A23FD">
      <w:r>
        <w:t xml:space="preserve">THIS IS A TEST FILE </w:t>
      </w:r>
    </w:p>
    <w:p w14:paraId="50325450" w14:textId="77777777" w:rsidR="006A23FD" w:rsidRDefault="006A23FD" w:rsidP="006A23FD">
      <w:r>
        <w:t xml:space="preserve">THIS IS A TEST FILE </w:t>
      </w:r>
    </w:p>
    <w:p w14:paraId="35D969AA" w14:textId="77777777" w:rsidR="006A23FD" w:rsidRDefault="006A23FD" w:rsidP="006A23FD">
      <w:r>
        <w:t xml:space="preserve">THIS IS A TEST FILE </w:t>
      </w:r>
    </w:p>
    <w:p w14:paraId="70B7681C" w14:textId="77777777" w:rsidR="006A23FD" w:rsidRDefault="006A23FD" w:rsidP="006A23FD">
      <w:r>
        <w:t xml:space="preserve">THIS IS A TEST FILE </w:t>
      </w:r>
    </w:p>
    <w:p w14:paraId="4721F3B5" w14:textId="77777777" w:rsidR="006A23FD" w:rsidRDefault="006A23FD" w:rsidP="006A23FD">
      <w:r>
        <w:t xml:space="preserve">THIS IS A TEST FILE </w:t>
      </w:r>
    </w:p>
    <w:p w14:paraId="7C8F3234" w14:textId="77777777" w:rsidR="006A23FD" w:rsidRDefault="006A23FD" w:rsidP="006A23FD">
      <w:r>
        <w:t xml:space="preserve">THIS IS A TEST FILE </w:t>
      </w:r>
    </w:p>
    <w:p w14:paraId="1C85F1B9" w14:textId="77777777" w:rsidR="006A23FD" w:rsidRDefault="006A23FD" w:rsidP="006A23FD">
      <w:r>
        <w:t xml:space="preserve">THIS IS A TEST FILE </w:t>
      </w:r>
    </w:p>
    <w:p w14:paraId="5997115C" w14:textId="77777777" w:rsidR="006A23FD" w:rsidRDefault="006A23FD" w:rsidP="006A23FD">
      <w:r>
        <w:t xml:space="preserve">THIS IS A TEST FILE </w:t>
      </w:r>
    </w:p>
    <w:p w14:paraId="1381D762" w14:textId="77777777" w:rsidR="006A23FD" w:rsidRDefault="006A23FD" w:rsidP="006A23FD">
      <w:r>
        <w:t xml:space="preserve">THIS IS A TEST FILE </w:t>
      </w:r>
    </w:p>
    <w:p w14:paraId="77307FB9" w14:textId="77777777" w:rsidR="006A23FD" w:rsidRDefault="006A23FD" w:rsidP="006A23FD">
      <w:r>
        <w:t xml:space="preserve">THIS IS A TEST FILE </w:t>
      </w:r>
    </w:p>
    <w:p w14:paraId="1AA0D418" w14:textId="77777777" w:rsidR="006A23FD" w:rsidRPr="006A23FD" w:rsidRDefault="006A23FD" w:rsidP="006A23FD"/>
    <w:p w14:paraId="26F5682C" w14:textId="77777777" w:rsidR="006A23FD" w:rsidRDefault="006A23FD" w:rsidP="006A23FD">
      <w:r>
        <w:t xml:space="preserve">THIS IS A TEST FILE </w:t>
      </w:r>
    </w:p>
    <w:p w14:paraId="2FAA3674" w14:textId="77777777" w:rsidR="006A23FD" w:rsidRDefault="006A23FD" w:rsidP="006A23FD">
      <w:r>
        <w:t xml:space="preserve">THIS IS A TEST FILE </w:t>
      </w:r>
    </w:p>
    <w:p w14:paraId="2FF7CB25" w14:textId="77777777" w:rsidR="006A23FD" w:rsidRDefault="006A23FD" w:rsidP="006A23FD">
      <w:r>
        <w:t xml:space="preserve">THIS IS A TEST FILE </w:t>
      </w:r>
    </w:p>
    <w:p w14:paraId="50391D76" w14:textId="77777777" w:rsidR="006A23FD" w:rsidRDefault="006A23FD" w:rsidP="006A23FD">
      <w:r>
        <w:t xml:space="preserve">THIS IS A TEST FILE </w:t>
      </w:r>
    </w:p>
    <w:p w14:paraId="3A2C1B99" w14:textId="77777777" w:rsidR="006A23FD" w:rsidRDefault="006A23FD" w:rsidP="006A23FD">
      <w:r>
        <w:t xml:space="preserve">THIS IS A TEST FILE </w:t>
      </w:r>
    </w:p>
    <w:p w14:paraId="492B8D5B" w14:textId="77777777" w:rsidR="006A23FD" w:rsidRDefault="006A23FD" w:rsidP="006A23FD">
      <w:r>
        <w:t xml:space="preserve">THIS IS A TEST FILE </w:t>
      </w:r>
    </w:p>
    <w:p w14:paraId="26DAAE8E" w14:textId="77777777" w:rsidR="006A23FD" w:rsidRDefault="006A23FD" w:rsidP="006A23FD">
      <w:r>
        <w:t xml:space="preserve">THIS IS A TEST FILE </w:t>
      </w:r>
    </w:p>
    <w:p w14:paraId="2E6756E7" w14:textId="77777777" w:rsidR="006A23FD" w:rsidRDefault="006A23FD" w:rsidP="006A23FD">
      <w:r>
        <w:t xml:space="preserve">THIS IS A TEST FILE </w:t>
      </w:r>
    </w:p>
    <w:p w14:paraId="4D7DA32D" w14:textId="77777777" w:rsidR="006A23FD" w:rsidRDefault="006A23FD" w:rsidP="006A23FD">
      <w:r>
        <w:t xml:space="preserve">THIS IS A TEST FILE </w:t>
      </w:r>
    </w:p>
    <w:p w14:paraId="67E9C538" w14:textId="77777777" w:rsidR="006A23FD" w:rsidRDefault="006A23FD" w:rsidP="006A23FD">
      <w:r>
        <w:t xml:space="preserve">THIS IS A TEST FILE </w:t>
      </w:r>
    </w:p>
    <w:p w14:paraId="0E3FE750" w14:textId="77777777" w:rsidR="006A23FD" w:rsidRDefault="006A23FD" w:rsidP="006A23FD">
      <w:r>
        <w:t xml:space="preserve">THIS IS A TEST FILE </w:t>
      </w:r>
    </w:p>
    <w:p w14:paraId="4499A61A" w14:textId="77777777" w:rsidR="006A23FD" w:rsidRDefault="006A23FD" w:rsidP="006A23FD">
      <w:r>
        <w:t xml:space="preserve">THIS IS A TEST FILE </w:t>
      </w:r>
    </w:p>
    <w:p w14:paraId="55861C92" w14:textId="77777777" w:rsidR="006A23FD" w:rsidRDefault="006A23FD" w:rsidP="006A23FD">
      <w:r>
        <w:t xml:space="preserve">THIS IS A TEST FILE </w:t>
      </w:r>
    </w:p>
    <w:p w14:paraId="1502E0D0" w14:textId="77777777" w:rsidR="006A23FD" w:rsidRDefault="006A23FD" w:rsidP="006A23FD">
      <w:r>
        <w:t xml:space="preserve">THIS IS A TEST FILE </w:t>
      </w:r>
    </w:p>
    <w:p w14:paraId="2A7741E3" w14:textId="77777777" w:rsidR="006A23FD" w:rsidRDefault="006A23FD" w:rsidP="006A23FD">
      <w:r>
        <w:t xml:space="preserve">THIS IS A TEST FILE </w:t>
      </w:r>
    </w:p>
    <w:p w14:paraId="3C276F64" w14:textId="77777777" w:rsidR="006A23FD" w:rsidRDefault="006A23FD" w:rsidP="006A23FD">
      <w:r>
        <w:t xml:space="preserve">THIS IS A TEST FILE </w:t>
      </w:r>
    </w:p>
    <w:p w14:paraId="4FE92592" w14:textId="77777777" w:rsidR="006A23FD" w:rsidRDefault="006A23FD" w:rsidP="006A23FD">
      <w:r>
        <w:t xml:space="preserve">THIS IS A TEST FILE </w:t>
      </w:r>
    </w:p>
    <w:p w14:paraId="3E532E80" w14:textId="77777777" w:rsidR="006A23FD" w:rsidRDefault="006A23FD" w:rsidP="006A23FD">
      <w:r>
        <w:t xml:space="preserve">THIS IS A TEST FILE </w:t>
      </w:r>
    </w:p>
    <w:p w14:paraId="182BC3E3" w14:textId="77777777" w:rsidR="006A23FD" w:rsidRDefault="006A23FD" w:rsidP="006A23FD">
      <w:r>
        <w:t xml:space="preserve">THIS IS A TEST FILE </w:t>
      </w:r>
    </w:p>
    <w:p w14:paraId="620697B5" w14:textId="77777777" w:rsidR="006A23FD" w:rsidRDefault="006A23FD" w:rsidP="006A23FD">
      <w:r>
        <w:t xml:space="preserve">THIS IS A TEST FILE </w:t>
      </w:r>
    </w:p>
    <w:p w14:paraId="31F6D618" w14:textId="77777777" w:rsidR="006A23FD" w:rsidRDefault="006A23FD" w:rsidP="006A23FD">
      <w:r>
        <w:t xml:space="preserve">THIS IS A TEST FILE </w:t>
      </w:r>
    </w:p>
    <w:p w14:paraId="65801A4D" w14:textId="77777777" w:rsidR="006A23FD" w:rsidRDefault="006A23FD" w:rsidP="006A23FD">
      <w:r>
        <w:t xml:space="preserve">THIS IS A TEST FILE </w:t>
      </w:r>
    </w:p>
    <w:p w14:paraId="7E7DF607" w14:textId="77777777" w:rsidR="006A23FD" w:rsidRDefault="006A23FD" w:rsidP="006A23FD">
      <w:r>
        <w:t xml:space="preserve">THIS IS A TEST FILE </w:t>
      </w:r>
    </w:p>
    <w:p w14:paraId="415466A0" w14:textId="77777777" w:rsidR="006A23FD" w:rsidRDefault="006A23FD" w:rsidP="006A23FD">
      <w:r>
        <w:t xml:space="preserve">THIS IS A TEST FILE </w:t>
      </w:r>
    </w:p>
    <w:p w14:paraId="5DF1DA2C" w14:textId="77777777" w:rsidR="006A23FD" w:rsidRDefault="006A23FD" w:rsidP="006A23FD">
      <w:r>
        <w:lastRenderedPageBreak/>
        <w:t xml:space="preserve">THIS IS A TEST FILE </w:t>
      </w:r>
    </w:p>
    <w:p w14:paraId="224B9FDB" w14:textId="77777777" w:rsidR="006A23FD" w:rsidRDefault="006A23FD" w:rsidP="006A23FD">
      <w:r>
        <w:t xml:space="preserve">THIS IS A TEST FILE </w:t>
      </w:r>
    </w:p>
    <w:p w14:paraId="4A404E2E" w14:textId="77777777" w:rsidR="006A23FD" w:rsidRDefault="006A23FD" w:rsidP="006A23FD">
      <w:r>
        <w:t xml:space="preserve">THIS IS A TEST FILE </w:t>
      </w:r>
    </w:p>
    <w:p w14:paraId="20040857" w14:textId="77777777" w:rsidR="006A23FD" w:rsidRDefault="006A23FD" w:rsidP="006A23FD">
      <w:r>
        <w:t xml:space="preserve">THIS IS A TEST FILE </w:t>
      </w:r>
    </w:p>
    <w:p w14:paraId="55C0ABF9" w14:textId="77777777" w:rsidR="006A23FD" w:rsidRDefault="006A23FD" w:rsidP="006A23FD">
      <w:r>
        <w:t xml:space="preserve">THIS IS A TEST FILE </w:t>
      </w:r>
    </w:p>
    <w:p w14:paraId="5B925C67" w14:textId="77777777" w:rsidR="006A23FD" w:rsidRDefault="006A23FD" w:rsidP="006A23FD">
      <w:r>
        <w:t xml:space="preserve">THIS IS A TEST FILE </w:t>
      </w:r>
    </w:p>
    <w:p w14:paraId="18EFB94E" w14:textId="77777777" w:rsidR="006A23FD" w:rsidRDefault="006A23FD" w:rsidP="006A23FD">
      <w:r>
        <w:t xml:space="preserve">THIS IS A TEST FILE </w:t>
      </w:r>
    </w:p>
    <w:p w14:paraId="3FA4AFAA" w14:textId="77777777" w:rsidR="006A23FD" w:rsidRDefault="006A23FD" w:rsidP="006A23FD">
      <w:r>
        <w:t xml:space="preserve">THIS IS A TEST FILE </w:t>
      </w:r>
    </w:p>
    <w:p w14:paraId="2BF3EDCB" w14:textId="77777777" w:rsidR="006A23FD" w:rsidRDefault="006A23FD" w:rsidP="006A23FD">
      <w:r>
        <w:t xml:space="preserve">THIS IS A TEST FILE </w:t>
      </w:r>
    </w:p>
    <w:p w14:paraId="47F640D7" w14:textId="77777777" w:rsidR="006A23FD" w:rsidRDefault="006A23FD" w:rsidP="006A23FD">
      <w:r>
        <w:t xml:space="preserve">THIS IS A TEST FILE </w:t>
      </w:r>
    </w:p>
    <w:p w14:paraId="4D224582" w14:textId="77777777" w:rsidR="006A23FD" w:rsidRDefault="006A23FD" w:rsidP="006A23FD">
      <w:r>
        <w:t xml:space="preserve">THIS IS A TEST FILE </w:t>
      </w:r>
    </w:p>
    <w:p w14:paraId="36D1580E" w14:textId="77777777" w:rsidR="006A23FD" w:rsidRDefault="006A23FD" w:rsidP="006A23FD">
      <w:r>
        <w:t xml:space="preserve">THIS IS A TEST FILE </w:t>
      </w:r>
    </w:p>
    <w:p w14:paraId="182BE409" w14:textId="77777777" w:rsidR="006A23FD" w:rsidRDefault="006A23FD" w:rsidP="006A23FD">
      <w:r>
        <w:t xml:space="preserve">THIS IS A TEST FILE </w:t>
      </w:r>
    </w:p>
    <w:p w14:paraId="66D7E3AA" w14:textId="77777777" w:rsidR="006A23FD" w:rsidRDefault="006A23FD" w:rsidP="006A23FD">
      <w:r>
        <w:t xml:space="preserve">THIS IS A TEST FILE </w:t>
      </w:r>
    </w:p>
    <w:p w14:paraId="0345EC05" w14:textId="77777777" w:rsidR="006A23FD" w:rsidRDefault="006A23FD" w:rsidP="006A23FD">
      <w:r>
        <w:t xml:space="preserve">THIS IS A TEST FILE </w:t>
      </w:r>
    </w:p>
    <w:p w14:paraId="2C7C2793" w14:textId="77777777" w:rsidR="006A23FD" w:rsidRDefault="006A23FD" w:rsidP="006A23FD">
      <w:r>
        <w:t xml:space="preserve">THIS IS A TEST FILE </w:t>
      </w:r>
    </w:p>
    <w:p w14:paraId="32070F3E" w14:textId="77777777" w:rsidR="006A23FD" w:rsidRDefault="006A23FD" w:rsidP="006A23FD">
      <w:r>
        <w:t xml:space="preserve">THIS IS A TEST FILE </w:t>
      </w:r>
    </w:p>
    <w:p w14:paraId="53E08A06" w14:textId="77777777" w:rsidR="006A23FD" w:rsidRDefault="006A23FD" w:rsidP="006A23FD">
      <w:r>
        <w:t xml:space="preserve">THIS IS A TEST FILE </w:t>
      </w:r>
    </w:p>
    <w:p w14:paraId="681BF37A" w14:textId="77777777" w:rsidR="006A23FD" w:rsidRDefault="006A23FD" w:rsidP="006A23FD">
      <w:r>
        <w:t xml:space="preserve">THIS IS A TEST FILE </w:t>
      </w:r>
    </w:p>
    <w:p w14:paraId="13586D5C" w14:textId="77777777" w:rsidR="006A23FD" w:rsidRPr="006A23FD" w:rsidRDefault="006A23FD" w:rsidP="006A23FD"/>
    <w:p w14:paraId="42681453" w14:textId="77777777" w:rsidR="006A23FD" w:rsidRDefault="006A23FD" w:rsidP="006A23FD">
      <w:r>
        <w:t xml:space="preserve">THIS IS A TEST FILE </w:t>
      </w:r>
    </w:p>
    <w:p w14:paraId="2DE08CF2" w14:textId="77777777" w:rsidR="006A23FD" w:rsidRDefault="006A23FD" w:rsidP="006A23FD">
      <w:r>
        <w:t xml:space="preserve">THIS IS A TEST FILE </w:t>
      </w:r>
    </w:p>
    <w:p w14:paraId="1A8BDCC2" w14:textId="77777777" w:rsidR="006A23FD" w:rsidRDefault="006A23FD" w:rsidP="006A23FD">
      <w:r>
        <w:t xml:space="preserve">THIS IS A TEST FILE </w:t>
      </w:r>
    </w:p>
    <w:p w14:paraId="02A0C4D7" w14:textId="77777777" w:rsidR="006A23FD" w:rsidRDefault="006A23FD" w:rsidP="006A23FD">
      <w:r>
        <w:t xml:space="preserve">THIS IS A TEST FILE </w:t>
      </w:r>
    </w:p>
    <w:p w14:paraId="6CAC0EB8" w14:textId="77777777" w:rsidR="006A23FD" w:rsidRDefault="006A23FD" w:rsidP="006A23FD">
      <w:r>
        <w:t xml:space="preserve">THIS IS A TEST FILE </w:t>
      </w:r>
    </w:p>
    <w:p w14:paraId="1FBDA5E7" w14:textId="77777777" w:rsidR="006A23FD" w:rsidRDefault="006A23FD" w:rsidP="006A23FD">
      <w:r>
        <w:lastRenderedPageBreak/>
        <w:t xml:space="preserve">THIS IS A TEST FILE </w:t>
      </w:r>
    </w:p>
    <w:p w14:paraId="49925F77" w14:textId="77777777" w:rsidR="006A23FD" w:rsidRDefault="006A23FD" w:rsidP="006A23FD">
      <w:r>
        <w:t xml:space="preserve">THIS IS A TEST FILE </w:t>
      </w:r>
    </w:p>
    <w:p w14:paraId="0F653C30" w14:textId="77777777" w:rsidR="006A23FD" w:rsidRDefault="006A23FD" w:rsidP="006A23FD">
      <w:r>
        <w:t xml:space="preserve">THIS IS A TEST FILE </w:t>
      </w:r>
    </w:p>
    <w:p w14:paraId="39C2BCC1" w14:textId="77777777" w:rsidR="006A23FD" w:rsidRDefault="006A23FD" w:rsidP="006A23FD">
      <w:r>
        <w:t xml:space="preserve">THIS IS A TEST FILE </w:t>
      </w:r>
    </w:p>
    <w:p w14:paraId="7ECFFE3E" w14:textId="77777777" w:rsidR="006A23FD" w:rsidRDefault="006A23FD" w:rsidP="006A23FD">
      <w:r>
        <w:t xml:space="preserve">THIS IS A TEST FILE </w:t>
      </w:r>
    </w:p>
    <w:p w14:paraId="0C599154" w14:textId="77777777" w:rsidR="006A23FD" w:rsidRDefault="006A23FD" w:rsidP="006A23FD">
      <w:r>
        <w:t xml:space="preserve">THIS IS A TEST FILE </w:t>
      </w:r>
    </w:p>
    <w:p w14:paraId="63290048" w14:textId="77777777" w:rsidR="006A23FD" w:rsidRDefault="006A23FD" w:rsidP="006A23FD">
      <w:r>
        <w:t xml:space="preserve">THIS IS A TEST FILE </w:t>
      </w:r>
    </w:p>
    <w:p w14:paraId="36FCAFE9" w14:textId="77777777" w:rsidR="006A23FD" w:rsidRDefault="006A23FD" w:rsidP="006A23FD">
      <w:r>
        <w:t xml:space="preserve">THIS IS A TEST FILE </w:t>
      </w:r>
    </w:p>
    <w:p w14:paraId="16F54AC0" w14:textId="77777777" w:rsidR="006A23FD" w:rsidRDefault="006A23FD" w:rsidP="006A23FD">
      <w:r>
        <w:t xml:space="preserve">THIS IS A TEST FILE </w:t>
      </w:r>
    </w:p>
    <w:p w14:paraId="5B4157B4" w14:textId="77777777" w:rsidR="006A23FD" w:rsidRDefault="006A23FD" w:rsidP="006A23FD">
      <w:r>
        <w:t xml:space="preserve">THIS IS A TEST FILE </w:t>
      </w:r>
    </w:p>
    <w:p w14:paraId="74CE77D1" w14:textId="77777777" w:rsidR="006A23FD" w:rsidRDefault="006A23FD" w:rsidP="006A23FD">
      <w:r>
        <w:t xml:space="preserve">THIS IS A TEST FILE </w:t>
      </w:r>
    </w:p>
    <w:p w14:paraId="2FD78E8E" w14:textId="77777777" w:rsidR="006A23FD" w:rsidRDefault="006A23FD" w:rsidP="006A23FD">
      <w:r>
        <w:t xml:space="preserve">THIS IS A TEST FILE </w:t>
      </w:r>
    </w:p>
    <w:p w14:paraId="7B849A59" w14:textId="77777777" w:rsidR="006A23FD" w:rsidRDefault="006A23FD" w:rsidP="006A23FD">
      <w:r>
        <w:t xml:space="preserve">THIS IS A TEST FILE </w:t>
      </w:r>
    </w:p>
    <w:p w14:paraId="29225473" w14:textId="77777777" w:rsidR="006A23FD" w:rsidRDefault="006A23FD" w:rsidP="006A23FD">
      <w:r>
        <w:t xml:space="preserve">THIS IS A TEST FILE </w:t>
      </w:r>
    </w:p>
    <w:p w14:paraId="250E8D08" w14:textId="77777777" w:rsidR="006A23FD" w:rsidRDefault="006A23FD" w:rsidP="006A23FD">
      <w:r>
        <w:t xml:space="preserve">THIS IS A TEST FILE </w:t>
      </w:r>
    </w:p>
    <w:p w14:paraId="3A4529CC" w14:textId="77777777" w:rsidR="006A23FD" w:rsidRDefault="006A23FD" w:rsidP="006A23FD">
      <w:r>
        <w:t xml:space="preserve">THIS IS A TEST FILE </w:t>
      </w:r>
    </w:p>
    <w:p w14:paraId="0A61524D" w14:textId="77777777" w:rsidR="006A23FD" w:rsidRDefault="006A23FD" w:rsidP="006A23FD">
      <w:r>
        <w:t xml:space="preserve">THIS IS A TEST FILE </w:t>
      </w:r>
    </w:p>
    <w:p w14:paraId="529F099F" w14:textId="77777777" w:rsidR="006A23FD" w:rsidRDefault="006A23FD" w:rsidP="006A23FD">
      <w:r>
        <w:t xml:space="preserve">THIS IS A TEST FILE </w:t>
      </w:r>
    </w:p>
    <w:p w14:paraId="3A40F4B3" w14:textId="77777777" w:rsidR="006A23FD" w:rsidRDefault="006A23FD" w:rsidP="006A23FD">
      <w:r>
        <w:t xml:space="preserve">THIS IS A TEST FILE </w:t>
      </w:r>
    </w:p>
    <w:p w14:paraId="68F84BFE" w14:textId="77777777" w:rsidR="006A23FD" w:rsidRDefault="006A23FD" w:rsidP="006A23FD">
      <w:r>
        <w:t xml:space="preserve">THIS IS A TEST FILE </w:t>
      </w:r>
    </w:p>
    <w:p w14:paraId="18884EBB" w14:textId="77777777" w:rsidR="006A23FD" w:rsidRDefault="006A23FD" w:rsidP="006A23FD">
      <w:r>
        <w:t xml:space="preserve">THIS IS A TEST FILE </w:t>
      </w:r>
    </w:p>
    <w:p w14:paraId="40410E49" w14:textId="77777777" w:rsidR="006A23FD" w:rsidRDefault="006A23FD" w:rsidP="006A23FD">
      <w:r>
        <w:t xml:space="preserve">THIS IS A TEST FILE </w:t>
      </w:r>
    </w:p>
    <w:p w14:paraId="1ACDE2C2" w14:textId="77777777" w:rsidR="006A23FD" w:rsidRDefault="006A23FD" w:rsidP="006A23FD">
      <w:r>
        <w:t xml:space="preserve">THIS IS A TEST FILE </w:t>
      </w:r>
    </w:p>
    <w:p w14:paraId="6780F6F4" w14:textId="77777777" w:rsidR="006A23FD" w:rsidRDefault="006A23FD" w:rsidP="006A23FD">
      <w:r>
        <w:t xml:space="preserve">THIS IS A TEST FILE </w:t>
      </w:r>
    </w:p>
    <w:p w14:paraId="598EDD9C" w14:textId="77777777" w:rsidR="006A23FD" w:rsidRDefault="006A23FD" w:rsidP="006A23FD">
      <w:r>
        <w:t xml:space="preserve">THIS IS A TEST FILE </w:t>
      </w:r>
    </w:p>
    <w:p w14:paraId="58D883E2" w14:textId="77777777" w:rsidR="006A23FD" w:rsidRDefault="006A23FD" w:rsidP="006A23FD">
      <w:r>
        <w:lastRenderedPageBreak/>
        <w:t xml:space="preserve">THIS IS A TEST FILE </w:t>
      </w:r>
    </w:p>
    <w:p w14:paraId="0548699E" w14:textId="77777777" w:rsidR="006A23FD" w:rsidRDefault="006A23FD" w:rsidP="006A23FD">
      <w:r>
        <w:t xml:space="preserve">THIS IS A TEST FILE </w:t>
      </w:r>
    </w:p>
    <w:p w14:paraId="4608972F" w14:textId="77777777" w:rsidR="006A23FD" w:rsidRDefault="006A23FD" w:rsidP="006A23FD">
      <w:r>
        <w:t xml:space="preserve">THIS IS A TEST FILE </w:t>
      </w:r>
    </w:p>
    <w:p w14:paraId="529CB62C" w14:textId="77777777" w:rsidR="006A23FD" w:rsidRDefault="006A23FD" w:rsidP="006A23FD">
      <w:r>
        <w:t xml:space="preserve">THIS IS A TEST FILE </w:t>
      </w:r>
    </w:p>
    <w:p w14:paraId="6105967E" w14:textId="77777777" w:rsidR="006A23FD" w:rsidRDefault="006A23FD" w:rsidP="006A23FD">
      <w:r>
        <w:t xml:space="preserve">THIS IS A TEST FILE </w:t>
      </w:r>
    </w:p>
    <w:p w14:paraId="2E6B37D1" w14:textId="77777777" w:rsidR="006A23FD" w:rsidRDefault="006A23FD" w:rsidP="006A23FD">
      <w:r>
        <w:t xml:space="preserve">THIS IS A TEST FILE </w:t>
      </w:r>
    </w:p>
    <w:p w14:paraId="624910CF" w14:textId="77777777" w:rsidR="006A23FD" w:rsidRDefault="006A23FD" w:rsidP="006A23FD">
      <w:r>
        <w:t xml:space="preserve">THIS IS A TEST FILE </w:t>
      </w:r>
    </w:p>
    <w:p w14:paraId="2816C4C5" w14:textId="77777777" w:rsidR="006A23FD" w:rsidRDefault="006A23FD" w:rsidP="006A23FD">
      <w:r>
        <w:t xml:space="preserve">THIS IS A TEST FILE </w:t>
      </w:r>
    </w:p>
    <w:p w14:paraId="0C877ECE" w14:textId="77777777" w:rsidR="006A23FD" w:rsidRDefault="006A23FD" w:rsidP="006A23FD">
      <w:r>
        <w:t xml:space="preserve">THIS IS A TEST FILE </w:t>
      </w:r>
    </w:p>
    <w:p w14:paraId="45185205" w14:textId="77777777" w:rsidR="006A23FD" w:rsidRDefault="006A23FD" w:rsidP="006A23FD">
      <w:r>
        <w:t xml:space="preserve">THIS IS A TEST FILE </w:t>
      </w:r>
    </w:p>
    <w:p w14:paraId="510F5199" w14:textId="77777777" w:rsidR="006A23FD" w:rsidRDefault="006A23FD" w:rsidP="006A23FD">
      <w:r>
        <w:t xml:space="preserve">THIS IS A TEST FILE </w:t>
      </w:r>
    </w:p>
    <w:p w14:paraId="53BA34DF" w14:textId="77777777" w:rsidR="006A23FD" w:rsidRDefault="006A23FD" w:rsidP="006A23FD">
      <w:r>
        <w:t xml:space="preserve">THIS IS A TEST FILE </w:t>
      </w:r>
    </w:p>
    <w:p w14:paraId="298B2422" w14:textId="77777777" w:rsidR="006A23FD" w:rsidRDefault="006A23FD" w:rsidP="006A23FD">
      <w:r>
        <w:t xml:space="preserve">THIS IS A TEST FILE </w:t>
      </w:r>
    </w:p>
    <w:p w14:paraId="59F5ED03" w14:textId="77777777" w:rsidR="006A23FD" w:rsidRPr="006A23FD" w:rsidRDefault="006A23FD" w:rsidP="006A23FD"/>
    <w:p w14:paraId="4A9282ED" w14:textId="77777777" w:rsidR="006A23FD" w:rsidRDefault="006A23FD" w:rsidP="006A23FD">
      <w:r>
        <w:t xml:space="preserve">THIS IS A TEST FILE </w:t>
      </w:r>
    </w:p>
    <w:p w14:paraId="71B59B15" w14:textId="77777777" w:rsidR="006A23FD" w:rsidRDefault="006A23FD" w:rsidP="006A23FD">
      <w:r>
        <w:t xml:space="preserve">THIS IS A TEST FILE </w:t>
      </w:r>
    </w:p>
    <w:p w14:paraId="5F0B5E6D" w14:textId="77777777" w:rsidR="006A23FD" w:rsidRDefault="006A23FD" w:rsidP="006A23FD">
      <w:r>
        <w:t xml:space="preserve">THIS IS A TEST FILE </w:t>
      </w:r>
    </w:p>
    <w:p w14:paraId="523267B8" w14:textId="77777777" w:rsidR="006A23FD" w:rsidRDefault="006A23FD" w:rsidP="006A23FD">
      <w:r>
        <w:t xml:space="preserve">THIS IS A TEST FILE </w:t>
      </w:r>
    </w:p>
    <w:p w14:paraId="72C1DBCD" w14:textId="77777777" w:rsidR="006A23FD" w:rsidRDefault="006A23FD" w:rsidP="006A23FD">
      <w:r>
        <w:t xml:space="preserve">THIS IS A TEST FILE </w:t>
      </w:r>
    </w:p>
    <w:p w14:paraId="121A3F23" w14:textId="77777777" w:rsidR="006A23FD" w:rsidRDefault="006A23FD" w:rsidP="006A23FD">
      <w:r>
        <w:t xml:space="preserve">THIS IS A TEST FILE </w:t>
      </w:r>
    </w:p>
    <w:p w14:paraId="13F4D857" w14:textId="77777777" w:rsidR="006A23FD" w:rsidRDefault="006A23FD" w:rsidP="006A23FD">
      <w:r>
        <w:t xml:space="preserve">THIS IS A TEST FILE </w:t>
      </w:r>
    </w:p>
    <w:p w14:paraId="331C450B" w14:textId="77777777" w:rsidR="006A23FD" w:rsidRDefault="006A23FD" w:rsidP="006A23FD">
      <w:r>
        <w:t xml:space="preserve">THIS IS A TEST FILE </w:t>
      </w:r>
    </w:p>
    <w:p w14:paraId="5E917CC1" w14:textId="77777777" w:rsidR="006A23FD" w:rsidRDefault="006A23FD" w:rsidP="006A23FD">
      <w:r>
        <w:t xml:space="preserve">THIS IS A TEST FILE </w:t>
      </w:r>
    </w:p>
    <w:p w14:paraId="0E6BD614" w14:textId="77777777" w:rsidR="006A23FD" w:rsidRDefault="006A23FD" w:rsidP="006A23FD">
      <w:r>
        <w:t xml:space="preserve">THIS IS A TEST FILE </w:t>
      </w:r>
    </w:p>
    <w:p w14:paraId="5A006833" w14:textId="77777777" w:rsidR="006A23FD" w:rsidRDefault="006A23FD" w:rsidP="006A23FD">
      <w:r>
        <w:t xml:space="preserve">THIS IS A TEST FILE </w:t>
      </w:r>
    </w:p>
    <w:p w14:paraId="5CAA4970" w14:textId="77777777" w:rsidR="006A23FD" w:rsidRDefault="006A23FD" w:rsidP="006A23FD">
      <w:r>
        <w:lastRenderedPageBreak/>
        <w:t xml:space="preserve">THIS IS A TEST FILE </w:t>
      </w:r>
    </w:p>
    <w:p w14:paraId="0BD03085" w14:textId="77777777" w:rsidR="006A23FD" w:rsidRDefault="006A23FD" w:rsidP="006A23FD">
      <w:r>
        <w:t xml:space="preserve">THIS IS A TEST FILE </w:t>
      </w:r>
    </w:p>
    <w:p w14:paraId="4CE22832" w14:textId="77777777" w:rsidR="006A23FD" w:rsidRDefault="006A23FD" w:rsidP="006A23FD">
      <w:r>
        <w:t xml:space="preserve">THIS IS A TEST FILE </w:t>
      </w:r>
    </w:p>
    <w:p w14:paraId="1B2CE3C1" w14:textId="77777777" w:rsidR="006A23FD" w:rsidRDefault="006A23FD" w:rsidP="006A23FD">
      <w:r>
        <w:t xml:space="preserve">THIS IS A TEST FILE </w:t>
      </w:r>
    </w:p>
    <w:p w14:paraId="242A1192" w14:textId="77777777" w:rsidR="006A23FD" w:rsidRDefault="006A23FD" w:rsidP="006A23FD">
      <w:r>
        <w:t xml:space="preserve">THIS IS A TEST FILE </w:t>
      </w:r>
    </w:p>
    <w:p w14:paraId="7CF0D930" w14:textId="77777777" w:rsidR="006A23FD" w:rsidRDefault="006A23FD" w:rsidP="006A23FD">
      <w:r>
        <w:t xml:space="preserve">THIS IS A TEST FILE </w:t>
      </w:r>
    </w:p>
    <w:p w14:paraId="3EC90DC2" w14:textId="77777777" w:rsidR="006A23FD" w:rsidRDefault="006A23FD" w:rsidP="006A23FD">
      <w:r>
        <w:t xml:space="preserve">THIS IS A TEST FILE </w:t>
      </w:r>
    </w:p>
    <w:p w14:paraId="4221A71D" w14:textId="77777777" w:rsidR="006A23FD" w:rsidRDefault="006A23FD" w:rsidP="006A23FD">
      <w:r>
        <w:t xml:space="preserve">THIS IS A TEST FILE </w:t>
      </w:r>
    </w:p>
    <w:p w14:paraId="2014E2FF" w14:textId="77777777" w:rsidR="006A23FD" w:rsidRDefault="006A23FD" w:rsidP="006A23FD">
      <w:r>
        <w:t xml:space="preserve">THIS IS A TEST FILE </w:t>
      </w:r>
    </w:p>
    <w:p w14:paraId="5C5513D9" w14:textId="77777777" w:rsidR="006A23FD" w:rsidRDefault="006A23FD" w:rsidP="006A23FD">
      <w:r>
        <w:t xml:space="preserve">THIS IS A TEST FILE </w:t>
      </w:r>
    </w:p>
    <w:p w14:paraId="46E7430C" w14:textId="77777777" w:rsidR="006A23FD" w:rsidRDefault="006A23FD" w:rsidP="006A23FD">
      <w:r>
        <w:t xml:space="preserve">THIS IS A TEST FILE </w:t>
      </w:r>
    </w:p>
    <w:p w14:paraId="31040DAF" w14:textId="77777777" w:rsidR="006A23FD" w:rsidRDefault="006A23FD" w:rsidP="006A23FD">
      <w:r>
        <w:t xml:space="preserve">THIS IS A TEST FILE </w:t>
      </w:r>
    </w:p>
    <w:p w14:paraId="038DC2C0" w14:textId="77777777" w:rsidR="006A23FD" w:rsidRDefault="006A23FD" w:rsidP="006A23FD">
      <w:r>
        <w:t xml:space="preserve">THIS IS A TEST FILE </w:t>
      </w:r>
    </w:p>
    <w:p w14:paraId="707500DC" w14:textId="77777777" w:rsidR="006A23FD" w:rsidRDefault="006A23FD" w:rsidP="006A23FD">
      <w:r>
        <w:t xml:space="preserve">THIS IS A TEST FILE </w:t>
      </w:r>
    </w:p>
    <w:p w14:paraId="53AEF234" w14:textId="77777777" w:rsidR="006A23FD" w:rsidRDefault="006A23FD" w:rsidP="006A23FD">
      <w:r>
        <w:t xml:space="preserve">THIS IS A TEST FILE </w:t>
      </w:r>
    </w:p>
    <w:p w14:paraId="798E9F83" w14:textId="77777777" w:rsidR="006A23FD" w:rsidRDefault="006A23FD" w:rsidP="006A23FD">
      <w:r>
        <w:t xml:space="preserve">THIS IS A TEST FILE </w:t>
      </w:r>
    </w:p>
    <w:p w14:paraId="6F8A50A2" w14:textId="77777777" w:rsidR="006A23FD" w:rsidRDefault="006A23FD" w:rsidP="006A23FD">
      <w:r>
        <w:t xml:space="preserve">THIS IS A TEST FILE </w:t>
      </w:r>
    </w:p>
    <w:p w14:paraId="2844545C" w14:textId="77777777" w:rsidR="006A23FD" w:rsidRDefault="006A23FD" w:rsidP="006A23FD">
      <w:r>
        <w:t xml:space="preserve">THIS IS A TEST FILE </w:t>
      </w:r>
    </w:p>
    <w:p w14:paraId="60650A7D" w14:textId="77777777" w:rsidR="006A23FD" w:rsidRDefault="006A23FD" w:rsidP="006A23FD">
      <w:r>
        <w:t xml:space="preserve">THIS IS A TEST FILE </w:t>
      </w:r>
    </w:p>
    <w:p w14:paraId="1F5038AD" w14:textId="77777777" w:rsidR="006A23FD" w:rsidRDefault="006A23FD" w:rsidP="006A23FD">
      <w:r>
        <w:t xml:space="preserve">THIS IS A TEST FILE </w:t>
      </w:r>
    </w:p>
    <w:p w14:paraId="639B0176" w14:textId="77777777" w:rsidR="006A23FD" w:rsidRDefault="006A23FD" w:rsidP="006A23FD">
      <w:r>
        <w:t xml:space="preserve">THIS IS A TEST FILE </w:t>
      </w:r>
    </w:p>
    <w:p w14:paraId="4C940A0C" w14:textId="77777777" w:rsidR="006A23FD" w:rsidRDefault="006A23FD" w:rsidP="006A23FD">
      <w:r>
        <w:t xml:space="preserve">THIS IS A TEST FILE </w:t>
      </w:r>
    </w:p>
    <w:p w14:paraId="665243B3" w14:textId="77777777" w:rsidR="006A23FD" w:rsidRDefault="006A23FD" w:rsidP="006A23FD">
      <w:r>
        <w:t xml:space="preserve">THIS IS A TEST FILE </w:t>
      </w:r>
    </w:p>
    <w:p w14:paraId="7CFC25F5" w14:textId="77777777" w:rsidR="006A23FD" w:rsidRDefault="006A23FD" w:rsidP="006A23FD">
      <w:r>
        <w:t xml:space="preserve">THIS IS A TEST FILE </w:t>
      </w:r>
    </w:p>
    <w:p w14:paraId="70491279" w14:textId="77777777" w:rsidR="006A23FD" w:rsidRDefault="006A23FD" w:rsidP="006A23FD">
      <w:r>
        <w:t xml:space="preserve">THIS IS A TEST FILE </w:t>
      </w:r>
    </w:p>
    <w:p w14:paraId="3E56B081" w14:textId="77777777" w:rsidR="006A23FD" w:rsidRDefault="006A23FD" w:rsidP="006A23FD">
      <w:r>
        <w:lastRenderedPageBreak/>
        <w:t xml:space="preserve">THIS IS A TEST FILE </w:t>
      </w:r>
    </w:p>
    <w:p w14:paraId="1EBE2B25" w14:textId="77777777" w:rsidR="006A23FD" w:rsidRDefault="006A23FD" w:rsidP="006A23FD">
      <w:r>
        <w:t xml:space="preserve">THIS IS A TEST FILE </w:t>
      </w:r>
    </w:p>
    <w:p w14:paraId="0089DB99" w14:textId="77777777" w:rsidR="006A23FD" w:rsidRDefault="006A23FD" w:rsidP="006A23FD">
      <w:r>
        <w:t xml:space="preserve">THIS IS A TEST FILE </w:t>
      </w:r>
    </w:p>
    <w:p w14:paraId="43BA360D" w14:textId="77777777" w:rsidR="006A23FD" w:rsidRDefault="006A23FD" w:rsidP="006A23FD">
      <w:r>
        <w:t xml:space="preserve">THIS IS A TEST FILE </w:t>
      </w:r>
    </w:p>
    <w:p w14:paraId="59B876C6" w14:textId="77777777" w:rsidR="006A23FD" w:rsidRDefault="006A23FD" w:rsidP="006A23FD">
      <w:r>
        <w:t xml:space="preserve">THIS IS A TEST FILE </w:t>
      </w:r>
    </w:p>
    <w:p w14:paraId="14B17E5F" w14:textId="77777777" w:rsidR="006A23FD" w:rsidRDefault="006A23FD" w:rsidP="006A23FD">
      <w:r>
        <w:t xml:space="preserve">THIS IS A TEST FILE </w:t>
      </w:r>
    </w:p>
    <w:p w14:paraId="7849C053" w14:textId="77777777" w:rsidR="006A23FD" w:rsidRDefault="006A23FD" w:rsidP="006A23FD">
      <w:r>
        <w:t xml:space="preserve">THIS IS A TEST FILE </w:t>
      </w:r>
    </w:p>
    <w:p w14:paraId="40642ABC" w14:textId="77777777" w:rsidR="006A23FD" w:rsidRPr="006A23FD" w:rsidRDefault="006A23FD" w:rsidP="006A23FD"/>
    <w:p w14:paraId="5DC84E6E" w14:textId="77777777" w:rsidR="006A23FD" w:rsidRDefault="006A23FD" w:rsidP="006A23FD">
      <w:r>
        <w:t xml:space="preserve">THIS IS A TEST FILE </w:t>
      </w:r>
    </w:p>
    <w:p w14:paraId="6875AD85" w14:textId="77777777" w:rsidR="006A23FD" w:rsidRDefault="006A23FD" w:rsidP="006A23FD">
      <w:r>
        <w:t xml:space="preserve">THIS IS A TEST FILE </w:t>
      </w:r>
    </w:p>
    <w:p w14:paraId="058EC62D" w14:textId="77777777" w:rsidR="006A23FD" w:rsidRDefault="006A23FD" w:rsidP="006A23FD">
      <w:r>
        <w:t xml:space="preserve">THIS IS A TEST FILE </w:t>
      </w:r>
    </w:p>
    <w:p w14:paraId="51554D51" w14:textId="77777777" w:rsidR="006A23FD" w:rsidRDefault="006A23FD" w:rsidP="006A23FD">
      <w:r>
        <w:t xml:space="preserve">THIS IS A TEST FILE </w:t>
      </w:r>
    </w:p>
    <w:p w14:paraId="5083F344" w14:textId="77777777" w:rsidR="006A23FD" w:rsidRDefault="006A23FD" w:rsidP="006A23FD">
      <w:r>
        <w:t xml:space="preserve">THIS IS A TEST FILE </w:t>
      </w:r>
    </w:p>
    <w:p w14:paraId="7118658C" w14:textId="77777777" w:rsidR="006A23FD" w:rsidRDefault="006A23FD" w:rsidP="006A23FD">
      <w:r>
        <w:t xml:space="preserve">THIS IS A TEST FILE </w:t>
      </w:r>
    </w:p>
    <w:p w14:paraId="4FFC90A3" w14:textId="77777777" w:rsidR="006A23FD" w:rsidRDefault="006A23FD" w:rsidP="006A23FD">
      <w:r>
        <w:t xml:space="preserve">THIS IS A TEST FILE </w:t>
      </w:r>
    </w:p>
    <w:p w14:paraId="2745A2E5" w14:textId="77777777" w:rsidR="006A23FD" w:rsidRDefault="006A23FD" w:rsidP="006A23FD">
      <w:r>
        <w:t xml:space="preserve">THIS IS A TEST FILE </w:t>
      </w:r>
    </w:p>
    <w:p w14:paraId="3586F153" w14:textId="77777777" w:rsidR="006A23FD" w:rsidRDefault="006A23FD" w:rsidP="006A23FD">
      <w:r>
        <w:t xml:space="preserve">THIS IS A TEST FILE </w:t>
      </w:r>
    </w:p>
    <w:p w14:paraId="14E4D798" w14:textId="77777777" w:rsidR="006A23FD" w:rsidRDefault="006A23FD" w:rsidP="006A23FD">
      <w:r>
        <w:t xml:space="preserve">THIS IS A TEST FILE </w:t>
      </w:r>
    </w:p>
    <w:p w14:paraId="2A2F9EEA" w14:textId="77777777" w:rsidR="006A23FD" w:rsidRDefault="006A23FD" w:rsidP="006A23FD">
      <w:r>
        <w:t xml:space="preserve">THIS IS A TEST FILE </w:t>
      </w:r>
    </w:p>
    <w:p w14:paraId="7FF02F6D" w14:textId="77777777" w:rsidR="006A23FD" w:rsidRDefault="006A23FD" w:rsidP="006A23FD">
      <w:r>
        <w:t xml:space="preserve">THIS IS A TEST FILE </w:t>
      </w:r>
    </w:p>
    <w:p w14:paraId="3C58602F" w14:textId="77777777" w:rsidR="006A23FD" w:rsidRDefault="006A23FD" w:rsidP="006A23FD">
      <w:r>
        <w:t xml:space="preserve">THIS IS A TEST FILE </w:t>
      </w:r>
    </w:p>
    <w:p w14:paraId="256EC105" w14:textId="77777777" w:rsidR="006A23FD" w:rsidRDefault="006A23FD" w:rsidP="006A23FD">
      <w:r>
        <w:t xml:space="preserve">THIS IS A TEST FILE </w:t>
      </w:r>
    </w:p>
    <w:p w14:paraId="24EF9D68" w14:textId="77777777" w:rsidR="006A23FD" w:rsidRDefault="006A23FD" w:rsidP="006A23FD">
      <w:r>
        <w:t xml:space="preserve">THIS IS A TEST FILE </w:t>
      </w:r>
    </w:p>
    <w:p w14:paraId="1776684A" w14:textId="77777777" w:rsidR="006A23FD" w:rsidRDefault="006A23FD" w:rsidP="006A23FD">
      <w:r>
        <w:t xml:space="preserve">THIS IS A TEST FILE </w:t>
      </w:r>
    </w:p>
    <w:p w14:paraId="348B99A1" w14:textId="77777777" w:rsidR="006A23FD" w:rsidRDefault="006A23FD" w:rsidP="006A23FD">
      <w:r>
        <w:t xml:space="preserve">THIS IS A TEST FILE </w:t>
      </w:r>
    </w:p>
    <w:p w14:paraId="6A91788C" w14:textId="77777777" w:rsidR="006A23FD" w:rsidRDefault="006A23FD" w:rsidP="006A23FD">
      <w:r>
        <w:lastRenderedPageBreak/>
        <w:t xml:space="preserve">THIS IS A TEST FILE </w:t>
      </w:r>
    </w:p>
    <w:p w14:paraId="69CA8280" w14:textId="77777777" w:rsidR="006A23FD" w:rsidRDefault="006A23FD" w:rsidP="006A23FD">
      <w:r>
        <w:t xml:space="preserve">THIS IS A TEST FILE </w:t>
      </w:r>
    </w:p>
    <w:p w14:paraId="18FD5B11" w14:textId="77777777" w:rsidR="006A23FD" w:rsidRDefault="006A23FD" w:rsidP="006A23FD">
      <w:r>
        <w:t xml:space="preserve">THIS IS A TEST FILE </w:t>
      </w:r>
    </w:p>
    <w:p w14:paraId="4A9B6A99" w14:textId="77777777" w:rsidR="006A23FD" w:rsidRDefault="006A23FD" w:rsidP="006A23FD">
      <w:r>
        <w:t xml:space="preserve">THIS IS A TEST FILE </w:t>
      </w:r>
    </w:p>
    <w:p w14:paraId="47555E1A" w14:textId="77777777" w:rsidR="006A23FD" w:rsidRDefault="006A23FD" w:rsidP="006A23FD">
      <w:r>
        <w:t xml:space="preserve">THIS IS A TEST FILE </w:t>
      </w:r>
    </w:p>
    <w:p w14:paraId="3107E237" w14:textId="77777777" w:rsidR="006A23FD" w:rsidRDefault="006A23FD" w:rsidP="006A23FD">
      <w:r>
        <w:t xml:space="preserve">THIS IS A TEST FILE </w:t>
      </w:r>
    </w:p>
    <w:p w14:paraId="167E187F" w14:textId="77777777" w:rsidR="006A23FD" w:rsidRDefault="006A23FD" w:rsidP="006A23FD">
      <w:r>
        <w:t xml:space="preserve">THIS IS A TEST FILE </w:t>
      </w:r>
    </w:p>
    <w:p w14:paraId="7E7E82AB" w14:textId="77777777" w:rsidR="006A23FD" w:rsidRDefault="006A23FD" w:rsidP="006A23FD">
      <w:r>
        <w:t xml:space="preserve">THIS IS A TEST FILE </w:t>
      </w:r>
    </w:p>
    <w:p w14:paraId="5667E5B6" w14:textId="77777777" w:rsidR="006A23FD" w:rsidRDefault="006A23FD" w:rsidP="006A23FD">
      <w:r>
        <w:t xml:space="preserve">THIS IS A TEST FILE </w:t>
      </w:r>
    </w:p>
    <w:p w14:paraId="6AE4603D" w14:textId="77777777" w:rsidR="006A23FD" w:rsidRDefault="006A23FD" w:rsidP="006A23FD">
      <w:r>
        <w:t xml:space="preserve">THIS IS A TEST FILE </w:t>
      </w:r>
    </w:p>
    <w:p w14:paraId="564CFE4B" w14:textId="77777777" w:rsidR="006A23FD" w:rsidRDefault="006A23FD" w:rsidP="006A23FD">
      <w:r>
        <w:t xml:space="preserve">THIS IS A TEST FILE </w:t>
      </w:r>
    </w:p>
    <w:p w14:paraId="62C46015" w14:textId="77777777" w:rsidR="006A23FD" w:rsidRDefault="006A23FD" w:rsidP="006A23FD">
      <w:r>
        <w:t xml:space="preserve">THIS IS A TEST FILE </w:t>
      </w:r>
    </w:p>
    <w:p w14:paraId="22A6E17E" w14:textId="77777777" w:rsidR="006A23FD" w:rsidRDefault="006A23FD" w:rsidP="006A23FD">
      <w:r>
        <w:t xml:space="preserve">THIS IS A TEST FILE </w:t>
      </w:r>
    </w:p>
    <w:p w14:paraId="77256CC5" w14:textId="77777777" w:rsidR="006A23FD" w:rsidRDefault="006A23FD" w:rsidP="006A23FD">
      <w:r>
        <w:t xml:space="preserve">THIS IS A TEST FILE </w:t>
      </w:r>
    </w:p>
    <w:p w14:paraId="71CAC523" w14:textId="77777777" w:rsidR="006A23FD" w:rsidRDefault="006A23FD" w:rsidP="006A23FD">
      <w:r>
        <w:t xml:space="preserve">THIS IS A TEST FILE </w:t>
      </w:r>
    </w:p>
    <w:p w14:paraId="0AF9CE6C" w14:textId="77777777" w:rsidR="006A23FD" w:rsidRDefault="006A23FD" w:rsidP="006A23FD">
      <w:r>
        <w:t xml:space="preserve">THIS IS A TEST FILE </w:t>
      </w:r>
    </w:p>
    <w:p w14:paraId="2C70BEB5" w14:textId="77777777" w:rsidR="006A23FD" w:rsidRDefault="006A23FD" w:rsidP="006A23FD">
      <w:r>
        <w:t xml:space="preserve">THIS IS A TEST FILE </w:t>
      </w:r>
    </w:p>
    <w:p w14:paraId="7C50E571" w14:textId="77777777" w:rsidR="006A23FD" w:rsidRDefault="006A23FD" w:rsidP="006A23FD">
      <w:r>
        <w:t xml:space="preserve">THIS IS A TEST FILE </w:t>
      </w:r>
    </w:p>
    <w:p w14:paraId="467F0906" w14:textId="77777777" w:rsidR="006A23FD" w:rsidRDefault="006A23FD" w:rsidP="006A23FD">
      <w:r>
        <w:t xml:space="preserve">THIS IS A TEST FILE </w:t>
      </w:r>
    </w:p>
    <w:p w14:paraId="128A1774" w14:textId="77777777" w:rsidR="006A23FD" w:rsidRDefault="006A23FD" w:rsidP="006A23FD">
      <w:r>
        <w:t xml:space="preserve">THIS IS A TEST FILE </w:t>
      </w:r>
    </w:p>
    <w:p w14:paraId="56B282AC" w14:textId="77777777" w:rsidR="006A23FD" w:rsidRDefault="006A23FD" w:rsidP="006A23FD">
      <w:r>
        <w:t xml:space="preserve">THIS IS A TEST FILE </w:t>
      </w:r>
    </w:p>
    <w:p w14:paraId="194BEFE8" w14:textId="77777777" w:rsidR="006A23FD" w:rsidRDefault="006A23FD" w:rsidP="006A23FD">
      <w:r>
        <w:t xml:space="preserve">THIS IS A TEST FILE </w:t>
      </w:r>
    </w:p>
    <w:p w14:paraId="113F4E95" w14:textId="77777777" w:rsidR="006A23FD" w:rsidRDefault="006A23FD" w:rsidP="006A23FD">
      <w:r>
        <w:t xml:space="preserve">THIS IS A TEST FILE </w:t>
      </w:r>
    </w:p>
    <w:p w14:paraId="44B65F8E" w14:textId="77777777" w:rsidR="006A23FD" w:rsidRDefault="006A23FD" w:rsidP="006A23FD">
      <w:r>
        <w:t xml:space="preserve">THIS IS A TEST FILE </w:t>
      </w:r>
    </w:p>
    <w:p w14:paraId="237C919F" w14:textId="77777777" w:rsidR="006A23FD" w:rsidRDefault="006A23FD" w:rsidP="006A23FD">
      <w:r>
        <w:t xml:space="preserve">THIS IS A TEST FILE </w:t>
      </w:r>
    </w:p>
    <w:p w14:paraId="7CEB3BBA" w14:textId="77777777" w:rsidR="006A23FD" w:rsidRDefault="006A23FD" w:rsidP="006A23FD">
      <w:r>
        <w:lastRenderedPageBreak/>
        <w:t xml:space="preserve">THIS IS A TEST FILE </w:t>
      </w:r>
    </w:p>
    <w:p w14:paraId="675F4CE6" w14:textId="77777777" w:rsidR="006A23FD" w:rsidRPr="006A23FD" w:rsidRDefault="006A23FD" w:rsidP="006A23FD"/>
    <w:p w14:paraId="4E15F6FC" w14:textId="77777777" w:rsidR="006A23FD" w:rsidRDefault="006A23FD" w:rsidP="006A23FD">
      <w:r>
        <w:t xml:space="preserve">THIS IS A TEST FILE </w:t>
      </w:r>
    </w:p>
    <w:p w14:paraId="3BB0FCCF" w14:textId="77777777" w:rsidR="006A23FD" w:rsidRDefault="006A23FD" w:rsidP="006A23FD">
      <w:r>
        <w:t xml:space="preserve">THIS IS A TEST FILE </w:t>
      </w:r>
    </w:p>
    <w:p w14:paraId="0FDF742F" w14:textId="77777777" w:rsidR="006A23FD" w:rsidRDefault="006A23FD" w:rsidP="006A23FD">
      <w:r>
        <w:t xml:space="preserve">THIS IS A TEST FILE </w:t>
      </w:r>
    </w:p>
    <w:p w14:paraId="0A78E088" w14:textId="77777777" w:rsidR="006A23FD" w:rsidRDefault="006A23FD" w:rsidP="006A23FD">
      <w:r>
        <w:t xml:space="preserve">THIS IS A TEST FILE </w:t>
      </w:r>
    </w:p>
    <w:p w14:paraId="5A4A7063" w14:textId="77777777" w:rsidR="006A23FD" w:rsidRDefault="006A23FD" w:rsidP="006A23FD">
      <w:r>
        <w:t xml:space="preserve">THIS IS A TEST FILE </w:t>
      </w:r>
    </w:p>
    <w:p w14:paraId="74C65B88" w14:textId="77777777" w:rsidR="006A23FD" w:rsidRDefault="006A23FD" w:rsidP="006A23FD">
      <w:r>
        <w:t xml:space="preserve">THIS IS A TEST FILE </w:t>
      </w:r>
    </w:p>
    <w:p w14:paraId="78B25AE0" w14:textId="77777777" w:rsidR="006A23FD" w:rsidRDefault="006A23FD" w:rsidP="006A23FD">
      <w:r>
        <w:t xml:space="preserve">THIS IS A TEST FILE </w:t>
      </w:r>
    </w:p>
    <w:p w14:paraId="6D5547EC" w14:textId="77777777" w:rsidR="006A23FD" w:rsidRDefault="006A23FD" w:rsidP="006A23FD">
      <w:r>
        <w:t xml:space="preserve">THIS IS A TEST FILE </w:t>
      </w:r>
    </w:p>
    <w:p w14:paraId="7BB50F02" w14:textId="77777777" w:rsidR="006A23FD" w:rsidRDefault="006A23FD" w:rsidP="006A23FD">
      <w:r>
        <w:t xml:space="preserve">THIS IS A TEST FILE </w:t>
      </w:r>
    </w:p>
    <w:p w14:paraId="6C0DBDAE" w14:textId="77777777" w:rsidR="006A23FD" w:rsidRDefault="006A23FD" w:rsidP="006A23FD">
      <w:r>
        <w:t xml:space="preserve">THIS IS A TEST FILE </w:t>
      </w:r>
    </w:p>
    <w:p w14:paraId="6632A316" w14:textId="77777777" w:rsidR="006A23FD" w:rsidRDefault="006A23FD" w:rsidP="006A23FD">
      <w:r>
        <w:t xml:space="preserve">THIS IS A TEST FILE </w:t>
      </w:r>
    </w:p>
    <w:p w14:paraId="3FA76BF8" w14:textId="77777777" w:rsidR="006A23FD" w:rsidRDefault="006A23FD" w:rsidP="006A23FD">
      <w:r>
        <w:t xml:space="preserve">THIS IS A TEST FILE </w:t>
      </w:r>
    </w:p>
    <w:p w14:paraId="14E5CEEE" w14:textId="77777777" w:rsidR="006A23FD" w:rsidRDefault="006A23FD" w:rsidP="006A23FD">
      <w:r>
        <w:t xml:space="preserve">THIS IS A TEST FILE </w:t>
      </w:r>
    </w:p>
    <w:p w14:paraId="4F403F07" w14:textId="77777777" w:rsidR="006A23FD" w:rsidRDefault="006A23FD" w:rsidP="006A23FD">
      <w:r>
        <w:t xml:space="preserve">THIS IS A TEST FILE </w:t>
      </w:r>
    </w:p>
    <w:p w14:paraId="6EBEBCB7" w14:textId="77777777" w:rsidR="006A23FD" w:rsidRDefault="006A23FD" w:rsidP="006A23FD">
      <w:r>
        <w:t xml:space="preserve">THIS IS A TEST FILE </w:t>
      </w:r>
    </w:p>
    <w:p w14:paraId="265ABC22" w14:textId="77777777" w:rsidR="006A23FD" w:rsidRDefault="006A23FD" w:rsidP="006A23FD">
      <w:r>
        <w:t xml:space="preserve">THIS IS A TEST FILE </w:t>
      </w:r>
    </w:p>
    <w:p w14:paraId="01F01D60" w14:textId="77777777" w:rsidR="006A23FD" w:rsidRDefault="006A23FD" w:rsidP="006A23FD">
      <w:r>
        <w:t xml:space="preserve">THIS IS A TEST FILE </w:t>
      </w:r>
    </w:p>
    <w:p w14:paraId="73A3A81D" w14:textId="77777777" w:rsidR="006A23FD" w:rsidRDefault="006A23FD" w:rsidP="006A23FD">
      <w:r>
        <w:t xml:space="preserve">THIS IS A TEST FILE </w:t>
      </w:r>
    </w:p>
    <w:p w14:paraId="6875623C" w14:textId="77777777" w:rsidR="006A23FD" w:rsidRDefault="006A23FD" w:rsidP="006A23FD">
      <w:r>
        <w:t xml:space="preserve">THIS IS A TEST FILE </w:t>
      </w:r>
    </w:p>
    <w:p w14:paraId="7A4698BF" w14:textId="77777777" w:rsidR="006A23FD" w:rsidRDefault="006A23FD" w:rsidP="006A23FD">
      <w:r>
        <w:t xml:space="preserve">THIS IS A TEST FILE </w:t>
      </w:r>
    </w:p>
    <w:p w14:paraId="015EC862" w14:textId="77777777" w:rsidR="006A23FD" w:rsidRDefault="006A23FD" w:rsidP="006A23FD">
      <w:r>
        <w:t xml:space="preserve">THIS IS A TEST FILE </w:t>
      </w:r>
    </w:p>
    <w:p w14:paraId="2C3A07C8" w14:textId="77777777" w:rsidR="006A23FD" w:rsidRDefault="006A23FD" w:rsidP="006A23FD">
      <w:r>
        <w:t xml:space="preserve">THIS IS A TEST FILE </w:t>
      </w:r>
    </w:p>
    <w:p w14:paraId="494955A1" w14:textId="77777777" w:rsidR="006A23FD" w:rsidRDefault="006A23FD" w:rsidP="006A23FD">
      <w:r>
        <w:t xml:space="preserve">THIS IS A TEST FILE </w:t>
      </w:r>
    </w:p>
    <w:p w14:paraId="1D66DBE4" w14:textId="77777777" w:rsidR="006A23FD" w:rsidRDefault="006A23FD" w:rsidP="006A23FD">
      <w:r>
        <w:lastRenderedPageBreak/>
        <w:t xml:space="preserve">THIS IS A TEST FILE </w:t>
      </w:r>
    </w:p>
    <w:p w14:paraId="0E0E8642" w14:textId="77777777" w:rsidR="006A23FD" w:rsidRDefault="006A23FD" w:rsidP="006A23FD">
      <w:r>
        <w:t xml:space="preserve">THIS IS A TEST FILE </w:t>
      </w:r>
    </w:p>
    <w:p w14:paraId="5E414FF1" w14:textId="77777777" w:rsidR="006A23FD" w:rsidRDefault="006A23FD" w:rsidP="006A23FD">
      <w:r>
        <w:t xml:space="preserve">THIS IS A TEST FILE </w:t>
      </w:r>
    </w:p>
    <w:p w14:paraId="0AA4B2B6" w14:textId="77777777" w:rsidR="006A23FD" w:rsidRDefault="006A23FD" w:rsidP="006A23FD">
      <w:r>
        <w:t xml:space="preserve">THIS IS A TEST FILE </w:t>
      </w:r>
    </w:p>
    <w:p w14:paraId="6B68A1A4" w14:textId="77777777" w:rsidR="006A23FD" w:rsidRDefault="006A23FD" w:rsidP="006A23FD">
      <w:r>
        <w:t xml:space="preserve">THIS IS A TEST FILE </w:t>
      </w:r>
    </w:p>
    <w:p w14:paraId="280E1341" w14:textId="77777777" w:rsidR="006A23FD" w:rsidRDefault="006A23FD" w:rsidP="006A23FD">
      <w:r>
        <w:t xml:space="preserve">THIS IS A TEST FILE </w:t>
      </w:r>
    </w:p>
    <w:p w14:paraId="3F057610" w14:textId="77777777" w:rsidR="006A23FD" w:rsidRDefault="006A23FD" w:rsidP="006A23FD">
      <w:r>
        <w:t xml:space="preserve">THIS IS A TEST FILE </w:t>
      </w:r>
    </w:p>
    <w:p w14:paraId="4F8F084C" w14:textId="77777777" w:rsidR="006A23FD" w:rsidRDefault="006A23FD" w:rsidP="006A23FD">
      <w:r>
        <w:t xml:space="preserve">THIS IS A TEST FILE </w:t>
      </w:r>
    </w:p>
    <w:p w14:paraId="3D3E2633" w14:textId="77777777" w:rsidR="006A23FD" w:rsidRDefault="006A23FD" w:rsidP="006A23FD">
      <w:r>
        <w:t xml:space="preserve">THIS IS A TEST FILE </w:t>
      </w:r>
    </w:p>
    <w:p w14:paraId="144C3D29" w14:textId="77777777" w:rsidR="006A23FD" w:rsidRDefault="006A23FD" w:rsidP="006A23FD">
      <w:r>
        <w:t xml:space="preserve">THIS IS A TEST FILE </w:t>
      </w:r>
    </w:p>
    <w:p w14:paraId="4BD2FE13" w14:textId="77777777" w:rsidR="006A23FD" w:rsidRDefault="006A23FD" w:rsidP="006A23FD">
      <w:r>
        <w:t xml:space="preserve">THIS IS A TEST FILE </w:t>
      </w:r>
    </w:p>
    <w:p w14:paraId="7869F0DF" w14:textId="77777777" w:rsidR="006A23FD" w:rsidRDefault="006A23FD" w:rsidP="006A23FD">
      <w:r>
        <w:t xml:space="preserve">THIS IS A TEST FILE </w:t>
      </w:r>
    </w:p>
    <w:p w14:paraId="134A9047" w14:textId="77777777" w:rsidR="006A23FD" w:rsidRDefault="006A23FD" w:rsidP="006A23FD">
      <w:r>
        <w:t xml:space="preserve">THIS IS A TEST FILE </w:t>
      </w:r>
    </w:p>
    <w:p w14:paraId="2E8DB19C" w14:textId="77777777" w:rsidR="006A23FD" w:rsidRDefault="006A23FD" w:rsidP="006A23FD">
      <w:r>
        <w:t xml:space="preserve">THIS IS A TEST FILE </w:t>
      </w:r>
    </w:p>
    <w:p w14:paraId="0CE381E5" w14:textId="77777777" w:rsidR="006A23FD" w:rsidRDefault="006A23FD" w:rsidP="006A23FD">
      <w:r>
        <w:t xml:space="preserve">THIS IS A TEST FILE </w:t>
      </w:r>
    </w:p>
    <w:p w14:paraId="0EFAE7F7" w14:textId="77777777" w:rsidR="006A23FD" w:rsidRDefault="006A23FD" w:rsidP="006A23FD">
      <w:r>
        <w:t xml:space="preserve">THIS IS A TEST FILE </w:t>
      </w:r>
    </w:p>
    <w:p w14:paraId="4AA1A3EE" w14:textId="77777777" w:rsidR="006A23FD" w:rsidRDefault="006A23FD" w:rsidP="006A23FD">
      <w:r>
        <w:t xml:space="preserve">THIS IS A TEST FILE </w:t>
      </w:r>
    </w:p>
    <w:p w14:paraId="361AB9F4" w14:textId="77777777" w:rsidR="006A23FD" w:rsidRDefault="006A23FD" w:rsidP="006A23FD">
      <w:r>
        <w:t xml:space="preserve">THIS IS A TEST FILE </w:t>
      </w:r>
    </w:p>
    <w:p w14:paraId="3A5C8CF9" w14:textId="77777777" w:rsidR="006A23FD" w:rsidRDefault="006A23FD" w:rsidP="006A23FD">
      <w:r>
        <w:t xml:space="preserve">THIS IS A TEST FILE </w:t>
      </w:r>
    </w:p>
    <w:p w14:paraId="0B99034D" w14:textId="77777777" w:rsidR="006A23FD" w:rsidRDefault="006A23FD" w:rsidP="006A23FD">
      <w:r>
        <w:t xml:space="preserve">THIS IS A TEST FILE </w:t>
      </w:r>
    </w:p>
    <w:p w14:paraId="08206875" w14:textId="77777777" w:rsidR="006A23FD" w:rsidRPr="006A23FD" w:rsidRDefault="006A23FD" w:rsidP="006A23FD"/>
    <w:p w14:paraId="5E540EEB" w14:textId="77777777" w:rsidR="006A23FD" w:rsidRDefault="006A23FD" w:rsidP="006A23FD">
      <w:r>
        <w:t xml:space="preserve">THIS IS A TEST FILE </w:t>
      </w:r>
    </w:p>
    <w:p w14:paraId="59CD32F9" w14:textId="77777777" w:rsidR="006A23FD" w:rsidRDefault="006A23FD" w:rsidP="006A23FD">
      <w:r>
        <w:t xml:space="preserve">THIS IS A TEST FILE </w:t>
      </w:r>
    </w:p>
    <w:p w14:paraId="30295FFC" w14:textId="77777777" w:rsidR="006A23FD" w:rsidRDefault="006A23FD" w:rsidP="006A23FD">
      <w:r>
        <w:t xml:space="preserve">THIS IS A TEST FILE </w:t>
      </w:r>
    </w:p>
    <w:p w14:paraId="3E54251B" w14:textId="77777777" w:rsidR="006A23FD" w:rsidRDefault="006A23FD" w:rsidP="006A23FD">
      <w:r>
        <w:t xml:space="preserve">THIS IS A TEST FILE </w:t>
      </w:r>
    </w:p>
    <w:p w14:paraId="3D205F7D" w14:textId="77777777" w:rsidR="006A23FD" w:rsidRDefault="006A23FD" w:rsidP="006A23FD">
      <w:r>
        <w:lastRenderedPageBreak/>
        <w:t xml:space="preserve">THIS IS A TEST FILE </w:t>
      </w:r>
    </w:p>
    <w:p w14:paraId="1DFC20B8" w14:textId="77777777" w:rsidR="006A23FD" w:rsidRDefault="006A23FD" w:rsidP="006A23FD">
      <w:r>
        <w:t xml:space="preserve">THIS IS A TEST FILE </w:t>
      </w:r>
    </w:p>
    <w:p w14:paraId="6C7FF24E" w14:textId="77777777" w:rsidR="006A23FD" w:rsidRDefault="006A23FD" w:rsidP="006A23FD">
      <w:r>
        <w:t xml:space="preserve">THIS IS A TEST FILE </w:t>
      </w:r>
    </w:p>
    <w:p w14:paraId="037F94C6" w14:textId="77777777" w:rsidR="006A23FD" w:rsidRDefault="006A23FD" w:rsidP="006A23FD">
      <w:r>
        <w:t xml:space="preserve">THIS IS A TEST FILE </w:t>
      </w:r>
    </w:p>
    <w:p w14:paraId="507B1BE9" w14:textId="77777777" w:rsidR="006A23FD" w:rsidRDefault="006A23FD" w:rsidP="006A23FD">
      <w:r>
        <w:t xml:space="preserve">THIS IS A TEST FILE </w:t>
      </w:r>
    </w:p>
    <w:p w14:paraId="1DEAAB63" w14:textId="77777777" w:rsidR="006A23FD" w:rsidRDefault="006A23FD" w:rsidP="006A23FD">
      <w:r>
        <w:t xml:space="preserve">THIS IS A TEST FILE </w:t>
      </w:r>
    </w:p>
    <w:p w14:paraId="4EBDC477" w14:textId="77777777" w:rsidR="006A23FD" w:rsidRDefault="006A23FD" w:rsidP="006A23FD">
      <w:r>
        <w:t xml:space="preserve">THIS IS A TEST FILE </w:t>
      </w:r>
    </w:p>
    <w:p w14:paraId="6126D85A" w14:textId="77777777" w:rsidR="006A23FD" w:rsidRDefault="006A23FD" w:rsidP="006A23FD">
      <w:r>
        <w:t xml:space="preserve">THIS IS A TEST FILE </w:t>
      </w:r>
    </w:p>
    <w:p w14:paraId="2A46EDB5" w14:textId="77777777" w:rsidR="006A23FD" w:rsidRDefault="006A23FD" w:rsidP="006A23FD">
      <w:r>
        <w:t xml:space="preserve">THIS IS A TEST FILE </w:t>
      </w:r>
    </w:p>
    <w:p w14:paraId="7E19F9A3" w14:textId="77777777" w:rsidR="006A23FD" w:rsidRDefault="006A23FD" w:rsidP="006A23FD">
      <w:r>
        <w:t xml:space="preserve">THIS IS A TEST FILE </w:t>
      </w:r>
    </w:p>
    <w:p w14:paraId="458AEDF5" w14:textId="77777777" w:rsidR="006A23FD" w:rsidRDefault="006A23FD" w:rsidP="006A23FD">
      <w:r>
        <w:t xml:space="preserve">THIS IS A TEST FILE </w:t>
      </w:r>
    </w:p>
    <w:p w14:paraId="7DD7A0B3" w14:textId="77777777" w:rsidR="006A23FD" w:rsidRDefault="006A23FD" w:rsidP="006A23FD">
      <w:r>
        <w:t xml:space="preserve">THIS IS A TEST FILE </w:t>
      </w:r>
    </w:p>
    <w:p w14:paraId="543CE4EB" w14:textId="77777777" w:rsidR="006A23FD" w:rsidRDefault="006A23FD" w:rsidP="006A23FD">
      <w:r>
        <w:t xml:space="preserve">THIS IS A TEST FILE </w:t>
      </w:r>
    </w:p>
    <w:p w14:paraId="3F26E8CF" w14:textId="77777777" w:rsidR="006A23FD" w:rsidRDefault="006A23FD" w:rsidP="006A23FD">
      <w:r>
        <w:t xml:space="preserve">THIS IS A TEST FILE </w:t>
      </w:r>
    </w:p>
    <w:p w14:paraId="52BE1415" w14:textId="77777777" w:rsidR="006A23FD" w:rsidRDefault="006A23FD" w:rsidP="006A23FD">
      <w:r>
        <w:t xml:space="preserve">THIS IS A TEST FILE </w:t>
      </w:r>
    </w:p>
    <w:p w14:paraId="61153D06" w14:textId="77777777" w:rsidR="006A23FD" w:rsidRDefault="006A23FD" w:rsidP="006A23FD">
      <w:r>
        <w:t xml:space="preserve">THIS IS A TEST FILE </w:t>
      </w:r>
    </w:p>
    <w:p w14:paraId="06D2EF64" w14:textId="77777777" w:rsidR="006A23FD" w:rsidRDefault="006A23FD" w:rsidP="006A23FD">
      <w:r>
        <w:t xml:space="preserve">THIS IS A TEST FILE </w:t>
      </w:r>
    </w:p>
    <w:p w14:paraId="65368B7E" w14:textId="77777777" w:rsidR="006A23FD" w:rsidRDefault="006A23FD" w:rsidP="006A23FD">
      <w:r>
        <w:t xml:space="preserve">THIS IS A TEST FILE </w:t>
      </w:r>
    </w:p>
    <w:p w14:paraId="78925B81" w14:textId="77777777" w:rsidR="006A23FD" w:rsidRDefault="006A23FD" w:rsidP="006A23FD">
      <w:r>
        <w:t xml:space="preserve">THIS IS A TEST FILE </w:t>
      </w:r>
    </w:p>
    <w:p w14:paraId="21CD51EF" w14:textId="77777777" w:rsidR="006A23FD" w:rsidRDefault="006A23FD" w:rsidP="006A23FD">
      <w:r>
        <w:t xml:space="preserve">THIS IS A TEST FILE </w:t>
      </w:r>
    </w:p>
    <w:p w14:paraId="5CCD1138" w14:textId="77777777" w:rsidR="006A23FD" w:rsidRDefault="006A23FD" w:rsidP="006A23FD">
      <w:r>
        <w:t xml:space="preserve">THIS IS A TEST FILE </w:t>
      </w:r>
    </w:p>
    <w:p w14:paraId="421A718D" w14:textId="77777777" w:rsidR="006A23FD" w:rsidRDefault="006A23FD" w:rsidP="006A23FD">
      <w:r>
        <w:t xml:space="preserve">THIS IS A TEST FILE </w:t>
      </w:r>
    </w:p>
    <w:p w14:paraId="0B8310C2" w14:textId="77777777" w:rsidR="006A23FD" w:rsidRDefault="006A23FD" w:rsidP="006A23FD">
      <w:r>
        <w:t xml:space="preserve">THIS IS A TEST FILE </w:t>
      </w:r>
    </w:p>
    <w:p w14:paraId="3E26907C" w14:textId="77777777" w:rsidR="006A23FD" w:rsidRDefault="006A23FD" w:rsidP="006A23FD">
      <w:r>
        <w:t xml:space="preserve">THIS IS A TEST FILE </w:t>
      </w:r>
    </w:p>
    <w:p w14:paraId="6881ACC0" w14:textId="77777777" w:rsidR="006A23FD" w:rsidRDefault="006A23FD" w:rsidP="006A23FD">
      <w:r>
        <w:t xml:space="preserve">THIS IS A TEST FILE </w:t>
      </w:r>
    </w:p>
    <w:p w14:paraId="51CD3B6F" w14:textId="77777777" w:rsidR="006A23FD" w:rsidRDefault="006A23FD" w:rsidP="006A23FD">
      <w:r>
        <w:lastRenderedPageBreak/>
        <w:t xml:space="preserve">THIS IS A TEST FILE </w:t>
      </w:r>
    </w:p>
    <w:p w14:paraId="496DEA90" w14:textId="77777777" w:rsidR="006A23FD" w:rsidRDefault="006A23FD" w:rsidP="006A23FD">
      <w:r>
        <w:t xml:space="preserve">THIS IS A TEST FILE </w:t>
      </w:r>
    </w:p>
    <w:p w14:paraId="18CC7CF8" w14:textId="77777777" w:rsidR="006A23FD" w:rsidRDefault="006A23FD" w:rsidP="006A23FD">
      <w:r>
        <w:t xml:space="preserve">THIS IS A TEST FILE </w:t>
      </w:r>
    </w:p>
    <w:p w14:paraId="77E2E3B9" w14:textId="77777777" w:rsidR="006A23FD" w:rsidRDefault="006A23FD" w:rsidP="006A23FD">
      <w:r>
        <w:t xml:space="preserve">THIS IS A TEST FILE </w:t>
      </w:r>
    </w:p>
    <w:p w14:paraId="564721CC" w14:textId="77777777" w:rsidR="006A23FD" w:rsidRDefault="006A23FD" w:rsidP="006A23FD">
      <w:r>
        <w:t xml:space="preserve">THIS IS A TEST FILE </w:t>
      </w:r>
    </w:p>
    <w:p w14:paraId="01E8770A" w14:textId="77777777" w:rsidR="006A23FD" w:rsidRDefault="006A23FD" w:rsidP="006A23FD">
      <w:r>
        <w:t xml:space="preserve">THIS IS A TEST FILE </w:t>
      </w:r>
    </w:p>
    <w:p w14:paraId="4E2B6BA3" w14:textId="77777777" w:rsidR="006A23FD" w:rsidRDefault="006A23FD" w:rsidP="006A23FD">
      <w:r>
        <w:t xml:space="preserve">THIS IS A TEST FILE </w:t>
      </w:r>
    </w:p>
    <w:p w14:paraId="72CD1E1C" w14:textId="77777777" w:rsidR="006A23FD" w:rsidRDefault="006A23FD" w:rsidP="006A23FD">
      <w:r>
        <w:t xml:space="preserve">THIS IS A TEST FILE </w:t>
      </w:r>
    </w:p>
    <w:p w14:paraId="42091D78" w14:textId="77777777" w:rsidR="006A23FD" w:rsidRDefault="006A23FD" w:rsidP="006A23FD">
      <w:r>
        <w:t xml:space="preserve">THIS IS A TEST FILE </w:t>
      </w:r>
    </w:p>
    <w:p w14:paraId="72BC63D3" w14:textId="77777777" w:rsidR="006A23FD" w:rsidRDefault="006A23FD" w:rsidP="006A23FD">
      <w:r>
        <w:t xml:space="preserve">THIS IS A TEST FILE </w:t>
      </w:r>
    </w:p>
    <w:p w14:paraId="404E90AF" w14:textId="77777777" w:rsidR="006A23FD" w:rsidRDefault="006A23FD" w:rsidP="006A23FD">
      <w:r>
        <w:t xml:space="preserve">THIS IS A TEST FILE </w:t>
      </w:r>
    </w:p>
    <w:p w14:paraId="21116D4E" w14:textId="77777777" w:rsidR="006A23FD" w:rsidRDefault="006A23FD" w:rsidP="006A23FD">
      <w:r>
        <w:t xml:space="preserve">THIS IS A TEST FILE </w:t>
      </w:r>
    </w:p>
    <w:p w14:paraId="349B1A1C" w14:textId="77777777" w:rsidR="006A23FD" w:rsidRDefault="006A23FD" w:rsidP="006A23FD">
      <w:r>
        <w:t xml:space="preserve">THIS IS A TEST FILE </w:t>
      </w:r>
    </w:p>
    <w:p w14:paraId="3D4576AB" w14:textId="77777777" w:rsidR="006A23FD" w:rsidRDefault="006A23FD" w:rsidP="006A23FD">
      <w:r>
        <w:t xml:space="preserve">THIS IS A TEST FILE </w:t>
      </w:r>
    </w:p>
    <w:p w14:paraId="2CE65770" w14:textId="77777777" w:rsidR="006A23FD" w:rsidRPr="006A23FD" w:rsidRDefault="006A23FD" w:rsidP="006A23FD"/>
    <w:p w14:paraId="1BB52AF2" w14:textId="77777777" w:rsidR="006A23FD" w:rsidRDefault="006A23FD" w:rsidP="006A23FD">
      <w:r>
        <w:t xml:space="preserve">THIS IS A TEST FILE </w:t>
      </w:r>
    </w:p>
    <w:p w14:paraId="103D55CA" w14:textId="77777777" w:rsidR="006A23FD" w:rsidRDefault="006A23FD" w:rsidP="006A23FD">
      <w:r>
        <w:t xml:space="preserve">THIS IS A TEST FILE </w:t>
      </w:r>
    </w:p>
    <w:p w14:paraId="1C10F1FD" w14:textId="77777777" w:rsidR="006A23FD" w:rsidRDefault="006A23FD" w:rsidP="006A23FD">
      <w:r>
        <w:t xml:space="preserve">THIS IS A TEST FILE </w:t>
      </w:r>
    </w:p>
    <w:p w14:paraId="512034F3" w14:textId="77777777" w:rsidR="006A23FD" w:rsidRDefault="006A23FD" w:rsidP="006A23FD">
      <w:r>
        <w:t xml:space="preserve">THIS IS A TEST FILE </w:t>
      </w:r>
    </w:p>
    <w:p w14:paraId="5B9C3766" w14:textId="77777777" w:rsidR="006A23FD" w:rsidRDefault="006A23FD" w:rsidP="006A23FD">
      <w:r>
        <w:t xml:space="preserve">THIS IS A TEST FILE </w:t>
      </w:r>
    </w:p>
    <w:p w14:paraId="13063E31" w14:textId="77777777" w:rsidR="006A23FD" w:rsidRDefault="006A23FD" w:rsidP="006A23FD">
      <w:r>
        <w:t xml:space="preserve">THIS IS A TEST FILE </w:t>
      </w:r>
    </w:p>
    <w:p w14:paraId="718C941F" w14:textId="77777777" w:rsidR="006A23FD" w:rsidRDefault="006A23FD" w:rsidP="006A23FD">
      <w:r>
        <w:t xml:space="preserve">THIS IS A TEST FILE </w:t>
      </w:r>
    </w:p>
    <w:p w14:paraId="391B5D8D" w14:textId="77777777" w:rsidR="006A23FD" w:rsidRDefault="006A23FD" w:rsidP="006A23FD">
      <w:r>
        <w:t xml:space="preserve">THIS IS A TEST FILE </w:t>
      </w:r>
    </w:p>
    <w:p w14:paraId="69E0C076" w14:textId="77777777" w:rsidR="006A23FD" w:rsidRDefault="006A23FD" w:rsidP="006A23FD">
      <w:r>
        <w:t xml:space="preserve">THIS IS A TEST FILE </w:t>
      </w:r>
    </w:p>
    <w:p w14:paraId="6E4471B1" w14:textId="77777777" w:rsidR="006A23FD" w:rsidRDefault="006A23FD" w:rsidP="006A23FD">
      <w:r>
        <w:t xml:space="preserve">THIS IS A TEST FILE </w:t>
      </w:r>
    </w:p>
    <w:p w14:paraId="52CA72AF" w14:textId="77777777" w:rsidR="006A23FD" w:rsidRDefault="006A23FD" w:rsidP="006A23FD">
      <w:r>
        <w:lastRenderedPageBreak/>
        <w:t xml:space="preserve">THIS IS A TEST FILE </w:t>
      </w:r>
    </w:p>
    <w:p w14:paraId="3B9E8641" w14:textId="77777777" w:rsidR="006A23FD" w:rsidRDefault="006A23FD" w:rsidP="006A23FD">
      <w:r>
        <w:t xml:space="preserve">THIS IS A TEST FILE </w:t>
      </w:r>
    </w:p>
    <w:p w14:paraId="4B914DEB" w14:textId="77777777" w:rsidR="006A23FD" w:rsidRDefault="006A23FD" w:rsidP="006A23FD">
      <w:r>
        <w:t xml:space="preserve">THIS IS A TEST FILE </w:t>
      </w:r>
    </w:p>
    <w:p w14:paraId="20671633" w14:textId="77777777" w:rsidR="006A23FD" w:rsidRDefault="006A23FD" w:rsidP="006A23FD">
      <w:r>
        <w:t xml:space="preserve">THIS IS A TEST FILE </w:t>
      </w:r>
    </w:p>
    <w:p w14:paraId="2DCB7699" w14:textId="77777777" w:rsidR="006A23FD" w:rsidRDefault="006A23FD" w:rsidP="006A23FD">
      <w:r>
        <w:t xml:space="preserve">THIS IS A TEST FILE </w:t>
      </w:r>
    </w:p>
    <w:p w14:paraId="71919DC7" w14:textId="77777777" w:rsidR="006A23FD" w:rsidRDefault="006A23FD" w:rsidP="006A23FD">
      <w:r>
        <w:t xml:space="preserve">THIS IS A TEST FILE </w:t>
      </w:r>
    </w:p>
    <w:p w14:paraId="7A5EBF18" w14:textId="77777777" w:rsidR="006A23FD" w:rsidRDefault="006A23FD" w:rsidP="006A23FD">
      <w:r>
        <w:t xml:space="preserve">THIS IS A TEST FILE </w:t>
      </w:r>
    </w:p>
    <w:p w14:paraId="1FD5F9D3" w14:textId="77777777" w:rsidR="006A23FD" w:rsidRDefault="006A23FD" w:rsidP="006A23FD">
      <w:r>
        <w:t xml:space="preserve">THIS IS A TEST FILE </w:t>
      </w:r>
    </w:p>
    <w:p w14:paraId="6EDDE21A" w14:textId="77777777" w:rsidR="006A23FD" w:rsidRDefault="006A23FD" w:rsidP="006A23FD">
      <w:r>
        <w:t xml:space="preserve">THIS IS A TEST FILE </w:t>
      </w:r>
    </w:p>
    <w:p w14:paraId="5137E01A" w14:textId="77777777" w:rsidR="006A23FD" w:rsidRDefault="006A23FD" w:rsidP="006A23FD">
      <w:r>
        <w:t xml:space="preserve">THIS IS A TEST FILE </w:t>
      </w:r>
    </w:p>
    <w:p w14:paraId="679D2B92" w14:textId="77777777" w:rsidR="006A23FD" w:rsidRDefault="006A23FD" w:rsidP="006A23FD">
      <w:r>
        <w:t xml:space="preserve">THIS IS A TEST FILE </w:t>
      </w:r>
    </w:p>
    <w:p w14:paraId="139D6FFC" w14:textId="77777777" w:rsidR="006A23FD" w:rsidRDefault="006A23FD" w:rsidP="006A23FD">
      <w:r>
        <w:t xml:space="preserve">THIS IS A TEST FILE </w:t>
      </w:r>
    </w:p>
    <w:p w14:paraId="19DDD843" w14:textId="77777777" w:rsidR="006A23FD" w:rsidRDefault="006A23FD" w:rsidP="006A23FD">
      <w:r>
        <w:t xml:space="preserve">THIS IS A TEST FILE </w:t>
      </w:r>
    </w:p>
    <w:p w14:paraId="6EBE4147" w14:textId="77777777" w:rsidR="006A23FD" w:rsidRDefault="006A23FD" w:rsidP="006A23FD">
      <w:r>
        <w:t xml:space="preserve">THIS IS A TEST FILE </w:t>
      </w:r>
    </w:p>
    <w:p w14:paraId="13DB30D0" w14:textId="77777777" w:rsidR="006A23FD" w:rsidRDefault="006A23FD" w:rsidP="006A23FD">
      <w:r>
        <w:t xml:space="preserve">THIS IS A TEST FILE </w:t>
      </w:r>
    </w:p>
    <w:p w14:paraId="5AEC6451" w14:textId="77777777" w:rsidR="006A23FD" w:rsidRDefault="006A23FD" w:rsidP="006A23FD">
      <w:r>
        <w:t xml:space="preserve">THIS IS A TEST FILE </w:t>
      </w:r>
    </w:p>
    <w:p w14:paraId="39D15F94" w14:textId="77777777" w:rsidR="006A23FD" w:rsidRDefault="006A23FD" w:rsidP="006A23FD">
      <w:r>
        <w:t xml:space="preserve">THIS IS A TEST FILE </w:t>
      </w:r>
    </w:p>
    <w:p w14:paraId="304C76AD" w14:textId="77777777" w:rsidR="006A23FD" w:rsidRDefault="006A23FD" w:rsidP="006A23FD">
      <w:r>
        <w:t xml:space="preserve">THIS IS A TEST FILE </w:t>
      </w:r>
    </w:p>
    <w:p w14:paraId="00719063" w14:textId="77777777" w:rsidR="006A23FD" w:rsidRDefault="006A23FD" w:rsidP="006A23FD">
      <w:r>
        <w:t xml:space="preserve">THIS IS A TEST FILE </w:t>
      </w:r>
    </w:p>
    <w:p w14:paraId="1FBCC8A9" w14:textId="77777777" w:rsidR="006A23FD" w:rsidRDefault="006A23FD" w:rsidP="006A23FD">
      <w:r>
        <w:t xml:space="preserve">THIS IS A TEST FILE </w:t>
      </w:r>
    </w:p>
    <w:p w14:paraId="286AB2B2" w14:textId="77777777" w:rsidR="006A23FD" w:rsidRDefault="006A23FD" w:rsidP="006A23FD">
      <w:r>
        <w:t xml:space="preserve">THIS IS A TEST FILE </w:t>
      </w:r>
    </w:p>
    <w:p w14:paraId="20561797" w14:textId="77777777" w:rsidR="006A23FD" w:rsidRDefault="006A23FD" w:rsidP="006A23FD">
      <w:r>
        <w:t xml:space="preserve">THIS IS A TEST FILE </w:t>
      </w:r>
    </w:p>
    <w:p w14:paraId="21D3D18A" w14:textId="77777777" w:rsidR="006A23FD" w:rsidRDefault="006A23FD" w:rsidP="006A23FD">
      <w:r>
        <w:t xml:space="preserve">THIS IS A TEST FILE </w:t>
      </w:r>
    </w:p>
    <w:p w14:paraId="561A5683" w14:textId="77777777" w:rsidR="006A23FD" w:rsidRDefault="006A23FD" w:rsidP="006A23FD">
      <w:r>
        <w:t xml:space="preserve">THIS IS A TEST FILE </w:t>
      </w:r>
    </w:p>
    <w:p w14:paraId="4B75CAB3" w14:textId="77777777" w:rsidR="006A23FD" w:rsidRDefault="006A23FD" w:rsidP="006A23FD">
      <w:r>
        <w:t xml:space="preserve">THIS IS A TEST FILE </w:t>
      </w:r>
    </w:p>
    <w:p w14:paraId="00EE14CA" w14:textId="77777777" w:rsidR="006A23FD" w:rsidRDefault="006A23FD" w:rsidP="006A23FD">
      <w:r>
        <w:lastRenderedPageBreak/>
        <w:t xml:space="preserve">THIS IS A TEST FILE </w:t>
      </w:r>
    </w:p>
    <w:p w14:paraId="48A0421A" w14:textId="77777777" w:rsidR="006A23FD" w:rsidRDefault="006A23FD" w:rsidP="006A23FD">
      <w:r>
        <w:t xml:space="preserve">THIS IS A TEST FILE </w:t>
      </w:r>
    </w:p>
    <w:p w14:paraId="4714CC8B" w14:textId="77777777" w:rsidR="006A23FD" w:rsidRDefault="006A23FD" w:rsidP="006A23FD">
      <w:r>
        <w:t xml:space="preserve">THIS IS A TEST FILE </w:t>
      </w:r>
    </w:p>
    <w:p w14:paraId="03F7C16C" w14:textId="77777777" w:rsidR="006A23FD" w:rsidRDefault="006A23FD" w:rsidP="006A23FD">
      <w:r>
        <w:t xml:space="preserve">THIS IS A TEST FILE </w:t>
      </w:r>
    </w:p>
    <w:p w14:paraId="52C4064E" w14:textId="77777777" w:rsidR="006A23FD" w:rsidRDefault="006A23FD" w:rsidP="006A23FD">
      <w:r>
        <w:t xml:space="preserve">THIS IS A TEST FILE </w:t>
      </w:r>
    </w:p>
    <w:p w14:paraId="4532AF69" w14:textId="77777777" w:rsidR="006A23FD" w:rsidRDefault="006A23FD" w:rsidP="006A23FD">
      <w:r>
        <w:t xml:space="preserve">THIS IS A TEST FILE </w:t>
      </w:r>
    </w:p>
    <w:p w14:paraId="44801727" w14:textId="77777777" w:rsidR="006A23FD" w:rsidRDefault="006A23FD" w:rsidP="006A23FD">
      <w:r>
        <w:t xml:space="preserve">THIS IS A TEST FILE </w:t>
      </w:r>
    </w:p>
    <w:p w14:paraId="0104FC01" w14:textId="77777777" w:rsidR="006A23FD" w:rsidRDefault="006A23FD" w:rsidP="006A23FD">
      <w:r>
        <w:t xml:space="preserve">THIS IS A TEST FILE </w:t>
      </w:r>
    </w:p>
    <w:p w14:paraId="374454C2" w14:textId="77777777" w:rsidR="006A23FD" w:rsidRPr="006A23FD" w:rsidRDefault="006A23FD" w:rsidP="006A23FD"/>
    <w:p w14:paraId="53745844" w14:textId="77777777" w:rsidR="006A23FD" w:rsidRDefault="006A23FD" w:rsidP="006A23FD">
      <w:r>
        <w:t xml:space="preserve">THIS IS A TEST FILE </w:t>
      </w:r>
    </w:p>
    <w:p w14:paraId="316AFA14" w14:textId="77777777" w:rsidR="006A23FD" w:rsidRDefault="006A23FD" w:rsidP="006A23FD">
      <w:r>
        <w:t xml:space="preserve">THIS IS A TEST FILE </w:t>
      </w:r>
    </w:p>
    <w:p w14:paraId="70088EC7" w14:textId="77777777" w:rsidR="006A23FD" w:rsidRDefault="006A23FD" w:rsidP="006A23FD">
      <w:r>
        <w:t xml:space="preserve">THIS IS A TEST FILE </w:t>
      </w:r>
    </w:p>
    <w:p w14:paraId="135A6D5E" w14:textId="77777777" w:rsidR="006A23FD" w:rsidRDefault="006A23FD" w:rsidP="006A23FD">
      <w:r>
        <w:t xml:space="preserve">THIS IS A TEST FILE </w:t>
      </w:r>
    </w:p>
    <w:p w14:paraId="0F227968" w14:textId="77777777" w:rsidR="006A23FD" w:rsidRDefault="006A23FD" w:rsidP="006A23FD">
      <w:r>
        <w:t xml:space="preserve">THIS IS A TEST FILE </w:t>
      </w:r>
    </w:p>
    <w:p w14:paraId="38983E7C" w14:textId="77777777" w:rsidR="006A23FD" w:rsidRDefault="006A23FD" w:rsidP="006A23FD">
      <w:r>
        <w:t xml:space="preserve">THIS IS A TEST FILE </w:t>
      </w:r>
    </w:p>
    <w:p w14:paraId="43A1DB43" w14:textId="77777777" w:rsidR="006A23FD" w:rsidRDefault="006A23FD" w:rsidP="006A23FD">
      <w:r>
        <w:t xml:space="preserve">THIS IS A TEST FILE </w:t>
      </w:r>
    </w:p>
    <w:p w14:paraId="3365665E" w14:textId="77777777" w:rsidR="006A23FD" w:rsidRDefault="006A23FD" w:rsidP="006A23FD">
      <w:r>
        <w:t xml:space="preserve">THIS IS A TEST FILE </w:t>
      </w:r>
    </w:p>
    <w:p w14:paraId="5414F37F" w14:textId="77777777" w:rsidR="006A23FD" w:rsidRDefault="006A23FD" w:rsidP="006A23FD">
      <w:r>
        <w:t xml:space="preserve">THIS IS A TEST FILE </w:t>
      </w:r>
    </w:p>
    <w:p w14:paraId="42CE36B0" w14:textId="77777777" w:rsidR="006A23FD" w:rsidRDefault="006A23FD" w:rsidP="006A23FD">
      <w:r>
        <w:t xml:space="preserve">THIS IS A TEST FILE </w:t>
      </w:r>
    </w:p>
    <w:p w14:paraId="7C14D8D2" w14:textId="77777777" w:rsidR="006A23FD" w:rsidRDefault="006A23FD" w:rsidP="006A23FD">
      <w:r>
        <w:t xml:space="preserve">THIS IS A TEST FILE </w:t>
      </w:r>
    </w:p>
    <w:p w14:paraId="46CEFD27" w14:textId="77777777" w:rsidR="006A23FD" w:rsidRDefault="006A23FD" w:rsidP="006A23FD">
      <w:r>
        <w:t xml:space="preserve">THIS IS A TEST FILE </w:t>
      </w:r>
    </w:p>
    <w:p w14:paraId="0DD2AD98" w14:textId="77777777" w:rsidR="006A23FD" w:rsidRDefault="006A23FD" w:rsidP="006A23FD">
      <w:r>
        <w:t xml:space="preserve">THIS IS A TEST FILE </w:t>
      </w:r>
    </w:p>
    <w:p w14:paraId="665A4D53" w14:textId="77777777" w:rsidR="006A23FD" w:rsidRDefault="006A23FD" w:rsidP="006A23FD">
      <w:r>
        <w:t xml:space="preserve">THIS IS A TEST FILE </w:t>
      </w:r>
    </w:p>
    <w:p w14:paraId="31555054" w14:textId="77777777" w:rsidR="006A23FD" w:rsidRDefault="006A23FD" w:rsidP="006A23FD">
      <w:r>
        <w:t xml:space="preserve">THIS IS A TEST FILE </w:t>
      </w:r>
    </w:p>
    <w:p w14:paraId="30F784ED" w14:textId="77777777" w:rsidR="006A23FD" w:rsidRDefault="006A23FD" w:rsidP="006A23FD">
      <w:r>
        <w:t xml:space="preserve">THIS IS A TEST FILE </w:t>
      </w:r>
    </w:p>
    <w:p w14:paraId="22B34CD8" w14:textId="77777777" w:rsidR="006A23FD" w:rsidRDefault="006A23FD" w:rsidP="006A23FD">
      <w:r>
        <w:lastRenderedPageBreak/>
        <w:t xml:space="preserve">THIS IS A TEST FILE </w:t>
      </w:r>
    </w:p>
    <w:p w14:paraId="5397BEA7" w14:textId="77777777" w:rsidR="006A23FD" w:rsidRDefault="006A23FD" w:rsidP="006A23FD">
      <w:r>
        <w:t xml:space="preserve">THIS IS A TEST FILE </w:t>
      </w:r>
    </w:p>
    <w:p w14:paraId="7F79F1BE" w14:textId="77777777" w:rsidR="006A23FD" w:rsidRDefault="006A23FD" w:rsidP="006A23FD">
      <w:r>
        <w:t xml:space="preserve">THIS IS A TEST FILE </w:t>
      </w:r>
    </w:p>
    <w:p w14:paraId="043C0781" w14:textId="77777777" w:rsidR="006A23FD" w:rsidRDefault="006A23FD" w:rsidP="006A23FD">
      <w:r>
        <w:t xml:space="preserve">THIS IS A TEST FILE </w:t>
      </w:r>
    </w:p>
    <w:p w14:paraId="0DF88E8C" w14:textId="77777777" w:rsidR="006A23FD" w:rsidRDefault="006A23FD" w:rsidP="006A23FD">
      <w:r>
        <w:t xml:space="preserve">THIS IS A TEST FILE </w:t>
      </w:r>
    </w:p>
    <w:p w14:paraId="13814A8F" w14:textId="77777777" w:rsidR="006A23FD" w:rsidRDefault="006A23FD" w:rsidP="006A23FD">
      <w:r>
        <w:t xml:space="preserve">THIS IS A TEST FILE </w:t>
      </w:r>
    </w:p>
    <w:p w14:paraId="6215FE2E" w14:textId="77777777" w:rsidR="006A23FD" w:rsidRDefault="006A23FD" w:rsidP="006A23FD">
      <w:r>
        <w:t xml:space="preserve">THIS IS A TEST FILE </w:t>
      </w:r>
    </w:p>
    <w:p w14:paraId="00C50754" w14:textId="77777777" w:rsidR="006A23FD" w:rsidRDefault="006A23FD" w:rsidP="006A23FD">
      <w:r>
        <w:t xml:space="preserve">THIS IS A TEST FILE </w:t>
      </w:r>
    </w:p>
    <w:p w14:paraId="21B6C21D" w14:textId="77777777" w:rsidR="006A23FD" w:rsidRDefault="006A23FD" w:rsidP="006A23FD">
      <w:r>
        <w:t xml:space="preserve">THIS IS A TEST FILE </w:t>
      </w:r>
    </w:p>
    <w:p w14:paraId="7B418689" w14:textId="77777777" w:rsidR="006A23FD" w:rsidRDefault="006A23FD" w:rsidP="006A23FD">
      <w:r>
        <w:t xml:space="preserve">THIS IS A TEST FILE </w:t>
      </w:r>
    </w:p>
    <w:p w14:paraId="1BD31D5C" w14:textId="77777777" w:rsidR="006A23FD" w:rsidRDefault="006A23FD" w:rsidP="006A23FD">
      <w:r>
        <w:t xml:space="preserve">THIS IS A TEST FILE </w:t>
      </w:r>
    </w:p>
    <w:p w14:paraId="0D1A1DBA" w14:textId="77777777" w:rsidR="006A23FD" w:rsidRDefault="006A23FD" w:rsidP="006A23FD">
      <w:r>
        <w:t xml:space="preserve">THIS IS A TEST FILE </w:t>
      </w:r>
    </w:p>
    <w:p w14:paraId="3DF3311A" w14:textId="77777777" w:rsidR="006A23FD" w:rsidRDefault="006A23FD" w:rsidP="006A23FD">
      <w:r>
        <w:t xml:space="preserve">THIS IS A TEST FILE </w:t>
      </w:r>
    </w:p>
    <w:p w14:paraId="35AF85B1" w14:textId="77777777" w:rsidR="006A23FD" w:rsidRDefault="006A23FD" w:rsidP="006A23FD">
      <w:r>
        <w:t xml:space="preserve">THIS IS A TEST FILE </w:t>
      </w:r>
    </w:p>
    <w:p w14:paraId="29A8A993" w14:textId="77777777" w:rsidR="006A23FD" w:rsidRDefault="006A23FD" w:rsidP="006A23FD">
      <w:r>
        <w:t xml:space="preserve">THIS IS A TEST FILE </w:t>
      </w:r>
    </w:p>
    <w:p w14:paraId="467E30D0" w14:textId="77777777" w:rsidR="006A23FD" w:rsidRDefault="006A23FD" w:rsidP="006A23FD">
      <w:r>
        <w:t xml:space="preserve">THIS IS A TEST FILE </w:t>
      </w:r>
    </w:p>
    <w:p w14:paraId="72236F2E" w14:textId="77777777" w:rsidR="006A23FD" w:rsidRDefault="006A23FD" w:rsidP="006A23FD">
      <w:r>
        <w:t xml:space="preserve">THIS IS A TEST FILE </w:t>
      </w:r>
    </w:p>
    <w:p w14:paraId="546D2CD3" w14:textId="77777777" w:rsidR="006A23FD" w:rsidRDefault="006A23FD" w:rsidP="006A23FD">
      <w:r>
        <w:t xml:space="preserve">THIS IS A TEST FILE </w:t>
      </w:r>
    </w:p>
    <w:p w14:paraId="7B5D70E4" w14:textId="77777777" w:rsidR="006A23FD" w:rsidRDefault="006A23FD" w:rsidP="006A23FD">
      <w:r>
        <w:t xml:space="preserve">THIS IS A TEST FILE </w:t>
      </w:r>
    </w:p>
    <w:p w14:paraId="4AC0DDA7" w14:textId="77777777" w:rsidR="006A23FD" w:rsidRDefault="006A23FD" w:rsidP="006A23FD">
      <w:r>
        <w:t xml:space="preserve">THIS IS A TEST FILE </w:t>
      </w:r>
    </w:p>
    <w:p w14:paraId="64042F33" w14:textId="77777777" w:rsidR="006A23FD" w:rsidRDefault="006A23FD" w:rsidP="006A23FD">
      <w:r>
        <w:t xml:space="preserve">THIS IS A TEST FILE </w:t>
      </w:r>
    </w:p>
    <w:p w14:paraId="0F93A813" w14:textId="77777777" w:rsidR="006A23FD" w:rsidRDefault="006A23FD" w:rsidP="006A23FD">
      <w:r>
        <w:t xml:space="preserve">THIS IS A TEST FILE </w:t>
      </w:r>
    </w:p>
    <w:p w14:paraId="2EA38DA3" w14:textId="77777777" w:rsidR="006A23FD" w:rsidRDefault="006A23FD" w:rsidP="006A23FD">
      <w:r>
        <w:t xml:space="preserve">THIS IS A TEST FILE </w:t>
      </w:r>
    </w:p>
    <w:p w14:paraId="537D6A8C" w14:textId="77777777" w:rsidR="006A23FD" w:rsidRDefault="006A23FD" w:rsidP="006A23FD">
      <w:r>
        <w:t xml:space="preserve">THIS IS A TEST FILE </w:t>
      </w:r>
    </w:p>
    <w:p w14:paraId="0D6D6FE1" w14:textId="77777777" w:rsidR="006A23FD" w:rsidRDefault="006A23FD" w:rsidP="006A23FD">
      <w:r>
        <w:t xml:space="preserve">THIS IS A TEST FILE </w:t>
      </w:r>
    </w:p>
    <w:p w14:paraId="3A69B73F" w14:textId="77777777" w:rsidR="006A23FD" w:rsidRDefault="006A23FD" w:rsidP="006A23FD">
      <w:r>
        <w:lastRenderedPageBreak/>
        <w:t xml:space="preserve">THIS IS A TEST FILE </w:t>
      </w:r>
    </w:p>
    <w:p w14:paraId="04A7C1AF" w14:textId="77777777" w:rsidR="006A23FD" w:rsidRDefault="006A23FD" w:rsidP="006A23FD">
      <w:r>
        <w:t xml:space="preserve">THIS IS A TEST FILE </w:t>
      </w:r>
    </w:p>
    <w:p w14:paraId="32BE093A" w14:textId="77777777" w:rsidR="006A23FD" w:rsidRPr="006A23FD" w:rsidRDefault="006A23FD" w:rsidP="006A23FD"/>
    <w:p w14:paraId="3F74C7D1" w14:textId="77777777" w:rsidR="006A23FD" w:rsidRDefault="006A23FD" w:rsidP="006A23FD">
      <w:r>
        <w:t xml:space="preserve">THIS IS A TEST FILE </w:t>
      </w:r>
    </w:p>
    <w:p w14:paraId="7E227D48" w14:textId="77777777" w:rsidR="006A23FD" w:rsidRDefault="006A23FD" w:rsidP="006A23FD">
      <w:r>
        <w:t xml:space="preserve">THIS IS A TEST FILE </w:t>
      </w:r>
    </w:p>
    <w:p w14:paraId="0C2D23A1" w14:textId="77777777" w:rsidR="006A23FD" w:rsidRDefault="006A23FD" w:rsidP="006A23FD">
      <w:r>
        <w:t xml:space="preserve">THIS IS A TEST FILE </w:t>
      </w:r>
    </w:p>
    <w:p w14:paraId="3ABC7D54" w14:textId="77777777" w:rsidR="006A23FD" w:rsidRDefault="006A23FD" w:rsidP="006A23FD">
      <w:r>
        <w:t xml:space="preserve">THIS IS A TEST FILE </w:t>
      </w:r>
    </w:p>
    <w:p w14:paraId="6C20CEF0" w14:textId="77777777" w:rsidR="006A23FD" w:rsidRDefault="006A23FD" w:rsidP="006A23FD">
      <w:r>
        <w:t xml:space="preserve">THIS IS A TEST FILE </w:t>
      </w:r>
    </w:p>
    <w:p w14:paraId="41AFBBB5" w14:textId="77777777" w:rsidR="006A23FD" w:rsidRDefault="006A23FD" w:rsidP="006A23FD">
      <w:r>
        <w:t xml:space="preserve">THIS IS A TEST FILE </w:t>
      </w:r>
    </w:p>
    <w:p w14:paraId="0DC0E599" w14:textId="77777777" w:rsidR="006A23FD" w:rsidRDefault="006A23FD" w:rsidP="006A23FD">
      <w:r>
        <w:t xml:space="preserve">THIS IS A TEST FILE </w:t>
      </w:r>
    </w:p>
    <w:p w14:paraId="3C34E610" w14:textId="77777777" w:rsidR="006A23FD" w:rsidRDefault="006A23FD" w:rsidP="006A23FD">
      <w:r>
        <w:t xml:space="preserve">THIS IS A TEST FILE </w:t>
      </w:r>
    </w:p>
    <w:p w14:paraId="546AD897" w14:textId="77777777" w:rsidR="006A23FD" w:rsidRDefault="006A23FD" w:rsidP="006A23FD">
      <w:r>
        <w:t xml:space="preserve">THIS IS A TEST FILE </w:t>
      </w:r>
    </w:p>
    <w:p w14:paraId="2203FE76" w14:textId="77777777" w:rsidR="006A23FD" w:rsidRDefault="006A23FD" w:rsidP="006A23FD">
      <w:r>
        <w:t xml:space="preserve">THIS IS A TEST FILE </w:t>
      </w:r>
    </w:p>
    <w:p w14:paraId="0E45B409" w14:textId="77777777" w:rsidR="006A23FD" w:rsidRDefault="006A23FD" w:rsidP="006A23FD">
      <w:r>
        <w:t xml:space="preserve">THIS IS A TEST FILE </w:t>
      </w:r>
    </w:p>
    <w:p w14:paraId="23187578" w14:textId="77777777" w:rsidR="006A23FD" w:rsidRDefault="006A23FD" w:rsidP="006A23FD">
      <w:r>
        <w:t xml:space="preserve">THIS IS A TEST FILE </w:t>
      </w:r>
    </w:p>
    <w:p w14:paraId="7C5F38E8" w14:textId="77777777" w:rsidR="006A23FD" w:rsidRDefault="006A23FD" w:rsidP="006A23FD">
      <w:r>
        <w:t xml:space="preserve">THIS IS A TEST FILE </w:t>
      </w:r>
    </w:p>
    <w:p w14:paraId="6C1724F3" w14:textId="77777777" w:rsidR="006A23FD" w:rsidRDefault="006A23FD" w:rsidP="006A23FD">
      <w:r>
        <w:t xml:space="preserve">THIS IS A TEST FILE </w:t>
      </w:r>
    </w:p>
    <w:p w14:paraId="4EF1641B" w14:textId="77777777" w:rsidR="006A23FD" w:rsidRDefault="006A23FD" w:rsidP="006A23FD">
      <w:r>
        <w:t xml:space="preserve">THIS IS A TEST FILE </w:t>
      </w:r>
    </w:p>
    <w:p w14:paraId="1D9A33F5" w14:textId="77777777" w:rsidR="006A23FD" w:rsidRDefault="006A23FD" w:rsidP="006A23FD">
      <w:r>
        <w:t xml:space="preserve">THIS IS A TEST FILE </w:t>
      </w:r>
    </w:p>
    <w:p w14:paraId="3FC7F0CE" w14:textId="77777777" w:rsidR="006A23FD" w:rsidRDefault="006A23FD" w:rsidP="006A23FD">
      <w:r>
        <w:t xml:space="preserve">THIS IS A TEST FILE </w:t>
      </w:r>
    </w:p>
    <w:p w14:paraId="746DEE84" w14:textId="77777777" w:rsidR="006A23FD" w:rsidRDefault="006A23FD" w:rsidP="006A23FD">
      <w:r>
        <w:t xml:space="preserve">THIS IS A TEST FILE </w:t>
      </w:r>
    </w:p>
    <w:p w14:paraId="38643C6F" w14:textId="77777777" w:rsidR="006A23FD" w:rsidRDefault="006A23FD" w:rsidP="006A23FD">
      <w:r>
        <w:t xml:space="preserve">THIS IS A TEST FILE </w:t>
      </w:r>
    </w:p>
    <w:p w14:paraId="786F392D" w14:textId="77777777" w:rsidR="006A23FD" w:rsidRDefault="006A23FD" w:rsidP="006A23FD">
      <w:r>
        <w:t xml:space="preserve">THIS IS A TEST FILE </w:t>
      </w:r>
    </w:p>
    <w:p w14:paraId="5DF15ECB" w14:textId="77777777" w:rsidR="006A23FD" w:rsidRDefault="006A23FD" w:rsidP="006A23FD">
      <w:r>
        <w:t xml:space="preserve">THIS IS A TEST FILE </w:t>
      </w:r>
    </w:p>
    <w:p w14:paraId="0FCE7DDF" w14:textId="77777777" w:rsidR="006A23FD" w:rsidRDefault="006A23FD" w:rsidP="006A23FD">
      <w:r>
        <w:t xml:space="preserve">THIS IS A TEST FILE </w:t>
      </w:r>
    </w:p>
    <w:p w14:paraId="7FBF8B9B" w14:textId="77777777" w:rsidR="006A23FD" w:rsidRDefault="006A23FD" w:rsidP="006A23FD">
      <w:r>
        <w:lastRenderedPageBreak/>
        <w:t xml:space="preserve">THIS IS A TEST FILE </w:t>
      </w:r>
    </w:p>
    <w:p w14:paraId="725BB0F7" w14:textId="77777777" w:rsidR="006A23FD" w:rsidRDefault="006A23FD" w:rsidP="006A23FD">
      <w:r>
        <w:t xml:space="preserve">THIS IS A TEST FILE </w:t>
      </w:r>
    </w:p>
    <w:p w14:paraId="42A0F714" w14:textId="77777777" w:rsidR="006A23FD" w:rsidRDefault="006A23FD" w:rsidP="006A23FD">
      <w:r>
        <w:t xml:space="preserve">THIS IS A TEST FILE </w:t>
      </w:r>
    </w:p>
    <w:p w14:paraId="3433A424" w14:textId="77777777" w:rsidR="006A23FD" w:rsidRDefault="006A23FD" w:rsidP="006A23FD">
      <w:r>
        <w:t xml:space="preserve">THIS IS A TEST FILE </w:t>
      </w:r>
    </w:p>
    <w:p w14:paraId="3C2CC5CE" w14:textId="77777777" w:rsidR="006A23FD" w:rsidRDefault="006A23FD" w:rsidP="006A23FD">
      <w:r>
        <w:t xml:space="preserve">THIS IS A TEST FILE </w:t>
      </w:r>
    </w:p>
    <w:p w14:paraId="1CAD49AD" w14:textId="77777777" w:rsidR="006A23FD" w:rsidRDefault="006A23FD" w:rsidP="006A23FD">
      <w:r>
        <w:t xml:space="preserve">THIS IS A TEST FILE </w:t>
      </w:r>
    </w:p>
    <w:p w14:paraId="3EF04385" w14:textId="77777777" w:rsidR="006A23FD" w:rsidRDefault="006A23FD" w:rsidP="006A23FD">
      <w:r>
        <w:t xml:space="preserve">THIS IS A TEST FILE </w:t>
      </w:r>
    </w:p>
    <w:p w14:paraId="225B1EB5" w14:textId="77777777" w:rsidR="006A23FD" w:rsidRDefault="006A23FD" w:rsidP="006A23FD">
      <w:r>
        <w:t xml:space="preserve">THIS IS A TEST FILE </w:t>
      </w:r>
    </w:p>
    <w:p w14:paraId="1CB5D3FB" w14:textId="77777777" w:rsidR="006A23FD" w:rsidRDefault="006A23FD" w:rsidP="006A23FD">
      <w:r>
        <w:t xml:space="preserve">THIS IS A TEST FILE </w:t>
      </w:r>
    </w:p>
    <w:p w14:paraId="06920FF1" w14:textId="77777777" w:rsidR="006A23FD" w:rsidRDefault="006A23FD" w:rsidP="006A23FD">
      <w:r>
        <w:t xml:space="preserve">THIS IS A TEST FILE </w:t>
      </w:r>
    </w:p>
    <w:p w14:paraId="2C7A362B" w14:textId="77777777" w:rsidR="006A23FD" w:rsidRDefault="006A23FD" w:rsidP="006A23FD">
      <w:r>
        <w:t xml:space="preserve">THIS IS A TEST FILE </w:t>
      </w:r>
    </w:p>
    <w:p w14:paraId="677CCA23" w14:textId="77777777" w:rsidR="006A23FD" w:rsidRDefault="006A23FD" w:rsidP="006A23FD">
      <w:r>
        <w:t xml:space="preserve">THIS IS A TEST FILE </w:t>
      </w:r>
    </w:p>
    <w:p w14:paraId="39639B99" w14:textId="77777777" w:rsidR="006A23FD" w:rsidRDefault="006A23FD" w:rsidP="006A23FD">
      <w:r>
        <w:t xml:space="preserve">THIS IS A TEST FILE </w:t>
      </w:r>
    </w:p>
    <w:p w14:paraId="3D55123A" w14:textId="77777777" w:rsidR="006A23FD" w:rsidRDefault="006A23FD" w:rsidP="006A23FD">
      <w:r>
        <w:t xml:space="preserve">THIS IS A TEST FILE </w:t>
      </w:r>
    </w:p>
    <w:p w14:paraId="03A90627" w14:textId="77777777" w:rsidR="006A23FD" w:rsidRDefault="006A23FD" w:rsidP="006A23FD">
      <w:r>
        <w:t xml:space="preserve">THIS IS A TEST FILE </w:t>
      </w:r>
    </w:p>
    <w:p w14:paraId="065DB9CC" w14:textId="77777777" w:rsidR="006A23FD" w:rsidRDefault="006A23FD" w:rsidP="006A23FD">
      <w:r>
        <w:t xml:space="preserve">THIS IS A TEST FILE </w:t>
      </w:r>
    </w:p>
    <w:p w14:paraId="54AD805B" w14:textId="77777777" w:rsidR="006A23FD" w:rsidRDefault="006A23FD" w:rsidP="006A23FD">
      <w:r>
        <w:t xml:space="preserve">THIS IS A TEST FILE </w:t>
      </w:r>
    </w:p>
    <w:p w14:paraId="1F21F435" w14:textId="77777777" w:rsidR="006A23FD" w:rsidRDefault="006A23FD" w:rsidP="006A23FD">
      <w:r>
        <w:t xml:space="preserve">THIS IS A TEST FILE </w:t>
      </w:r>
    </w:p>
    <w:p w14:paraId="74A2643A" w14:textId="77777777" w:rsidR="006A23FD" w:rsidRDefault="006A23FD" w:rsidP="006A23FD">
      <w:r>
        <w:t xml:space="preserve">THIS IS A TEST FILE </w:t>
      </w:r>
    </w:p>
    <w:p w14:paraId="14EBF025" w14:textId="77777777" w:rsidR="006A23FD" w:rsidRDefault="006A23FD" w:rsidP="006A23FD">
      <w:r>
        <w:t xml:space="preserve">THIS IS A TEST FILE </w:t>
      </w:r>
    </w:p>
    <w:p w14:paraId="3A6884A6" w14:textId="77777777" w:rsidR="006A23FD" w:rsidRDefault="006A23FD" w:rsidP="006A23FD">
      <w:r>
        <w:t xml:space="preserve">THIS IS A TEST FILE </w:t>
      </w:r>
    </w:p>
    <w:p w14:paraId="56B5998A" w14:textId="77777777" w:rsidR="006A23FD" w:rsidRPr="006A23FD" w:rsidRDefault="006A23FD" w:rsidP="006A23FD"/>
    <w:p w14:paraId="0FD016AE" w14:textId="77777777" w:rsidR="006A23FD" w:rsidRDefault="006A23FD" w:rsidP="006A23FD">
      <w:r>
        <w:t xml:space="preserve">THIS IS A TEST FILE </w:t>
      </w:r>
    </w:p>
    <w:p w14:paraId="3D02D8FE" w14:textId="77777777" w:rsidR="006A23FD" w:rsidRDefault="006A23FD" w:rsidP="006A23FD">
      <w:r>
        <w:t xml:space="preserve">THIS IS A TEST FILE </w:t>
      </w:r>
    </w:p>
    <w:p w14:paraId="314B6290" w14:textId="77777777" w:rsidR="006A23FD" w:rsidRDefault="006A23FD" w:rsidP="006A23FD">
      <w:r>
        <w:t xml:space="preserve">THIS IS A TEST FILE </w:t>
      </w:r>
    </w:p>
    <w:p w14:paraId="3411036F" w14:textId="77777777" w:rsidR="006A23FD" w:rsidRDefault="006A23FD" w:rsidP="006A23FD">
      <w:r>
        <w:lastRenderedPageBreak/>
        <w:t xml:space="preserve">THIS IS A TEST FILE </w:t>
      </w:r>
    </w:p>
    <w:p w14:paraId="0BBD79FE" w14:textId="77777777" w:rsidR="006A23FD" w:rsidRDefault="006A23FD" w:rsidP="006A23FD">
      <w:r>
        <w:t xml:space="preserve">THIS IS A TEST FILE </w:t>
      </w:r>
    </w:p>
    <w:p w14:paraId="7EFDAF61" w14:textId="77777777" w:rsidR="006A23FD" w:rsidRDefault="006A23FD" w:rsidP="006A23FD">
      <w:r>
        <w:t xml:space="preserve">THIS IS A TEST FILE </w:t>
      </w:r>
    </w:p>
    <w:p w14:paraId="653E1F96" w14:textId="77777777" w:rsidR="006A23FD" w:rsidRDefault="006A23FD" w:rsidP="006A23FD">
      <w:r>
        <w:t xml:space="preserve">THIS IS A TEST FILE </w:t>
      </w:r>
    </w:p>
    <w:p w14:paraId="1B4EA75E" w14:textId="77777777" w:rsidR="006A23FD" w:rsidRDefault="006A23FD" w:rsidP="006A23FD">
      <w:r>
        <w:t xml:space="preserve">THIS IS A TEST FILE </w:t>
      </w:r>
    </w:p>
    <w:p w14:paraId="33778DE0" w14:textId="77777777" w:rsidR="006A23FD" w:rsidRDefault="006A23FD" w:rsidP="006A23FD">
      <w:r>
        <w:t xml:space="preserve">THIS IS A TEST FILE </w:t>
      </w:r>
    </w:p>
    <w:p w14:paraId="0C8AA438" w14:textId="77777777" w:rsidR="006A23FD" w:rsidRDefault="006A23FD" w:rsidP="006A23FD">
      <w:r>
        <w:t xml:space="preserve">THIS IS A TEST FILE </w:t>
      </w:r>
    </w:p>
    <w:p w14:paraId="3DCAA3A7" w14:textId="77777777" w:rsidR="006A23FD" w:rsidRDefault="006A23FD" w:rsidP="006A23FD">
      <w:r>
        <w:t xml:space="preserve">THIS IS A TEST FILE </w:t>
      </w:r>
    </w:p>
    <w:p w14:paraId="21F5170F" w14:textId="77777777" w:rsidR="006A23FD" w:rsidRDefault="006A23FD" w:rsidP="006A23FD">
      <w:r>
        <w:t xml:space="preserve">THIS IS A TEST FILE </w:t>
      </w:r>
    </w:p>
    <w:p w14:paraId="528268AC" w14:textId="77777777" w:rsidR="006A23FD" w:rsidRDefault="006A23FD" w:rsidP="006A23FD">
      <w:r>
        <w:t xml:space="preserve">THIS IS A TEST FILE </w:t>
      </w:r>
    </w:p>
    <w:p w14:paraId="6FF68099" w14:textId="77777777" w:rsidR="006A23FD" w:rsidRDefault="006A23FD" w:rsidP="006A23FD">
      <w:r>
        <w:t xml:space="preserve">THIS IS A TEST FILE </w:t>
      </w:r>
    </w:p>
    <w:p w14:paraId="5EB05FEC" w14:textId="77777777" w:rsidR="006A23FD" w:rsidRDefault="006A23FD" w:rsidP="006A23FD">
      <w:r>
        <w:t xml:space="preserve">THIS IS A TEST FILE </w:t>
      </w:r>
    </w:p>
    <w:p w14:paraId="2F5CC1C5" w14:textId="77777777" w:rsidR="006A23FD" w:rsidRDefault="006A23FD" w:rsidP="006A23FD">
      <w:r>
        <w:t xml:space="preserve">THIS IS A TEST FILE </w:t>
      </w:r>
    </w:p>
    <w:p w14:paraId="14825EA9" w14:textId="77777777" w:rsidR="006A23FD" w:rsidRDefault="006A23FD" w:rsidP="006A23FD">
      <w:r>
        <w:t xml:space="preserve">THIS IS A TEST FILE </w:t>
      </w:r>
    </w:p>
    <w:p w14:paraId="687646CB" w14:textId="77777777" w:rsidR="006A23FD" w:rsidRDefault="006A23FD" w:rsidP="006A23FD">
      <w:r>
        <w:t xml:space="preserve">THIS IS A TEST FILE </w:t>
      </w:r>
    </w:p>
    <w:p w14:paraId="1C86CBF0" w14:textId="77777777" w:rsidR="006A23FD" w:rsidRDefault="006A23FD" w:rsidP="006A23FD">
      <w:r>
        <w:t xml:space="preserve">THIS IS A TEST FILE </w:t>
      </w:r>
    </w:p>
    <w:p w14:paraId="7A4A8921" w14:textId="77777777" w:rsidR="006A23FD" w:rsidRDefault="006A23FD" w:rsidP="006A23FD">
      <w:r>
        <w:t xml:space="preserve">THIS IS A TEST FILE </w:t>
      </w:r>
    </w:p>
    <w:p w14:paraId="187BBA1E" w14:textId="77777777" w:rsidR="006A23FD" w:rsidRDefault="006A23FD" w:rsidP="006A23FD">
      <w:r>
        <w:t xml:space="preserve">THIS IS A TEST FILE </w:t>
      </w:r>
    </w:p>
    <w:p w14:paraId="5D9FBF94" w14:textId="77777777" w:rsidR="006A23FD" w:rsidRDefault="006A23FD" w:rsidP="006A23FD">
      <w:r>
        <w:t xml:space="preserve">THIS IS A TEST FILE </w:t>
      </w:r>
    </w:p>
    <w:p w14:paraId="548570D3" w14:textId="77777777" w:rsidR="006A23FD" w:rsidRDefault="006A23FD" w:rsidP="006A23FD">
      <w:r>
        <w:t xml:space="preserve">THIS IS A TEST FILE </w:t>
      </w:r>
    </w:p>
    <w:p w14:paraId="1E462340" w14:textId="77777777" w:rsidR="006A23FD" w:rsidRDefault="006A23FD" w:rsidP="006A23FD">
      <w:r>
        <w:t xml:space="preserve">THIS IS A TEST FILE </w:t>
      </w:r>
    </w:p>
    <w:p w14:paraId="03C30481" w14:textId="77777777" w:rsidR="006A23FD" w:rsidRDefault="006A23FD" w:rsidP="006A23FD">
      <w:r>
        <w:t xml:space="preserve">THIS IS A TEST FILE </w:t>
      </w:r>
    </w:p>
    <w:p w14:paraId="6B906974" w14:textId="77777777" w:rsidR="006A23FD" w:rsidRDefault="006A23FD" w:rsidP="006A23FD">
      <w:r>
        <w:t xml:space="preserve">THIS IS A TEST FILE </w:t>
      </w:r>
    </w:p>
    <w:p w14:paraId="1E2A87DF" w14:textId="77777777" w:rsidR="006A23FD" w:rsidRDefault="006A23FD" w:rsidP="006A23FD">
      <w:r>
        <w:t xml:space="preserve">THIS IS A TEST FILE </w:t>
      </w:r>
    </w:p>
    <w:p w14:paraId="60AB2BE2" w14:textId="77777777" w:rsidR="006A23FD" w:rsidRDefault="006A23FD" w:rsidP="006A23FD">
      <w:r>
        <w:t xml:space="preserve">THIS IS A TEST FILE </w:t>
      </w:r>
    </w:p>
    <w:p w14:paraId="21BF6DF2" w14:textId="77777777" w:rsidR="006A23FD" w:rsidRDefault="006A23FD" w:rsidP="006A23FD">
      <w:r>
        <w:lastRenderedPageBreak/>
        <w:t xml:space="preserve">THIS IS A TEST FILE </w:t>
      </w:r>
    </w:p>
    <w:p w14:paraId="47E9A585" w14:textId="77777777" w:rsidR="006A23FD" w:rsidRDefault="006A23FD" w:rsidP="006A23FD">
      <w:r>
        <w:t xml:space="preserve">THIS IS A TEST FILE </w:t>
      </w:r>
    </w:p>
    <w:p w14:paraId="697FB987" w14:textId="77777777" w:rsidR="006A23FD" w:rsidRDefault="006A23FD" w:rsidP="006A23FD">
      <w:r>
        <w:t xml:space="preserve">THIS IS A TEST FILE </w:t>
      </w:r>
    </w:p>
    <w:p w14:paraId="63FD648E" w14:textId="77777777" w:rsidR="006A23FD" w:rsidRDefault="006A23FD" w:rsidP="006A23FD">
      <w:r>
        <w:t xml:space="preserve">THIS IS A TEST FILE </w:t>
      </w:r>
    </w:p>
    <w:p w14:paraId="0B0786BD" w14:textId="77777777" w:rsidR="006A23FD" w:rsidRDefault="006A23FD" w:rsidP="006A23FD">
      <w:r>
        <w:t xml:space="preserve">THIS IS A TEST FILE </w:t>
      </w:r>
    </w:p>
    <w:p w14:paraId="3AC8AA65" w14:textId="77777777" w:rsidR="006A23FD" w:rsidRDefault="006A23FD" w:rsidP="006A23FD">
      <w:r>
        <w:t xml:space="preserve">THIS IS A TEST FILE </w:t>
      </w:r>
    </w:p>
    <w:p w14:paraId="3F3DC533" w14:textId="77777777" w:rsidR="006A23FD" w:rsidRDefault="006A23FD" w:rsidP="006A23FD">
      <w:r>
        <w:t xml:space="preserve">THIS IS A TEST FILE </w:t>
      </w:r>
    </w:p>
    <w:p w14:paraId="3FC30D92" w14:textId="77777777" w:rsidR="006A23FD" w:rsidRDefault="006A23FD" w:rsidP="006A23FD">
      <w:r>
        <w:t xml:space="preserve">THIS IS A TEST FILE </w:t>
      </w:r>
    </w:p>
    <w:p w14:paraId="38EC5DED" w14:textId="77777777" w:rsidR="006A23FD" w:rsidRDefault="006A23FD" w:rsidP="006A23FD">
      <w:r>
        <w:t xml:space="preserve">THIS IS A TEST FILE </w:t>
      </w:r>
    </w:p>
    <w:p w14:paraId="5EDC164D" w14:textId="77777777" w:rsidR="006A23FD" w:rsidRDefault="006A23FD" w:rsidP="006A23FD">
      <w:r>
        <w:t xml:space="preserve">THIS IS A TEST FILE </w:t>
      </w:r>
    </w:p>
    <w:p w14:paraId="3C507392" w14:textId="77777777" w:rsidR="006A23FD" w:rsidRDefault="006A23FD" w:rsidP="006A23FD">
      <w:r>
        <w:t xml:space="preserve">THIS IS A TEST FILE </w:t>
      </w:r>
    </w:p>
    <w:p w14:paraId="756E7B95" w14:textId="77777777" w:rsidR="006A23FD" w:rsidRDefault="006A23FD" w:rsidP="006A23FD">
      <w:r>
        <w:t xml:space="preserve">THIS IS A TEST FILE </w:t>
      </w:r>
    </w:p>
    <w:p w14:paraId="2A87F146" w14:textId="77777777" w:rsidR="006A23FD" w:rsidRDefault="006A23FD" w:rsidP="006A23FD">
      <w:r>
        <w:t xml:space="preserve">THIS IS A TEST FILE </w:t>
      </w:r>
    </w:p>
    <w:p w14:paraId="3C3FE4DE" w14:textId="77777777" w:rsidR="006A23FD" w:rsidRDefault="006A23FD" w:rsidP="006A23FD">
      <w:r>
        <w:t xml:space="preserve">THIS IS A TEST FILE </w:t>
      </w:r>
    </w:p>
    <w:p w14:paraId="7A3BFBB3" w14:textId="77777777" w:rsidR="006A23FD" w:rsidRDefault="006A23FD" w:rsidP="006A23FD">
      <w:r>
        <w:t xml:space="preserve">THIS IS A TEST FILE </w:t>
      </w:r>
    </w:p>
    <w:p w14:paraId="6A34072C" w14:textId="77777777" w:rsidR="006A23FD" w:rsidRPr="006A23FD" w:rsidRDefault="006A23FD" w:rsidP="006A23FD"/>
    <w:p w14:paraId="69041AA5" w14:textId="77777777" w:rsidR="006A23FD" w:rsidRPr="006A23FD" w:rsidRDefault="006A23FD" w:rsidP="006A23FD"/>
    <w:p w14:paraId="5D7F08DA" w14:textId="77777777" w:rsidR="006A23FD" w:rsidRDefault="006A23FD" w:rsidP="006A23FD">
      <w:r>
        <w:t xml:space="preserve">THIS IS A TEST FILE </w:t>
      </w:r>
    </w:p>
    <w:p w14:paraId="6D837606" w14:textId="77777777" w:rsidR="006A23FD" w:rsidRDefault="006A23FD" w:rsidP="006A23FD">
      <w:r>
        <w:t xml:space="preserve">THIS IS A TEST FILE </w:t>
      </w:r>
    </w:p>
    <w:p w14:paraId="6753B46C" w14:textId="77777777" w:rsidR="006A23FD" w:rsidRDefault="006A23FD" w:rsidP="006A23FD">
      <w:r>
        <w:t xml:space="preserve">THIS IS A TEST FILE </w:t>
      </w:r>
    </w:p>
    <w:p w14:paraId="113D70F9" w14:textId="77777777" w:rsidR="006A23FD" w:rsidRDefault="006A23FD" w:rsidP="006A23FD">
      <w:r>
        <w:t xml:space="preserve">THIS IS A TEST FILE </w:t>
      </w:r>
    </w:p>
    <w:p w14:paraId="7D23BCD9" w14:textId="77777777" w:rsidR="006A23FD" w:rsidRDefault="006A23FD" w:rsidP="006A23FD">
      <w:r>
        <w:t xml:space="preserve">THIS IS A TEST FILE </w:t>
      </w:r>
    </w:p>
    <w:p w14:paraId="5F10BA1B" w14:textId="77777777" w:rsidR="006A23FD" w:rsidRDefault="006A23FD" w:rsidP="006A23FD">
      <w:r>
        <w:t xml:space="preserve">THIS IS A TEST FILE </w:t>
      </w:r>
    </w:p>
    <w:p w14:paraId="1FC07F98" w14:textId="77777777" w:rsidR="006A23FD" w:rsidRDefault="006A23FD" w:rsidP="006A23FD">
      <w:r>
        <w:t xml:space="preserve">THIS IS A TEST FILE </w:t>
      </w:r>
    </w:p>
    <w:p w14:paraId="36EB9F45" w14:textId="77777777" w:rsidR="006A23FD" w:rsidRDefault="006A23FD" w:rsidP="006A23FD">
      <w:r>
        <w:t xml:space="preserve">THIS IS A TEST FILE </w:t>
      </w:r>
    </w:p>
    <w:p w14:paraId="0849E4A0" w14:textId="77777777" w:rsidR="006A23FD" w:rsidRDefault="006A23FD" w:rsidP="006A23FD">
      <w:r>
        <w:lastRenderedPageBreak/>
        <w:t xml:space="preserve">THIS IS A TEST FILE </w:t>
      </w:r>
    </w:p>
    <w:p w14:paraId="15D47757" w14:textId="77777777" w:rsidR="006A23FD" w:rsidRDefault="006A23FD" w:rsidP="006A23FD">
      <w:r>
        <w:t xml:space="preserve">THIS IS A TEST FILE </w:t>
      </w:r>
    </w:p>
    <w:p w14:paraId="12F2F456" w14:textId="77777777" w:rsidR="006A23FD" w:rsidRDefault="006A23FD" w:rsidP="006A23FD">
      <w:r>
        <w:t xml:space="preserve">THIS IS A TEST FILE </w:t>
      </w:r>
    </w:p>
    <w:p w14:paraId="0D9455C5" w14:textId="77777777" w:rsidR="006A23FD" w:rsidRDefault="006A23FD" w:rsidP="006A23FD">
      <w:r>
        <w:t xml:space="preserve">THIS IS A TEST FILE </w:t>
      </w:r>
    </w:p>
    <w:p w14:paraId="0EAB27D5" w14:textId="77777777" w:rsidR="006A23FD" w:rsidRDefault="006A23FD" w:rsidP="006A23FD">
      <w:r>
        <w:t xml:space="preserve">THIS IS A TEST FILE </w:t>
      </w:r>
    </w:p>
    <w:p w14:paraId="5723D1DF" w14:textId="77777777" w:rsidR="006A23FD" w:rsidRDefault="006A23FD" w:rsidP="006A23FD">
      <w:r>
        <w:t xml:space="preserve">THIS IS A TEST FILE </w:t>
      </w:r>
    </w:p>
    <w:p w14:paraId="14373A65" w14:textId="77777777" w:rsidR="006A23FD" w:rsidRDefault="006A23FD" w:rsidP="006A23FD">
      <w:r>
        <w:t xml:space="preserve">THIS IS A TEST FILE </w:t>
      </w:r>
    </w:p>
    <w:p w14:paraId="25C7FB20" w14:textId="77777777" w:rsidR="006A23FD" w:rsidRDefault="006A23FD" w:rsidP="006A23FD">
      <w:r>
        <w:t xml:space="preserve">THIS IS A TEST FILE </w:t>
      </w:r>
    </w:p>
    <w:p w14:paraId="03F9CA94" w14:textId="77777777" w:rsidR="006A23FD" w:rsidRDefault="006A23FD" w:rsidP="006A23FD">
      <w:r>
        <w:t xml:space="preserve">THIS IS A TEST FILE </w:t>
      </w:r>
    </w:p>
    <w:p w14:paraId="20DD3BFA" w14:textId="77777777" w:rsidR="006A23FD" w:rsidRDefault="006A23FD" w:rsidP="006A23FD">
      <w:r>
        <w:t xml:space="preserve">THIS IS A TEST FILE </w:t>
      </w:r>
    </w:p>
    <w:p w14:paraId="62529FBD" w14:textId="77777777" w:rsidR="006A23FD" w:rsidRDefault="006A23FD" w:rsidP="006A23FD">
      <w:r>
        <w:t xml:space="preserve">THIS IS A TEST FILE </w:t>
      </w:r>
    </w:p>
    <w:p w14:paraId="16C6FF29" w14:textId="77777777" w:rsidR="006A23FD" w:rsidRDefault="006A23FD" w:rsidP="006A23FD">
      <w:r>
        <w:t xml:space="preserve">THIS IS A TEST FILE </w:t>
      </w:r>
    </w:p>
    <w:p w14:paraId="6B379824" w14:textId="77777777" w:rsidR="006A23FD" w:rsidRDefault="006A23FD" w:rsidP="006A23FD">
      <w:r>
        <w:t xml:space="preserve">THIS IS A TEST FILE </w:t>
      </w:r>
    </w:p>
    <w:p w14:paraId="4ED48B86" w14:textId="77777777" w:rsidR="006A23FD" w:rsidRDefault="006A23FD" w:rsidP="006A23FD">
      <w:r>
        <w:t xml:space="preserve">THIS IS A TEST FILE </w:t>
      </w:r>
    </w:p>
    <w:p w14:paraId="4AF963A1" w14:textId="77777777" w:rsidR="006A23FD" w:rsidRDefault="006A23FD" w:rsidP="006A23FD">
      <w:r>
        <w:t xml:space="preserve">THIS IS A TEST FILE </w:t>
      </w:r>
    </w:p>
    <w:p w14:paraId="5C6FEA0F" w14:textId="77777777" w:rsidR="006A23FD" w:rsidRDefault="006A23FD" w:rsidP="006A23FD">
      <w:r>
        <w:t xml:space="preserve">THIS IS A TEST FILE </w:t>
      </w:r>
    </w:p>
    <w:p w14:paraId="4C7321BB" w14:textId="77777777" w:rsidR="006A23FD" w:rsidRDefault="006A23FD" w:rsidP="006A23FD">
      <w:r>
        <w:t xml:space="preserve">THIS IS A TEST FILE </w:t>
      </w:r>
    </w:p>
    <w:p w14:paraId="77E1EC6E" w14:textId="77777777" w:rsidR="006A23FD" w:rsidRDefault="006A23FD" w:rsidP="006A23FD">
      <w:r>
        <w:t xml:space="preserve">THIS IS A TEST FILE </w:t>
      </w:r>
    </w:p>
    <w:p w14:paraId="31382E93" w14:textId="77777777" w:rsidR="006A23FD" w:rsidRDefault="006A23FD" w:rsidP="006A23FD">
      <w:r>
        <w:t xml:space="preserve">THIS IS A TEST FILE </w:t>
      </w:r>
    </w:p>
    <w:p w14:paraId="535F858F" w14:textId="77777777" w:rsidR="006A23FD" w:rsidRDefault="006A23FD" w:rsidP="006A23FD">
      <w:r>
        <w:t xml:space="preserve">THIS IS A TEST FILE </w:t>
      </w:r>
    </w:p>
    <w:p w14:paraId="129395B8" w14:textId="77777777" w:rsidR="006A23FD" w:rsidRDefault="006A23FD" w:rsidP="006A23FD">
      <w:r>
        <w:t xml:space="preserve">THIS IS A TEST FILE </w:t>
      </w:r>
    </w:p>
    <w:p w14:paraId="42E3745B" w14:textId="77777777" w:rsidR="006A23FD" w:rsidRDefault="006A23FD" w:rsidP="006A23FD">
      <w:r>
        <w:t xml:space="preserve">THIS IS A TEST FILE </w:t>
      </w:r>
    </w:p>
    <w:p w14:paraId="2AF3AFF6" w14:textId="77777777" w:rsidR="006A23FD" w:rsidRDefault="006A23FD" w:rsidP="006A23FD">
      <w:r>
        <w:t xml:space="preserve">THIS IS A TEST FILE </w:t>
      </w:r>
    </w:p>
    <w:p w14:paraId="61B22F3B" w14:textId="77777777" w:rsidR="006A23FD" w:rsidRDefault="006A23FD" w:rsidP="006A23FD">
      <w:r>
        <w:t xml:space="preserve">THIS IS A TEST FILE </w:t>
      </w:r>
    </w:p>
    <w:p w14:paraId="0BCAD37D" w14:textId="77777777" w:rsidR="006A23FD" w:rsidRDefault="006A23FD" w:rsidP="006A23FD">
      <w:r>
        <w:t xml:space="preserve">THIS IS A TEST FILE </w:t>
      </w:r>
    </w:p>
    <w:p w14:paraId="7F2008D8" w14:textId="77777777" w:rsidR="006A23FD" w:rsidRDefault="006A23FD" w:rsidP="006A23FD">
      <w:r>
        <w:lastRenderedPageBreak/>
        <w:t xml:space="preserve">THIS IS A TEST FILE </w:t>
      </w:r>
    </w:p>
    <w:p w14:paraId="0B004DA5" w14:textId="77777777" w:rsidR="006A23FD" w:rsidRDefault="006A23FD" w:rsidP="006A23FD">
      <w:r>
        <w:t xml:space="preserve">THIS IS A TEST FILE </w:t>
      </w:r>
    </w:p>
    <w:p w14:paraId="25AF5A21" w14:textId="77777777" w:rsidR="006A23FD" w:rsidRDefault="006A23FD" w:rsidP="006A23FD">
      <w:r>
        <w:t xml:space="preserve">THIS IS A TEST FILE </w:t>
      </w:r>
    </w:p>
    <w:p w14:paraId="53217DC0" w14:textId="77777777" w:rsidR="006A23FD" w:rsidRDefault="006A23FD" w:rsidP="006A23FD">
      <w:r>
        <w:t xml:space="preserve">THIS IS A TEST FILE </w:t>
      </w:r>
    </w:p>
    <w:p w14:paraId="46E21FD1" w14:textId="77777777" w:rsidR="006A23FD" w:rsidRDefault="006A23FD" w:rsidP="006A23FD">
      <w:r>
        <w:t xml:space="preserve">THIS IS A TEST FILE </w:t>
      </w:r>
    </w:p>
    <w:p w14:paraId="6BEB726F" w14:textId="77777777" w:rsidR="006A23FD" w:rsidRDefault="006A23FD" w:rsidP="006A23FD">
      <w:r>
        <w:t xml:space="preserve">THIS IS A TEST FILE </w:t>
      </w:r>
    </w:p>
    <w:p w14:paraId="4292008A" w14:textId="77777777" w:rsidR="006A23FD" w:rsidRDefault="006A23FD" w:rsidP="006A23FD">
      <w:r>
        <w:t xml:space="preserve">THIS IS A TEST FILE </w:t>
      </w:r>
    </w:p>
    <w:p w14:paraId="762B7D7B" w14:textId="77777777" w:rsidR="006A23FD" w:rsidRDefault="006A23FD" w:rsidP="006A23FD">
      <w:r>
        <w:t xml:space="preserve">THIS IS A TEST FILE </w:t>
      </w:r>
    </w:p>
    <w:p w14:paraId="7D79BF3B" w14:textId="77777777" w:rsidR="006A23FD" w:rsidRDefault="006A23FD" w:rsidP="006A23FD">
      <w:r>
        <w:t xml:space="preserve">THIS IS A TEST FILE </w:t>
      </w:r>
    </w:p>
    <w:p w14:paraId="42AA3BD6" w14:textId="77777777" w:rsidR="006A23FD" w:rsidRDefault="006A23FD" w:rsidP="006A23FD">
      <w:r>
        <w:t xml:space="preserve">THIS IS A TEST FILE </w:t>
      </w:r>
    </w:p>
    <w:p w14:paraId="17C64EE5" w14:textId="77777777" w:rsidR="006A23FD" w:rsidRPr="006A23FD" w:rsidRDefault="006A23FD" w:rsidP="006A23FD"/>
    <w:p w14:paraId="2DCD6BFA" w14:textId="77777777" w:rsidR="006A23FD" w:rsidRDefault="006A23FD" w:rsidP="006A23FD">
      <w:r>
        <w:t xml:space="preserve">THIS IS A TEST FILE </w:t>
      </w:r>
    </w:p>
    <w:p w14:paraId="3CB425EB" w14:textId="77777777" w:rsidR="006A23FD" w:rsidRDefault="006A23FD" w:rsidP="006A23FD">
      <w:r>
        <w:t xml:space="preserve">THIS IS A TEST FILE </w:t>
      </w:r>
    </w:p>
    <w:p w14:paraId="661F88E0" w14:textId="77777777" w:rsidR="006A23FD" w:rsidRDefault="006A23FD" w:rsidP="006A23FD">
      <w:r>
        <w:t xml:space="preserve">THIS IS A TEST FILE </w:t>
      </w:r>
    </w:p>
    <w:p w14:paraId="62D2F7C7" w14:textId="77777777" w:rsidR="006A23FD" w:rsidRDefault="006A23FD" w:rsidP="006A23FD">
      <w:r>
        <w:t xml:space="preserve">THIS IS A TEST FILE </w:t>
      </w:r>
    </w:p>
    <w:p w14:paraId="5278778A" w14:textId="77777777" w:rsidR="006A23FD" w:rsidRDefault="006A23FD" w:rsidP="006A23FD">
      <w:r>
        <w:t xml:space="preserve">THIS IS A TEST FILE </w:t>
      </w:r>
    </w:p>
    <w:p w14:paraId="728ED8B3" w14:textId="77777777" w:rsidR="006A23FD" w:rsidRDefault="006A23FD" w:rsidP="006A23FD">
      <w:r>
        <w:t xml:space="preserve">THIS IS A TEST FILE </w:t>
      </w:r>
    </w:p>
    <w:p w14:paraId="6D1C369F" w14:textId="77777777" w:rsidR="006A23FD" w:rsidRDefault="006A23FD" w:rsidP="006A23FD">
      <w:r>
        <w:t xml:space="preserve">THIS IS A TEST FILE </w:t>
      </w:r>
    </w:p>
    <w:p w14:paraId="6E686BAB" w14:textId="77777777" w:rsidR="006A23FD" w:rsidRDefault="006A23FD" w:rsidP="006A23FD">
      <w:r>
        <w:t xml:space="preserve">THIS IS A TEST FILE </w:t>
      </w:r>
    </w:p>
    <w:p w14:paraId="36F76D57" w14:textId="77777777" w:rsidR="006A23FD" w:rsidRDefault="006A23FD" w:rsidP="006A23FD">
      <w:r>
        <w:t xml:space="preserve">THIS IS A TEST FILE </w:t>
      </w:r>
    </w:p>
    <w:p w14:paraId="4D2A83F0" w14:textId="77777777" w:rsidR="006A23FD" w:rsidRDefault="006A23FD" w:rsidP="006A23FD">
      <w:r>
        <w:t xml:space="preserve">THIS IS A TEST FILE </w:t>
      </w:r>
    </w:p>
    <w:p w14:paraId="73146627" w14:textId="77777777" w:rsidR="006A23FD" w:rsidRDefault="006A23FD" w:rsidP="006A23FD">
      <w:r>
        <w:t xml:space="preserve">THIS IS A TEST FILE </w:t>
      </w:r>
    </w:p>
    <w:p w14:paraId="709FC972" w14:textId="77777777" w:rsidR="006A23FD" w:rsidRDefault="006A23FD" w:rsidP="006A23FD">
      <w:r>
        <w:t xml:space="preserve">THIS IS A TEST FILE </w:t>
      </w:r>
    </w:p>
    <w:p w14:paraId="3D000E2E" w14:textId="77777777" w:rsidR="006A23FD" w:rsidRDefault="006A23FD" w:rsidP="006A23FD">
      <w:r>
        <w:t xml:space="preserve">THIS IS A TEST FILE </w:t>
      </w:r>
    </w:p>
    <w:p w14:paraId="462CC69D" w14:textId="77777777" w:rsidR="006A23FD" w:rsidRDefault="006A23FD" w:rsidP="006A23FD">
      <w:r>
        <w:t xml:space="preserve">THIS IS A TEST FILE </w:t>
      </w:r>
    </w:p>
    <w:p w14:paraId="3ECC4EF3" w14:textId="77777777" w:rsidR="006A23FD" w:rsidRDefault="006A23FD" w:rsidP="006A23FD">
      <w:r>
        <w:lastRenderedPageBreak/>
        <w:t xml:space="preserve">THIS IS A TEST FILE </w:t>
      </w:r>
    </w:p>
    <w:p w14:paraId="3EFD98EB" w14:textId="77777777" w:rsidR="006A23FD" w:rsidRDefault="006A23FD" w:rsidP="006A23FD">
      <w:r>
        <w:t xml:space="preserve">THIS IS A TEST FILE </w:t>
      </w:r>
    </w:p>
    <w:p w14:paraId="21E044A4" w14:textId="77777777" w:rsidR="006A23FD" w:rsidRDefault="006A23FD" w:rsidP="006A23FD">
      <w:r>
        <w:t xml:space="preserve">THIS IS A TEST FILE </w:t>
      </w:r>
    </w:p>
    <w:p w14:paraId="33B6162E" w14:textId="77777777" w:rsidR="006A23FD" w:rsidRDefault="006A23FD" w:rsidP="006A23FD">
      <w:r>
        <w:t xml:space="preserve">THIS IS A TEST FILE </w:t>
      </w:r>
    </w:p>
    <w:p w14:paraId="6B7DAAF1" w14:textId="77777777" w:rsidR="006A23FD" w:rsidRDefault="006A23FD" w:rsidP="006A23FD">
      <w:r>
        <w:t xml:space="preserve">THIS IS A TEST FILE </w:t>
      </w:r>
    </w:p>
    <w:p w14:paraId="4F13BD49" w14:textId="77777777" w:rsidR="006A23FD" w:rsidRDefault="006A23FD" w:rsidP="006A23FD">
      <w:r>
        <w:t xml:space="preserve">THIS IS A TEST FILE </w:t>
      </w:r>
    </w:p>
    <w:p w14:paraId="43517C5A" w14:textId="77777777" w:rsidR="006A23FD" w:rsidRDefault="006A23FD" w:rsidP="006A23FD">
      <w:r>
        <w:t xml:space="preserve">THIS IS A TEST FILE </w:t>
      </w:r>
    </w:p>
    <w:p w14:paraId="281C5294" w14:textId="77777777" w:rsidR="006A23FD" w:rsidRDefault="006A23FD" w:rsidP="006A23FD">
      <w:r>
        <w:t xml:space="preserve">THIS IS A TEST FILE </w:t>
      </w:r>
    </w:p>
    <w:p w14:paraId="6198AEFC" w14:textId="77777777" w:rsidR="006A23FD" w:rsidRDefault="006A23FD" w:rsidP="006A23FD">
      <w:r>
        <w:t xml:space="preserve">THIS IS A TEST FILE </w:t>
      </w:r>
    </w:p>
    <w:p w14:paraId="397DF4BB" w14:textId="77777777" w:rsidR="006A23FD" w:rsidRDefault="006A23FD" w:rsidP="006A23FD">
      <w:r>
        <w:t xml:space="preserve">THIS IS A TEST FILE </w:t>
      </w:r>
    </w:p>
    <w:p w14:paraId="30227517" w14:textId="77777777" w:rsidR="006A23FD" w:rsidRDefault="006A23FD" w:rsidP="006A23FD">
      <w:r>
        <w:t xml:space="preserve">THIS IS A TEST FILE </w:t>
      </w:r>
    </w:p>
    <w:p w14:paraId="34F2ADF3" w14:textId="77777777" w:rsidR="006A23FD" w:rsidRDefault="006A23FD" w:rsidP="006A23FD">
      <w:r>
        <w:t xml:space="preserve">THIS IS A TEST FILE </w:t>
      </w:r>
    </w:p>
    <w:p w14:paraId="5D081EC3" w14:textId="77777777" w:rsidR="006A23FD" w:rsidRDefault="006A23FD" w:rsidP="006A23FD">
      <w:r>
        <w:t xml:space="preserve">THIS IS A TEST FILE </w:t>
      </w:r>
    </w:p>
    <w:p w14:paraId="1B9116BA" w14:textId="77777777" w:rsidR="006A23FD" w:rsidRDefault="006A23FD" w:rsidP="006A23FD">
      <w:r>
        <w:t xml:space="preserve">THIS IS A TEST FILE </w:t>
      </w:r>
    </w:p>
    <w:p w14:paraId="2821A906" w14:textId="77777777" w:rsidR="006A23FD" w:rsidRDefault="006A23FD" w:rsidP="006A23FD">
      <w:r>
        <w:t xml:space="preserve">THIS IS A TEST FILE </w:t>
      </w:r>
    </w:p>
    <w:p w14:paraId="2E5E21A6" w14:textId="77777777" w:rsidR="006A23FD" w:rsidRDefault="006A23FD" w:rsidP="006A23FD">
      <w:r>
        <w:t xml:space="preserve">THIS IS A TEST FILE </w:t>
      </w:r>
    </w:p>
    <w:p w14:paraId="6C3DA84E" w14:textId="77777777" w:rsidR="006A23FD" w:rsidRDefault="006A23FD" w:rsidP="006A23FD">
      <w:r>
        <w:t xml:space="preserve">THIS IS A TEST FILE </w:t>
      </w:r>
    </w:p>
    <w:p w14:paraId="146EB1B9" w14:textId="77777777" w:rsidR="006A23FD" w:rsidRDefault="006A23FD" w:rsidP="006A23FD">
      <w:r>
        <w:t xml:space="preserve">THIS IS A TEST FILE </w:t>
      </w:r>
    </w:p>
    <w:p w14:paraId="75A4C392" w14:textId="77777777" w:rsidR="006A23FD" w:rsidRDefault="006A23FD" w:rsidP="006A23FD">
      <w:r>
        <w:t xml:space="preserve">THIS IS A TEST FILE </w:t>
      </w:r>
    </w:p>
    <w:p w14:paraId="4CEFAF2D" w14:textId="77777777" w:rsidR="006A23FD" w:rsidRDefault="006A23FD" w:rsidP="006A23FD">
      <w:r>
        <w:t xml:space="preserve">THIS IS A TEST FILE </w:t>
      </w:r>
    </w:p>
    <w:p w14:paraId="222023FF" w14:textId="77777777" w:rsidR="006A23FD" w:rsidRDefault="006A23FD" w:rsidP="006A23FD">
      <w:r>
        <w:t xml:space="preserve">THIS IS A TEST FILE </w:t>
      </w:r>
    </w:p>
    <w:p w14:paraId="4611AE86" w14:textId="77777777" w:rsidR="006A23FD" w:rsidRDefault="006A23FD" w:rsidP="006A23FD">
      <w:r>
        <w:t xml:space="preserve">THIS IS A TEST FILE </w:t>
      </w:r>
    </w:p>
    <w:p w14:paraId="2F61300F" w14:textId="77777777" w:rsidR="006A23FD" w:rsidRDefault="006A23FD" w:rsidP="006A23FD">
      <w:r>
        <w:t xml:space="preserve">THIS IS A TEST FILE </w:t>
      </w:r>
    </w:p>
    <w:p w14:paraId="3E7D8013" w14:textId="77777777" w:rsidR="006A23FD" w:rsidRDefault="006A23FD" w:rsidP="006A23FD">
      <w:r>
        <w:t xml:space="preserve">THIS IS A TEST FILE </w:t>
      </w:r>
    </w:p>
    <w:p w14:paraId="6FA71D76" w14:textId="77777777" w:rsidR="006A23FD" w:rsidRDefault="006A23FD" w:rsidP="006A23FD">
      <w:r>
        <w:t xml:space="preserve">THIS IS A TEST FILE </w:t>
      </w:r>
    </w:p>
    <w:p w14:paraId="7922196C" w14:textId="77777777" w:rsidR="006A23FD" w:rsidRDefault="006A23FD" w:rsidP="006A23FD">
      <w:r>
        <w:lastRenderedPageBreak/>
        <w:t xml:space="preserve">THIS IS A TEST FILE </w:t>
      </w:r>
    </w:p>
    <w:p w14:paraId="2C363142" w14:textId="77777777" w:rsidR="006A23FD" w:rsidRDefault="006A23FD" w:rsidP="006A23FD">
      <w:r>
        <w:t xml:space="preserve">THIS IS A TEST FILE </w:t>
      </w:r>
    </w:p>
    <w:p w14:paraId="360C6F8B" w14:textId="77777777" w:rsidR="006A23FD" w:rsidRDefault="006A23FD" w:rsidP="006A23FD">
      <w:r>
        <w:t xml:space="preserve">THIS IS A TEST FILE </w:t>
      </w:r>
    </w:p>
    <w:p w14:paraId="161FF4AD" w14:textId="77777777" w:rsidR="006A23FD" w:rsidRDefault="006A23FD" w:rsidP="006A23FD">
      <w:r>
        <w:t xml:space="preserve">THIS IS A TEST FILE </w:t>
      </w:r>
    </w:p>
    <w:p w14:paraId="62FA47C5" w14:textId="77777777" w:rsidR="006A23FD" w:rsidRPr="006A23FD" w:rsidRDefault="006A23FD" w:rsidP="006A23FD"/>
    <w:p w14:paraId="36A02FE0" w14:textId="77777777" w:rsidR="006A23FD" w:rsidRDefault="006A23FD" w:rsidP="006A23FD">
      <w:r>
        <w:t xml:space="preserve">THIS IS A TEST FILE </w:t>
      </w:r>
    </w:p>
    <w:p w14:paraId="3A598003" w14:textId="77777777" w:rsidR="006A23FD" w:rsidRDefault="006A23FD" w:rsidP="006A23FD">
      <w:r>
        <w:t xml:space="preserve">THIS IS A TEST FILE </w:t>
      </w:r>
    </w:p>
    <w:p w14:paraId="1690D28D" w14:textId="77777777" w:rsidR="006A23FD" w:rsidRDefault="006A23FD" w:rsidP="006A23FD">
      <w:r>
        <w:t xml:space="preserve">THIS IS A TEST FILE </w:t>
      </w:r>
    </w:p>
    <w:p w14:paraId="4CEA2E6F" w14:textId="77777777" w:rsidR="006A23FD" w:rsidRDefault="006A23FD" w:rsidP="006A23FD">
      <w:r>
        <w:t xml:space="preserve">THIS IS A TEST FILE </w:t>
      </w:r>
    </w:p>
    <w:p w14:paraId="4F042F8A" w14:textId="77777777" w:rsidR="006A23FD" w:rsidRDefault="006A23FD" w:rsidP="006A23FD">
      <w:r>
        <w:t xml:space="preserve">THIS IS A TEST FILE </w:t>
      </w:r>
    </w:p>
    <w:p w14:paraId="6EA0AB74" w14:textId="77777777" w:rsidR="006A23FD" w:rsidRDefault="006A23FD" w:rsidP="006A23FD">
      <w:r>
        <w:t xml:space="preserve">THIS IS A TEST FILE </w:t>
      </w:r>
    </w:p>
    <w:p w14:paraId="24DE77AE" w14:textId="77777777" w:rsidR="006A23FD" w:rsidRDefault="006A23FD" w:rsidP="006A23FD">
      <w:r>
        <w:t xml:space="preserve">THIS IS A TEST FILE </w:t>
      </w:r>
    </w:p>
    <w:p w14:paraId="05A20F7A" w14:textId="77777777" w:rsidR="006A23FD" w:rsidRDefault="006A23FD" w:rsidP="006A23FD">
      <w:r>
        <w:t xml:space="preserve">THIS IS A TEST FILE </w:t>
      </w:r>
    </w:p>
    <w:p w14:paraId="353876D0" w14:textId="77777777" w:rsidR="006A23FD" w:rsidRDefault="006A23FD" w:rsidP="006A23FD">
      <w:r>
        <w:t xml:space="preserve">THIS IS A TEST FILE </w:t>
      </w:r>
    </w:p>
    <w:p w14:paraId="5232EBF1" w14:textId="77777777" w:rsidR="006A23FD" w:rsidRDefault="006A23FD" w:rsidP="006A23FD">
      <w:r>
        <w:t xml:space="preserve">THIS IS A TEST FILE </w:t>
      </w:r>
    </w:p>
    <w:p w14:paraId="0692695A" w14:textId="77777777" w:rsidR="006A23FD" w:rsidRDefault="006A23FD" w:rsidP="006A23FD">
      <w:r>
        <w:t xml:space="preserve">THIS IS A TEST FILE </w:t>
      </w:r>
    </w:p>
    <w:p w14:paraId="39E04B48" w14:textId="77777777" w:rsidR="006A23FD" w:rsidRDefault="006A23FD" w:rsidP="006A23FD">
      <w:r>
        <w:t xml:space="preserve">THIS IS A TEST FILE </w:t>
      </w:r>
    </w:p>
    <w:p w14:paraId="6CB4DBBA" w14:textId="77777777" w:rsidR="006A23FD" w:rsidRDefault="006A23FD" w:rsidP="006A23FD">
      <w:r>
        <w:t xml:space="preserve">THIS IS A TEST FILE </w:t>
      </w:r>
    </w:p>
    <w:p w14:paraId="715E4EDA" w14:textId="77777777" w:rsidR="006A23FD" w:rsidRDefault="006A23FD" w:rsidP="006A23FD">
      <w:r>
        <w:t xml:space="preserve">THIS IS A TEST FILE </w:t>
      </w:r>
    </w:p>
    <w:p w14:paraId="4A03EAC5" w14:textId="77777777" w:rsidR="006A23FD" w:rsidRDefault="006A23FD" w:rsidP="006A23FD">
      <w:r>
        <w:t xml:space="preserve">THIS IS A TEST FILE </w:t>
      </w:r>
    </w:p>
    <w:p w14:paraId="13525EDC" w14:textId="77777777" w:rsidR="006A23FD" w:rsidRDefault="006A23FD" w:rsidP="006A23FD">
      <w:r>
        <w:t xml:space="preserve">THIS IS A TEST FILE </w:t>
      </w:r>
    </w:p>
    <w:p w14:paraId="5A0DE8D9" w14:textId="77777777" w:rsidR="006A23FD" w:rsidRDefault="006A23FD" w:rsidP="006A23FD">
      <w:r>
        <w:t xml:space="preserve">THIS IS A TEST FILE </w:t>
      </w:r>
    </w:p>
    <w:p w14:paraId="62AABF3F" w14:textId="77777777" w:rsidR="006A23FD" w:rsidRDefault="006A23FD" w:rsidP="006A23FD">
      <w:r>
        <w:t xml:space="preserve">THIS IS A TEST FILE </w:t>
      </w:r>
    </w:p>
    <w:p w14:paraId="4B77BBBD" w14:textId="77777777" w:rsidR="006A23FD" w:rsidRDefault="006A23FD" w:rsidP="006A23FD">
      <w:r>
        <w:t xml:space="preserve">THIS IS A TEST FILE </w:t>
      </w:r>
    </w:p>
    <w:p w14:paraId="4B6A120F" w14:textId="77777777" w:rsidR="006A23FD" w:rsidRDefault="006A23FD" w:rsidP="006A23FD">
      <w:r>
        <w:t xml:space="preserve">THIS IS A TEST FILE </w:t>
      </w:r>
    </w:p>
    <w:p w14:paraId="3F439F78" w14:textId="77777777" w:rsidR="006A23FD" w:rsidRDefault="006A23FD" w:rsidP="006A23FD">
      <w:r>
        <w:lastRenderedPageBreak/>
        <w:t xml:space="preserve">THIS IS A TEST FILE </w:t>
      </w:r>
    </w:p>
    <w:p w14:paraId="20498627" w14:textId="77777777" w:rsidR="006A23FD" w:rsidRDefault="006A23FD" w:rsidP="006A23FD">
      <w:r>
        <w:t xml:space="preserve">THIS IS A TEST FILE </w:t>
      </w:r>
    </w:p>
    <w:p w14:paraId="3FAC4B8D" w14:textId="77777777" w:rsidR="006A23FD" w:rsidRDefault="006A23FD" w:rsidP="006A23FD">
      <w:r>
        <w:t xml:space="preserve">THIS IS A TEST FILE </w:t>
      </w:r>
    </w:p>
    <w:p w14:paraId="4FDB41B4" w14:textId="77777777" w:rsidR="006A23FD" w:rsidRDefault="006A23FD" w:rsidP="006A23FD">
      <w:r>
        <w:t xml:space="preserve">THIS IS A TEST FILE </w:t>
      </w:r>
    </w:p>
    <w:p w14:paraId="29747C4B" w14:textId="77777777" w:rsidR="006A23FD" w:rsidRDefault="006A23FD" w:rsidP="006A23FD">
      <w:r>
        <w:t xml:space="preserve">THIS IS A TEST FILE </w:t>
      </w:r>
    </w:p>
    <w:p w14:paraId="74D12448" w14:textId="77777777" w:rsidR="006A23FD" w:rsidRDefault="006A23FD" w:rsidP="006A23FD">
      <w:r>
        <w:t xml:space="preserve">THIS IS A TEST FILE </w:t>
      </w:r>
    </w:p>
    <w:p w14:paraId="1669D299" w14:textId="77777777" w:rsidR="006A23FD" w:rsidRDefault="006A23FD" w:rsidP="006A23FD">
      <w:r>
        <w:t xml:space="preserve">THIS IS A TEST FILE </w:t>
      </w:r>
    </w:p>
    <w:p w14:paraId="74C0F58B" w14:textId="77777777" w:rsidR="006A23FD" w:rsidRDefault="006A23FD" w:rsidP="006A23FD">
      <w:r>
        <w:t xml:space="preserve">THIS IS A TEST FILE </w:t>
      </w:r>
    </w:p>
    <w:p w14:paraId="2998DE04" w14:textId="77777777" w:rsidR="006A23FD" w:rsidRDefault="006A23FD" w:rsidP="006A23FD">
      <w:r>
        <w:t xml:space="preserve">THIS IS A TEST FILE </w:t>
      </w:r>
    </w:p>
    <w:p w14:paraId="688A177E" w14:textId="77777777" w:rsidR="006A23FD" w:rsidRDefault="006A23FD" w:rsidP="006A23FD">
      <w:r>
        <w:t xml:space="preserve">THIS IS A TEST FILE </w:t>
      </w:r>
    </w:p>
    <w:p w14:paraId="14B42706" w14:textId="77777777" w:rsidR="006A23FD" w:rsidRDefault="006A23FD" w:rsidP="006A23FD">
      <w:r>
        <w:t xml:space="preserve">THIS IS A TEST FILE </w:t>
      </w:r>
    </w:p>
    <w:p w14:paraId="5E49DA62" w14:textId="77777777" w:rsidR="006A23FD" w:rsidRDefault="006A23FD" w:rsidP="006A23FD">
      <w:r>
        <w:t xml:space="preserve">THIS IS A TEST FILE </w:t>
      </w:r>
    </w:p>
    <w:p w14:paraId="524BCD33" w14:textId="77777777" w:rsidR="006A23FD" w:rsidRDefault="006A23FD" w:rsidP="006A23FD">
      <w:r>
        <w:t xml:space="preserve">THIS IS A TEST FILE </w:t>
      </w:r>
    </w:p>
    <w:p w14:paraId="410BF113" w14:textId="77777777" w:rsidR="006A23FD" w:rsidRDefault="006A23FD" w:rsidP="006A23FD">
      <w:r>
        <w:t xml:space="preserve">THIS IS A TEST FILE </w:t>
      </w:r>
    </w:p>
    <w:p w14:paraId="022C2DB0" w14:textId="77777777" w:rsidR="006A23FD" w:rsidRDefault="006A23FD" w:rsidP="006A23FD">
      <w:r>
        <w:t xml:space="preserve">THIS IS A TEST FILE </w:t>
      </w:r>
    </w:p>
    <w:p w14:paraId="73E16CDC" w14:textId="77777777" w:rsidR="006A23FD" w:rsidRDefault="006A23FD" w:rsidP="006A23FD">
      <w:r>
        <w:t xml:space="preserve">THIS IS A TEST FILE </w:t>
      </w:r>
    </w:p>
    <w:p w14:paraId="2A1A2F68" w14:textId="77777777" w:rsidR="006A23FD" w:rsidRDefault="006A23FD" w:rsidP="006A23FD">
      <w:r>
        <w:t xml:space="preserve">THIS IS A TEST FILE </w:t>
      </w:r>
    </w:p>
    <w:p w14:paraId="49998086" w14:textId="77777777" w:rsidR="006A23FD" w:rsidRDefault="006A23FD" w:rsidP="006A23FD">
      <w:r>
        <w:t xml:space="preserve">THIS IS A TEST FILE </w:t>
      </w:r>
    </w:p>
    <w:p w14:paraId="20E4630F" w14:textId="77777777" w:rsidR="006A23FD" w:rsidRDefault="006A23FD" w:rsidP="006A23FD">
      <w:r>
        <w:t xml:space="preserve">THIS IS A TEST FILE </w:t>
      </w:r>
    </w:p>
    <w:p w14:paraId="74B8E9C6" w14:textId="77777777" w:rsidR="006A23FD" w:rsidRDefault="006A23FD" w:rsidP="006A23FD">
      <w:r>
        <w:t xml:space="preserve">THIS IS A TEST FILE </w:t>
      </w:r>
    </w:p>
    <w:p w14:paraId="74ED3B06" w14:textId="77777777" w:rsidR="006A23FD" w:rsidRDefault="006A23FD" w:rsidP="006A23FD">
      <w:r>
        <w:t xml:space="preserve">THIS IS A TEST FILE </w:t>
      </w:r>
    </w:p>
    <w:p w14:paraId="4BFE5D2D" w14:textId="77777777" w:rsidR="006A23FD" w:rsidRDefault="006A23FD" w:rsidP="006A23FD">
      <w:r>
        <w:t xml:space="preserve">THIS IS A TEST FILE </w:t>
      </w:r>
    </w:p>
    <w:p w14:paraId="784954E5" w14:textId="77777777" w:rsidR="006A23FD" w:rsidRDefault="006A23FD" w:rsidP="006A23FD">
      <w:r>
        <w:t xml:space="preserve">THIS IS A TEST FILE </w:t>
      </w:r>
    </w:p>
    <w:p w14:paraId="304AD552" w14:textId="77777777" w:rsidR="006A23FD" w:rsidRPr="006A23FD" w:rsidRDefault="006A23FD" w:rsidP="006A23FD"/>
    <w:p w14:paraId="41E675A5" w14:textId="77777777" w:rsidR="006A23FD" w:rsidRDefault="006A23FD" w:rsidP="006A23FD">
      <w:r>
        <w:t xml:space="preserve">THIS IS A TEST FILE </w:t>
      </w:r>
    </w:p>
    <w:p w14:paraId="413C0007" w14:textId="77777777" w:rsidR="006A23FD" w:rsidRDefault="006A23FD" w:rsidP="006A23FD">
      <w:r>
        <w:lastRenderedPageBreak/>
        <w:t xml:space="preserve">THIS IS A TEST FILE </w:t>
      </w:r>
    </w:p>
    <w:p w14:paraId="35D9D227" w14:textId="77777777" w:rsidR="006A23FD" w:rsidRDefault="006A23FD" w:rsidP="006A23FD">
      <w:r>
        <w:t xml:space="preserve">THIS IS A TEST FILE </w:t>
      </w:r>
    </w:p>
    <w:p w14:paraId="005FF232" w14:textId="77777777" w:rsidR="006A23FD" w:rsidRDefault="006A23FD" w:rsidP="006A23FD">
      <w:r>
        <w:t xml:space="preserve">THIS IS A TEST FILE </w:t>
      </w:r>
    </w:p>
    <w:p w14:paraId="7BDB1B56" w14:textId="77777777" w:rsidR="006A23FD" w:rsidRDefault="006A23FD" w:rsidP="006A23FD">
      <w:r>
        <w:t xml:space="preserve">THIS IS A TEST FILE </w:t>
      </w:r>
    </w:p>
    <w:p w14:paraId="1FB4B4C5" w14:textId="77777777" w:rsidR="006A23FD" w:rsidRDefault="006A23FD" w:rsidP="006A23FD">
      <w:r>
        <w:t xml:space="preserve">THIS IS A TEST FILE </w:t>
      </w:r>
    </w:p>
    <w:p w14:paraId="7287BB76" w14:textId="77777777" w:rsidR="006A23FD" w:rsidRDefault="006A23FD" w:rsidP="006A23FD">
      <w:r>
        <w:t xml:space="preserve">THIS IS A TEST FILE </w:t>
      </w:r>
    </w:p>
    <w:p w14:paraId="5C2F8C29" w14:textId="77777777" w:rsidR="006A23FD" w:rsidRDefault="006A23FD" w:rsidP="006A23FD">
      <w:r>
        <w:t xml:space="preserve">THIS IS A TEST FILE </w:t>
      </w:r>
    </w:p>
    <w:p w14:paraId="2720E91F" w14:textId="77777777" w:rsidR="006A23FD" w:rsidRDefault="006A23FD" w:rsidP="006A23FD">
      <w:r>
        <w:t xml:space="preserve">THIS IS A TEST FILE </w:t>
      </w:r>
    </w:p>
    <w:p w14:paraId="349C1724" w14:textId="77777777" w:rsidR="006A23FD" w:rsidRDefault="006A23FD" w:rsidP="006A23FD">
      <w:r>
        <w:t xml:space="preserve">THIS IS A TEST FILE </w:t>
      </w:r>
    </w:p>
    <w:p w14:paraId="6330817D" w14:textId="77777777" w:rsidR="006A23FD" w:rsidRDefault="006A23FD" w:rsidP="006A23FD">
      <w:r>
        <w:t xml:space="preserve">THIS IS A TEST FILE </w:t>
      </w:r>
    </w:p>
    <w:p w14:paraId="56E48834" w14:textId="77777777" w:rsidR="006A23FD" w:rsidRDefault="006A23FD" w:rsidP="006A23FD">
      <w:r>
        <w:t xml:space="preserve">THIS IS A TEST FILE </w:t>
      </w:r>
    </w:p>
    <w:p w14:paraId="184A0D08" w14:textId="77777777" w:rsidR="006A23FD" w:rsidRDefault="006A23FD" w:rsidP="006A23FD">
      <w:r>
        <w:t xml:space="preserve">THIS IS A TEST FILE </w:t>
      </w:r>
    </w:p>
    <w:p w14:paraId="6BE2B316" w14:textId="77777777" w:rsidR="006A23FD" w:rsidRDefault="006A23FD" w:rsidP="006A23FD">
      <w:r>
        <w:t xml:space="preserve">THIS IS A TEST FILE </w:t>
      </w:r>
    </w:p>
    <w:p w14:paraId="72FD4242" w14:textId="77777777" w:rsidR="006A23FD" w:rsidRDefault="006A23FD" w:rsidP="006A23FD">
      <w:r>
        <w:t xml:space="preserve">THIS IS A TEST FILE </w:t>
      </w:r>
    </w:p>
    <w:p w14:paraId="78E3D423" w14:textId="77777777" w:rsidR="006A23FD" w:rsidRDefault="006A23FD" w:rsidP="006A23FD">
      <w:r>
        <w:t xml:space="preserve">THIS IS A TEST FILE </w:t>
      </w:r>
    </w:p>
    <w:p w14:paraId="574E2DC9" w14:textId="77777777" w:rsidR="006A23FD" w:rsidRDefault="006A23FD" w:rsidP="006A23FD">
      <w:r>
        <w:t xml:space="preserve">THIS IS A TEST FILE </w:t>
      </w:r>
    </w:p>
    <w:p w14:paraId="6D3F6796" w14:textId="77777777" w:rsidR="006A23FD" w:rsidRDefault="006A23FD" w:rsidP="006A23FD">
      <w:r>
        <w:t xml:space="preserve">THIS IS A TEST FILE </w:t>
      </w:r>
    </w:p>
    <w:p w14:paraId="3475D117" w14:textId="77777777" w:rsidR="006A23FD" w:rsidRDefault="006A23FD" w:rsidP="006A23FD">
      <w:r>
        <w:t xml:space="preserve">THIS IS A TEST FILE </w:t>
      </w:r>
    </w:p>
    <w:p w14:paraId="26E332E7" w14:textId="77777777" w:rsidR="006A23FD" w:rsidRDefault="006A23FD" w:rsidP="006A23FD">
      <w:r>
        <w:t xml:space="preserve">THIS IS A TEST FILE </w:t>
      </w:r>
    </w:p>
    <w:p w14:paraId="75248FB2" w14:textId="77777777" w:rsidR="006A23FD" w:rsidRDefault="006A23FD" w:rsidP="006A23FD">
      <w:r>
        <w:t xml:space="preserve">THIS IS A TEST FILE </w:t>
      </w:r>
    </w:p>
    <w:p w14:paraId="16A9A052" w14:textId="77777777" w:rsidR="006A23FD" w:rsidRDefault="006A23FD" w:rsidP="006A23FD">
      <w:r>
        <w:t xml:space="preserve">THIS IS A TEST FILE </w:t>
      </w:r>
    </w:p>
    <w:p w14:paraId="047818A0" w14:textId="77777777" w:rsidR="006A23FD" w:rsidRDefault="006A23FD" w:rsidP="006A23FD">
      <w:r>
        <w:t xml:space="preserve">THIS IS A TEST FILE </w:t>
      </w:r>
    </w:p>
    <w:p w14:paraId="0E555366" w14:textId="77777777" w:rsidR="006A23FD" w:rsidRDefault="006A23FD" w:rsidP="006A23FD">
      <w:r>
        <w:t xml:space="preserve">THIS IS A TEST FILE </w:t>
      </w:r>
    </w:p>
    <w:p w14:paraId="7A6D160A" w14:textId="77777777" w:rsidR="006A23FD" w:rsidRDefault="006A23FD" w:rsidP="006A23FD">
      <w:r>
        <w:t xml:space="preserve">THIS IS A TEST FILE </w:t>
      </w:r>
    </w:p>
    <w:p w14:paraId="45F3815B" w14:textId="77777777" w:rsidR="006A23FD" w:rsidRDefault="006A23FD" w:rsidP="006A23FD">
      <w:r>
        <w:t xml:space="preserve">THIS IS A TEST FILE </w:t>
      </w:r>
    </w:p>
    <w:p w14:paraId="29B6667D" w14:textId="77777777" w:rsidR="006A23FD" w:rsidRDefault="006A23FD" w:rsidP="006A23FD">
      <w:r>
        <w:lastRenderedPageBreak/>
        <w:t xml:space="preserve">THIS IS A TEST FILE </w:t>
      </w:r>
    </w:p>
    <w:p w14:paraId="55868880" w14:textId="77777777" w:rsidR="006A23FD" w:rsidRDefault="006A23FD" w:rsidP="006A23FD">
      <w:r>
        <w:t xml:space="preserve">THIS IS A TEST FILE </w:t>
      </w:r>
    </w:p>
    <w:p w14:paraId="252F6E18" w14:textId="77777777" w:rsidR="006A23FD" w:rsidRDefault="006A23FD" w:rsidP="006A23FD">
      <w:r>
        <w:t xml:space="preserve">THIS IS A TEST FILE </w:t>
      </w:r>
    </w:p>
    <w:p w14:paraId="279F4F29" w14:textId="77777777" w:rsidR="006A23FD" w:rsidRDefault="006A23FD" w:rsidP="006A23FD">
      <w:r>
        <w:t xml:space="preserve">THIS IS A TEST FILE </w:t>
      </w:r>
    </w:p>
    <w:p w14:paraId="25AC9377" w14:textId="77777777" w:rsidR="006A23FD" w:rsidRDefault="006A23FD" w:rsidP="006A23FD">
      <w:r>
        <w:t xml:space="preserve">THIS IS A TEST FILE </w:t>
      </w:r>
    </w:p>
    <w:p w14:paraId="68A1FF37" w14:textId="77777777" w:rsidR="006A23FD" w:rsidRDefault="006A23FD" w:rsidP="006A23FD">
      <w:r>
        <w:t xml:space="preserve">THIS IS A TEST FILE </w:t>
      </w:r>
    </w:p>
    <w:p w14:paraId="29C8C9A8" w14:textId="77777777" w:rsidR="006A23FD" w:rsidRDefault="006A23FD" w:rsidP="006A23FD">
      <w:r>
        <w:t xml:space="preserve">THIS IS A TEST FILE </w:t>
      </w:r>
    </w:p>
    <w:p w14:paraId="16ED025B" w14:textId="77777777" w:rsidR="006A23FD" w:rsidRDefault="006A23FD" w:rsidP="006A23FD">
      <w:r>
        <w:t xml:space="preserve">THIS IS A TEST FILE </w:t>
      </w:r>
    </w:p>
    <w:p w14:paraId="1D802C1C" w14:textId="77777777" w:rsidR="006A23FD" w:rsidRDefault="006A23FD" w:rsidP="006A23FD">
      <w:r>
        <w:t xml:space="preserve">THIS IS A TEST FILE </w:t>
      </w:r>
    </w:p>
    <w:p w14:paraId="5928F9D9" w14:textId="77777777" w:rsidR="006A23FD" w:rsidRDefault="006A23FD" w:rsidP="006A23FD">
      <w:r>
        <w:t xml:space="preserve">THIS IS A TEST FILE </w:t>
      </w:r>
    </w:p>
    <w:p w14:paraId="1405E535" w14:textId="77777777" w:rsidR="006A23FD" w:rsidRDefault="006A23FD" w:rsidP="006A23FD">
      <w:r>
        <w:t xml:space="preserve">THIS IS A TEST FILE </w:t>
      </w:r>
    </w:p>
    <w:p w14:paraId="4136E0E5" w14:textId="77777777" w:rsidR="006A23FD" w:rsidRDefault="006A23FD" w:rsidP="006A23FD">
      <w:r>
        <w:t xml:space="preserve">THIS IS A TEST FILE </w:t>
      </w:r>
    </w:p>
    <w:p w14:paraId="715E8555" w14:textId="77777777" w:rsidR="006A23FD" w:rsidRDefault="006A23FD" w:rsidP="006A23FD">
      <w:r>
        <w:t xml:space="preserve">THIS IS A TEST FILE </w:t>
      </w:r>
    </w:p>
    <w:p w14:paraId="522E0D68" w14:textId="77777777" w:rsidR="006A23FD" w:rsidRDefault="006A23FD" w:rsidP="006A23FD">
      <w:r>
        <w:t xml:space="preserve">THIS IS A TEST FILE </w:t>
      </w:r>
    </w:p>
    <w:p w14:paraId="4BC52E9D" w14:textId="77777777" w:rsidR="006A23FD" w:rsidRDefault="006A23FD" w:rsidP="006A23FD">
      <w:r>
        <w:t xml:space="preserve">THIS IS A TEST FILE </w:t>
      </w:r>
    </w:p>
    <w:p w14:paraId="669A2316" w14:textId="77777777" w:rsidR="006A23FD" w:rsidRDefault="006A23FD" w:rsidP="006A23FD">
      <w:r>
        <w:t xml:space="preserve">THIS IS A TEST FILE </w:t>
      </w:r>
    </w:p>
    <w:p w14:paraId="4240EBF8" w14:textId="77777777" w:rsidR="006A23FD" w:rsidRDefault="006A23FD" w:rsidP="006A23FD">
      <w:r>
        <w:t xml:space="preserve">THIS IS A TEST FILE </w:t>
      </w:r>
    </w:p>
    <w:p w14:paraId="4FA94EED" w14:textId="77777777" w:rsidR="006A23FD" w:rsidRPr="006A23FD" w:rsidRDefault="006A23FD" w:rsidP="006A23FD"/>
    <w:p w14:paraId="2D45BF07" w14:textId="77777777" w:rsidR="006A23FD" w:rsidRDefault="006A23FD" w:rsidP="006A23FD">
      <w:r>
        <w:t xml:space="preserve">THIS IS A TEST FILE </w:t>
      </w:r>
    </w:p>
    <w:p w14:paraId="67BE3CB8" w14:textId="77777777" w:rsidR="006A23FD" w:rsidRDefault="006A23FD" w:rsidP="006A23FD">
      <w:r>
        <w:t xml:space="preserve">THIS IS A TEST FILE </w:t>
      </w:r>
    </w:p>
    <w:p w14:paraId="082C3C22" w14:textId="77777777" w:rsidR="006A23FD" w:rsidRDefault="006A23FD" w:rsidP="006A23FD">
      <w:r>
        <w:t xml:space="preserve">THIS IS A TEST FILE </w:t>
      </w:r>
    </w:p>
    <w:p w14:paraId="240B9D4D" w14:textId="77777777" w:rsidR="006A23FD" w:rsidRDefault="006A23FD" w:rsidP="006A23FD">
      <w:r>
        <w:t xml:space="preserve">THIS IS A TEST FILE </w:t>
      </w:r>
    </w:p>
    <w:p w14:paraId="6C9E483F" w14:textId="77777777" w:rsidR="006A23FD" w:rsidRDefault="006A23FD" w:rsidP="006A23FD">
      <w:r>
        <w:t xml:space="preserve">THIS IS A TEST FILE </w:t>
      </w:r>
    </w:p>
    <w:p w14:paraId="0F467859" w14:textId="77777777" w:rsidR="006A23FD" w:rsidRDefault="006A23FD" w:rsidP="006A23FD">
      <w:r>
        <w:t xml:space="preserve">THIS IS A TEST FILE </w:t>
      </w:r>
    </w:p>
    <w:p w14:paraId="1D83B1B2" w14:textId="77777777" w:rsidR="006A23FD" w:rsidRDefault="006A23FD" w:rsidP="006A23FD">
      <w:r>
        <w:t xml:space="preserve">THIS IS A TEST FILE </w:t>
      </w:r>
    </w:p>
    <w:p w14:paraId="6044B874" w14:textId="77777777" w:rsidR="006A23FD" w:rsidRDefault="006A23FD" w:rsidP="006A23FD">
      <w:r>
        <w:lastRenderedPageBreak/>
        <w:t xml:space="preserve">THIS IS A TEST FILE </w:t>
      </w:r>
    </w:p>
    <w:p w14:paraId="47651C39" w14:textId="77777777" w:rsidR="006A23FD" w:rsidRDefault="006A23FD" w:rsidP="006A23FD">
      <w:r>
        <w:t xml:space="preserve">THIS IS A TEST FILE </w:t>
      </w:r>
    </w:p>
    <w:p w14:paraId="0CF887A2" w14:textId="77777777" w:rsidR="006A23FD" w:rsidRDefault="006A23FD" w:rsidP="006A23FD">
      <w:r>
        <w:t xml:space="preserve">THIS IS A TEST FILE </w:t>
      </w:r>
    </w:p>
    <w:p w14:paraId="35780BEC" w14:textId="77777777" w:rsidR="006A23FD" w:rsidRDefault="006A23FD" w:rsidP="006A23FD">
      <w:r>
        <w:t xml:space="preserve">THIS IS A TEST FILE </w:t>
      </w:r>
    </w:p>
    <w:p w14:paraId="596E2DCE" w14:textId="77777777" w:rsidR="006A23FD" w:rsidRDefault="006A23FD" w:rsidP="006A23FD">
      <w:r>
        <w:t xml:space="preserve">THIS IS A TEST FILE </w:t>
      </w:r>
    </w:p>
    <w:p w14:paraId="72E02634" w14:textId="77777777" w:rsidR="006A23FD" w:rsidRDefault="006A23FD" w:rsidP="006A23FD">
      <w:r>
        <w:t xml:space="preserve">THIS IS A TEST FILE </w:t>
      </w:r>
    </w:p>
    <w:p w14:paraId="1C268816" w14:textId="77777777" w:rsidR="006A23FD" w:rsidRDefault="006A23FD" w:rsidP="006A23FD">
      <w:r>
        <w:t xml:space="preserve">THIS IS A TEST FILE </w:t>
      </w:r>
    </w:p>
    <w:p w14:paraId="0D3F7CC0" w14:textId="77777777" w:rsidR="006A23FD" w:rsidRDefault="006A23FD" w:rsidP="006A23FD">
      <w:r>
        <w:t xml:space="preserve">THIS IS A TEST FILE </w:t>
      </w:r>
    </w:p>
    <w:p w14:paraId="57A19389" w14:textId="77777777" w:rsidR="006A23FD" w:rsidRDefault="006A23FD" w:rsidP="006A23FD">
      <w:r>
        <w:t xml:space="preserve">THIS IS A TEST FILE </w:t>
      </w:r>
    </w:p>
    <w:p w14:paraId="6CA5DB0A" w14:textId="77777777" w:rsidR="006A23FD" w:rsidRDefault="006A23FD" w:rsidP="006A23FD">
      <w:r>
        <w:t xml:space="preserve">THIS IS A TEST FILE </w:t>
      </w:r>
    </w:p>
    <w:p w14:paraId="31D0FA88" w14:textId="77777777" w:rsidR="006A23FD" w:rsidRDefault="006A23FD" w:rsidP="006A23FD">
      <w:r>
        <w:t xml:space="preserve">THIS IS A TEST FILE </w:t>
      </w:r>
    </w:p>
    <w:p w14:paraId="3927FC76" w14:textId="77777777" w:rsidR="006A23FD" w:rsidRDefault="006A23FD" w:rsidP="006A23FD">
      <w:r>
        <w:t xml:space="preserve">THIS IS A TEST FILE </w:t>
      </w:r>
    </w:p>
    <w:p w14:paraId="4E0D1887" w14:textId="77777777" w:rsidR="006A23FD" w:rsidRDefault="006A23FD" w:rsidP="006A23FD">
      <w:r>
        <w:t xml:space="preserve">THIS IS A TEST FILE </w:t>
      </w:r>
    </w:p>
    <w:p w14:paraId="6772CED4" w14:textId="77777777" w:rsidR="006A23FD" w:rsidRDefault="006A23FD" w:rsidP="006A23FD">
      <w:r>
        <w:t xml:space="preserve">THIS IS A TEST FILE </w:t>
      </w:r>
    </w:p>
    <w:p w14:paraId="3A758869" w14:textId="77777777" w:rsidR="006A23FD" w:rsidRDefault="006A23FD" w:rsidP="006A23FD">
      <w:r>
        <w:t xml:space="preserve">THIS IS A TEST FILE </w:t>
      </w:r>
    </w:p>
    <w:p w14:paraId="49FF057A" w14:textId="77777777" w:rsidR="006A23FD" w:rsidRDefault="006A23FD" w:rsidP="006A23FD">
      <w:r>
        <w:t xml:space="preserve">THIS IS A TEST FILE </w:t>
      </w:r>
    </w:p>
    <w:p w14:paraId="5781F149" w14:textId="77777777" w:rsidR="006A23FD" w:rsidRDefault="006A23FD" w:rsidP="006A23FD">
      <w:r>
        <w:t xml:space="preserve">THIS IS A TEST FILE </w:t>
      </w:r>
    </w:p>
    <w:p w14:paraId="2F1260CD" w14:textId="77777777" w:rsidR="006A23FD" w:rsidRDefault="006A23FD" w:rsidP="006A23FD">
      <w:r>
        <w:t xml:space="preserve">THIS IS A TEST FILE </w:t>
      </w:r>
    </w:p>
    <w:p w14:paraId="6F1865CC" w14:textId="77777777" w:rsidR="006A23FD" w:rsidRDefault="006A23FD" w:rsidP="006A23FD">
      <w:r>
        <w:t xml:space="preserve">THIS IS A TEST FILE </w:t>
      </w:r>
    </w:p>
    <w:p w14:paraId="16062E56" w14:textId="77777777" w:rsidR="006A23FD" w:rsidRDefault="006A23FD" w:rsidP="006A23FD">
      <w:r>
        <w:t xml:space="preserve">THIS IS A TEST FILE </w:t>
      </w:r>
    </w:p>
    <w:p w14:paraId="062C4A06" w14:textId="77777777" w:rsidR="006A23FD" w:rsidRDefault="006A23FD" w:rsidP="006A23FD">
      <w:r>
        <w:t xml:space="preserve">THIS IS A TEST FILE </w:t>
      </w:r>
    </w:p>
    <w:p w14:paraId="6C20852B" w14:textId="77777777" w:rsidR="006A23FD" w:rsidRDefault="006A23FD" w:rsidP="006A23FD">
      <w:r>
        <w:t xml:space="preserve">THIS IS A TEST FILE </w:t>
      </w:r>
    </w:p>
    <w:p w14:paraId="36A1BD48" w14:textId="77777777" w:rsidR="006A23FD" w:rsidRDefault="006A23FD" w:rsidP="006A23FD">
      <w:r>
        <w:t xml:space="preserve">THIS IS A TEST FILE </w:t>
      </w:r>
    </w:p>
    <w:p w14:paraId="75E733F7" w14:textId="77777777" w:rsidR="006A23FD" w:rsidRDefault="006A23FD" w:rsidP="006A23FD">
      <w:r>
        <w:t xml:space="preserve">THIS IS A TEST FILE </w:t>
      </w:r>
    </w:p>
    <w:p w14:paraId="41C18F81" w14:textId="77777777" w:rsidR="006A23FD" w:rsidRDefault="006A23FD" w:rsidP="006A23FD">
      <w:r>
        <w:t xml:space="preserve">THIS IS A TEST FILE </w:t>
      </w:r>
    </w:p>
    <w:p w14:paraId="39AB1C9C" w14:textId="77777777" w:rsidR="006A23FD" w:rsidRDefault="006A23FD" w:rsidP="006A23FD">
      <w:r>
        <w:lastRenderedPageBreak/>
        <w:t xml:space="preserve">THIS IS A TEST FILE </w:t>
      </w:r>
    </w:p>
    <w:p w14:paraId="747550DB" w14:textId="77777777" w:rsidR="006A23FD" w:rsidRDefault="006A23FD" w:rsidP="006A23FD">
      <w:r>
        <w:t xml:space="preserve">THIS IS A TEST FILE </w:t>
      </w:r>
    </w:p>
    <w:p w14:paraId="53ABC6A3" w14:textId="77777777" w:rsidR="006A23FD" w:rsidRDefault="006A23FD" w:rsidP="006A23FD">
      <w:r>
        <w:t xml:space="preserve">THIS IS A TEST FILE </w:t>
      </w:r>
    </w:p>
    <w:p w14:paraId="7FF03666" w14:textId="77777777" w:rsidR="006A23FD" w:rsidRDefault="006A23FD" w:rsidP="006A23FD">
      <w:r>
        <w:t xml:space="preserve">THIS IS A TEST FILE </w:t>
      </w:r>
    </w:p>
    <w:p w14:paraId="3D63E96E" w14:textId="77777777" w:rsidR="006A23FD" w:rsidRDefault="006A23FD" w:rsidP="006A23FD">
      <w:r>
        <w:t xml:space="preserve">THIS IS A TEST FILE </w:t>
      </w:r>
    </w:p>
    <w:p w14:paraId="3CFEFCE6" w14:textId="77777777" w:rsidR="006A23FD" w:rsidRDefault="006A23FD" w:rsidP="006A23FD">
      <w:r>
        <w:t xml:space="preserve">THIS IS A TEST FILE </w:t>
      </w:r>
    </w:p>
    <w:p w14:paraId="1D38D887" w14:textId="77777777" w:rsidR="006A23FD" w:rsidRDefault="006A23FD" w:rsidP="006A23FD">
      <w:r>
        <w:t xml:space="preserve">THIS IS A TEST FILE </w:t>
      </w:r>
    </w:p>
    <w:p w14:paraId="28D765C5" w14:textId="77777777" w:rsidR="006A23FD" w:rsidRDefault="006A23FD" w:rsidP="006A23FD">
      <w:r>
        <w:t xml:space="preserve">THIS IS A TEST FILE </w:t>
      </w:r>
    </w:p>
    <w:p w14:paraId="6A680F47" w14:textId="77777777" w:rsidR="006A23FD" w:rsidRDefault="006A23FD" w:rsidP="006A23FD">
      <w:r>
        <w:t xml:space="preserve">THIS IS A TEST FILE </w:t>
      </w:r>
    </w:p>
    <w:p w14:paraId="351F1965" w14:textId="77777777" w:rsidR="006A23FD" w:rsidRDefault="006A23FD" w:rsidP="006A23FD">
      <w:r>
        <w:t xml:space="preserve">THIS IS A TEST FILE </w:t>
      </w:r>
    </w:p>
    <w:p w14:paraId="051E022D" w14:textId="77777777" w:rsidR="006A23FD" w:rsidRDefault="006A23FD" w:rsidP="006A23FD">
      <w:r>
        <w:t xml:space="preserve">THIS IS A TEST FILE </w:t>
      </w:r>
    </w:p>
    <w:p w14:paraId="6B461A96" w14:textId="77777777" w:rsidR="006A23FD" w:rsidRPr="006A23FD" w:rsidRDefault="006A23FD" w:rsidP="006A23FD"/>
    <w:p w14:paraId="7B76ED11" w14:textId="77777777" w:rsidR="006A23FD" w:rsidRDefault="006A23FD" w:rsidP="006A23FD">
      <w:r>
        <w:t xml:space="preserve">THIS IS A TEST FILE </w:t>
      </w:r>
    </w:p>
    <w:p w14:paraId="1C7199B1" w14:textId="77777777" w:rsidR="006A23FD" w:rsidRDefault="006A23FD" w:rsidP="006A23FD">
      <w:r>
        <w:t xml:space="preserve">THIS IS A TEST FILE </w:t>
      </w:r>
    </w:p>
    <w:p w14:paraId="4D21E029" w14:textId="77777777" w:rsidR="006A23FD" w:rsidRDefault="006A23FD" w:rsidP="006A23FD">
      <w:r>
        <w:t xml:space="preserve">THIS IS A TEST FILE </w:t>
      </w:r>
    </w:p>
    <w:p w14:paraId="27A15BF7" w14:textId="77777777" w:rsidR="006A23FD" w:rsidRDefault="006A23FD" w:rsidP="006A23FD">
      <w:r>
        <w:t xml:space="preserve">THIS IS A TEST FILE </w:t>
      </w:r>
    </w:p>
    <w:p w14:paraId="7451C8C0" w14:textId="77777777" w:rsidR="006A23FD" w:rsidRDefault="006A23FD" w:rsidP="006A23FD">
      <w:r>
        <w:t xml:space="preserve">THIS IS A TEST FILE </w:t>
      </w:r>
    </w:p>
    <w:p w14:paraId="008F6C88" w14:textId="77777777" w:rsidR="006A23FD" w:rsidRDefault="006A23FD" w:rsidP="006A23FD">
      <w:r>
        <w:t xml:space="preserve">THIS IS A TEST FILE </w:t>
      </w:r>
    </w:p>
    <w:p w14:paraId="19435DC6" w14:textId="77777777" w:rsidR="006A23FD" w:rsidRDefault="006A23FD" w:rsidP="006A23FD">
      <w:r>
        <w:t xml:space="preserve">THIS IS A TEST FILE </w:t>
      </w:r>
    </w:p>
    <w:p w14:paraId="48712988" w14:textId="77777777" w:rsidR="006A23FD" w:rsidRDefault="006A23FD" w:rsidP="006A23FD">
      <w:r>
        <w:t xml:space="preserve">THIS IS A TEST FILE </w:t>
      </w:r>
    </w:p>
    <w:p w14:paraId="38531904" w14:textId="77777777" w:rsidR="006A23FD" w:rsidRDefault="006A23FD" w:rsidP="006A23FD">
      <w:r>
        <w:t xml:space="preserve">THIS IS A TEST FILE </w:t>
      </w:r>
    </w:p>
    <w:p w14:paraId="66F37F13" w14:textId="77777777" w:rsidR="006A23FD" w:rsidRDefault="006A23FD" w:rsidP="006A23FD">
      <w:r>
        <w:t xml:space="preserve">THIS IS A TEST FILE </w:t>
      </w:r>
    </w:p>
    <w:p w14:paraId="265EE6D4" w14:textId="77777777" w:rsidR="006A23FD" w:rsidRDefault="006A23FD" w:rsidP="006A23FD">
      <w:r>
        <w:t xml:space="preserve">THIS IS A TEST FILE </w:t>
      </w:r>
    </w:p>
    <w:p w14:paraId="21CA0E36" w14:textId="77777777" w:rsidR="006A23FD" w:rsidRDefault="006A23FD" w:rsidP="006A23FD">
      <w:r>
        <w:t xml:space="preserve">THIS IS A TEST FILE </w:t>
      </w:r>
    </w:p>
    <w:p w14:paraId="5F8FF420" w14:textId="77777777" w:rsidR="006A23FD" w:rsidRDefault="006A23FD" w:rsidP="006A23FD">
      <w:r>
        <w:t xml:space="preserve">THIS IS A TEST FILE </w:t>
      </w:r>
    </w:p>
    <w:p w14:paraId="3095468B" w14:textId="77777777" w:rsidR="006A23FD" w:rsidRDefault="006A23FD" w:rsidP="006A23FD">
      <w:r>
        <w:lastRenderedPageBreak/>
        <w:t xml:space="preserve">THIS IS A TEST FILE </w:t>
      </w:r>
    </w:p>
    <w:p w14:paraId="69C010F2" w14:textId="77777777" w:rsidR="006A23FD" w:rsidRDefault="006A23FD" w:rsidP="006A23FD">
      <w:r>
        <w:t xml:space="preserve">THIS IS A TEST FILE </w:t>
      </w:r>
    </w:p>
    <w:p w14:paraId="0856F493" w14:textId="77777777" w:rsidR="006A23FD" w:rsidRDefault="006A23FD" w:rsidP="006A23FD">
      <w:r>
        <w:t xml:space="preserve">THIS IS A TEST FILE </w:t>
      </w:r>
    </w:p>
    <w:p w14:paraId="0AF16B05" w14:textId="77777777" w:rsidR="006A23FD" w:rsidRDefault="006A23FD" w:rsidP="006A23FD">
      <w:r>
        <w:t xml:space="preserve">THIS IS A TEST FILE </w:t>
      </w:r>
    </w:p>
    <w:p w14:paraId="6AA35A75" w14:textId="77777777" w:rsidR="006A23FD" w:rsidRDefault="006A23FD" w:rsidP="006A23FD">
      <w:r>
        <w:t xml:space="preserve">THIS IS A TEST FILE </w:t>
      </w:r>
    </w:p>
    <w:p w14:paraId="17D22AD3" w14:textId="77777777" w:rsidR="006A23FD" w:rsidRDefault="006A23FD" w:rsidP="006A23FD">
      <w:r>
        <w:t xml:space="preserve">THIS IS A TEST FILE </w:t>
      </w:r>
    </w:p>
    <w:p w14:paraId="74C19ED7" w14:textId="77777777" w:rsidR="006A23FD" w:rsidRDefault="006A23FD" w:rsidP="006A23FD">
      <w:r>
        <w:t xml:space="preserve">THIS IS A TEST FILE </w:t>
      </w:r>
    </w:p>
    <w:p w14:paraId="42F7952B" w14:textId="77777777" w:rsidR="006A23FD" w:rsidRDefault="006A23FD" w:rsidP="006A23FD">
      <w:r>
        <w:t xml:space="preserve">THIS IS A TEST FILE </w:t>
      </w:r>
    </w:p>
    <w:p w14:paraId="2F225E3A" w14:textId="77777777" w:rsidR="006A23FD" w:rsidRDefault="006A23FD" w:rsidP="006A23FD">
      <w:r>
        <w:t xml:space="preserve">THIS IS A TEST FILE </w:t>
      </w:r>
    </w:p>
    <w:p w14:paraId="5485951C" w14:textId="77777777" w:rsidR="006A23FD" w:rsidRDefault="006A23FD" w:rsidP="006A23FD">
      <w:r>
        <w:t xml:space="preserve">THIS IS A TEST FILE </w:t>
      </w:r>
    </w:p>
    <w:p w14:paraId="23B63C4C" w14:textId="77777777" w:rsidR="006A23FD" w:rsidRDefault="006A23FD" w:rsidP="006A23FD">
      <w:r>
        <w:t xml:space="preserve">THIS IS A TEST FILE </w:t>
      </w:r>
    </w:p>
    <w:p w14:paraId="21340362" w14:textId="77777777" w:rsidR="006A23FD" w:rsidRDefault="006A23FD" w:rsidP="006A23FD">
      <w:r>
        <w:t xml:space="preserve">THIS IS A TEST FILE </w:t>
      </w:r>
    </w:p>
    <w:p w14:paraId="63727CEC" w14:textId="77777777" w:rsidR="006A23FD" w:rsidRDefault="006A23FD" w:rsidP="006A23FD">
      <w:r>
        <w:t xml:space="preserve">THIS IS A TEST FILE </w:t>
      </w:r>
    </w:p>
    <w:p w14:paraId="3A2F5E06" w14:textId="77777777" w:rsidR="006A23FD" w:rsidRDefault="006A23FD" w:rsidP="006A23FD">
      <w:r>
        <w:t xml:space="preserve">THIS IS A TEST FILE </w:t>
      </w:r>
    </w:p>
    <w:p w14:paraId="4636E26C" w14:textId="77777777" w:rsidR="006A23FD" w:rsidRDefault="006A23FD" w:rsidP="006A23FD">
      <w:r>
        <w:t xml:space="preserve">THIS IS A TEST FILE </w:t>
      </w:r>
    </w:p>
    <w:p w14:paraId="429925B2" w14:textId="77777777" w:rsidR="006A23FD" w:rsidRDefault="006A23FD" w:rsidP="006A23FD">
      <w:r>
        <w:t xml:space="preserve">THIS IS A TEST FILE </w:t>
      </w:r>
    </w:p>
    <w:p w14:paraId="0847FD0D" w14:textId="77777777" w:rsidR="006A23FD" w:rsidRDefault="006A23FD" w:rsidP="006A23FD">
      <w:r>
        <w:t xml:space="preserve">THIS IS A TEST FILE </w:t>
      </w:r>
    </w:p>
    <w:p w14:paraId="4CC397F7" w14:textId="77777777" w:rsidR="006A23FD" w:rsidRDefault="006A23FD" w:rsidP="006A23FD">
      <w:r>
        <w:t xml:space="preserve">THIS IS A TEST FILE </w:t>
      </w:r>
    </w:p>
    <w:p w14:paraId="06A9BA12" w14:textId="77777777" w:rsidR="006A23FD" w:rsidRDefault="006A23FD" w:rsidP="006A23FD">
      <w:r>
        <w:t xml:space="preserve">THIS IS A TEST FILE </w:t>
      </w:r>
    </w:p>
    <w:p w14:paraId="38540820" w14:textId="77777777" w:rsidR="006A23FD" w:rsidRDefault="006A23FD" w:rsidP="006A23FD">
      <w:r>
        <w:t xml:space="preserve">THIS IS A TEST FILE </w:t>
      </w:r>
    </w:p>
    <w:p w14:paraId="0AC88753" w14:textId="77777777" w:rsidR="006A23FD" w:rsidRDefault="006A23FD" w:rsidP="006A23FD">
      <w:r>
        <w:t xml:space="preserve">THIS IS A TEST FILE </w:t>
      </w:r>
    </w:p>
    <w:p w14:paraId="49FC2A82" w14:textId="77777777" w:rsidR="006A23FD" w:rsidRDefault="006A23FD" w:rsidP="006A23FD">
      <w:r>
        <w:t xml:space="preserve">THIS IS A TEST FILE </w:t>
      </w:r>
    </w:p>
    <w:p w14:paraId="69F78F45" w14:textId="77777777" w:rsidR="006A23FD" w:rsidRDefault="006A23FD" w:rsidP="006A23FD">
      <w:r>
        <w:t xml:space="preserve">THIS IS A TEST FILE </w:t>
      </w:r>
    </w:p>
    <w:p w14:paraId="5940464C" w14:textId="77777777" w:rsidR="006A23FD" w:rsidRDefault="006A23FD" w:rsidP="006A23FD">
      <w:r>
        <w:t xml:space="preserve">THIS IS A TEST FILE </w:t>
      </w:r>
    </w:p>
    <w:p w14:paraId="11D5B198" w14:textId="77777777" w:rsidR="006A23FD" w:rsidRDefault="006A23FD" w:rsidP="006A23FD">
      <w:r>
        <w:t xml:space="preserve">THIS IS A TEST FILE </w:t>
      </w:r>
    </w:p>
    <w:p w14:paraId="4E0AE1D8" w14:textId="77777777" w:rsidR="006A23FD" w:rsidRDefault="006A23FD" w:rsidP="006A23FD">
      <w:r>
        <w:lastRenderedPageBreak/>
        <w:t xml:space="preserve">THIS IS A TEST FILE </w:t>
      </w:r>
    </w:p>
    <w:p w14:paraId="1286FC34" w14:textId="77777777" w:rsidR="006A23FD" w:rsidRDefault="006A23FD" w:rsidP="006A23FD">
      <w:r>
        <w:t xml:space="preserve">THIS IS A TEST FILE </w:t>
      </w:r>
    </w:p>
    <w:p w14:paraId="5F861D79" w14:textId="77777777" w:rsidR="006A23FD" w:rsidRDefault="006A23FD" w:rsidP="006A23FD">
      <w:r>
        <w:t xml:space="preserve">THIS IS A TEST FILE </w:t>
      </w:r>
    </w:p>
    <w:p w14:paraId="372588D8" w14:textId="77777777" w:rsidR="006A23FD" w:rsidRDefault="006A23FD" w:rsidP="006A23FD">
      <w:r>
        <w:t xml:space="preserve">THIS IS A TEST FILE </w:t>
      </w:r>
    </w:p>
    <w:p w14:paraId="35FF90CC" w14:textId="77777777" w:rsidR="006A23FD" w:rsidRDefault="006A23FD" w:rsidP="006A23FD">
      <w:r>
        <w:t xml:space="preserve">THIS IS A TEST FILE </w:t>
      </w:r>
    </w:p>
    <w:p w14:paraId="2862C325" w14:textId="77777777" w:rsidR="006A23FD" w:rsidRPr="006A23FD" w:rsidRDefault="006A23FD" w:rsidP="006A23FD"/>
    <w:p w14:paraId="6FE51E88" w14:textId="77777777" w:rsidR="006A23FD" w:rsidRDefault="006A23FD" w:rsidP="006A23FD">
      <w:r>
        <w:t xml:space="preserve">THIS IS A TEST FILE </w:t>
      </w:r>
    </w:p>
    <w:p w14:paraId="43D13B2C" w14:textId="77777777" w:rsidR="006A23FD" w:rsidRDefault="006A23FD" w:rsidP="006A23FD">
      <w:r>
        <w:t xml:space="preserve">THIS IS A TEST FILE </w:t>
      </w:r>
    </w:p>
    <w:p w14:paraId="4CD7D2E3" w14:textId="77777777" w:rsidR="006A23FD" w:rsidRDefault="006A23FD" w:rsidP="006A23FD">
      <w:r>
        <w:t xml:space="preserve">THIS IS A TEST FILE </w:t>
      </w:r>
    </w:p>
    <w:p w14:paraId="0EC22862" w14:textId="77777777" w:rsidR="006A23FD" w:rsidRDefault="006A23FD" w:rsidP="006A23FD">
      <w:r>
        <w:t xml:space="preserve">THIS IS A TEST FILE </w:t>
      </w:r>
    </w:p>
    <w:p w14:paraId="4993E9E1" w14:textId="77777777" w:rsidR="006A23FD" w:rsidRDefault="006A23FD" w:rsidP="006A23FD">
      <w:r>
        <w:t xml:space="preserve">THIS IS A TEST FILE </w:t>
      </w:r>
    </w:p>
    <w:p w14:paraId="4A803202" w14:textId="77777777" w:rsidR="006A23FD" w:rsidRDefault="006A23FD" w:rsidP="006A23FD">
      <w:r>
        <w:t xml:space="preserve">THIS IS A TEST FILE </w:t>
      </w:r>
    </w:p>
    <w:p w14:paraId="330B4554" w14:textId="77777777" w:rsidR="006A23FD" w:rsidRDefault="006A23FD" w:rsidP="006A23FD">
      <w:r>
        <w:t xml:space="preserve">THIS IS A TEST FILE </w:t>
      </w:r>
    </w:p>
    <w:p w14:paraId="526F6FBF" w14:textId="77777777" w:rsidR="006A23FD" w:rsidRDefault="006A23FD" w:rsidP="006A23FD">
      <w:r>
        <w:t xml:space="preserve">THIS IS A TEST FILE </w:t>
      </w:r>
    </w:p>
    <w:p w14:paraId="181ED020" w14:textId="77777777" w:rsidR="006A23FD" w:rsidRDefault="006A23FD" w:rsidP="006A23FD">
      <w:r>
        <w:t xml:space="preserve">THIS IS A TEST FILE </w:t>
      </w:r>
    </w:p>
    <w:p w14:paraId="71231804" w14:textId="77777777" w:rsidR="006A23FD" w:rsidRDefault="006A23FD" w:rsidP="006A23FD">
      <w:r>
        <w:t xml:space="preserve">THIS IS A TEST FILE </w:t>
      </w:r>
    </w:p>
    <w:p w14:paraId="6A5D3ABA" w14:textId="77777777" w:rsidR="006A23FD" w:rsidRDefault="006A23FD" w:rsidP="006A23FD">
      <w:r>
        <w:t xml:space="preserve">THIS IS A TEST FILE </w:t>
      </w:r>
    </w:p>
    <w:p w14:paraId="15A2D35B" w14:textId="77777777" w:rsidR="006A23FD" w:rsidRDefault="006A23FD" w:rsidP="006A23FD">
      <w:r>
        <w:t xml:space="preserve">THIS IS A TEST FILE </w:t>
      </w:r>
    </w:p>
    <w:p w14:paraId="2292FF1C" w14:textId="77777777" w:rsidR="006A23FD" w:rsidRDefault="006A23FD" w:rsidP="006A23FD">
      <w:r>
        <w:t xml:space="preserve">THIS IS A TEST FILE </w:t>
      </w:r>
    </w:p>
    <w:p w14:paraId="7C519FB9" w14:textId="77777777" w:rsidR="006A23FD" w:rsidRDefault="006A23FD" w:rsidP="006A23FD">
      <w:r>
        <w:t xml:space="preserve">THIS IS A TEST FILE </w:t>
      </w:r>
    </w:p>
    <w:p w14:paraId="62697224" w14:textId="77777777" w:rsidR="006A23FD" w:rsidRDefault="006A23FD" w:rsidP="006A23FD">
      <w:r>
        <w:t xml:space="preserve">THIS IS A TEST FILE </w:t>
      </w:r>
    </w:p>
    <w:p w14:paraId="024CCBB0" w14:textId="77777777" w:rsidR="006A23FD" w:rsidRDefault="006A23FD" w:rsidP="006A23FD">
      <w:r>
        <w:t xml:space="preserve">THIS IS A TEST FILE </w:t>
      </w:r>
    </w:p>
    <w:p w14:paraId="572ED509" w14:textId="77777777" w:rsidR="006A23FD" w:rsidRDefault="006A23FD" w:rsidP="006A23FD">
      <w:r>
        <w:t xml:space="preserve">THIS IS A TEST FILE </w:t>
      </w:r>
    </w:p>
    <w:p w14:paraId="3AAF99A8" w14:textId="77777777" w:rsidR="006A23FD" w:rsidRDefault="006A23FD" w:rsidP="006A23FD">
      <w:r>
        <w:t xml:space="preserve">THIS IS A TEST FILE </w:t>
      </w:r>
    </w:p>
    <w:p w14:paraId="7DA69546" w14:textId="77777777" w:rsidR="006A23FD" w:rsidRDefault="006A23FD" w:rsidP="006A23FD">
      <w:r>
        <w:t xml:space="preserve">THIS IS A TEST FILE </w:t>
      </w:r>
    </w:p>
    <w:p w14:paraId="7AB99710" w14:textId="77777777" w:rsidR="006A23FD" w:rsidRDefault="006A23FD" w:rsidP="006A23FD">
      <w:r>
        <w:lastRenderedPageBreak/>
        <w:t xml:space="preserve">THIS IS A TEST FILE </w:t>
      </w:r>
    </w:p>
    <w:p w14:paraId="3CE52BBC" w14:textId="77777777" w:rsidR="006A23FD" w:rsidRDefault="006A23FD" w:rsidP="006A23FD">
      <w:r>
        <w:t xml:space="preserve">THIS IS A TEST FILE </w:t>
      </w:r>
    </w:p>
    <w:p w14:paraId="3ECBACEE" w14:textId="77777777" w:rsidR="006A23FD" w:rsidRDefault="006A23FD" w:rsidP="006A23FD">
      <w:r>
        <w:t xml:space="preserve">THIS IS A TEST FILE </w:t>
      </w:r>
    </w:p>
    <w:p w14:paraId="26B5F3F0" w14:textId="77777777" w:rsidR="006A23FD" w:rsidRDefault="006A23FD" w:rsidP="006A23FD">
      <w:r>
        <w:t xml:space="preserve">THIS IS A TEST FILE </w:t>
      </w:r>
    </w:p>
    <w:p w14:paraId="2D5C10FC" w14:textId="77777777" w:rsidR="006A23FD" w:rsidRDefault="006A23FD" w:rsidP="006A23FD">
      <w:r>
        <w:t xml:space="preserve">THIS IS A TEST FILE </w:t>
      </w:r>
    </w:p>
    <w:p w14:paraId="4004625F" w14:textId="77777777" w:rsidR="006A23FD" w:rsidRDefault="006A23FD" w:rsidP="006A23FD">
      <w:r>
        <w:t xml:space="preserve">THIS IS A TEST FILE </w:t>
      </w:r>
    </w:p>
    <w:p w14:paraId="033EB3A7" w14:textId="77777777" w:rsidR="006A23FD" w:rsidRDefault="006A23FD" w:rsidP="006A23FD">
      <w:r>
        <w:t xml:space="preserve">THIS IS A TEST FILE </w:t>
      </w:r>
    </w:p>
    <w:p w14:paraId="177EB8AE" w14:textId="77777777" w:rsidR="006A23FD" w:rsidRDefault="006A23FD" w:rsidP="006A23FD">
      <w:r>
        <w:t xml:space="preserve">THIS IS A TEST FILE </w:t>
      </w:r>
    </w:p>
    <w:p w14:paraId="737FA8BA" w14:textId="77777777" w:rsidR="006A23FD" w:rsidRDefault="006A23FD" w:rsidP="006A23FD">
      <w:r>
        <w:t xml:space="preserve">THIS IS A TEST FILE </w:t>
      </w:r>
    </w:p>
    <w:p w14:paraId="0378DD49" w14:textId="77777777" w:rsidR="006A23FD" w:rsidRDefault="006A23FD" w:rsidP="006A23FD">
      <w:r>
        <w:t xml:space="preserve">THIS IS A TEST FILE </w:t>
      </w:r>
    </w:p>
    <w:p w14:paraId="4ECDFAC8" w14:textId="77777777" w:rsidR="006A23FD" w:rsidRDefault="006A23FD" w:rsidP="006A23FD">
      <w:r>
        <w:t xml:space="preserve">THIS IS A TEST FILE </w:t>
      </w:r>
    </w:p>
    <w:p w14:paraId="4F1AAC83" w14:textId="77777777" w:rsidR="006A23FD" w:rsidRDefault="006A23FD" w:rsidP="006A23FD">
      <w:r>
        <w:t xml:space="preserve">THIS IS A TEST FILE </w:t>
      </w:r>
    </w:p>
    <w:p w14:paraId="4D58FFF8" w14:textId="77777777" w:rsidR="006A23FD" w:rsidRDefault="006A23FD" w:rsidP="006A23FD">
      <w:r>
        <w:t xml:space="preserve">THIS IS A TEST FILE </w:t>
      </w:r>
    </w:p>
    <w:p w14:paraId="6A60B9E3" w14:textId="77777777" w:rsidR="006A23FD" w:rsidRDefault="006A23FD" w:rsidP="006A23FD">
      <w:r>
        <w:t xml:space="preserve">THIS IS A TEST FILE </w:t>
      </w:r>
    </w:p>
    <w:p w14:paraId="1BC82FC7" w14:textId="77777777" w:rsidR="006A23FD" w:rsidRDefault="006A23FD" w:rsidP="006A23FD">
      <w:r>
        <w:t xml:space="preserve">THIS IS A TEST FILE </w:t>
      </w:r>
    </w:p>
    <w:p w14:paraId="69DDB7DD" w14:textId="77777777" w:rsidR="006A23FD" w:rsidRDefault="006A23FD" w:rsidP="006A23FD">
      <w:r>
        <w:t xml:space="preserve">THIS IS A TEST FILE </w:t>
      </w:r>
    </w:p>
    <w:p w14:paraId="79E37991" w14:textId="77777777" w:rsidR="006A23FD" w:rsidRDefault="006A23FD" w:rsidP="006A23FD">
      <w:r>
        <w:t xml:space="preserve">THIS IS A TEST FILE </w:t>
      </w:r>
    </w:p>
    <w:p w14:paraId="26BB992D" w14:textId="77777777" w:rsidR="006A23FD" w:rsidRDefault="006A23FD" w:rsidP="006A23FD">
      <w:r>
        <w:t xml:space="preserve">THIS IS A TEST FILE </w:t>
      </w:r>
    </w:p>
    <w:p w14:paraId="05F0239A" w14:textId="77777777" w:rsidR="006A23FD" w:rsidRDefault="006A23FD" w:rsidP="006A23FD">
      <w:r>
        <w:t xml:space="preserve">THIS IS A TEST FILE </w:t>
      </w:r>
    </w:p>
    <w:p w14:paraId="68926CA9" w14:textId="77777777" w:rsidR="006A23FD" w:rsidRDefault="006A23FD" w:rsidP="006A23FD">
      <w:r>
        <w:t xml:space="preserve">THIS IS A TEST FILE </w:t>
      </w:r>
    </w:p>
    <w:p w14:paraId="545F858E" w14:textId="77777777" w:rsidR="006A23FD" w:rsidRDefault="006A23FD" w:rsidP="006A23FD">
      <w:r>
        <w:t xml:space="preserve">THIS IS A TEST FILE </w:t>
      </w:r>
    </w:p>
    <w:p w14:paraId="6F938395" w14:textId="77777777" w:rsidR="006A23FD" w:rsidRDefault="006A23FD" w:rsidP="006A23FD">
      <w:r>
        <w:t xml:space="preserve">THIS IS A TEST FILE </w:t>
      </w:r>
    </w:p>
    <w:p w14:paraId="092BD3A8" w14:textId="77777777" w:rsidR="006A23FD" w:rsidRDefault="006A23FD" w:rsidP="006A23FD">
      <w:r>
        <w:t xml:space="preserve">THIS IS A TEST FILE </w:t>
      </w:r>
    </w:p>
    <w:p w14:paraId="7163967D" w14:textId="77777777" w:rsidR="006A23FD" w:rsidRDefault="006A23FD" w:rsidP="006A23FD">
      <w:r>
        <w:t xml:space="preserve">THIS IS A TEST FILE </w:t>
      </w:r>
    </w:p>
    <w:p w14:paraId="14913E09" w14:textId="77777777" w:rsidR="006A23FD" w:rsidRPr="006A23FD" w:rsidRDefault="006A23FD" w:rsidP="006A23FD"/>
    <w:p w14:paraId="2305A63B" w14:textId="77777777" w:rsidR="006A23FD" w:rsidRDefault="006A23FD" w:rsidP="006A23FD">
      <w:r>
        <w:lastRenderedPageBreak/>
        <w:t xml:space="preserve">THIS IS A TEST FILE </w:t>
      </w:r>
    </w:p>
    <w:p w14:paraId="2AC6D96F" w14:textId="77777777" w:rsidR="006A23FD" w:rsidRDefault="006A23FD" w:rsidP="006A23FD">
      <w:r>
        <w:t xml:space="preserve">THIS IS A TEST FILE </w:t>
      </w:r>
    </w:p>
    <w:p w14:paraId="2990536A" w14:textId="77777777" w:rsidR="006A23FD" w:rsidRDefault="006A23FD" w:rsidP="006A23FD">
      <w:r>
        <w:t xml:space="preserve">THIS IS A TEST FILE </w:t>
      </w:r>
    </w:p>
    <w:p w14:paraId="20DCC60D" w14:textId="77777777" w:rsidR="006A23FD" w:rsidRDefault="006A23FD" w:rsidP="006A23FD">
      <w:r>
        <w:t xml:space="preserve">THIS IS A TEST FILE </w:t>
      </w:r>
    </w:p>
    <w:p w14:paraId="50A6B192" w14:textId="77777777" w:rsidR="006A23FD" w:rsidRDefault="006A23FD" w:rsidP="006A23FD">
      <w:r>
        <w:t xml:space="preserve">THIS IS A TEST FILE </w:t>
      </w:r>
    </w:p>
    <w:p w14:paraId="25F70781" w14:textId="77777777" w:rsidR="006A23FD" w:rsidRDefault="006A23FD" w:rsidP="006A23FD">
      <w:r>
        <w:t xml:space="preserve">THIS IS A TEST FILE </w:t>
      </w:r>
    </w:p>
    <w:p w14:paraId="10E7B50F" w14:textId="77777777" w:rsidR="006A23FD" w:rsidRDefault="006A23FD" w:rsidP="006A23FD">
      <w:r>
        <w:t xml:space="preserve">THIS IS A TEST FILE </w:t>
      </w:r>
    </w:p>
    <w:p w14:paraId="2419C815" w14:textId="77777777" w:rsidR="006A23FD" w:rsidRDefault="006A23FD" w:rsidP="006A23FD">
      <w:r>
        <w:t xml:space="preserve">THIS IS A TEST FILE </w:t>
      </w:r>
    </w:p>
    <w:p w14:paraId="0C1D99FC" w14:textId="77777777" w:rsidR="006A23FD" w:rsidRDefault="006A23FD" w:rsidP="006A23FD">
      <w:r>
        <w:t xml:space="preserve">THIS IS A TEST FILE </w:t>
      </w:r>
    </w:p>
    <w:p w14:paraId="66A90F8B" w14:textId="77777777" w:rsidR="006A23FD" w:rsidRDefault="006A23FD" w:rsidP="006A23FD">
      <w:r>
        <w:t xml:space="preserve">THIS IS A TEST FILE </w:t>
      </w:r>
    </w:p>
    <w:p w14:paraId="7EC62DC5" w14:textId="77777777" w:rsidR="006A23FD" w:rsidRDefault="006A23FD" w:rsidP="006A23FD">
      <w:r>
        <w:t xml:space="preserve">THIS IS A TEST FILE </w:t>
      </w:r>
    </w:p>
    <w:p w14:paraId="13D6DC73" w14:textId="77777777" w:rsidR="006A23FD" w:rsidRDefault="006A23FD" w:rsidP="006A23FD">
      <w:r>
        <w:t xml:space="preserve">THIS IS A TEST FILE </w:t>
      </w:r>
    </w:p>
    <w:p w14:paraId="34D3E140" w14:textId="77777777" w:rsidR="006A23FD" w:rsidRDefault="006A23FD" w:rsidP="006A23FD">
      <w:r>
        <w:t xml:space="preserve">THIS IS A TEST FILE </w:t>
      </w:r>
    </w:p>
    <w:p w14:paraId="3F7513F0" w14:textId="77777777" w:rsidR="006A23FD" w:rsidRDefault="006A23FD" w:rsidP="006A23FD">
      <w:r>
        <w:t xml:space="preserve">THIS IS A TEST FILE </w:t>
      </w:r>
    </w:p>
    <w:p w14:paraId="098AC72A" w14:textId="77777777" w:rsidR="006A23FD" w:rsidRDefault="006A23FD" w:rsidP="006A23FD">
      <w:r>
        <w:t xml:space="preserve">THIS IS A TEST FILE </w:t>
      </w:r>
    </w:p>
    <w:p w14:paraId="2C075C18" w14:textId="77777777" w:rsidR="006A23FD" w:rsidRDefault="006A23FD" w:rsidP="006A23FD">
      <w:r>
        <w:t xml:space="preserve">THIS IS A TEST FILE </w:t>
      </w:r>
    </w:p>
    <w:p w14:paraId="3164C349" w14:textId="77777777" w:rsidR="006A23FD" w:rsidRDefault="006A23FD" w:rsidP="006A23FD">
      <w:r>
        <w:t xml:space="preserve">THIS IS A TEST FILE </w:t>
      </w:r>
    </w:p>
    <w:p w14:paraId="01A494B3" w14:textId="77777777" w:rsidR="006A23FD" w:rsidRDefault="006A23FD" w:rsidP="006A23FD">
      <w:r>
        <w:t xml:space="preserve">THIS IS A TEST FILE </w:t>
      </w:r>
    </w:p>
    <w:p w14:paraId="21E94DF4" w14:textId="77777777" w:rsidR="006A23FD" w:rsidRDefault="006A23FD" w:rsidP="006A23FD">
      <w:r>
        <w:t xml:space="preserve">THIS IS A TEST FILE </w:t>
      </w:r>
    </w:p>
    <w:p w14:paraId="0E604297" w14:textId="77777777" w:rsidR="006A23FD" w:rsidRDefault="006A23FD" w:rsidP="006A23FD">
      <w:r>
        <w:t xml:space="preserve">THIS IS A TEST FILE </w:t>
      </w:r>
    </w:p>
    <w:p w14:paraId="1DE75BA2" w14:textId="77777777" w:rsidR="006A23FD" w:rsidRDefault="006A23FD" w:rsidP="006A23FD">
      <w:r>
        <w:t xml:space="preserve">THIS IS A TEST FILE </w:t>
      </w:r>
    </w:p>
    <w:p w14:paraId="4FB31D98" w14:textId="77777777" w:rsidR="006A23FD" w:rsidRDefault="006A23FD" w:rsidP="006A23FD">
      <w:r>
        <w:t xml:space="preserve">THIS IS A TEST FILE </w:t>
      </w:r>
    </w:p>
    <w:p w14:paraId="25833A35" w14:textId="77777777" w:rsidR="006A23FD" w:rsidRDefault="006A23FD" w:rsidP="006A23FD">
      <w:r>
        <w:t xml:space="preserve">THIS IS A TEST FILE </w:t>
      </w:r>
    </w:p>
    <w:p w14:paraId="365CC74A" w14:textId="77777777" w:rsidR="006A23FD" w:rsidRDefault="006A23FD" w:rsidP="006A23FD">
      <w:r>
        <w:t xml:space="preserve">THIS IS A TEST FILE </w:t>
      </w:r>
    </w:p>
    <w:p w14:paraId="20563907" w14:textId="77777777" w:rsidR="006A23FD" w:rsidRDefault="006A23FD" w:rsidP="006A23FD">
      <w:r>
        <w:t xml:space="preserve">THIS IS A TEST FILE </w:t>
      </w:r>
    </w:p>
    <w:p w14:paraId="26D67E89" w14:textId="77777777" w:rsidR="006A23FD" w:rsidRDefault="006A23FD" w:rsidP="006A23FD">
      <w:r>
        <w:lastRenderedPageBreak/>
        <w:t xml:space="preserve">THIS IS A TEST FILE </w:t>
      </w:r>
    </w:p>
    <w:p w14:paraId="0DC12211" w14:textId="77777777" w:rsidR="006A23FD" w:rsidRDefault="006A23FD" w:rsidP="006A23FD">
      <w:r>
        <w:t xml:space="preserve">THIS IS A TEST FILE </w:t>
      </w:r>
    </w:p>
    <w:p w14:paraId="4544A6EA" w14:textId="77777777" w:rsidR="006A23FD" w:rsidRDefault="006A23FD" w:rsidP="006A23FD">
      <w:r>
        <w:t xml:space="preserve">THIS IS A TEST FILE </w:t>
      </w:r>
    </w:p>
    <w:p w14:paraId="75C43672" w14:textId="77777777" w:rsidR="006A23FD" w:rsidRDefault="006A23FD" w:rsidP="006A23FD">
      <w:r>
        <w:t xml:space="preserve">THIS IS A TEST FILE </w:t>
      </w:r>
    </w:p>
    <w:p w14:paraId="0369B2A5" w14:textId="77777777" w:rsidR="006A23FD" w:rsidRDefault="006A23FD" w:rsidP="006A23FD">
      <w:r>
        <w:t xml:space="preserve">THIS IS A TEST FILE </w:t>
      </w:r>
    </w:p>
    <w:p w14:paraId="08F727E8" w14:textId="77777777" w:rsidR="006A23FD" w:rsidRDefault="006A23FD" w:rsidP="006A23FD">
      <w:r>
        <w:t xml:space="preserve">THIS IS A TEST FILE </w:t>
      </w:r>
    </w:p>
    <w:p w14:paraId="0CC29918" w14:textId="77777777" w:rsidR="006A23FD" w:rsidRDefault="006A23FD" w:rsidP="006A23FD">
      <w:r>
        <w:t xml:space="preserve">THIS IS A TEST FILE </w:t>
      </w:r>
    </w:p>
    <w:p w14:paraId="2077EED5" w14:textId="77777777" w:rsidR="006A23FD" w:rsidRDefault="006A23FD" w:rsidP="006A23FD">
      <w:r>
        <w:t xml:space="preserve">THIS IS A TEST FILE </w:t>
      </w:r>
    </w:p>
    <w:p w14:paraId="3412354D" w14:textId="77777777" w:rsidR="006A23FD" w:rsidRDefault="006A23FD" w:rsidP="006A23FD">
      <w:r>
        <w:t xml:space="preserve">THIS IS A TEST FILE </w:t>
      </w:r>
    </w:p>
    <w:p w14:paraId="39938F3C" w14:textId="77777777" w:rsidR="006A23FD" w:rsidRDefault="006A23FD" w:rsidP="006A23FD">
      <w:r>
        <w:t xml:space="preserve">THIS IS A TEST FILE </w:t>
      </w:r>
    </w:p>
    <w:p w14:paraId="6CEAB67A" w14:textId="77777777" w:rsidR="006A23FD" w:rsidRDefault="006A23FD" w:rsidP="006A23FD">
      <w:r>
        <w:t xml:space="preserve">THIS IS A TEST FILE </w:t>
      </w:r>
    </w:p>
    <w:p w14:paraId="036763AE" w14:textId="77777777" w:rsidR="006A23FD" w:rsidRDefault="006A23FD" w:rsidP="006A23FD">
      <w:r>
        <w:t xml:space="preserve">THIS IS A TEST FILE </w:t>
      </w:r>
    </w:p>
    <w:p w14:paraId="3067B958" w14:textId="77777777" w:rsidR="006A23FD" w:rsidRDefault="006A23FD" w:rsidP="006A23FD">
      <w:r>
        <w:t xml:space="preserve">THIS IS A TEST FILE </w:t>
      </w:r>
    </w:p>
    <w:p w14:paraId="163E221D" w14:textId="77777777" w:rsidR="006A23FD" w:rsidRDefault="006A23FD" w:rsidP="006A23FD">
      <w:r>
        <w:t xml:space="preserve">THIS IS A TEST FILE </w:t>
      </w:r>
    </w:p>
    <w:p w14:paraId="68AF6E67" w14:textId="77777777" w:rsidR="006A23FD" w:rsidRDefault="006A23FD" w:rsidP="006A23FD">
      <w:r>
        <w:t xml:space="preserve">THIS IS A TEST FILE </w:t>
      </w:r>
    </w:p>
    <w:p w14:paraId="2D2B4447" w14:textId="77777777" w:rsidR="006A23FD" w:rsidRDefault="006A23FD" w:rsidP="006A23FD">
      <w:r>
        <w:t xml:space="preserve">THIS IS A TEST FILE </w:t>
      </w:r>
    </w:p>
    <w:p w14:paraId="6FE72FFB" w14:textId="77777777" w:rsidR="006A23FD" w:rsidRDefault="006A23FD" w:rsidP="006A23FD">
      <w:r>
        <w:t xml:space="preserve">THIS IS A TEST FILE </w:t>
      </w:r>
    </w:p>
    <w:p w14:paraId="1328A85F" w14:textId="77777777" w:rsidR="006A23FD" w:rsidRDefault="006A23FD" w:rsidP="006A23FD">
      <w:r>
        <w:t xml:space="preserve">THIS IS A TEST FILE </w:t>
      </w:r>
    </w:p>
    <w:p w14:paraId="19D0057A" w14:textId="77777777" w:rsidR="006A23FD" w:rsidRPr="006A23FD" w:rsidRDefault="006A23FD" w:rsidP="006A23FD"/>
    <w:p w14:paraId="5C6EDF4D" w14:textId="77777777" w:rsidR="006A23FD" w:rsidRDefault="006A23FD" w:rsidP="006A23FD">
      <w:r>
        <w:t xml:space="preserve">THIS IS A TEST FILE </w:t>
      </w:r>
    </w:p>
    <w:p w14:paraId="24797FD7" w14:textId="77777777" w:rsidR="006A23FD" w:rsidRDefault="006A23FD" w:rsidP="006A23FD">
      <w:r>
        <w:t xml:space="preserve">THIS IS A TEST FILE </w:t>
      </w:r>
    </w:p>
    <w:p w14:paraId="642A200A" w14:textId="77777777" w:rsidR="006A23FD" w:rsidRDefault="006A23FD" w:rsidP="006A23FD">
      <w:r>
        <w:t xml:space="preserve">THIS IS A TEST FILE </w:t>
      </w:r>
    </w:p>
    <w:p w14:paraId="3F1BFDAB" w14:textId="77777777" w:rsidR="006A23FD" w:rsidRDefault="006A23FD" w:rsidP="006A23FD">
      <w:r>
        <w:t xml:space="preserve">THIS IS A TEST FILE </w:t>
      </w:r>
    </w:p>
    <w:p w14:paraId="2FDF6163" w14:textId="77777777" w:rsidR="006A23FD" w:rsidRDefault="006A23FD" w:rsidP="006A23FD">
      <w:r>
        <w:t xml:space="preserve">THIS IS A TEST FILE </w:t>
      </w:r>
    </w:p>
    <w:p w14:paraId="27A7EBC2" w14:textId="77777777" w:rsidR="006A23FD" w:rsidRDefault="006A23FD" w:rsidP="006A23FD">
      <w:r>
        <w:t xml:space="preserve">THIS IS A TEST FILE </w:t>
      </w:r>
    </w:p>
    <w:p w14:paraId="700C2E51" w14:textId="77777777" w:rsidR="006A23FD" w:rsidRDefault="006A23FD" w:rsidP="006A23FD">
      <w:r>
        <w:lastRenderedPageBreak/>
        <w:t xml:space="preserve">THIS IS A TEST FILE </w:t>
      </w:r>
    </w:p>
    <w:p w14:paraId="1E59C626" w14:textId="77777777" w:rsidR="006A23FD" w:rsidRDefault="006A23FD" w:rsidP="006A23FD">
      <w:r>
        <w:t xml:space="preserve">THIS IS A TEST FILE </w:t>
      </w:r>
    </w:p>
    <w:p w14:paraId="751368DB" w14:textId="77777777" w:rsidR="006A23FD" w:rsidRDefault="006A23FD" w:rsidP="006A23FD">
      <w:r>
        <w:t xml:space="preserve">THIS IS A TEST FILE </w:t>
      </w:r>
    </w:p>
    <w:p w14:paraId="04AA9D96" w14:textId="77777777" w:rsidR="006A23FD" w:rsidRDefault="006A23FD" w:rsidP="006A23FD">
      <w:r>
        <w:t xml:space="preserve">THIS IS A TEST FILE </w:t>
      </w:r>
    </w:p>
    <w:p w14:paraId="206C3911" w14:textId="77777777" w:rsidR="006A23FD" w:rsidRDefault="006A23FD" w:rsidP="006A23FD">
      <w:r>
        <w:t xml:space="preserve">THIS IS A TEST FILE </w:t>
      </w:r>
    </w:p>
    <w:p w14:paraId="72D61624" w14:textId="77777777" w:rsidR="006A23FD" w:rsidRDefault="006A23FD" w:rsidP="006A23FD">
      <w:r>
        <w:t xml:space="preserve">THIS IS A TEST FILE </w:t>
      </w:r>
    </w:p>
    <w:p w14:paraId="1A1C6289" w14:textId="77777777" w:rsidR="006A23FD" w:rsidRDefault="006A23FD" w:rsidP="006A23FD">
      <w:r>
        <w:t xml:space="preserve">THIS IS A TEST FILE </w:t>
      </w:r>
    </w:p>
    <w:p w14:paraId="4DFCD432" w14:textId="77777777" w:rsidR="006A23FD" w:rsidRDefault="006A23FD" w:rsidP="006A23FD">
      <w:r>
        <w:t xml:space="preserve">THIS IS A TEST FILE </w:t>
      </w:r>
    </w:p>
    <w:p w14:paraId="7765655E" w14:textId="77777777" w:rsidR="006A23FD" w:rsidRDefault="006A23FD" w:rsidP="006A23FD">
      <w:r>
        <w:t xml:space="preserve">THIS IS A TEST FILE </w:t>
      </w:r>
    </w:p>
    <w:p w14:paraId="07EEB3E0" w14:textId="77777777" w:rsidR="006A23FD" w:rsidRDefault="006A23FD" w:rsidP="006A23FD">
      <w:r>
        <w:t xml:space="preserve">THIS IS A TEST FILE </w:t>
      </w:r>
    </w:p>
    <w:p w14:paraId="6B773B11" w14:textId="77777777" w:rsidR="006A23FD" w:rsidRDefault="006A23FD" w:rsidP="006A23FD">
      <w:r>
        <w:t xml:space="preserve">THIS IS A TEST FILE </w:t>
      </w:r>
    </w:p>
    <w:p w14:paraId="5821D8D6" w14:textId="77777777" w:rsidR="006A23FD" w:rsidRDefault="006A23FD" w:rsidP="006A23FD">
      <w:r>
        <w:t xml:space="preserve">THIS IS A TEST FILE </w:t>
      </w:r>
    </w:p>
    <w:p w14:paraId="258865AE" w14:textId="77777777" w:rsidR="006A23FD" w:rsidRDefault="006A23FD" w:rsidP="006A23FD">
      <w:r>
        <w:t xml:space="preserve">THIS IS A TEST FILE </w:t>
      </w:r>
    </w:p>
    <w:p w14:paraId="7CB1992D" w14:textId="77777777" w:rsidR="006A23FD" w:rsidRDefault="006A23FD" w:rsidP="006A23FD">
      <w:r>
        <w:t xml:space="preserve">THIS IS A TEST FILE </w:t>
      </w:r>
    </w:p>
    <w:p w14:paraId="444E52CD" w14:textId="77777777" w:rsidR="006A23FD" w:rsidRDefault="006A23FD" w:rsidP="006A23FD">
      <w:r>
        <w:t xml:space="preserve">THIS IS A TEST FILE </w:t>
      </w:r>
    </w:p>
    <w:p w14:paraId="0BCB5B44" w14:textId="77777777" w:rsidR="006A23FD" w:rsidRDefault="006A23FD" w:rsidP="006A23FD">
      <w:r>
        <w:t xml:space="preserve">THIS IS A TEST FILE </w:t>
      </w:r>
    </w:p>
    <w:p w14:paraId="1378FC8C" w14:textId="77777777" w:rsidR="006A23FD" w:rsidRDefault="006A23FD" w:rsidP="006A23FD">
      <w:r>
        <w:t xml:space="preserve">THIS IS A TEST FILE </w:t>
      </w:r>
    </w:p>
    <w:p w14:paraId="237D4D38" w14:textId="77777777" w:rsidR="006A23FD" w:rsidRDefault="006A23FD" w:rsidP="006A23FD">
      <w:r>
        <w:t xml:space="preserve">THIS IS A TEST FILE </w:t>
      </w:r>
    </w:p>
    <w:p w14:paraId="19082654" w14:textId="77777777" w:rsidR="006A23FD" w:rsidRDefault="006A23FD" w:rsidP="006A23FD">
      <w:r>
        <w:t xml:space="preserve">THIS IS A TEST FILE </w:t>
      </w:r>
    </w:p>
    <w:p w14:paraId="68B314D8" w14:textId="77777777" w:rsidR="006A23FD" w:rsidRDefault="006A23FD" w:rsidP="006A23FD">
      <w:r>
        <w:t xml:space="preserve">THIS IS A TEST FILE </w:t>
      </w:r>
    </w:p>
    <w:p w14:paraId="39338261" w14:textId="77777777" w:rsidR="006A23FD" w:rsidRDefault="006A23FD" w:rsidP="006A23FD">
      <w:r>
        <w:t xml:space="preserve">THIS IS A TEST FILE </w:t>
      </w:r>
    </w:p>
    <w:p w14:paraId="081D89E6" w14:textId="77777777" w:rsidR="006A23FD" w:rsidRDefault="006A23FD" w:rsidP="006A23FD">
      <w:r>
        <w:t xml:space="preserve">THIS IS A TEST FILE </w:t>
      </w:r>
    </w:p>
    <w:p w14:paraId="703FFB0B" w14:textId="77777777" w:rsidR="006A23FD" w:rsidRDefault="006A23FD" w:rsidP="006A23FD">
      <w:r>
        <w:t xml:space="preserve">THIS IS A TEST FILE </w:t>
      </w:r>
    </w:p>
    <w:p w14:paraId="618EC191" w14:textId="77777777" w:rsidR="006A23FD" w:rsidRDefault="006A23FD" w:rsidP="006A23FD">
      <w:r>
        <w:t xml:space="preserve">THIS IS A TEST FILE </w:t>
      </w:r>
    </w:p>
    <w:p w14:paraId="3CA4B928" w14:textId="77777777" w:rsidR="006A23FD" w:rsidRDefault="006A23FD" w:rsidP="006A23FD">
      <w:r>
        <w:t xml:space="preserve">THIS IS A TEST FILE </w:t>
      </w:r>
    </w:p>
    <w:p w14:paraId="16601970" w14:textId="77777777" w:rsidR="006A23FD" w:rsidRDefault="006A23FD" w:rsidP="006A23FD">
      <w:r>
        <w:lastRenderedPageBreak/>
        <w:t xml:space="preserve">THIS IS A TEST FILE </w:t>
      </w:r>
    </w:p>
    <w:p w14:paraId="7FBC925C" w14:textId="77777777" w:rsidR="006A23FD" w:rsidRDefault="006A23FD" w:rsidP="006A23FD">
      <w:r>
        <w:t xml:space="preserve">THIS IS A TEST FILE </w:t>
      </w:r>
    </w:p>
    <w:p w14:paraId="0047C7DD" w14:textId="77777777" w:rsidR="006A23FD" w:rsidRDefault="006A23FD" w:rsidP="006A23FD">
      <w:r>
        <w:t xml:space="preserve">THIS IS A TEST FILE </w:t>
      </w:r>
    </w:p>
    <w:p w14:paraId="5CCB2740" w14:textId="77777777" w:rsidR="006A23FD" w:rsidRDefault="006A23FD" w:rsidP="006A23FD">
      <w:r>
        <w:t xml:space="preserve">THIS IS A TEST FILE </w:t>
      </w:r>
    </w:p>
    <w:p w14:paraId="78ADA468" w14:textId="77777777" w:rsidR="006A23FD" w:rsidRDefault="006A23FD" w:rsidP="006A23FD">
      <w:r>
        <w:t xml:space="preserve">THIS IS A TEST FILE </w:t>
      </w:r>
    </w:p>
    <w:p w14:paraId="3889100F" w14:textId="77777777" w:rsidR="006A23FD" w:rsidRDefault="006A23FD" w:rsidP="006A23FD">
      <w:r>
        <w:t xml:space="preserve">THIS IS A TEST FILE </w:t>
      </w:r>
    </w:p>
    <w:p w14:paraId="7D39E709" w14:textId="77777777" w:rsidR="006A23FD" w:rsidRDefault="006A23FD" w:rsidP="006A23FD">
      <w:r>
        <w:t xml:space="preserve">THIS IS A TEST FILE </w:t>
      </w:r>
    </w:p>
    <w:p w14:paraId="31615170" w14:textId="77777777" w:rsidR="006A23FD" w:rsidRDefault="006A23FD" w:rsidP="006A23FD">
      <w:r>
        <w:t xml:space="preserve">THIS IS A TEST FILE </w:t>
      </w:r>
    </w:p>
    <w:p w14:paraId="7D7DF141" w14:textId="77777777" w:rsidR="006A23FD" w:rsidRDefault="006A23FD" w:rsidP="006A23FD">
      <w:r>
        <w:t xml:space="preserve">THIS IS A TEST FILE </w:t>
      </w:r>
    </w:p>
    <w:p w14:paraId="639D33F6" w14:textId="77777777" w:rsidR="006A23FD" w:rsidRDefault="006A23FD" w:rsidP="006A23FD">
      <w:r>
        <w:t xml:space="preserve">THIS IS A TEST FILE </w:t>
      </w:r>
    </w:p>
    <w:p w14:paraId="20DF4D32" w14:textId="77777777" w:rsidR="006A23FD" w:rsidRDefault="006A23FD" w:rsidP="006A23FD">
      <w:r>
        <w:t xml:space="preserve">THIS IS A TEST FILE </w:t>
      </w:r>
    </w:p>
    <w:p w14:paraId="31A12F10" w14:textId="77777777" w:rsidR="006A23FD" w:rsidRDefault="006A23FD" w:rsidP="006A23FD">
      <w:r>
        <w:t xml:space="preserve">THIS IS A TEST FILE </w:t>
      </w:r>
    </w:p>
    <w:p w14:paraId="0F973F9F" w14:textId="77777777" w:rsidR="006A23FD" w:rsidRPr="006A23FD" w:rsidRDefault="006A23FD" w:rsidP="006A23FD"/>
    <w:p w14:paraId="38708330" w14:textId="77777777" w:rsidR="006A23FD" w:rsidRDefault="006A23FD" w:rsidP="006A23FD">
      <w:r>
        <w:t xml:space="preserve">THIS IS A TEST FILE </w:t>
      </w:r>
    </w:p>
    <w:p w14:paraId="4F65ACC4" w14:textId="77777777" w:rsidR="006A23FD" w:rsidRDefault="006A23FD" w:rsidP="006A23FD">
      <w:r>
        <w:t xml:space="preserve">THIS IS A TEST FILE </w:t>
      </w:r>
    </w:p>
    <w:p w14:paraId="0AA1BD5D" w14:textId="77777777" w:rsidR="006A23FD" w:rsidRDefault="006A23FD" w:rsidP="006A23FD">
      <w:r>
        <w:t xml:space="preserve">THIS IS A TEST FILE </w:t>
      </w:r>
    </w:p>
    <w:p w14:paraId="79EA4A4F" w14:textId="77777777" w:rsidR="006A23FD" w:rsidRDefault="006A23FD" w:rsidP="006A23FD">
      <w:r>
        <w:t xml:space="preserve">THIS IS A TEST FILE </w:t>
      </w:r>
    </w:p>
    <w:p w14:paraId="2C31BB60" w14:textId="77777777" w:rsidR="006A23FD" w:rsidRDefault="006A23FD" w:rsidP="006A23FD">
      <w:r>
        <w:t xml:space="preserve">THIS IS A TEST FILE </w:t>
      </w:r>
    </w:p>
    <w:p w14:paraId="0AEE2353" w14:textId="77777777" w:rsidR="006A23FD" w:rsidRDefault="006A23FD" w:rsidP="006A23FD">
      <w:r>
        <w:t xml:space="preserve">THIS IS A TEST FILE </w:t>
      </w:r>
    </w:p>
    <w:p w14:paraId="6CCDEBA2" w14:textId="77777777" w:rsidR="006A23FD" w:rsidRDefault="006A23FD" w:rsidP="006A23FD">
      <w:r>
        <w:t xml:space="preserve">THIS IS A TEST FILE </w:t>
      </w:r>
    </w:p>
    <w:p w14:paraId="32D5A6CE" w14:textId="77777777" w:rsidR="006A23FD" w:rsidRDefault="006A23FD" w:rsidP="006A23FD">
      <w:r>
        <w:t xml:space="preserve">THIS IS A TEST FILE </w:t>
      </w:r>
    </w:p>
    <w:p w14:paraId="496CF78A" w14:textId="77777777" w:rsidR="006A23FD" w:rsidRDefault="006A23FD" w:rsidP="006A23FD">
      <w:r>
        <w:t xml:space="preserve">THIS IS A TEST FILE </w:t>
      </w:r>
    </w:p>
    <w:p w14:paraId="746146A4" w14:textId="77777777" w:rsidR="006A23FD" w:rsidRDefault="006A23FD" w:rsidP="006A23FD">
      <w:r>
        <w:t xml:space="preserve">THIS IS A TEST FILE </w:t>
      </w:r>
    </w:p>
    <w:p w14:paraId="52DFF5CB" w14:textId="77777777" w:rsidR="006A23FD" w:rsidRDefault="006A23FD" w:rsidP="006A23FD">
      <w:r>
        <w:t xml:space="preserve">THIS IS A TEST FILE </w:t>
      </w:r>
    </w:p>
    <w:p w14:paraId="74E53C18" w14:textId="77777777" w:rsidR="006A23FD" w:rsidRDefault="006A23FD" w:rsidP="006A23FD">
      <w:r>
        <w:t xml:space="preserve">THIS IS A TEST FILE </w:t>
      </w:r>
    </w:p>
    <w:p w14:paraId="193F4C46" w14:textId="77777777" w:rsidR="006A23FD" w:rsidRDefault="006A23FD" w:rsidP="006A23FD">
      <w:r>
        <w:lastRenderedPageBreak/>
        <w:t xml:space="preserve">THIS IS A TEST FILE </w:t>
      </w:r>
    </w:p>
    <w:p w14:paraId="2C5DCE1B" w14:textId="77777777" w:rsidR="006A23FD" w:rsidRDefault="006A23FD" w:rsidP="006A23FD">
      <w:r>
        <w:t xml:space="preserve">THIS IS A TEST FILE </w:t>
      </w:r>
    </w:p>
    <w:p w14:paraId="25B8AFE3" w14:textId="77777777" w:rsidR="006A23FD" w:rsidRDefault="006A23FD" w:rsidP="006A23FD">
      <w:r>
        <w:t xml:space="preserve">THIS IS A TEST FILE </w:t>
      </w:r>
    </w:p>
    <w:p w14:paraId="39405548" w14:textId="77777777" w:rsidR="006A23FD" w:rsidRDefault="006A23FD" w:rsidP="006A23FD">
      <w:r>
        <w:t xml:space="preserve">THIS IS A TEST FILE </w:t>
      </w:r>
    </w:p>
    <w:p w14:paraId="74147F5F" w14:textId="77777777" w:rsidR="006A23FD" w:rsidRDefault="006A23FD" w:rsidP="006A23FD">
      <w:r>
        <w:t xml:space="preserve">THIS IS A TEST FILE </w:t>
      </w:r>
    </w:p>
    <w:p w14:paraId="51676602" w14:textId="77777777" w:rsidR="006A23FD" w:rsidRDefault="006A23FD" w:rsidP="006A23FD">
      <w:r>
        <w:t xml:space="preserve">THIS IS A TEST FILE </w:t>
      </w:r>
    </w:p>
    <w:p w14:paraId="06C1365E" w14:textId="77777777" w:rsidR="006A23FD" w:rsidRDefault="006A23FD" w:rsidP="006A23FD">
      <w:r>
        <w:t xml:space="preserve">THIS IS A TEST FILE </w:t>
      </w:r>
    </w:p>
    <w:p w14:paraId="3D4F6D3F" w14:textId="77777777" w:rsidR="006A23FD" w:rsidRDefault="006A23FD" w:rsidP="006A23FD">
      <w:r>
        <w:t xml:space="preserve">THIS IS A TEST FILE </w:t>
      </w:r>
    </w:p>
    <w:p w14:paraId="2B1ECD19" w14:textId="77777777" w:rsidR="006A23FD" w:rsidRDefault="006A23FD" w:rsidP="006A23FD">
      <w:r>
        <w:t xml:space="preserve">THIS IS A TEST FILE </w:t>
      </w:r>
    </w:p>
    <w:p w14:paraId="57AF0F4C" w14:textId="77777777" w:rsidR="006A23FD" w:rsidRDefault="006A23FD" w:rsidP="006A23FD">
      <w:r>
        <w:t xml:space="preserve">THIS IS A TEST FILE </w:t>
      </w:r>
    </w:p>
    <w:p w14:paraId="71EAC0EE" w14:textId="77777777" w:rsidR="006A23FD" w:rsidRDefault="006A23FD" w:rsidP="006A23FD">
      <w:r>
        <w:t xml:space="preserve">THIS IS A TEST FILE </w:t>
      </w:r>
    </w:p>
    <w:p w14:paraId="55F860FF" w14:textId="77777777" w:rsidR="006A23FD" w:rsidRDefault="006A23FD" w:rsidP="006A23FD">
      <w:r>
        <w:t xml:space="preserve">THIS IS A TEST FILE </w:t>
      </w:r>
    </w:p>
    <w:p w14:paraId="34ADFE43" w14:textId="77777777" w:rsidR="006A23FD" w:rsidRDefault="006A23FD" w:rsidP="006A23FD">
      <w:r>
        <w:t xml:space="preserve">THIS IS A TEST FILE </w:t>
      </w:r>
    </w:p>
    <w:p w14:paraId="12003233" w14:textId="77777777" w:rsidR="006A23FD" w:rsidRDefault="006A23FD" w:rsidP="006A23FD">
      <w:r>
        <w:t xml:space="preserve">THIS IS A TEST FILE </w:t>
      </w:r>
    </w:p>
    <w:p w14:paraId="2C928A8C" w14:textId="77777777" w:rsidR="006A23FD" w:rsidRDefault="006A23FD" w:rsidP="006A23FD">
      <w:r>
        <w:t xml:space="preserve">THIS IS A TEST FILE </w:t>
      </w:r>
    </w:p>
    <w:p w14:paraId="0CD9E34C" w14:textId="77777777" w:rsidR="006A23FD" w:rsidRDefault="006A23FD" w:rsidP="006A23FD">
      <w:r>
        <w:t xml:space="preserve">THIS IS A TEST FILE </w:t>
      </w:r>
    </w:p>
    <w:p w14:paraId="1DF18432" w14:textId="77777777" w:rsidR="006A23FD" w:rsidRDefault="006A23FD" w:rsidP="006A23FD">
      <w:r>
        <w:t xml:space="preserve">THIS IS A TEST FILE </w:t>
      </w:r>
    </w:p>
    <w:p w14:paraId="556944BC" w14:textId="77777777" w:rsidR="006A23FD" w:rsidRDefault="006A23FD" w:rsidP="006A23FD">
      <w:r>
        <w:t xml:space="preserve">THIS IS A TEST FILE </w:t>
      </w:r>
    </w:p>
    <w:p w14:paraId="427EC094" w14:textId="77777777" w:rsidR="006A23FD" w:rsidRDefault="006A23FD" w:rsidP="006A23FD">
      <w:r>
        <w:t xml:space="preserve">THIS IS A TEST FILE </w:t>
      </w:r>
    </w:p>
    <w:p w14:paraId="13AED745" w14:textId="77777777" w:rsidR="006A23FD" w:rsidRDefault="006A23FD" w:rsidP="006A23FD">
      <w:r>
        <w:t xml:space="preserve">THIS IS A TEST FILE </w:t>
      </w:r>
    </w:p>
    <w:p w14:paraId="35851BF4" w14:textId="77777777" w:rsidR="006A23FD" w:rsidRDefault="006A23FD" w:rsidP="006A23FD">
      <w:r>
        <w:t xml:space="preserve">THIS IS A TEST FILE </w:t>
      </w:r>
    </w:p>
    <w:p w14:paraId="4E8E27B9" w14:textId="77777777" w:rsidR="006A23FD" w:rsidRDefault="006A23FD" w:rsidP="006A23FD">
      <w:r>
        <w:t xml:space="preserve">THIS IS A TEST FILE </w:t>
      </w:r>
    </w:p>
    <w:p w14:paraId="3E96B402" w14:textId="77777777" w:rsidR="006A23FD" w:rsidRDefault="006A23FD" w:rsidP="006A23FD">
      <w:r>
        <w:t xml:space="preserve">THIS IS A TEST FILE </w:t>
      </w:r>
    </w:p>
    <w:p w14:paraId="3684755D" w14:textId="77777777" w:rsidR="006A23FD" w:rsidRDefault="006A23FD" w:rsidP="006A23FD">
      <w:r>
        <w:t xml:space="preserve">THIS IS A TEST FILE </w:t>
      </w:r>
    </w:p>
    <w:p w14:paraId="129732F3" w14:textId="77777777" w:rsidR="006A23FD" w:rsidRDefault="006A23FD" w:rsidP="006A23FD">
      <w:r>
        <w:t xml:space="preserve">THIS IS A TEST FILE </w:t>
      </w:r>
    </w:p>
    <w:p w14:paraId="4D8A56AA" w14:textId="77777777" w:rsidR="006A23FD" w:rsidRDefault="006A23FD" w:rsidP="006A23FD">
      <w:r>
        <w:lastRenderedPageBreak/>
        <w:t xml:space="preserve">THIS IS A TEST FILE </w:t>
      </w:r>
    </w:p>
    <w:p w14:paraId="4F2B8F0C" w14:textId="77777777" w:rsidR="006A23FD" w:rsidRDefault="006A23FD" w:rsidP="006A23FD">
      <w:r>
        <w:t xml:space="preserve">THIS IS A TEST FILE </w:t>
      </w:r>
    </w:p>
    <w:p w14:paraId="551BB0A6" w14:textId="77777777" w:rsidR="006A23FD" w:rsidRDefault="006A23FD" w:rsidP="006A23FD">
      <w:r>
        <w:t xml:space="preserve">THIS IS A TEST FILE </w:t>
      </w:r>
    </w:p>
    <w:p w14:paraId="2254C2B9" w14:textId="77777777" w:rsidR="006A23FD" w:rsidRDefault="006A23FD" w:rsidP="006A23FD">
      <w:r>
        <w:t xml:space="preserve">THIS IS A TEST FILE </w:t>
      </w:r>
    </w:p>
    <w:p w14:paraId="28BEF4B2" w14:textId="77777777" w:rsidR="006A23FD" w:rsidRDefault="006A23FD" w:rsidP="006A23FD">
      <w:r>
        <w:t xml:space="preserve">THIS IS A TEST FILE </w:t>
      </w:r>
    </w:p>
    <w:p w14:paraId="40BE2110" w14:textId="77777777" w:rsidR="006A23FD" w:rsidRDefault="006A23FD" w:rsidP="006A23FD">
      <w:r>
        <w:t xml:space="preserve">THIS IS A TEST FILE </w:t>
      </w:r>
    </w:p>
    <w:p w14:paraId="590738D4" w14:textId="77777777" w:rsidR="006A23FD" w:rsidRPr="006A23FD" w:rsidRDefault="006A23FD" w:rsidP="006A23FD"/>
    <w:p w14:paraId="051C0AF0" w14:textId="77777777" w:rsidR="006A23FD" w:rsidRDefault="006A23FD" w:rsidP="006A23FD">
      <w:r>
        <w:t xml:space="preserve">THIS IS A TEST FILE </w:t>
      </w:r>
    </w:p>
    <w:p w14:paraId="1FDC5E93" w14:textId="77777777" w:rsidR="006A23FD" w:rsidRDefault="006A23FD" w:rsidP="006A23FD">
      <w:r>
        <w:t xml:space="preserve">THIS IS A TEST FILE </w:t>
      </w:r>
    </w:p>
    <w:p w14:paraId="6424E885" w14:textId="77777777" w:rsidR="006A23FD" w:rsidRDefault="006A23FD" w:rsidP="006A23FD">
      <w:r>
        <w:t xml:space="preserve">THIS IS A TEST FILE </w:t>
      </w:r>
    </w:p>
    <w:p w14:paraId="76F91C37" w14:textId="77777777" w:rsidR="006A23FD" w:rsidRDefault="006A23FD" w:rsidP="006A23FD">
      <w:r>
        <w:t xml:space="preserve">THIS IS A TEST FILE </w:t>
      </w:r>
    </w:p>
    <w:p w14:paraId="4DBC6B62" w14:textId="77777777" w:rsidR="006A23FD" w:rsidRDefault="006A23FD" w:rsidP="006A23FD">
      <w:r>
        <w:t xml:space="preserve">THIS IS A TEST FILE </w:t>
      </w:r>
    </w:p>
    <w:p w14:paraId="50705CC0" w14:textId="77777777" w:rsidR="006A23FD" w:rsidRDefault="006A23FD" w:rsidP="006A23FD">
      <w:r>
        <w:t xml:space="preserve">THIS IS A TEST FILE </w:t>
      </w:r>
    </w:p>
    <w:p w14:paraId="01A31CE7" w14:textId="77777777" w:rsidR="006A23FD" w:rsidRDefault="006A23FD" w:rsidP="006A23FD">
      <w:r>
        <w:t xml:space="preserve">THIS IS A TEST FILE </w:t>
      </w:r>
    </w:p>
    <w:p w14:paraId="699873A7" w14:textId="77777777" w:rsidR="006A23FD" w:rsidRDefault="006A23FD" w:rsidP="006A23FD">
      <w:r>
        <w:t xml:space="preserve">THIS IS A TEST FILE </w:t>
      </w:r>
    </w:p>
    <w:p w14:paraId="1899AE2E" w14:textId="77777777" w:rsidR="006A23FD" w:rsidRDefault="006A23FD" w:rsidP="006A23FD">
      <w:r>
        <w:t xml:space="preserve">THIS IS A TEST FILE </w:t>
      </w:r>
    </w:p>
    <w:p w14:paraId="5ABBD7DA" w14:textId="77777777" w:rsidR="006A23FD" w:rsidRDefault="006A23FD" w:rsidP="006A23FD">
      <w:r>
        <w:t xml:space="preserve">THIS IS A TEST FILE </w:t>
      </w:r>
    </w:p>
    <w:p w14:paraId="7354A86C" w14:textId="77777777" w:rsidR="006A23FD" w:rsidRDefault="006A23FD" w:rsidP="006A23FD">
      <w:r>
        <w:t xml:space="preserve">THIS IS A TEST FILE </w:t>
      </w:r>
    </w:p>
    <w:p w14:paraId="11CE3C76" w14:textId="77777777" w:rsidR="006A23FD" w:rsidRDefault="006A23FD" w:rsidP="006A23FD">
      <w:r>
        <w:t xml:space="preserve">THIS IS A TEST FILE </w:t>
      </w:r>
    </w:p>
    <w:p w14:paraId="2FF22CD8" w14:textId="77777777" w:rsidR="006A23FD" w:rsidRDefault="006A23FD" w:rsidP="006A23FD">
      <w:r>
        <w:t xml:space="preserve">THIS IS A TEST FILE </w:t>
      </w:r>
    </w:p>
    <w:p w14:paraId="78AF3A39" w14:textId="77777777" w:rsidR="006A23FD" w:rsidRDefault="006A23FD" w:rsidP="006A23FD">
      <w:r>
        <w:t xml:space="preserve">THIS IS A TEST FILE </w:t>
      </w:r>
    </w:p>
    <w:p w14:paraId="7559A227" w14:textId="77777777" w:rsidR="006A23FD" w:rsidRDefault="006A23FD" w:rsidP="006A23FD">
      <w:r>
        <w:t xml:space="preserve">THIS IS A TEST FILE </w:t>
      </w:r>
    </w:p>
    <w:p w14:paraId="0AAE9F58" w14:textId="77777777" w:rsidR="006A23FD" w:rsidRDefault="006A23FD" w:rsidP="006A23FD">
      <w:r>
        <w:t xml:space="preserve">THIS IS A TEST FILE </w:t>
      </w:r>
    </w:p>
    <w:p w14:paraId="6823991B" w14:textId="77777777" w:rsidR="006A23FD" w:rsidRDefault="006A23FD" w:rsidP="006A23FD">
      <w:r>
        <w:t xml:space="preserve">THIS IS A TEST FILE </w:t>
      </w:r>
    </w:p>
    <w:p w14:paraId="38B58C1B" w14:textId="77777777" w:rsidR="006A23FD" w:rsidRDefault="006A23FD" w:rsidP="006A23FD">
      <w:r>
        <w:t xml:space="preserve">THIS IS A TEST FILE </w:t>
      </w:r>
    </w:p>
    <w:p w14:paraId="27CCC5D8" w14:textId="77777777" w:rsidR="006A23FD" w:rsidRDefault="006A23FD" w:rsidP="006A23FD">
      <w:r>
        <w:lastRenderedPageBreak/>
        <w:t xml:space="preserve">THIS IS A TEST FILE </w:t>
      </w:r>
    </w:p>
    <w:p w14:paraId="75CEC7BB" w14:textId="77777777" w:rsidR="006A23FD" w:rsidRDefault="006A23FD" w:rsidP="006A23FD">
      <w:r>
        <w:t xml:space="preserve">THIS IS A TEST FILE </w:t>
      </w:r>
    </w:p>
    <w:p w14:paraId="18D15017" w14:textId="77777777" w:rsidR="006A23FD" w:rsidRDefault="006A23FD" w:rsidP="006A23FD">
      <w:r>
        <w:t xml:space="preserve">THIS IS A TEST FILE </w:t>
      </w:r>
    </w:p>
    <w:p w14:paraId="30FA3F46" w14:textId="77777777" w:rsidR="006A23FD" w:rsidRDefault="006A23FD" w:rsidP="006A23FD">
      <w:r>
        <w:t xml:space="preserve">THIS IS A TEST FILE </w:t>
      </w:r>
    </w:p>
    <w:p w14:paraId="0B5A2DC2" w14:textId="77777777" w:rsidR="006A23FD" w:rsidRDefault="006A23FD" w:rsidP="006A23FD">
      <w:r>
        <w:t xml:space="preserve">THIS IS A TEST FILE </w:t>
      </w:r>
    </w:p>
    <w:p w14:paraId="1D9A3057" w14:textId="77777777" w:rsidR="006A23FD" w:rsidRDefault="006A23FD" w:rsidP="006A23FD">
      <w:r>
        <w:t xml:space="preserve">THIS IS A TEST FILE </w:t>
      </w:r>
    </w:p>
    <w:p w14:paraId="3F3D2A4F" w14:textId="77777777" w:rsidR="006A23FD" w:rsidRDefault="006A23FD" w:rsidP="006A23FD">
      <w:r>
        <w:t xml:space="preserve">THIS IS A TEST FILE </w:t>
      </w:r>
    </w:p>
    <w:p w14:paraId="288CF516" w14:textId="77777777" w:rsidR="006A23FD" w:rsidRDefault="006A23FD" w:rsidP="006A23FD">
      <w:r>
        <w:t xml:space="preserve">THIS IS A TEST FILE </w:t>
      </w:r>
    </w:p>
    <w:p w14:paraId="42A32568" w14:textId="77777777" w:rsidR="006A23FD" w:rsidRDefault="006A23FD" w:rsidP="006A23FD">
      <w:r>
        <w:t xml:space="preserve">THIS IS A TEST FILE </w:t>
      </w:r>
    </w:p>
    <w:p w14:paraId="07DEED83" w14:textId="77777777" w:rsidR="006A23FD" w:rsidRDefault="006A23FD" w:rsidP="006A23FD">
      <w:r>
        <w:t xml:space="preserve">THIS IS A TEST FILE </w:t>
      </w:r>
    </w:p>
    <w:p w14:paraId="0E4A6F31" w14:textId="77777777" w:rsidR="006A23FD" w:rsidRDefault="006A23FD" w:rsidP="006A23FD">
      <w:r>
        <w:t xml:space="preserve">THIS IS A TEST FILE </w:t>
      </w:r>
    </w:p>
    <w:p w14:paraId="589871E8" w14:textId="77777777" w:rsidR="006A23FD" w:rsidRDefault="006A23FD" w:rsidP="006A23FD">
      <w:r>
        <w:t xml:space="preserve">THIS IS A TEST FILE </w:t>
      </w:r>
    </w:p>
    <w:p w14:paraId="6B56B994" w14:textId="77777777" w:rsidR="006A23FD" w:rsidRDefault="006A23FD" w:rsidP="006A23FD">
      <w:r>
        <w:t xml:space="preserve">THIS IS A TEST FILE </w:t>
      </w:r>
    </w:p>
    <w:p w14:paraId="791A5CF8" w14:textId="77777777" w:rsidR="006A23FD" w:rsidRDefault="006A23FD" w:rsidP="006A23FD">
      <w:r>
        <w:t xml:space="preserve">THIS IS A TEST FILE </w:t>
      </w:r>
    </w:p>
    <w:p w14:paraId="036DA031" w14:textId="77777777" w:rsidR="006A23FD" w:rsidRDefault="006A23FD" w:rsidP="006A23FD">
      <w:r>
        <w:t xml:space="preserve">THIS IS A TEST FILE </w:t>
      </w:r>
    </w:p>
    <w:p w14:paraId="1FA7224A" w14:textId="77777777" w:rsidR="006A23FD" w:rsidRDefault="006A23FD" w:rsidP="006A23FD">
      <w:r>
        <w:t xml:space="preserve">THIS IS A TEST FILE </w:t>
      </w:r>
    </w:p>
    <w:p w14:paraId="69DB23FB" w14:textId="77777777" w:rsidR="006A23FD" w:rsidRDefault="006A23FD" w:rsidP="006A23FD">
      <w:r>
        <w:t xml:space="preserve">THIS IS A TEST FILE </w:t>
      </w:r>
    </w:p>
    <w:p w14:paraId="17004FBE" w14:textId="77777777" w:rsidR="006A23FD" w:rsidRDefault="006A23FD" w:rsidP="006A23FD">
      <w:r>
        <w:t xml:space="preserve">THIS IS A TEST FILE </w:t>
      </w:r>
    </w:p>
    <w:p w14:paraId="01FFF3A9" w14:textId="77777777" w:rsidR="006A23FD" w:rsidRDefault="006A23FD" w:rsidP="006A23FD">
      <w:r>
        <w:t xml:space="preserve">THIS IS A TEST FILE </w:t>
      </w:r>
    </w:p>
    <w:p w14:paraId="53334062" w14:textId="77777777" w:rsidR="006A23FD" w:rsidRDefault="006A23FD" w:rsidP="006A23FD">
      <w:r>
        <w:t xml:space="preserve">THIS IS A TEST FILE </w:t>
      </w:r>
    </w:p>
    <w:p w14:paraId="7039CCF6" w14:textId="77777777" w:rsidR="006A23FD" w:rsidRDefault="006A23FD" w:rsidP="006A23FD">
      <w:r>
        <w:t xml:space="preserve">THIS IS A TEST FILE </w:t>
      </w:r>
    </w:p>
    <w:p w14:paraId="7478F6A5" w14:textId="77777777" w:rsidR="006A23FD" w:rsidRDefault="006A23FD" w:rsidP="006A23FD">
      <w:r>
        <w:t xml:space="preserve">THIS IS A TEST FILE </w:t>
      </w:r>
    </w:p>
    <w:p w14:paraId="5F9B0CC1" w14:textId="77777777" w:rsidR="006A23FD" w:rsidRDefault="006A23FD" w:rsidP="006A23FD">
      <w:r>
        <w:t xml:space="preserve">THIS IS A TEST FILE </w:t>
      </w:r>
    </w:p>
    <w:p w14:paraId="5A4528D8" w14:textId="77777777" w:rsidR="006A23FD" w:rsidRDefault="006A23FD" w:rsidP="006A23FD">
      <w:r>
        <w:t xml:space="preserve">THIS IS A TEST FILE </w:t>
      </w:r>
    </w:p>
    <w:p w14:paraId="2A3CD36B" w14:textId="77777777" w:rsidR="006A23FD" w:rsidRDefault="006A23FD" w:rsidP="006A23FD">
      <w:r>
        <w:t xml:space="preserve">THIS IS A TEST FILE </w:t>
      </w:r>
    </w:p>
    <w:p w14:paraId="7A876764" w14:textId="77777777" w:rsidR="006A23FD" w:rsidRPr="006A23FD" w:rsidRDefault="006A23FD" w:rsidP="006A23FD"/>
    <w:p w14:paraId="37965805" w14:textId="77777777" w:rsidR="006A23FD" w:rsidRDefault="006A23FD" w:rsidP="006A23FD">
      <w:r>
        <w:t xml:space="preserve">THIS IS A TEST FILE </w:t>
      </w:r>
    </w:p>
    <w:p w14:paraId="1DBB98DA" w14:textId="77777777" w:rsidR="006A23FD" w:rsidRDefault="006A23FD" w:rsidP="006A23FD">
      <w:r>
        <w:t xml:space="preserve">THIS IS A TEST FILE </w:t>
      </w:r>
    </w:p>
    <w:p w14:paraId="40E39F4A" w14:textId="77777777" w:rsidR="006A23FD" w:rsidRDefault="006A23FD" w:rsidP="006A23FD">
      <w:r>
        <w:t xml:space="preserve">THIS IS A TEST FILE </w:t>
      </w:r>
    </w:p>
    <w:p w14:paraId="7762A748" w14:textId="77777777" w:rsidR="006A23FD" w:rsidRDefault="006A23FD" w:rsidP="006A23FD">
      <w:r>
        <w:t xml:space="preserve">THIS IS A TEST FILE </w:t>
      </w:r>
    </w:p>
    <w:p w14:paraId="1EB86759" w14:textId="77777777" w:rsidR="006A23FD" w:rsidRDefault="006A23FD" w:rsidP="006A23FD">
      <w:r>
        <w:t xml:space="preserve">THIS IS A TEST FILE </w:t>
      </w:r>
    </w:p>
    <w:p w14:paraId="23619448" w14:textId="77777777" w:rsidR="006A23FD" w:rsidRDefault="006A23FD" w:rsidP="006A23FD">
      <w:r>
        <w:t xml:space="preserve">THIS IS A TEST FILE </w:t>
      </w:r>
    </w:p>
    <w:p w14:paraId="7182448D" w14:textId="77777777" w:rsidR="006A23FD" w:rsidRDefault="006A23FD" w:rsidP="006A23FD">
      <w:r>
        <w:t xml:space="preserve">THIS IS A TEST FILE </w:t>
      </w:r>
    </w:p>
    <w:p w14:paraId="2D8CD07B" w14:textId="77777777" w:rsidR="006A23FD" w:rsidRDefault="006A23FD" w:rsidP="006A23FD">
      <w:r>
        <w:t xml:space="preserve">THIS IS A TEST FILE </w:t>
      </w:r>
    </w:p>
    <w:p w14:paraId="0E26D0E2" w14:textId="77777777" w:rsidR="006A23FD" w:rsidRDefault="006A23FD" w:rsidP="006A23FD">
      <w:r>
        <w:t xml:space="preserve">THIS IS A TEST FILE </w:t>
      </w:r>
    </w:p>
    <w:p w14:paraId="02282B8C" w14:textId="77777777" w:rsidR="006A23FD" w:rsidRDefault="006A23FD" w:rsidP="006A23FD">
      <w:r>
        <w:t xml:space="preserve">THIS IS A TEST FILE </w:t>
      </w:r>
    </w:p>
    <w:p w14:paraId="5A1B4B3C" w14:textId="77777777" w:rsidR="006A23FD" w:rsidRDefault="006A23FD" w:rsidP="006A23FD">
      <w:r>
        <w:t xml:space="preserve">THIS IS A TEST FILE </w:t>
      </w:r>
    </w:p>
    <w:p w14:paraId="64223189" w14:textId="77777777" w:rsidR="006A23FD" w:rsidRDefault="006A23FD" w:rsidP="006A23FD">
      <w:r>
        <w:t xml:space="preserve">THIS IS A TEST FILE </w:t>
      </w:r>
    </w:p>
    <w:p w14:paraId="0ED34577" w14:textId="77777777" w:rsidR="006A23FD" w:rsidRDefault="006A23FD" w:rsidP="006A23FD">
      <w:r>
        <w:t xml:space="preserve">THIS IS A TEST FILE </w:t>
      </w:r>
    </w:p>
    <w:p w14:paraId="5A1CA0E6" w14:textId="77777777" w:rsidR="006A23FD" w:rsidRDefault="006A23FD" w:rsidP="006A23FD">
      <w:r>
        <w:t xml:space="preserve">THIS IS A TEST FILE </w:t>
      </w:r>
    </w:p>
    <w:p w14:paraId="17557A03" w14:textId="77777777" w:rsidR="006A23FD" w:rsidRDefault="006A23FD" w:rsidP="006A23FD">
      <w:r>
        <w:t xml:space="preserve">THIS IS A TEST FILE </w:t>
      </w:r>
    </w:p>
    <w:p w14:paraId="4536927E" w14:textId="77777777" w:rsidR="006A23FD" w:rsidRDefault="006A23FD" w:rsidP="006A23FD">
      <w:r>
        <w:t xml:space="preserve">THIS IS A TEST FILE </w:t>
      </w:r>
    </w:p>
    <w:p w14:paraId="599EB79A" w14:textId="77777777" w:rsidR="006A23FD" w:rsidRDefault="006A23FD" w:rsidP="006A23FD">
      <w:r>
        <w:t xml:space="preserve">THIS IS A TEST FILE </w:t>
      </w:r>
    </w:p>
    <w:p w14:paraId="38F661E4" w14:textId="77777777" w:rsidR="006A23FD" w:rsidRDefault="006A23FD" w:rsidP="006A23FD">
      <w:r>
        <w:t xml:space="preserve">THIS IS A TEST FILE </w:t>
      </w:r>
    </w:p>
    <w:p w14:paraId="5F164496" w14:textId="77777777" w:rsidR="006A23FD" w:rsidRDefault="006A23FD" w:rsidP="006A23FD">
      <w:r>
        <w:t xml:space="preserve">THIS IS A TEST FILE </w:t>
      </w:r>
    </w:p>
    <w:p w14:paraId="745229BF" w14:textId="77777777" w:rsidR="006A23FD" w:rsidRDefault="006A23FD" w:rsidP="006A23FD">
      <w:r>
        <w:t xml:space="preserve">THIS IS A TEST FILE </w:t>
      </w:r>
    </w:p>
    <w:p w14:paraId="0F187CE0" w14:textId="77777777" w:rsidR="006A23FD" w:rsidRDefault="006A23FD" w:rsidP="006A23FD">
      <w:r>
        <w:t xml:space="preserve">THIS IS A TEST FILE </w:t>
      </w:r>
    </w:p>
    <w:p w14:paraId="397B53D9" w14:textId="77777777" w:rsidR="006A23FD" w:rsidRDefault="006A23FD" w:rsidP="006A23FD">
      <w:r>
        <w:t xml:space="preserve">THIS IS A TEST FILE </w:t>
      </w:r>
    </w:p>
    <w:p w14:paraId="4B4C87B2" w14:textId="77777777" w:rsidR="006A23FD" w:rsidRDefault="006A23FD" w:rsidP="006A23FD">
      <w:r>
        <w:t xml:space="preserve">THIS IS A TEST FILE </w:t>
      </w:r>
    </w:p>
    <w:p w14:paraId="51FE85AA" w14:textId="77777777" w:rsidR="006A23FD" w:rsidRDefault="006A23FD" w:rsidP="006A23FD">
      <w:r>
        <w:t xml:space="preserve">THIS IS A TEST FILE </w:t>
      </w:r>
    </w:p>
    <w:p w14:paraId="2C5AA7F8" w14:textId="77777777" w:rsidR="006A23FD" w:rsidRDefault="006A23FD" w:rsidP="006A23FD">
      <w:r>
        <w:lastRenderedPageBreak/>
        <w:t xml:space="preserve">THIS IS A TEST FILE </w:t>
      </w:r>
    </w:p>
    <w:p w14:paraId="2CEAAD70" w14:textId="77777777" w:rsidR="006A23FD" w:rsidRDefault="006A23FD" w:rsidP="006A23FD">
      <w:r>
        <w:t xml:space="preserve">THIS IS A TEST FILE </w:t>
      </w:r>
    </w:p>
    <w:p w14:paraId="420C5B15" w14:textId="77777777" w:rsidR="006A23FD" w:rsidRDefault="006A23FD" w:rsidP="006A23FD">
      <w:r>
        <w:t xml:space="preserve">THIS IS A TEST FILE </w:t>
      </w:r>
    </w:p>
    <w:p w14:paraId="6F0F13B6" w14:textId="77777777" w:rsidR="006A23FD" w:rsidRDefault="006A23FD" w:rsidP="006A23FD">
      <w:r>
        <w:t xml:space="preserve">THIS IS A TEST FILE </w:t>
      </w:r>
    </w:p>
    <w:p w14:paraId="30741A37" w14:textId="77777777" w:rsidR="006A23FD" w:rsidRDefault="006A23FD" w:rsidP="006A23FD">
      <w:r>
        <w:t xml:space="preserve">THIS IS A TEST FILE </w:t>
      </w:r>
    </w:p>
    <w:p w14:paraId="711E7570" w14:textId="77777777" w:rsidR="006A23FD" w:rsidRDefault="006A23FD" w:rsidP="006A23FD">
      <w:r>
        <w:t xml:space="preserve">THIS IS A TEST FILE </w:t>
      </w:r>
    </w:p>
    <w:p w14:paraId="388C3223" w14:textId="77777777" w:rsidR="006A23FD" w:rsidRDefault="006A23FD" w:rsidP="006A23FD">
      <w:r>
        <w:t xml:space="preserve">THIS IS A TEST FILE </w:t>
      </w:r>
    </w:p>
    <w:p w14:paraId="756C4AA5" w14:textId="77777777" w:rsidR="006A23FD" w:rsidRDefault="006A23FD" w:rsidP="006A23FD">
      <w:r>
        <w:t xml:space="preserve">THIS IS A TEST FILE </w:t>
      </w:r>
    </w:p>
    <w:p w14:paraId="5678854A" w14:textId="77777777" w:rsidR="006A23FD" w:rsidRDefault="006A23FD" w:rsidP="006A23FD">
      <w:r>
        <w:t xml:space="preserve">THIS IS A TEST FILE </w:t>
      </w:r>
    </w:p>
    <w:p w14:paraId="689E50B5" w14:textId="77777777" w:rsidR="006A23FD" w:rsidRDefault="006A23FD" w:rsidP="006A23FD">
      <w:r>
        <w:t xml:space="preserve">THIS IS A TEST FILE </w:t>
      </w:r>
    </w:p>
    <w:p w14:paraId="1C8B0E04" w14:textId="77777777" w:rsidR="006A23FD" w:rsidRDefault="006A23FD" w:rsidP="006A23FD">
      <w:r>
        <w:t xml:space="preserve">THIS IS A TEST FILE </w:t>
      </w:r>
    </w:p>
    <w:p w14:paraId="1DA57643" w14:textId="77777777" w:rsidR="006A23FD" w:rsidRDefault="006A23FD" w:rsidP="006A23FD">
      <w:r>
        <w:t xml:space="preserve">THIS IS A TEST FILE </w:t>
      </w:r>
    </w:p>
    <w:p w14:paraId="6FB6B4C4" w14:textId="77777777" w:rsidR="006A23FD" w:rsidRDefault="006A23FD" w:rsidP="006A23FD">
      <w:r>
        <w:t xml:space="preserve">THIS IS A TEST FILE </w:t>
      </w:r>
    </w:p>
    <w:p w14:paraId="4F41A788" w14:textId="77777777" w:rsidR="006A23FD" w:rsidRDefault="006A23FD" w:rsidP="006A23FD">
      <w:r>
        <w:t xml:space="preserve">THIS IS A TEST FILE </w:t>
      </w:r>
    </w:p>
    <w:p w14:paraId="24C4EEA4" w14:textId="77777777" w:rsidR="006A23FD" w:rsidRDefault="006A23FD" w:rsidP="006A23FD">
      <w:r>
        <w:t xml:space="preserve">THIS IS A TEST FILE </w:t>
      </w:r>
    </w:p>
    <w:p w14:paraId="3203C213" w14:textId="77777777" w:rsidR="006A23FD" w:rsidRDefault="006A23FD" w:rsidP="006A23FD">
      <w:r>
        <w:t xml:space="preserve">THIS IS A TEST FILE </w:t>
      </w:r>
    </w:p>
    <w:p w14:paraId="55392B18" w14:textId="77777777" w:rsidR="006A23FD" w:rsidRDefault="006A23FD" w:rsidP="006A23FD">
      <w:r>
        <w:t xml:space="preserve">THIS IS A TEST FILE </w:t>
      </w:r>
    </w:p>
    <w:p w14:paraId="0D37098B" w14:textId="77777777" w:rsidR="006A23FD" w:rsidRDefault="006A23FD" w:rsidP="006A23FD">
      <w:r>
        <w:t xml:space="preserve">THIS IS A TEST FILE </w:t>
      </w:r>
    </w:p>
    <w:p w14:paraId="1375DA76" w14:textId="77777777" w:rsidR="006A23FD" w:rsidRDefault="006A23FD" w:rsidP="006A23FD">
      <w:r>
        <w:t xml:space="preserve">THIS IS A TEST FILE </w:t>
      </w:r>
    </w:p>
    <w:p w14:paraId="2B4AA6DA" w14:textId="77777777" w:rsidR="006A23FD" w:rsidRPr="006A23FD" w:rsidRDefault="006A23FD" w:rsidP="006A23FD"/>
    <w:p w14:paraId="69EFC5B2" w14:textId="77777777" w:rsidR="006A23FD" w:rsidRDefault="006A23FD" w:rsidP="006A23FD">
      <w:r>
        <w:t xml:space="preserve">THIS IS A TEST FILE </w:t>
      </w:r>
    </w:p>
    <w:p w14:paraId="2E8028F6" w14:textId="77777777" w:rsidR="006A23FD" w:rsidRDefault="006A23FD" w:rsidP="006A23FD">
      <w:r>
        <w:t xml:space="preserve">THIS IS A TEST FILE </w:t>
      </w:r>
    </w:p>
    <w:p w14:paraId="05B04368" w14:textId="77777777" w:rsidR="006A23FD" w:rsidRDefault="006A23FD" w:rsidP="006A23FD">
      <w:r>
        <w:t xml:space="preserve">THIS IS A TEST FILE </w:t>
      </w:r>
    </w:p>
    <w:p w14:paraId="56169EAF" w14:textId="77777777" w:rsidR="006A23FD" w:rsidRDefault="006A23FD" w:rsidP="006A23FD">
      <w:r>
        <w:t xml:space="preserve">THIS IS A TEST FILE </w:t>
      </w:r>
    </w:p>
    <w:p w14:paraId="3CD2785D" w14:textId="77777777" w:rsidR="006A23FD" w:rsidRDefault="006A23FD" w:rsidP="006A23FD">
      <w:r>
        <w:t xml:space="preserve">THIS IS A TEST FILE </w:t>
      </w:r>
    </w:p>
    <w:p w14:paraId="71606AFD" w14:textId="77777777" w:rsidR="006A23FD" w:rsidRDefault="006A23FD" w:rsidP="006A23FD">
      <w:r>
        <w:lastRenderedPageBreak/>
        <w:t xml:space="preserve">THIS IS A TEST FILE </w:t>
      </w:r>
    </w:p>
    <w:p w14:paraId="1AF558A2" w14:textId="77777777" w:rsidR="006A23FD" w:rsidRDefault="006A23FD" w:rsidP="006A23FD">
      <w:r>
        <w:t xml:space="preserve">THIS IS A TEST FILE </w:t>
      </w:r>
    </w:p>
    <w:p w14:paraId="515607E8" w14:textId="77777777" w:rsidR="006A23FD" w:rsidRDefault="006A23FD" w:rsidP="006A23FD">
      <w:r>
        <w:t xml:space="preserve">THIS IS A TEST FILE </w:t>
      </w:r>
    </w:p>
    <w:p w14:paraId="6C7A2CF0" w14:textId="77777777" w:rsidR="006A23FD" w:rsidRDefault="006A23FD" w:rsidP="006A23FD">
      <w:r>
        <w:t xml:space="preserve">THIS IS A TEST FILE </w:t>
      </w:r>
    </w:p>
    <w:p w14:paraId="261AF557" w14:textId="77777777" w:rsidR="006A23FD" w:rsidRDefault="006A23FD" w:rsidP="006A23FD">
      <w:r>
        <w:t xml:space="preserve">THIS IS A TEST FILE </w:t>
      </w:r>
    </w:p>
    <w:p w14:paraId="7342D1B6" w14:textId="77777777" w:rsidR="006A23FD" w:rsidRDefault="006A23FD" w:rsidP="006A23FD">
      <w:r>
        <w:t xml:space="preserve">THIS IS A TEST FILE </w:t>
      </w:r>
    </w:p>
    <w:p w14:paraId="65741B6A" w14:textId="77777777" w:rsidR="006A23FD" w:rsidRDefault="006A23FD" w:rsidP="006A23FD">
      <w:r>
        <w:t xml:space="preserve">THIS IS A TEST FILE </w:t>
      </w:r>
    </w:p>
    <w:p w14:paraId="324CABB8" w14:textId="77777777" w:rsidR="006A23FD" w:rsidRDefault="006A23FD" w:rsidP="006A23FD">
      <w:r>
        <w:t xml:space="preserve">THIS IS A TEST FILE </w:t>
      </w:r>
    </w:p>
    <w:p w14:paraId="42646F23" w14:textId="77777777" w:rsidR="006A23FD" w:rsidRDefault="006A23FD" w:rsidP="006A23FD">
      <w:r>
        <w:t xml:space="preserve">THIS IS A TEST FILE </w:t>
      </w:r>
    </w:p>
    <w:p w14:paraId="22085B85" w14:textId="77777777" w:rsidR="006A23FD" w:rsidRDefault="006A23FD" w:rsidP="006A23FD">
      <w:r>
        <w:t xml:space="preserve">THIS IS A TEST FILE </w:t>
      </w:r>
    </w:p>
    <w:p w14:paraId="35ABD3EF" w14:textId="77777777" w:rsidR="006A23FD" w:rsidRDefault="006A23FD" w:rsidP="006A23FD">
      <w:r>
        <w:t xml:space="preserve">THIS IS A TEST FILE </w:t>
      </w:r>
    </w:p>
    <w:p w14:paraId="1BEE50C4" w14:textId="77777777" w:rsidR="006A23FD" w:rsidRDefault="006A23FD" w:rsidP="006A23FD">
      <w:r>
        <w:t xml:space="preserve">THIS IS A TEST FILE </w:t>
      </w:r>
    </w:p>
    <w:p w14:paraId="209D39FC" w14:textId="77777777" w:rsidR="006A23FD" w:rsidRDefault="006A23FD" w:rsidP="006A23FD">
      <w:r>
        <w:t xml:space="preserve">THIS IS A TEST FILE </w:t>
      </w:r>
    </w:p>
    <w:p w14:paraId="4AC636A9" w14:textId="77777777" w:rsidR="006A23FD" w:rsidRDefault="006A23FD" w:rsidP="006A23FD">
      <w:r>
        <w:t xml:space="preserve">THIS IS A TEST FILE </w:t>
      </w:r>
    </w:p>
    <w:p w14:paraId="312BE17D" w14:textId="77777777" w:rsidR="006A23FD" w:rsidRDefault="006A23FD" w:rsidP="006A23FD">
      <w:r>
        <w:t xml:space="preserve">THIS IS A TEST FILE </w:t>
      </w:r>
    </w:p>
    <w:p w14:paraId="7B76480E" w14:textId="77777777" w:rsidR="006A23FD" w:rsidRDefault="006A23FD" w:rsidP="006A23FD">
      <w:r>
        <w:t xml:space="preserve">THIS IS A TEST FILE </w:t>
      </w:r>
    </w:p>
    <w:p w14:paraId="03B74484" w14:textId="77777777" w:rsidR="006A23FD" w:rsidRDefault="006A23FD" w:rsidP="006A23FD">
      <w:r>
        <w:t xml:space="preserve">THIS IS A TEST FILE </w:t>
      </w:r>
    </w:p>
    <w:p w14:paraId="28CC2025" w14:textId="77777777" w:rsidR="006A23FD" w:rsidRDefault="006A23FD" w:rsidP="006A23FD">
      <w:r>
        <w:t xml:space="preserve">THIS IS A TEST FILE </w:t>
      </w:r>
    </w:p>
    <w:p w14:paraId="39F9FB04" w14:textId="77777777" w:rsidR="006A23FD" w:rsidRDefault="006A23FD" w:rsidP="006A23FD">
      <w:r>
        <w:t xml:space="preserve">THIS IS A TEST FILE </w:t>
      </w:r>
    </w:p>
    <w:p w14:paraId="461F9E8C" w14:textId="77777777" w:rsidR="006A23FD" w:rsidRDefault="006A23FD" w:rsidP="006A23FD">
      <w:r>
        <w:t xml:space="preserve">THIS IS A TEST FILE </w:t>
      </w:r>
    </w:p>
    <w:p w14:paraId="46122F62" w14:textId="77777777" w:rsidR="006A23FD" w:rsidRDefault="006A23FD" w:rsidP="006A23FD">
      <w:r>
        <w:t xml:space="preserve">THIS IS A TEST FILE </w:t>
      </w:r>
    </w:p>
    <w:p w14:paraId="42B0AA3A" w14:textId="77777777" w:rsidR="006A23FD" w:rsidRDefault="006A23FD" w:rsidP="006A23FD">
      <w:r>
        <w:t xml:space="preserve">THIS IS A TEST FILE </w:t>
      </w:r>
    </w:p>
    <w:p w14:paraId="0E7F54EE" w14:textId="77777777" w:rsidR="006A23FD" w:rsidRDefault="006A23FD" w:rsidP="006A23FD">
      <w:r>
        <w:t xml:space="preserve">THIS IS A TEST FILE </w:t>
      </w:r>
    </w:p>
    <w:p w14:paraId="45E9EA7A" w14:textId="77777777" w:rsidR="006A23FD" w:rsidRDefault="006A23FD" w:rsidP="006A23FD">
      <w:r>
        <w:t xml:space="preserve">THIS IS A TEST FILE </w:t>
      </w:r>
    </w:p>
    <w:p w14:paraId="39D5371E" w14:textId="77777777" w:rsidR="006A23FD" w:rsidRDefault="006A23FD" w:rsidP="006A23FD">
      <w:r>
        <w:t xml:space="preserve">THIS IS A TEST FILE </w:t>
      </w:r>
    </w:p>
    <w:p w14:paraId="43B049D9" w14:textId="77777777" w:rsidR="006A23FD" w:rsidRDefault="006A23FD" w:rsidP="006A23FD">
      <w:r>
        <w:lastRenderedPageBreak/>
        <w:t xml:space="preserve">THIS IS A TEST FILE </w:t>
      </w:r>
    </w:p>
    <w:p w14:paraId="5D0DDC67" w14:textId="77777777" w:rsidR="006A23FD" w:rsidRDefault="006A23FD" w:rsidP="006A23FD">
      <w:r>
        <w:t xml:space="preserve">THIS IS A TEST FILE </w:t>
      </w:r>
    </w:p>
    <w:p w14:paraId="77CD3BB3" w14:textId="77777777" w:rsidR="006A23FD" w:rsidRDefault="006A23FD" w:rsidP="006A23FD">
      <w:r>
        <w:t xml:space="preserve">THIS IS A TEST FILE </w:t>
      </w:r>
    </w:p>
    <w:p w14:paraId="17782B87" w14:textId="77777777" w:rsidR="006A23FD" w:rsidRDefault="006A23FD" w:rsidP="006A23FD">
      <w:r>
        <w:t xml:space="preserve">THIS IS A TEST FILE </w:t>
      </w:r>
    </w:p>
    <w:p w14:paraId="782AAA4A" w14:textId="77777777" w:rsidR="006A23FD" w:rsidRDefault="006A23FD" w:rsidP="006A23FD">
      <w:r>
        <w:t xml:space="preserve">THIS IS A TEST FILE </w:t>
      </w:r>
    </w:p>
    <w:p w14:paraId="17D3C754" w14:textId="77777777" w:rsidR="006A23FD" w:rsidRDefault="006A23FD" w:rsidP="006A23FD">
      <w:r>
        <w:t xml:space="preserve">THIS IS A TEST FILE </w:t>
      </w:r>
    </w:p>
    <w:p w14:paraId="3292B177" w14:textId="77777777" w:rsidR="006A23FD" w:rsidRDefault="006A23FD" w:rsidP="006A23FD">
      <w:r>
        <w:t xml:space="preserve">THIS IS A TEST FILE </w:t>
      </w:r>
    </w:p>
    <w:p w14:paraId="40AEF4CD" w14:textId="77777777" w:rsidR="006A23FD" w:rsidRDefault="006A23FD" w:rsidP="006A23FD">
      <w:r>
        <w:t xml:space="preserve">THIS IS A TEST FILE </w:t>
      </w:r>
    </w:p>
    <w:p w14:paraId="12F23CC2" w14:textId="77777777" w:rsidR="006A23FD" w:rsidRDefault="006A23FD" w:rsidP="006A23FD">
      <w:r>
        <w:t xml:space="preserve">THIS IS A TEST FILE </w:t>
      </w:r>
    </w:p>
    <w:p w14:paraId="7211A19C" w14:textId="77777777" w:rsidR="006A23FD" w:rsidRDefault="006A23FD" w:rsidP="006A23FD">
      <w:r>
        <w:t xml:space="preserve">THIS IS A TEST FILE </w:t>
      </w:r>
    </w:p>
    <w:p w14:paraId="2971D449" w14:textId="77777777" w:rsidR="006A23FD" w:rsidRDefault="006A23FD" w:rsidP="006A23FD">
      <w:r>
        <w:t xml:space="preserve">THIS IS A TEST FILE </w:t>
      </w:r>
    </w:p>
    <w:p w14:paraId="0EE9BCAE" w14:textId="77777777" w:rsidR="006A23FD" w:rsidRDefault="006A23FD" w:rsidP="006A23FD">
      <w:r>
        <w:t xml:space="preserve">THIS IS A TEST FILE </w:t>
      </w:r>
    </w:p>
    <w:p w14:paraId="37F80F9E" w14:textId="77777777" w:rsidR="006A23FD" w:rsidRDefault="006A23FD" w:rsidP="006A23FD">
      <w:r>
        <w:t xml:space="preserve">THIS IS A TEST FILE </w:t>
      </w:r>
    </w:p>
    <w:p w14:paraId="427BE0E9" w14:textId="77777777" w:rsidR="006A23FD" w:rsidRPr="006A23FD" w:rsidRDefault="006A23FD" w:rsidP="006A23FD"/>
    <w:p w14:paraId="2570338C" w14:textId="77777777" w:rsidR="006A23FD" w:rsidRDefault="006A23FD" w:rsidP="006A23FD">
      <w:r>
        <w:t xml:space="preserve">THIS IS A TEST FILE </w:t>
      </w:r>
    </w:p>
    <w:p w14:paraId="5C7640B9" w14:textId="77777777" w:rsidR="006A23FD" w:rsidRDefault="006A23FD" w:rsidP="006A23FD">
      <w:r>
        <w:t xml:space="preserve">THIS IS A TEST FILE </w:t>
      </w:r>
    </w:p>
    <w:p w14:paraId="3F9DE242" w14:textId="77777777" w:rsidR="006A23FD" w:rsidRDefault="006A23FD" w:rsidP="006A23FD">
      <w:r>
        <w:t xml:space="preserve">THIS IS A TEST FILE </w:t>
      </w:r>
    </w:p>
    <w:p w14:paraId="26FDCAC8" w14:textId="77777777" w:rsidR="006A23FD" w:rsidRDefault="006A23FD" w:rsidP="006A23FD">
      <w:r>
        <w:t xml:space="preserve">THIS IS A TEST FILE </w:t>
      </w:r>
    </w:p>
    <w:p w14:paraId="71591519" w14:textId="77777777" w:rsidR="006A23FD" w:rsidRDefault="006A23FD" w:rsidP="006A23FD">
      <w:r>
        <w:t xml:space="preserve">THIS IS A TEST FILE </w:t>
      </w:r>
    </w:p>
    <w:p w14:paraId="018B5400" w14:textId="77777777" w:rsidR="006A23FD" w:rsidRDefault="006A23FD" w:rsidP="006A23FD">
      <w:r>
        <w:t xml:space="preserve">THIS IS A TEST FILE </w:t>
      </w:r>
    </w:p>
    <w:p w14:paraId="59223779" w14:textId="77777777" w:rsidR="006A23FD" w:rsidRDefault="006A23FD" w:rsidP="006A23FD">
      <w:r>
        <w:t xml:space="preserve">THIS IS A TEST FILE </w:t>
      </w:r>
    </w:p>
    <w:p w14:paraId="10B714FF" w14:textId="77777777" w:rsidR="006A23FD" w:rsidRDefault="006A23FD" w:rsidP="006A23FD">
      <w:r>
        <w:t xml:space="preserve">THIS IS A TEST FILE </w:t>
      </w:r>
    </w:p>
    <w:p w14:paraId="5AAD3920" w14:textId="77777777" w:rsidR="006A23FD" w:rsidRDefault="006A23FD" w:rsidP="006A23FD">
      <w:r>
        <w:t xml:space="preserve">THIS IS A TEST FILE </w:t>
      </w:r>
    </w:p>
    <w:p w14:paraId="42756D32" w14:textId="77777777" w:rsidR="006A23FD" w:rsidRDefault="006A23FD" w:rsidP="006A23FD">
      <w:r>
        <w:t xml:space="preserve">THIS IS A TEST FILE </w:t>
      </w:r>
    </w:p>
    <w:p w14:paraId="2DEAF893" w14:textId="77777777" w:rsidR="006A23FD" w:rsidRDefault="006A23FD" w:rsidP="006A23FD">
      <w:r>
        <w:t xml:space="preserve">THIS IS A TEST FILE </w:t>
      </w:r>
    </w:p>
    <w:p w14:paraId="2A4ED7FA" w14:textId="77777777" w:rsidR="006A23FD" w:rsidRDefault="006A23FD" w:rsidP="006A23FD">
      <w:r>
        <w:lastRenderedPageBreak/>
        <w:t xml:space="preserve">THIS IS A TEST FILE </w:t>
      </w:r>
    </w:p>
    <w:p w14:paraId="2DC04A9E" w14:textId="77777777" w:rsidR="006A23FD" w:rsidRDefault="006A23FD" w:rsidP="006A23FD">
      <w:r>
        <w:t xml:space="preserve">THIS IS A TEST FILE </w:t>
      </w:r>
    </w:p>
    <w:p w14:paraId="44FB5D19" w14:textId="77777777" w:rsidR="006A23FD" w:rsidRDefault="006A23FD" w:rsidP="006A23FD">
      <w:r>
        <w:t xml:space="preserve">THIS IS A TEST FILE </w:t>
      </w:r>
    </w:p>
    <w:p w14:paraId="7A2F6FC8" w14:textId="77777777" w:rsidR="006A23FD" w:rsidRDefault="006A23FD" w:rsidP="006A23FD">
      <w:r>
        <w:t xml:space="preserve">THIS IS A TEST FILE </w:t>
      </w:r>
    </w:p>
    <w:p w14:paraId="08E0347C" w14:textId="77777777" w:rsidR="006A23FD" w:rsidRDefault="006A23FD" w:rsidP="006A23FD">
      <w:r>
        <w:t xml:space="preserve">THIS IS A TEST FILE </w:t>
      </w:r>
    </w:p>
    <w:p w14:paraId="1C4A3105" w14:textId="77777777" w:rsidR="006A23FD" w:rsidRDefault="006A23FD" w:rsidP="006A23FD">
      <w:r>
        <w:t xml:space="preserve">THIS IS A TEST FILE </w:t>
      </w:r>
    </w:p>
    <w:p w14:paraId="65475A97" w14:textId="77777777" w:rsidR="006A23FD" w:rsidRDefault="006A23FD" w:rsidP="006A23FD">
      <w:r>
        <w:t xml:space="preserve">THIS IS A TEST FILE </w:t>
      </w:r>
    </w:p>
    <w:p w14:paraId="7D6B4185" w14:textId="77777777" w:rsidR="006A23FD" w:rsidRDefault="006A23FD" w:rsidP="006A23FD">
      <w:r>
        <w:t xml:space="preserve">THIS IS A TEST FILE </w:t>
      </w:r>
    </w:p>
    <w:p w14:paraId="16BD9663" w14:textId="77777777" w:rsidR="006A23FD" w:rsidRDefault="006A23FD" w:rsidP="006A23FD">
      <w:r>
        <w:t xml:space="preserve">THIS IS A TEST FILE </w:t>
      </w:r>
    </w:p>
    <w:p w14:paraId="023F0C3D" w14:textId="77777777" w:rsidR="006A23FD" w:rsidRDefault="006A23FD" w:rsidP="006A23FD">
      <w:r>
        <w:t xml:space="preserve">THIS IS A TEST FILE </w:t>
      </w:r>
    </w:p>
    <w:p w14:paraId="47C54372" w14:textId="77777777" w:rsidR="006A23FD" w:rsidRDefault="006A23FD" w:rsidP="006A23FD">
      <w:r>
        <w:t xml:space="preserve">THIS IS A TEST FILE </w:t>
      </w:r>
    </w:p>
    <w:p w14:paraId="75B94A99" w14:textId="77777777" w:rsidR="006A23FD" w:rsidRDefault="006A23FD" w:rsidP="006A23FD">
      <w:r>
        <w:t xml:space="preserve">THIS IS A TEST FILE </w:t>
      </w:r>
    </w:p>
    <w:p w14:paraId="606FCCC9" w14:textId="77777777" w:rsidR="006A23FD" w:rsidRDefault="006A23FD" w:rsidP="006A23FD">
      <w:r>
        <w:t xml:space="preserve">THIS IS A TEST FILE </w:t>
      </w:r>
    </w:p>
    <w:p w14:paraId="3C1028F1" w14:textId="77777777" w:rsidR="006A23FD" w:rsidRDefault="006A23FD" w:rsidP="006A23FD">
      <w:r>
        <w:t xml:space="preserve">THIS IS A TEST FILE </w:t>
      </w:r>
    </w:p>
    <w:p w14:paraId="52FF6AEF" w14:textId="77777777" w:rsidR="006A23FD" w:rsidRDefault="006A23FD" w:rsidP="006A23FD">
      <w:r>
        <w:t xml:space="preserve">THIS IS A TEST FILE </w:t>
      </w:r>
    </w:p>
    <w:p w14:paraId="2BB6344F" w14:textId="77777777" w:rsidR="006A23FD" w:rsidRDefault="006A23FD" w:rsidP="006A23FD">
      <w:r>
        <w:t xml:space="preserve">THIS IS A TEST FILE </w:t>
      </w:r>
    </w:p>
    <w:p w14:paraId="08017A3E" w14:textId="77777777" w:rsidR="006A23FD" w:rsidRDefault="006A23FD" w:rsidP="006A23FD">
      <w:r>
        <w:t xml:space="preserve">THIS IS A TEST FILE </w:t>
      </w:r>
    </w:p>
    <w:p w14:paraId="3BBB5133" w14:textId="77777777" w:rsidR="006A23FD" w:rsidRDefault="006A23FD" w:rsidP="006A23FD">
      <w:r>
        <w:t xml:space="preserve">THIS IS A TEST FILE </w:t>
      </w:r>
    </w:p>
    <w:p w14:paraId="1C26DF9B" w14:textId="77777777" w:rsidR="006A23FD" w:rsidRDefault="006A23FD" w:rsidP="006A23FD">
      <w:r>
        <w:t xml:space="preserve">THIS IS A TEST FILE </w:t>
      </w:r>
    </w:p>
    <w:p w14:paraId="1A5CFB21" w14:textId="77777777" w:rsidR="006A23FD" w:rsidRDefault="006A23FD" w:rsidP="006A23FD">
      <w:r>
        <w:t xml:space="preserve">THIS IS A TEST FILE </w:t>
      </w:r>
    </w:p>
    <w:p w14:paraId="7C1ACED7" w14:textId="77777777" w:rsidR="006A23FD" w:rsidRDefault="006A23FD" w:rsidP="006A23FD">
      <w:r>
        <w:t xml:space="preserve">THIS IS A TEST FILE </w:t>
      </w:r>
    </w:p>
    <w:p w14:paraId="2B7E149A" w14:textId="77777777" w:rsidR="006A23FD" w:rsidRDefault="006A23FD" w:rsidP="006A23FD">
      <w:r>
        <w:t xml:space="preserve">THIS IS A TEST FILE </w:t>
      </w:r>
    </w:p>
    <w:p w14:paraId="1EE93396" w14:textId="77777777" w:rsidR="006A23FD" w:rsidRDefault="006A23FD" w:rsidP="006A23FD">
      <w:r>
        <w:t xml:space="preserve">THIS IS A TEST FILE </w:t>
      </w:r>
    </w:p>
    <w:p w14:paraId="736CBA96" w14:textId="77777777" w:rsidR="006A23FD" w:rsidRDefault="006A23FD" w:rsidP="006A23FD">
      <w:r>
        <w:t xml:space="preserve">THIS IS A TEST FILE </w:t>
      </w:r>
    </w:p>
    <w:p w14:paraId="2D3EF611" w14:textId="77777777" w:rsidR="006A23FD" w:rsidRDefault="006A23FD" w:rsidP="006A23FD">
      <w:r>
        <w:t xml:space="preserve">THIS IS A TEST FILE </w:t>
      </w:r>
    </w:p>
    <w:p w14:paraId="6372C177" w14:textId="77777777" w:rsidR="006A23FD" w:rsidRDefault="006A23FD" w:rsidP="006A23FD">
      <w:r>
        <w:lastRenderedPageBreak/>
        <w:t xml:space="preserve">THIS IS A TEST FILE </w:t>
      </w:r>
    </w:p>
    <w:p w14:paraId="4474E386" w14:textId="77777777" w:rsidR="006A23FD" w:rsidRDefault="006A23FD" w:rsidP="006A23FD">
      <w:r>
        <w:t xml:space="preserve">THIS IS A TEST FILE </w:t>
      </w:r>
    </w:p>
    <w:p w14:paraId="534957BB" w14:textId="77777777" w:rsidR="006A23FD" w:rsidRDefault="006A23FD" w:rsidP="006A23FD">
      <w:r>
        <w:t xml:space="preserve">THIS IS A TEST FILE </w:t>
      </w:r>
    </w:p>
    <w:p w14:paraId="3FB788C9" w14:textId="77777777" w:rsidR="006A23FD" w:rsidRDefault="006A23FD" w:rsidP="006A23FD">
      <w:r>
        <w:t xml:space="preserve">THIS IS A TEST FILE </w:t>
      </w:r>
    </w:p>
    <w:p w14:paraId="7F07576A" w14:textId="77777777" w:rsidR="006A23FD" w:rsidRDefault="006A23FD" w:rsidP="006A23FD">
      <w:r>
        <w:t xml:space="preserve">THIS IS A TEST FILE </w:t>
      </w:r>
    </w:p>
    <w:p w14:paraId="57B179E3" w14:textId="77777777" w:rsidR="006A23FD" w:rsidRDefault="006A23FD" w:rsidP="006A23FD">
      <w:r>
        <w:t xml:space="preserve">THIS IS A TEST FILE </w:t>
      </w:r>
    </w:p>
    <w:p w14:paraId="4E9DE762" w14:textId="77777777" w:rsidR="006A23FD" w:rsidRDefault="006A23FD" w:rsidP="006A23FD">
      <w:r>
        <w:t xml:space="preserve">THIS IS A TEST FILE </w:t>
      </w:r>
    </w:p>
    <w:p w14:paraId="1AC2865A" w14:textId="77777777" w:rsidR="006A23FD" w:rsidRPr="006A23FD" w:rsidRDefault="006A23FD" w:rsidP="006A23FD"/>
    <w:p w14:paraId="33A8E5D1" w14:textId="77777777" w:rsidR="006A23FD" w:rsidRDefault="006A23FD" w:rsidP="006A23FD">
      <w:r>
        <w:t xml:space="preserve">THIS IS A TEST FILE </w:t>
      </w:r>
    </w:p>
    <w:p w14:paraId="71854276" w14:textId="77777777" w:rsidR="006A23FD" w:rsidRDefault="006A23FD" w:rsidP="006A23FD">
      <w:r>
        <w:t xml:space="preserve">THIS IS A TEST FILE </w:t>
      </w:r>
    </w:p>
    <w:p w14:paraId="2053AA45" w14:textId="77777777" w:rsidR="006A23FD" w:rsidRDefault="006A23FD" w:rsidP="006A23FD">
      <w:r>
        <w:t xml:space="preserve">THIS IS A TEST FILE </w:t>
      </w:r>
    </w:p>
    <w:p w14:paraId="44B7E737" w14:textId="77777777" w:rsidR="006A23FD" w:rsidRDefault="006A23FD" w:rsidP="006A23FD">
      <w:r>
        <w:t xml:space="preserve">THIS IS A TEST FILE </w:t>
      </w:r>
    </w:p>
    <w:p w14:paraId="5E2E1420" w14:textId="77777777" w:rsidR="006A23FD" w:rsidRDefault="006A23FD" w:rsidP="006A23FD">
      <w:r>
        <w:t xml:space="preserve">THIS IS A TEST FILE </w:t>
      </w:r>
    </w:p>
    <w:p w14:paraId="28C70617" w14:textId="77777777" w:rsidR="006A23FD" w:rsidRDefault="006A23FD" w:rsidP="006A23FD">
      <w:r>
        <w:t xml:space="preserve">THIS IS A TEST FILE </w:t>
      </w:r>
    </w:p>
    <w:p w14:paraId="76415A7F" w14:textId="77777777" w:rsidR="006A23FD" w:rsidRDefault="006A23FD" w:rsidP="006A23FD">
      <w:r>
        <w:t xml:space="preserve">THIS IS A TEST FILE </w:t>
      </w:r>
    </w:p>
    <w:p w14:paraId="4439B88A" w14:textId="77777777" w:rsidR="006A23FD" w:rsidRDefault="006A23FD" w:rsidP="006A23FD">
      <w:r>
        <w:t xml:space="preserve">THIS IS A TEST FILE </w:t>
      </w:r>
    </w:p>
    <w:p w14:paraId="75697074" w14:textId="77777777" w:rsidR="006A23FD" w:rsidRDefault="006A23FD" w:rsidP="006A23FD">
      <w:r>
        <w:t xml:space="preserve">THIS IS A TEST FILE </w:t>
      </w:r>
    </w:p>
    <w:p w14:paraId="690C08AD" w14:textId="77777777" w:rsidR="006A23FD" w:rsidRDefault="006A23FD" w:rsidP="006A23FD">
      <w:r>
        <w:t xml:space="preserve">THIS IS A TEST FILE </w:t>
      </w:r>
    </w:p>
    <w:p w14:paraId="0DB5BC7A" w14:textId="77777777" w:rsidR="006A23FD" w:rsidRDefault="006A23FD" w:rsidP="006A23FD">
      <w:r>
        <w:t xml:space="preserve">THIS IS A TEST FILE </w:t>
      </w:r>
    </w:p>
    <w:p w14:paraId="100C4FD1" w14:textId="77777777" w:rsidR="006A23FD" w:rsidRDefault="006A23FD" w:rsidP="006A23FD">
      <w:r>
        <w:t xml:space="preserve">THIS IS A TEST FILE </w:t>
      </w:r>
    </w:p>
    <w:p w14:paraId="435EC0F2" w14:textId="77777777" w:rsidR="006A23FD" w:rsidRDefault="006A23FD" w:rsidP="006A23FD">
      <w:r>
        <w:t xml:space="preserve">THIS IS A TEST FILE </w:t>
      </w:r>
    </w:p>
    <w:p w14:paraId="251CCA59" w14:textId="77777777" w:rsidR="006A23FD" w:rsidRDefault="006A23FD" w:rsidP="006A23FD">
      <w:r>
        <w:t xml:space="preserve">THIS IS A TEST FILE </w:t>
      </w:r>
    </w:p>
    <w:p w14:paraId="5C8B8847" w14:textId="77777777" w:rsidR="006A23FD" w:rsidRDefault="006A23FD" w:rsidP="006A23FD">
      <w:r>
        <w:t xml:space="preserve">THIS IS A TEST FILE </w:t>
      </w:r>
    </w:p>
    <w:p w14:paraId="6FF804BA" w14:textId="77777777" w:rsidR="006A23FD" w:rsidRDefault="006A23FD" w:rsidP="006A23FD">
      <w:r>
        <w:t xml:space="preserve">THIS IS A TEST FILE </w:t>
      </w:r>
    </w:p>
    <w:p w14:paraId="18DA33DB" w14:textId="77777777" w:rsidR="006A23FD" w:rsidRDefault="006A23FD" w:rsidP="006A23FD">
      <w:r>
        <w:t xml:space="preserve">THIS IS A TEST FILE </w:t>
      </w:r>
    </w:p>
    <w:p w14:paraId="06041BC6" w14:textId="77777777" w:rsidR="006A23FD" w:rsidRDefault="006A23FD" w:rsidP="006A23FD">
      <w:r>
        <w:lastRenderedPageBreak/>
        <w:t xml:space="preserve">THIS IS A TEST FILE </w:t>
      </w:r>
    </w:p>
    <w:p w14:paraId="66AA2BC8" w14:textId="77777777" w:rsidR="006A23FD" w:rsidRDefault="006A23FD" w:rsidP="006A23FD">
      <w:r>
        <w:t xml:space="preserve">THIS IS A TEST FILE </w:t>
      </w:r>
    </w:p>
    <w:p w14:paraId="295E81FB" w14:textId="77777777" w:rsidR="006A23FD" w:rsidRDefault="006A23FD" w:rsidP="006A23FD">
      <w:r>
        <w:t xml:space="preserve">THIS IS A TEST FILE </w:t>
      </w:r>
    </w:p>
    <w:p w14:paraId="29AD4A5C" w14:textId="77777777" w:rsidR="006A23FD" w:rsidRDefault="006A23FD" w:rsidP="006A23FD">
      <w:r>
        <w:t xml:space="preserve">THIS IS A TEST FILE </w:t>
      </w:r>
    </w:p>
    <w:p w14:paraId="780A6C88" w14:textId="77777777" w:rsidR="006A23FD" w:rsidRDefault="006A23FD" w:rsidP="006A23FD">
      <w:r>
        <w:t xml:space="preserve">THIS IS A TEST FILE </w:t>
      </w:r>
    </w:p>
    <w:p w14:paraId="42F297B0" w14:textId="77777777" w:rsidR="006A23FD" w:rsidRDefault="006A23FD" w:rsidP="006A23FD">
      <w:r>
        <w:t xml:space="preserve">THIS IS A TEST FILE </w:t>
      </w:r>
    </w:p>
    <w:p w14:paraId="6FB2258F" w14:textId="77777777" w:rsidR="006A23FD" w:rsidRDefault="006A23FD" w:rsidP="006A23FD">
      <w:r>
        <w:t xml:space="preserve">THIS IS A TEST FILE </w:t>
      </w:r>
    </w:p>
    <w:p w14:paraId="2057CB00" w14:textId="77777777" w:rsidR="006A23FD" w:rsidRDefault="006A23FD" w:rsidP="006A23FD">
      <w:r>
        <w:t xml:space="preserve">THIS IS A TEST FILE </w:t>
      </w:r>
    </w:p>
    <w:p w14:paraId="63136FC7" w14:textId="77777777" w:rsidR="006A23FD" w:rsidRDefault="006A23FD" w:rsidP="006A23FD">
      <w:r>
        <w:t xml:space="preserve">THIS IS A TEST FILE </w:t>
      </w:r>
    </w:p>
    <w:p w14:paraId="7BB408A5" w14:textId="77777777" w:rsidR="006A23FD" w:rsidRDefault="006A23FD" w:rsidP="006A23FD">
      <w:r>
        <w:t xml:space="preserve">THIS IS A TEST FILE </w:t>
      </w:r>
    </w:p>
    <w:p w14:paraId="44BC9C99" w14:textId="77777777" w:rsidR="006A23FD" w:rsidRDefault="006A23FD" w:rsidP="006A23FD">
      <w:r>
        <w:t xml:space="preserve">THIS IS A TEST FILE </w:t>
      </w:r>
    </w:p>
    <w:p w14:paraId="12D080C3" w14:textId="77777777" w:rsidR="006A23FD" w:rsidRDefault="006A23FD" w:rsidP="006A23FD">
      <w:r>
        <w:t xml:space="preserve">THIS IS A TEST FILE </w:t>
      </w:r>
    </w:p>
    <w:p w14:paraId="63E870E2" w14:textId="77777777" w:rsidR="006A23FD" w:rsidRDefault="006A23FD" w:rsidP="006A23FD">
      <w:r>
        <w:t xml:space="preserve">THIS IS A TEST FILE </w:t>
      </w:r>
    </w:p>
    <w:p w14:paraId="673F8935" w14:textId="77777777" w:rsidR="006A23FD" w:rsidRDefault="006A23FD" w:rsidP="006A23FD">
      <w:r>
        <w:t xml:space="preserve">THIS IS A TEST FILE </w:t>
      </w:r>
    </w:p>
    <w:p w14:paraId="0B7FA0CE" w14:textId="77777777" w:rsidR="006A23FD" w:rsidRDefault="006A23FD" w:rsidP="006A23FD">
      <w:r>
        <w:t xml:space="preserve">THIS IS A TEST FILE </w:t>
      </w:r>
    </w:p>
    <w:p w14:paraId="3A48BD8D" w14:textId="77777777" w:rsidR="006A23FD" w:rsidRDefault="006A23FD" w:rsidP="006A23FD">
      <w:r>
        <w:t xml:space="preserve">THIS IS A TEST FILE </w:t>
      </w:r>
    </w:p>
    <w:p w14:paraId="139CA557" w14:textId="77777777" w:rsidR="006A23FD" w:rsidRDefault="006A23FD" w:rsidP="006A23FD">
      <w:r>
        <w:t xml:space="preserve">THIS IS A TEST FILE </w:t>
      </w:r>
    </w:p>
    <w:p w14:paraId="7B7FA948" w14:textId="77777777" w:rsidR="006A23FD" w:rsidRDefault="006A23FD" w:rsidP="006A23FD">
      <w:r>
        <w:t xml:space="preserve">THIS IS A TEST FILE </w:t>
      </w:r>
    </w:p>
    <w:p w14:paraId="6B8E3593" w14:textId="77777777" w:rsidR="006A23FD" w:rsidRDefault="006A23FD" w:rsidP="006A23FD">
      <w:r>
        <w:t xml:space="preserve">THIS IS A TEST FILE </w:t>
      </w:r>
    </w:p>
    <w:p w14:paraId="49AA4382" w14:textId="77777777" w:rsidR="006A23FD" w:rsidRDefault="006A23FD" w:rsidP="006A23FD">
      <w:r>
        <w:t xml:space="preserve">THIS IS A TEST FILE </w:t>
      </w:r>
    </w:p>
    <w:p w14:paraId="23ECBCDA" w14:textId="77777777" w:rsidR="006A23FD" w:rsidRDefault="006A23FD" w:rsidP="006A23FD">
      <w:r>
        <w:t xml:space="preserve">THIS IS A TEST FILE </w:t>
      </w:r>
    </w:p>
    <w:p w14:paraId="4C15BCE1" w14:textId="77777777" w:rsidR="006A23FD" w:rsidRDefault="006A23FD" w:rsidP="006A23FD">
      <w:r>
        <w:t xml:space="preserve">THIS IS A TEST FILE </w:t>
      </w:r>
    </w:p>
    <w:p w14:paraId="78FBDABA" w14:textId="77777777" w:rsidR="006A23FD" w:rsidRDefault="006A23FD" w:rsidP="006A23FD">
      <w:r>
        <w:t xml:space="preserve">THIS IS A TEST FILE </w:t>
      </w:r>
    </w:p>
    <w:p w14:paraId="71030D59" w14:textId="77777777" w:rsidR="006A23FD" w:rsidRDefault="006A23FD" w:rsidP="006A23FD">
      <w:r>
        <w:t xml:space="preserve">THIS IS A TEST FILE </w:t>
      </w:r>
    </w:p>
    <w:p w14:paraId="1D24123C" w14:textId="77777777" w:rsidR="006A23FD" w:rsidRDefault="006A23FD" w:rsidP="006A23FD">
      <w:r>
        <w:t xml:space="preserve">THIS IS A TEST FILE </w:t>
      </w:r>
    </w:p>
    <w:p w14:paraId="0BDC47DD" w14:textId="77777777" w:rsidR="006A23FD" w:rsidRDefault="006A23FD" w:rsidP="006A23FD">
      <w:r>
        <w:lastRenderedPageBreak/>
        <w:t xml:space="preserve">THIS IS A TEST FILE </w:t>
      </w:r>
    </w:p>
    <w:p w14:paraId="1CBDA861" w14:textId="77777777" w:rsidR="006A23FD" w:rsidRPr="006A23FD" w:rsidRDefault="006A23FD" w:rsidP="006A23FD"/>
    <w:p w14:paraId="32F14278" w14:textId="77777777" w:rsidR="006A23FD" w:rsidRDefault="006A23FD" w:rsidP="006A23FD">
      <w:r>
        <w:t xml:space="preserve">THIS IS A TEST FILE </w:t>
      </w:r>
    </w:p>
    <w:p w14:paraId="6C8FB608" w14:textId="77777777" w:rsidR="006A23FD" w:rsidRDefault="006A23FD" w:rsidP="006A23FD">
      <w:r>
        <w:t xml:space="preserve">THIS IS A TEST FILE </w:t>
      </w:r>
    </w:p>
    <w:p w14:paraId="604732D6" w14:textId="77777777" w:rsidR="006A23FD" w:rsidRDefault="006A23FD" w:rsidP="006A23FD">
      <w:r>
        <w:t xml:space="preserve">THIS IS A TEST FILE </w:t>
      </w:r>
    </w:p>
    <w:p w14:paraId="2676252B" w14:textId="77777777" w:rsidR="006A23FD" w:rsidRDefault="006A23FD" w:rsidP="006A23FD">
      <w:r>
        <w:t xml:space="preserve">THIS IS A TEST FILE </w:t>
      </w:r>
    </w:p>
    <w:p w14:paraId="1D7CABE7" w14:textId="77777777" w:rsidR="006A23FD" w:rsidRDefault="006A23FD" w:rsidP="006A23FD">
      <w:r>
        <w:t xml:space="preserve">THIS IS A TEST FILE </w:t>
      </w:r>
    </w:p>
    <w:p w14:paraId="52DB891F" w14:textId="77777777" w:rsidR="006A23FD" w:rsidRDefault="006A23FD" w:rsidP="006A23FD">
      <w:r>
        <w:t xml:space="preserve">THIS IS A TEST FILE </w:t>
      </w:r>
    </w:p>
    <w:p w14:paraId="4B2839AF" w14:textId="77777777" w:rsidR="006A23FD" w:rsidRDefault="006A23FD" w:rsidP="006A23FD">
      <w:r>
        <w:t xml:space="preserve">THIS IS A TEST FILE </w:t>
      </w:r>
    </w:p>
    <w:p w14:paraId="6139DD17" w14:textId="77777777" w:rsidR="006A23FD" w:rsidRDefault="006A23FD" w:rsidP="006A23FD">
      <w:r>
        <w:t xml:space="preserve">THIS IS A TEST FILE </w:t>
      </w:r>
    </w:p>
    <w:p w14:paraId="03E3B87D" w14:textId="77777777" w:rsidR="006A23FD" w:rsidRDefault="006A23FD" w:rsidP="006A23FD">
      <w:r>
        <w:t xml:space="preserve">THIS IS A TEST FILE </w:t>
      </w:r>
    </w:p>
    <w:p w14:paraId="522953EC" w14:textId="77777777" w:rsidR="006A23FD" w:rsidRDefault="006A23FD" w:rsidP="006A23FD">
      <w:r>
        <w:t xml:space="preserve">THIS IS A TEST FILE </w:t>
      </w:r>
    </w:p>
    <w:p w14:paraId="16856DA3" w14:textId="77777777" w:rsidR="006A23FD" w:rsidRDefault="006A23FD" w:rsidP="006A23FD">
      <w:r>
        <w:t xml:space="preserve">THIS IS A TEST FILE </w:t>
      </w:r>
    </w:p>
    <w:p w14:paraId="17CBC515" w14:textId="77777777" w:rsidR="006A23FD" w:rsidRDefault="006A23FD" w:rsidP="006A23FD">
      <w:r>
        <w:t xml:space="preserve">THIS IS A TEST FILE </w:t>
      </w:r>
    </w:p>
    <w:p w14:paraId="7F547950" w14:textId="77777777" w:rsidR="006A23FD" w:rsidRDefault="006A23FD" w:rsidP="006A23FD">
      <w:r>
        <w:t xml:space="preserve">THIS IS A TEST FILE </w:t>
      </w:r>
    </w:p>
    <w:p w14:paraId="66BEE53A" w14:textId="77777777" w:rsidR="006A23FD" w:rsidRDefault="006A23FD" w:rsidP="006A23FD">
      <w:r>
        <w:t xml:space="preserve">THIS IS A TEST FILE </w:t>
      </w:r>
    </w:p>
    <w:p w14:paraId="446CC2F4" w14:textId="77777777" w:rsidR="006A23FD" w:rsidRDefault="006A23FD" w:rsidP="006A23FD">
      <w:r>
        <w:t xml:space="preserve">THIS IS A TEST FILE </w:t>
      </w:r>
    </w:p>
    <w:p w14:paraId="1B7FDF2A" w14:textId="77777777" w:rsidR="006A23FD" w:rsidRDefault="006A23FD" w:rsidP="006A23FD">
      <w:r>
        <w:t xml:space="preserve">THIS IS A TEST FILE </w:t>
      </w:r>
    </w:p>
    <w:p w14:paraId="13A0FD8A" w14:textId="77777777" w:rsidR="006A23FD" w:rsidRDefault="006A23FD" w:rsidP="006A23FD">
      <w:r>
        <w:t xml:space="preserve">THIS IS A TEST FILE </w:t>
      </w:r>
    </w:p>
    <w:p w14:paraId="222B6237" w14:textId="77777777" w:rsidR="006A23FD" w:rsidRDefault="006A23FD" w:rsidP="006A23FD">
      <w:r>
        <w:t xml:space="preserve">THIS IS A TEST FILE </w:t>
      </w:r>
    </w:p>
    <w:p w14:paraId="75638B9A" w14:textId="77777777" w:rsidR="006A23FD" w:rsidRDefault="006A23FD" w:rsidP="006A23FD">
      <w:r>
        <w:t xml:space="preserve">THIS IS A TEST FILE </w:t>
      </w:r>
    </w:p>
    <w:p w14:paraId="06EF98EC" w14:textId="77777777" w:rsidR="006A23FD" w:rsidRDefault="006A23FD" w:rsidP="006A23FD">
      <w:r>
        <w:t xml:space="preserve">THIS IS A TEST FILE </w:t>
      </w:r>
    </w:p>
    <w:p w14:paraId="30CA4085" w14:textId="77777777" w:rsidR="006A23FD" w:rsidRDefault="006A23FD" w:rsidP="006A23FD">
      <w:r>
        <w:t xml:space="preserve">THIS IS A TEST FILE </w:t>
      </w:r>
    </w:p>
    <w:p w14:paraId="5A19FD4A" w14:textId="77777777" w:rsidR="006A23FD" w:rsidRDefault="006A23FD" w:rsidP="006A23FD">
      <w:r>
        <w:t xml:space="preserve">THIS IS A TEST FILE </w:t>
      </w:r>
    </w:p>
    <w:p w14:paraId="3216EAF5" w14:textId="77777777" w:rsidR="006A23FD" w:rsidRDefault="006A23FD" w:rsidP="006A23FD">
      <w:r>
        <w:t xml:space="preserve">THIS IS A TEST FILE </w:t>
      </w:r>
    </w:p>
    <w:p w14:paraId="34408223" w14:textId="77777777" w:rsidR="006A23FD" w:rsidRDefault="006A23FD" w:rsidP="006A23FD">
      <w:r>
        <w:lastRenderedPageBreak/>
        <w:t xml:space="preserve">THIS IS A TEST FILE </w:t>
      </w:r>
    </w:p>
    <w:p w14:paraId="29CD36FB" w14:textId="77777777" w:rsidR="006A23FD" w:rsidRDefault="006A23FD" w:rsidP="006A23FD">
      <w:r>
        <w:t xml:space="preserve">THIS IS A TEST FILE </w:t>
      </w:r>
    </w:p>
    <w:p w14:paraId="40C312DA" w14:textId="77777777" w:rsidR="006A23FD" w:rsidRDefault="006A23FD" w:rsidP="006A23FD">
      <w:r>
        <w:t xml:space="preserve">THIS IS A TEST FILE </w:t>
      </w:r>
    </w:p>
    <w:p w14:paraId="16B6FC9B" w14:textId="77777777" w:rsidR="006A23FD" w:rsidRDefault="006A23FD" w:rsidP="006A23FD">
      <w:r>
        <w:t xml:space="preserve">THIS IS A TEST FILE </w:t>
      </w:r>
    </w:p>
    <w:p w14:paraId="05057DC2" w14:textId="77777777" w:rsidR="006A23FD" w:rsidRDefault="006A23FD" w:rsidP="006A23FD">
      <w:r>
        <w:t xml:space="preserve">THIS IS A TEST FILE </w:t>
      </w:r>
    </w:p>
    <w:p w14:paraId="3EB63ED6" w14:textId="77777777" w:rsidR="006A23FD" w:rsidRDefault="006A23FD" w:rsidP="006A23FD">
      <w:r>
        <w:t xml:space="preserve">THIS IS A TEST FILE </w:t>
      </w:r>
    </w:p>
    <w:p w14:paraId="70957CE5" w14:textId="77777777" w:rsidR="006A23FD" w:rsidRDefault="006A23FD" w:rsidP="006A23FD">
      <w:r>
        <w:t xml:space="preserve">THIS IS A TEST FILE </w:t>
      </w:r>
    </w:p>
    <w:p w14:paraId="31E53F46" w14:textId="77777777" w:rsidR="006A23FD" w:rsidRDefault="006A23FD" w:rsidP="006A23FD">
      <w:r>
        <w:t xml:space="preserve">THIS IS A TEST FILE </w:t>
      </w:r>
    </w:p>
    <w:p w14:paraId="42B9316D" w14:textId="77777777" w:rsidR="006A23FD" w:rsidRDefault="006A23FD" w:rsidP="006A23FD">
      <w:r>
        <w:t xml:space="preserve">THIS IS A TEST FILE </w:t>
      </w:r>
    </w:p>
    <w:p w14:paraId="55AA09FF" w14:textId="77777777" w:rsidR="006A23FD" w:rsidRDefault="006A23FD" w:rsidP="006A23FD">
      <w:r>
        <w:t xml:space="preserve">THIS IS A TEST FILE </w:t>
      </w:r>
    </w:p>
    <w:p w14:paraId="774E6EF3" w14:textId="77777777" w:rsidR="006A23FD" w:rsidRDefault="006A23FD" w:rsidP="006A23FD">
      <w:r>
        <w:t xml:space="preserve">THIS IS A TEST FILE </w:t>
      </w:r>
    </w:p>
    <w:p w14:paraId="17034F06" w14:textId="77777777" w:rsidR="006A23FD" w:rsidRDefault="006A23FD" w:rsidP="006A23FD">
      <w:r>
        <w:t xml:space="preserve">THIS IS A TEST FILE </w:t>
      </w:r>
    </w:p>
    <w:p w14:paraId="74FB5EA3" w14:textId="77777777" w:rsidR="006A23FD" w:rsidRDefault="006A23FD" w:rsidP="006A23FD">
      <w:r>
        <w:t xml:space="preserve">THIS IS A TEST FILE </w:t>
      </w:r>
    </w:p>
    <w:p w14:paraId="6A6A7BAA" w14:textId="77777777" w:rsidR="006A23FD" w:rsidRDefault="006A23FD" w:rsidP="006A23FD">
      <w:r>
        <w:t xml:space="preserve">THIS IS A TEST FILE </w:t>
      </w:r>
    </w:p>
    <w:p w14:paraId="12170AB1" w14:textId="77777777" w:rsidR="006A23FD" w:rsidRDefault="006A23FD" w:rsidP="006A23FD">
      <w:r>
        <w:t xml:space="preserve">THIS IS A TEST FILE </w:t>
      </w:r>
    </w:p>
    <w:p w14:paraId="1901EB4A" w14:textId="77777777" w:rsidR="006A23FD" w:rsidRDefault="006A23FD" w:rsidP="006A23FD">
      <w:r>
        <w:t xml:space="preserve">THIS IS A TEST FILE </w:t>
      </w:r>
    </w:p>
    <w:p w14:paraId="79AC3831" w14:textId="77777777" w:rsidR="006A23FD" w:rsidRDefault="006A23FD" w:rsidP="006A23FD">
      <w:r>
        <w:t xml:space="preserve">THIS IS A TEST FILE </w:t>
      </w:r>
    </w:p>
    <w:p w14:paraId="5EF4A67C" w14:textId="77777777" w:rsidR="006A23FD" w:rsidRDefault="006A23FD" w:rsidP="006A23FD">
      <w:r>
        <w:t xml:space="preserve">THIS IS A TEST FILE </w:t>
      </w:r>
    </w:p>
    <w:p w14:paraId="6AA3D875" w14:textId="77777777" w:rsidR="006A23FD" w:rsidRDefault="006A23FD" w:rsidP="006A23FD">
      <w:r>
        <w:t xml:space="preserve">THIS IS A TEST FILE </w:t>
      </w:r>
    </w:p>
    <w:p w14:paraId="2AB3F28C" w14:textId="77777777" w:rsidR="006A23FD" w:rsidRDefault="006A23FD" w:rsidP="006A23FD">
      <w:r>
        <w:t xml:space="preserve">THIS IS A TEST FILE </w:t>
      </w:r>
    </w:p>
    <w:p w14:paraId="546CA9DE" w14:textId="77777777" w:rsidR="006A23FD" w:rsidRPr="006A23FD" w:rsidRDefault="006A23FD" w:rsidP="006A23FD"/>
    <w:p w14:paraId="67BD8EA6" w14:textId="77777777" w:rsidR="006A23FD" w:rsidRDefault="006A23FD" w:rsidP="006A23FD">
      <w:r>
        <w:t xml:space="preserve">THIS IS A TEST FILE </w:t>
      </w:r>
    </w:p>
    <w:p w14:paraId="6E1670CF" w14:textId="77777777" w:rsidR="006A23FD" w:rsidRDefault="006A23FD" w:rsidP="006A23FD">
      <w:r>
        <w:t xml:space="preserve">THIS IS A TEST FILE </w:t>
      </w:r>
    </w:p>
    <w:p w14:paraId="6DF2B4BA" w14:textId="77777777" w:rsidR="006A23FD" w:rsidRDefault="006A23FD" w:rsidP="006A23FD">
      <w:r>
        <w:t xml:space="preserve">THIS IS A TEST FILE </w:t>
      </w:r>
    </w:p>
    <w:p w14:paraId="130C2368" w14:textId="77777777" w:rsidR="006A23FD" w:rsidRDefault="006A23FD" w:rsidP="006A23FD">
      <w:r>
        <w:t xml:space="preserve">THIS IS A TEST FILE </w:t>
      </w:r>
    </w:p>
    <w:p w14:paraId="53B70C8B" w14:textId="77777777" w:rsidR="006A23FD" w:rsidRDefault="006A23FD" w:rsidP="006A23FD">
      <w:r>
        <w:lastRenderedPageBreak/>
        <w:t xml:space="preserve">THIS IS A TEST FILE </w:t>
      </w:r>
    </w:p>
    <w:p w14:paraId="30692071" w14:textId="77777777" w:rsidR="006A23FD" w:rsidRDefault="006A23FD" w:rsidP="006A23FD">
      <w:r>
        <w:t xml:space="preserve">THIS IS A TEST FILE </w:t>
      </w:r>
    </w:p>
    <w:p w14:paraId="4C0E50C3" w14:textId="77777777" w:rsidR="006A23FD" w:rsidRDefault="006A23FD" w:rsidP="006A23FD">
      <w:r>
        <w:t xml:space="preserve">THIS IS A TEST FILE </w:t>
      </w:r>
    </w:p>
    <w:p w14:paraId="5C3D2E24" w14:textId="77777777" w:rsidR="006A23FD" w:rsidRDefault="006A23FD" w:rsidP="006A23FD">
      <w:r>
        <w:t xml:space="preserve">THIS IS A TEST FILE </w:t>
      </w:r>
    </w:p>
    <w:p w14:paraId="32200B19" w14:textId="77777777" w:rsidR="006A23FD" w:rsidRDefault="006A23FD" w:rsidP="006A23FD">
      <w:r>
        <w:t xml:space="preserve">THIS IS A TEST FILE </w:t>
      </w:r>
    </w:p>
    <w:p w14:paraId="125686C4" w14:textId="77777777" w:rsidR="006A23FD" w:rsidRDefault="006A23FD" w:rsidP="006A23FD">
      <w:r>
        <w:t xml:space="preserve">THIS IS A TEST FILE </w:t>
      </w:r>
    </w:p>
    <w:p w14:paraId="1C7CC806" w14:textId="77777777" w:rsidR="006A23FD" w:rsidRDefault="006A23FD" w:rsidP="006A23FD">
      <w:r>
        <w:t xml:space="preserve">THIS IS A TEST FILE </w:t>
      </w:r>
    </w:p>
    <w:p w14:paraId="7A125835" w14:textId="77777777" w:rsidR="006A23FD" w:rsidRDefault="006A23FD" w:rsidP="006A23FD">
      <w:r>
        <w:t xml:space="preserve">THIS IS A TEST FILE </w:t>
      </w:r>
    </w:p>
    <w:p w14:paraId="2CCED4C7" w14:textId="77777777" w:rsidR="006A23FD" w:rsidRDefault="006A23FD" w:rsidP="006A23FD">
      <w:r>
        <w:t xml:space="preserve">THIS IS A TEST FILE </w:t>
      </w:r>
    </w:p>
    <w:p w14:paraId="15C5A2F3" w14:textId="77777777" w:rsidR="006A23FD" w:rsidRDefault="006A23FD" w:rsidP="006A23FD">
      <w:r>
        <w:t xml:space="preserve">THIS IS A TEST FILE </w:t>
      </w:r>
    </w:p>
    <w:p w14:paraId="5A08F0C9" w14:textId="77777777" w:rsidR="006A23FD" w:rsidRDefault="006A23FD" w:rsidP="006A23FD">
      <w:r>
        <w:t xml:space="preserve">THIS IS A TEST FILE </w:t>
      </w:r>
    </w:p>
    <w:p w14:paraId="240A24D1" w14:textId="77777777" w:rsidR="006A23FD" w:rsidRDefault="006A23FD" w:rsidP="006A23FD">
      <w:r>
        <w:t xml:space="preserve">THIS IS A TEST FILE </w:t>
      </w:r>
    </w:p>
    <w:p w14:paraId="34331894" w14:textId="77777777" w:rsidR="006A23FD" w:rsidRDefault="006A23FD" w:rsidP="006A23FD">
      <w:r>
        <w:t xml:space="preserve">THIS IS A TEST FILE </w:t>
      </w:r>
    </w:p>
    <w:p w14:paraId="2742B784" w14:textId="77777777" w:rsidR="006A23FD" w:rsidRDefault="006A23FD" w:rsidP="006A23FD">
      <w:r>
        <w:t xml:space="preserve">THIS IS A TEST FILE </w:t>
      </w:r>
    </w:p>
    <w:p w14:paraId="4586FCF3" w14:textId="77777777" w:rsidR="006A23FD" w:rsidRDefault="006A23FD" w:rsidP="006A23FD">
      <w:r>
        <w:t xml:space="preserve">THIS IS A TEST FILE </w:t>
      </w:r>
    </w:p>
    <w:p w14:paraId="66A2C061" w14:textId="77777777" w:rsidR="006A23FD" w:rsidRDefault="006A23FD" w:rsidP="006A23FD">
      <w:r>
        <w:t xml:space="preserve">THIS IS A TEST FILE </w:t>
      </w:r>
    </w:p>
    <w:p w14:paraId="0CBB3BBB" w14:textId="77777777" w:rsidR="006A23FD" w:rsidRDefault="006A23FD" w:rsidP="006A23FD">
      <w:r>
        <w:t xml:space="preserve">THIS IS A TEST FILE </w:t>
      </w:r>
    </w:p>
    <w:p w14:paraId="05EF3D65" w14:textId="77777777" w:rsidR="006A23FD" w:rsidRDefault="006A23FD" w:rsidP="006A23FD">
      <w:r>
        <w:t xml:space="preserve">THIS IS A TEST FILE </w:t>
      </w:r>
    </w:p>
    <w:p w14:paraId="4612F19B" w14:textId="77777777" w:rsidR="006A23FD" w:rsidRDefault="006A23FD" w:rsidP="006A23FD">
      <w:r>
        <w:t xml:space="preserve">THIS IS A TEST FILE </w:t>
      </w:r>
    </w:p>
    <w:p w14:paraId="5FCB9DB3" w14:textId="77777777" w:rsidR="006A23FD" w:rsidRDefault="006A23FD" w:rsidP="006A23FD">
      <w:r>
        <w:t xml:space="preserve">THIS IS A TEST FILE </w:t>
      </w:r>
    </w:p>
    <w:p w14:paraId="216DC66D" w14:textId="77777777" w:rsidR="006A23FD" w:rsidRDefault="006A23FD" w:rsidP="006A23FD">
      <w:r>
        <w:t xml:space="preserve">THIS IS A TEST FILE </w:t>
      </w:r>
    </w:p>
    <w:p w14:paraId="0B621ABE" w14:textId="77777777" w:rsidR="006A23FD" w:rsidRDefault="006A23FD" w:rsidP="006A23FD">
      <w:r>
        <w:t xml:space="preserve">THIS IS A TEST FILE </w:t>
      </w:r>
    </w:p>
    <w:p w14:paraId="4DA8A804" w14:textId="77777777" w:rsidR="006A23FD" w:rsidRDefault="006A23FD" w:rsidP="006A23FD">
      <w:r>
        <w:t xml:space="preserve">THIS IS A TEST FILE </w:t>
      </w:r>
    </w:p>
    <w:p w14:paraId="5A4275BF" w14:textId="77777777" w:rsidR="006A23FD" w:rsidRDefault="006A23FD" w:rsidP="006A23FD">
      <w:r>
        <w:t xml:space="preserve">THIS IS A TEST FILE </w:t>
      </w:r>
    </w:p>
    <w:p w14:paraId="42AC077D" w14:textId="77777777" w:rsidR="006A23FD" w:rsidRDefault="006A23FD" w:rsidP="006A23FD">
      <w:r>
        <w:t xml:space="preserve">THIS IS A TEST FILE </w:t>
      </w:r>
    </w:p>
    <w:p w14:paraId="5CA81DDA" w14:textId="77777777" w:rsidR="006A23FD" w:rsidRDefault="006A23FD" w:rsidP="006A23FD">
      <w:r>
        <w:lastRenderedPageBreak/>
        <w:t xml:space="preserve">THIS IS A TEST FILE </w:t>
      </w:r>
    </w:p>
    <w:p w14:paraId="388E0D10" w14:textId="77777777" w:rsidR="006A23FD" w:rsidRDefault="006A23FD" w:rsidP="006A23FD">
      <w:r>
        <w:t xml:space="preserve">THIS IS A TEST FILE </w:t>
      </w:r>
    </w:p>
    <w:p w14:paraId="3C97E2A0" w14:textId="77777777" w:rsidR="006A23FD" w:rsidRDefault="006A23FD" w:rsidP="006A23FD">
      <w:r>
        <w:t xml:space="preserve">THIS IS A TEST FILE </w:t>
      </w:r>
    </w:p>
    <w:p w14:paraId="29DDD65D" w14:textId="77777777" w:rsidR="006A23FD" w:rsidRDefault="006A23FD" w:rsidP="006A23FD">
      <w:r>
        <w:t xml:space="preserve">THIS IS A TEST FILE </w:t>
      </w:r>
    </w:p>
    <w:p w14:paraId="3E757724" w14:textId="77777777" w:rsidR="006A23FD" w:rsidRDefault="006A23FD" w:rsidP="006A23FD">
      <w:r>
        <w:t xml:space="preserve">THIS IS A TEST FILE </w:t>
      </w:r>
    </w:p>
    <w:p w14:paraId="3B687340" w14:textId="77777777" w:rsidR="006A23FD" w:rsidRDefault="006A23FD" w:rsidP="006A23FD">
      <w:r>
        <w:t xml:space="preserve">THIS IS A TEST FILE </w:t>
      </w:r>
    </w:p>
    <w:p w14:paraId="311A298E" w14:textId="77777777" w:rsidR="006A23FD" w:rsidRDefault="006A23FD" w:rsidP="006A23FD">
      <w:r>
        <w:t xml:space="preserve">THIS IS A TEST FILE </w:t>
      </w:r>
    </w:p>
    <w:p w14:paraId="53B8F51E" w14:textId="77777777" w:rsidR="006A23FD" w:rsidRDefault="006A23FD" w:rsidP="006A23FD">
      <w:r>
        <w:t xml:space="preserve">THIS IS A TEST FILE </w:t>
      </w:r>
    </w:p>
    <w:p w14:paraId="79A05324" w14:textId="77777777" w:rsidR="006A23FD" w:rsidRDefault="006A23FD" w:rsidP="006A23FD">
      <w:r>
        <w:t xml:space="preserve">THIS IS A TEST FILE </w:t>
      </w:r>
    </w:p>
    <w:p w14:paraId="16A284B7" w14:textId="77777777" w:rsidR="006A23FD" w:rsidRDefault="006A23FD" w:rsidP="006A23FD">
      <w:r>
        <w:t xml:space="preserve">THIS IS A TEST FILE </w:t>
      </w:r>
    </w:p>
    <w:p w14:paraId="73CA2509" w14:textId="77777777" w:rsidR="006A23FD" w:rsidRDefault="006A23FD" w:rsidP="006A23FD">
      <w:r>
        <w:t xml:space="preserve">THIS IS A TEST FILE </w:t>
      </w:r>
    </w:p>
    <w:p w14:paraId="2CFBD231" w14:textId="77777777" w:rsidR="006A23FD" w:rsidRDefault="006A23FD" w:rsidP="006A23FD">
      <w:r>
        <w:t xml:space="preserve">THIS IS A TEST FILE </w:t>
      </w:r>
    </w:p>
    <w:p w14:paraId="53BB6875" w14:textId="77777777" w:rsidR="006A23FD" w:rsidRDefault="006A23FD" w:rsidP="006A23FD">
      <w:r>
        <w:t xml:space="preserve">THIS IS A TEST FILE </w:t>
      </w:r>
    </w:p>
    <w:p w14:paraId="57A3355B" w14:textId="77777777" w:rsidR="006A23FD" w:rsidRDefault="006A23FD" w:rsidP="006A23FD">
      <w:r>
        <w:t xml:space="preserve">THIS IS A TEST FILE </w:t>
      </w:r>
    </w:p>
    <w:p w14:paraId="2B42D0A2" w14:textId="77777777" w:rsidR="006A23FD" w:rsidRPr="006A23FD" w:rsidRDefault="006A23FD" w:rsidP="006A23FD"/>
    <w:p w14:paraId="3D4A91E5" w14:textId="77777777" w:rsidR="006A23FD" w:rsidRDefault="006A23FD" w:rsidP="006A23FD">
      <w:r>
        <w:t xml:space="preserve">THIS IS A TEST FILE </w:t>
      </w:r>
    </w:p>
    <w:p w14:paraId="70CBDD1F" w14:textId="77777777" w:rsidR="006A23FD" w:rsidRDefault="006A23FD" w:rsidP="006A23FD">
      <w:r>
        <w:t xml:space="preserve">THIS IS A TEST FILE </w:t>
      </w:r>
    </w:p>
    <w:p w14:paraId="57EEF3C8" w14:textId="77777777" w:rsidR="006A23FD" w:rsidRDefault="006A23FD" w:rsidP="006A23FD">
      <w:r>
        <w:t xml:space="preserve">THIS IS A TEST FILE </w:t>
      </w:r>
    </w:p>
    <w:p w14:paraId="050B33E0" w14:textId="77777777" w:rsidR="006A23FD" w:rsidRDefault="006A23FD" w:rsidP="006A23FD">
      <w:r>
        <w:t xml:space="preserve">THIS IS A TEST FILE </w:t>
      </w:r>
    </w:p>
    <w:p w14:paraId="19D1C14A" w14:textId="77777777" w:rsidR="006A23FD" w:rsidRDefault="006A23FD" w:rsidP="006A23FD">
      <w:r>
        <w:t xml:space="preserve">THIS IS A TEST FILE </w:t>
      </w:r>
    </w:p>
    <w:p w14:paraId="1EF0EE1B" w14:textId="77777777" w:rsidR="006A23FD" w:rsidRDefault="006A23FD" w:rsidP="006A23FD">
      <w:r>
        <w:t xml:space="preserve">THIS IS A TEST FILE </w:t>
      </w:r>
    </w:p>
    <w:p w14:paraId="1BEB3A75" w14:textId="77777777" w:rsidR="006A23FD" w:rsidRDefault="006A23FD" w:rsidP="006A23FD">
      <w:r>
        <w:t xml:space="preserve">THIS IS A TEST FILE </w:t>
      </w:r>
    </w:p>
    <w:p w14:paraId="2A2E5A45" w14:textId="77777777" w:rsidR="006A23FD" w:rsidRDefault="006A23FD" w:rsidP="006A23FD">
      <w:r>
        <w:t xml:space="preserve">THIS IS A TEST FILE </w:t>
      </w:r>
    </w:p>
    <w:p w14:paraId="4F49D2A5" w14:textId="77777777" w:rsidR="006A23FD" w:rsidRDefault="006A23FD" w:rsidP="006A23FD">
      <w:r>
        <w:t xml:space="preserve">THIS IS A TEST FILE </w:t>
      </w:r>
    </w:p>
    <w:p w14:paraId="5E22EC04" w14:textId="77777777" w:rsidR="006A23FD" w:rsidRDefault="006A23FD" w:rsidP="006A23FD">
      <w:r>
        <w:t xml:space="preserve">THIS IS A TEST FILE </w:t>
      </w:r>
    </w:p>
    <w:p w14:paraId="7CC53AC1" w14:textId="77777777" w:rsidR="006A23FD" w:rsidRDefault="006A23FD" w:rsidP="006A23FD">
      <w:r>
        <w:lastRenderedPageBreak/>
        <w:t xml:space="preserve">THIS IS A TEST FILE </w:t>
      </w:r>
    </w:p>
    <w:p w14:paraId="356BEE22" w14:textId="77777777" w:rsidR="006A23FD" w:rsidRDefault="006A23FD" w:rsidP="006A23FD">
      <w:r>
        <w:t xml:space="preserve">THIS IS A TEST FILE </w:t>
      </w:r>
    </w:p>
    <w:p w14:paraId="089B571C" w14:textId="77777777" w:rsidR="006A23FD" w:rsidRDefault="006A23FD" w:rsidP="006A23FD">
      <w:r>
        <w:t xml:space="preserve">THIS IS A TEST FILE </w:t>
      </w:r>
    </w:p>
    <w:p w14:paraId="4A698EF5" w14:textId="77777777" w:rsidR="006A23FD" w:rsidRDefault="006A23FD" w:rsidP="006A23FD">
      <w:r>
        <w:t xml:space="preserve">THIS IS A TEST FILE </w:t>
      </w:r>
    </w:p>
    <w:p w14:paraId="4E9E3946" w14:textId="77777777" w:rsidR="006A23FD" w:rsidRDefault="006A23FD" w:rsidP="006A23FD">
      <w:r>
        <w:t xml:space="preserve">THIS IS A TEST FILE </w:t>
      </w:r>
    </w:p>
    <w:p w14:paraId="27081E54" w14:textId="77777777" w:rsidR="006A23FD" w:rsidRDefault="006A23FD" w:rsidP="006A23FD">
      <w:r>
        <w:t xml:space="preserve">THIS IS A TEST FILE </w:t>
      </w:r>
    </w:p>
    <w:p w14:paraId="7D804591" w14:textId="77777777" w:rsidR="006A23FD" w:rsidRDefault="006A23FD" w:rsidP="006A23FD">
      <w:r>
        <w:t xml:space="preserve">THIS IS A TEST FILE </w:t>
      </w:r>
    </w:p>
    <w:p w14:paraId="3CF9CFB3" w14:textId="77777777" w:rsidR="006A23FD" w:rsidRDefault="006A23FD" w:rsidP="006A23FD">
      <w:r>
        <w:t xml:space="preserve">THIS IS A TEST FILE </w:t>
      </w:r>
    </w:p>
    <w:p w14:paraId="56A1E1F7" w14:textId="77777777" w:rsidR="006A23FD" w:rsidRDefault="006A23FD" w:rsidP="006A23FD">
      <w:r>
        <w:t xml:space="preserve">THIS IS A TEST FILE </w:t>
      </w:r>
    </w:p>
    <w:p w14:paraId="1B6695B4" w14:textId="77777777" w:rsidR="006A23FD" w:rsidRDefault="006A23FD" w:rsidP="006A23FD">
      <w:r>
        <w:t xml:space="preserve">THIS IS A TEST FILE </w:t>
      </w:r>
    </w:p>
    <w:p w14:paraId="4989CD1E" w14:textId="77777777" w:rsidR="006A23FD" w:rsidRDefault="006A23FD" w:rsidP="006A23FD">
      <w:r>
        <w:t xml:space="preserve">THIS IS A TEST FILE </w:t>
      </w:r>
    </w:p>
    <w:p w14:paraId="468ED09D" w14:textId="77777777" w:rsidR="006A23FD" w:rsidRDefault="006A23FD" w:rsidP="006A23FD">
      <w:r>
        <w:t xml:space="preserve">THIS IS A TEST FILE </w:t>
      </w:r>
    </w:p>
    <w:p w14:paraId="6FE5F345" w14:textId="77777777" w:rsidR="006A23FD" w:rsidRDefault="006A23FD" w:rsidP="006A23FD">
      <w:r>
        <w:t xml:space="preserve">THIS IS A TEST FILE </w:t>
      </w:r>
    </w:p>
    <w:p w14:paraId="63B28EE8" w14:textId="77777777" w:rsidR="006A23FD" w:rsidRDefault="006A23FD" w:rsidP="006A23FD">
      <w:r>
        <w:t xml:space="preserve">THIS IS A TEST FILE </w:t>
      </w:r>
    </w:p>
    <w:p w14:paraId="54214966" w14:textId="77777777" w:rsidR="006A23FD" w:rsidRDefault="006A23FD" w:rsidP="006A23FD">
      <w:r>
        <w:t xml:space="preserve">THIS IS A TEST FILE </w:t>
      </w:r>
    </w:p>
    <w:p w14:paraId="1C09B635" w14:textId="77777777" w:rsidR="006A23FD" w:rsidRDefault="006A23FD" w:rsidP="006A23FD">
      <w:r>
        <w:t xml:space="preserve">THIS IS A TEST FILE </w:t>
      </w:r>
    </w:p>
    <w:p w14:paraId="3B9FD52A" w14:textId="77777777" w:rsidR="006A23FD" w:rsidRDefault="006A23FD" w:rsidP="006A23FD">
      <w:r>
        <w:t xml:space="preserve">THIS IS A TEST FILE </w:t>
      </w:r>
    </w:p>
    <w:p w14:paraId="7DC171CA" w14:textId="77777777" w:rsidR="006A23FD" w:rsidRDefault="006A23FD" w:rsidP="006A23FD">
      <w:r>
        <w:t xml:space="preserve">THIS IS A TEST FILE </w:t>
      </w:r>
    </w:p>
    <w:p w14:paraId="013741CE" w14:textId="77777777" w:rsidR="006A23FD" w:rsidRDefault="006A23FD" w:rsidP="006A23FD">
      <w:r>
        <w:t xml:space="preserve">THIS IS A TEST FILE </w:t>
      </w:r>
    </w:p>
    <w:p w14:paraId="3FE43335" w14:textId="77777777" w:rsidR="006A23FD" w:rsidRDefault="006A23FD" w:rsidP="006A23FD">
      <w:r>
        <w:t xml:space="preserve">THIS IS A TEST FILE </w:t>
      </w:r>
    </w:p>
    <w:p w14:paraId="308D5B03" w14:textId="77777777" w:rsidR="006A23FD" w:rsidRDefault="006A23FD" w:rsidP="006A23FD">
      <w:r>
        <w:t xml:space="preserve">THIS IS A TEST FILE </w:t>
      </w:r>
    </w:p>
    <w:p w14:paraId="39E95077" w14:textId="77777777" w:rsidR="006A23FD" w:rsidRDefault="006A23FD" w:rsidP="006A23FD">
      <w:r>
        <w:t xml:space="preserve">THIS IS A TEST FILE </w:t>
      </w:r>
    </w:p>
    <w:p w14:paraId="46C0BEEB" w14:textId="77777777" w:rsidR="006A23FD" w:rsidRDefault="006A23FD" w:rsidP="006A23FD">
      <w:r>
        <w:t xml:space="preserve">THIS IS A TEST FILE </w:t>
      </w:r>
    </w:p>
    <w:p w14:paraId="6B692778" w14:textId="77777777" w:rsidR="006A23FD" w:rsidRDefault="006A23FD" w:rsidP="006A23FD">
      <w:r>
        <w:t xml:space="preserve">THIS IS A TEST FILE </w:t>
      </w:r>
    </w:p>
    <w:p w14:paraId="3C1C083A" w14:textId="77777777" w:rsidR="006A23FD" w:rsidRDefault="006A23FD" w:rsidP="006A23FD">
      <w:r>
        <w:t xml:space="preserve">THIS IS A TEST FILE </w:t>
      </w:r>
    </w:p>
    <w:p w14:paraId="1A7466A0" w14:textId="77777777" w:rsidR="006A23FD" w:rsidRDefault="006A23FD" w:rsidP="006A23FD">
      <w:r>
        <w:lastRenderedPageBreak/>
        <w:t xml:space="preserve">THIS IS A TEST FILE </w:t>
      </w:r>
    </w:p>
    <w:p w14:paraId="7E91BB86" w14:textId="77777777" w:rsidR="006A23FD" w:rsidRDefault="006A23FD" w:rsidP="006A23FD">
      <w:r>
        <w:t xml:space="preserve">THIS IS A TEST FILE </w:t>
      </w:r>
    </w:p>
    <w:p w14:paraId="37D3F4BF" w14:textId="77777777" w:rsidR="006A23FD" w:rsidRDefault="006A23FD" w:rsidP="006A23FD">
      <w:r>
        <w:t xml:space="preserve">THIS IS A TEST FILE </w:t>
      </w:r>
    </w:p>
    <w:p w14:paraId="596120F9" w14:textId="77777777" w:rsidR="006A23FD" w:rsidRDefault="006A23FD" w:rsidP="006A23FD">
      <w:r>
        <w:t xml:space="preserve">THIS IS A TEST FILE </w:t>
      </w:r>
    </w:p>
    <w:p w14:paraId="7E3AC546" w14:textId="77777777" w:rsidR="006A23FD" w:rsidRDefault="006A23FD" w:rsidP="006A23FD">
      <w:r>
        <w:t xml:space="preserve">THIS IS A TEST FILE </w:t>
      </w:r>
    </w:p>
    <w:p w14:paraId="2FAEFFF3" w14:textId="77777777" w:rsidR="006A23FD" w:rsidRDefault="006A23FD" w:rsidP="006A23FD">
      <w:r>
        <w:t xml:space="preserve">THIS IS A TEST FILE </w:t>
      </w:r>
    </w:p>
    <w:p w14:paraId="679DC7F2" w14:textId="77777777" w:rsidR="006A23FD" w:rsidRDefault="006A23FD" w:rsidP="006A23FD">
      <w:r>
        <w:t xml:space="preserve">THIS IS A TEST FILE </w:t>
      </w:r>
    </w:p>
    <w:p w14:paraId="2B0C715F" w14:textId="77777777" w:rsidR="006A23FD" w:rsidRDefault="006A23FD" w:rsidP="006A23FD">
      <w:r>
        <w:t xml:space="preserve">THIS IS A TEST FILE </w:t>
      </w:r>
    </w:p>
    <w:p w14:paraId="176616EA" w14:textId="77777777" w:rsidR="006A23FD" w:rsidRPr="006A23FD" w:rsidRDefault="006A23FD" w:rsidP="006A23FD"/>
    <w:p w14:paraId="4289DAD6" w14:textId="77777777" w:rsidR="006A23FD" w:rsidRDefault="006A23FD" w:rsidP="006A23FD">
      <w:r>
        <w:t xml:space="preserve">THIS IS A TEST FILE </w:t>
      </w:r>
    </w:p>
    <w:p w14:paraId="3D9D16B0" w14:textId="77777777" w:rsidR="006A23FD" w:rsidRDefault="006A23FD" w:rsidP="006A23FD">
      <w:r>
        <w:t xml:space="preserve">THIS IS A TEST FILE </w:t>
      </w:r>
    </w:p>
    <w:p w14:paraId="4E7C3AB3" w14:textId="77777777" w:rsidR="006A23FD" w:rsidRDefault="006A23FD" w:rsidP="006A23FD">
      <w:r>
        <w:t xml:space="preserve">THIS IS A TEST FILE </w:t>
      </w:r>
    </w:p>
    <w:p w14:paraId="0EE4B9ED" w14:textId="77777777" w:rsidR="006A23FD" w:rsidRDefault="006A23FD" w:rsidP="006A23FD">
      <w:r>
        <w:t xml:space="preserve">THIS IS A TEST FILE </w:t>
      </w:r>
    </w:p>
    <w:p w14:paraId="77BD64DA" w14:textId="77777777" w:rsidR="006A23FD" w:rsidRDefault="006A23FD" w:rsidP="006A23FD">
      <w:r>
        <w:t xml:space="preserve">THIS IS A TEST FILE </w:t>
      </w:r>
    </w:p>
    <w:p w14:paraId="37D30265" w14:textId="77777777" w:rsidR="006A23FD" w:rsidRDefault="006A23FD" w:rsidP="006A23FD">
      <w:r>
        <w:t xml:space="preserve">THIS IS A TEST FILE </w:t>
      </w:r>
    </w:p>
    <w:p w14:paraId="350FB8A1" w14:textId="77777777" w:rsidR="006A23FD" w:rsidRDefault="006A23FD" w:rsidP="006A23FD">
      <w:r>
        <w:t xml:space="preserve">THIS IS A TEST FILE </w:t>
      </w:r>
    </w:p>
    <w:p w14:paraId="372ACD75" w14:textId="77777777" w:rsidR="006A23FD" w:rsidRDefault="006A23FD" w:rsidP="006A23FD">
      <w:r>
        <w:t xml:space="preserve">THIS IS A TEST FILE </w:t>
      </w:r>
    </w:p>
    <w:p w14:paraId="0018DA99" w14:textId="77777777" w:rsidR="006A23FD" w:rsidRDefault="006A23FD" w:rsidP="006A23FD">
      <w:r>
        <w:t xml:space="preserve">THIS IS A TEST FILE </w:t>
      </w:r>
    </w:p>
    <w:p w14:paraId="5486D1EF" w14:textId="77777777" w:rsidR="006A23FD" w:rsidRDefault="006A23FD" w:rsidP="006A23FD">
      <w:r>
        <w:t xml:space="preserve">THIS IS A TEST FILE </w:t>
      </w:r>
    </w:p>
    <w:p w14:paraId="53309A10" w14:textId="77777777" w:rsidR="006A23FD" w:rsidRDefault="006A23FD" w:rsidP="006A23FD">
      <w:r>
        <w:t xml:space="preserve">THIS IS A TEST FILE </w:t>
      </w:r>
    </w:p>
    <w:p w14:paraId="0A932FEF" w14:textId="77777777" w:rsidR="006A23FD" w:rsidRDefault="006A23FD" w:rsidP="006A23FD">
      <w:r>
        <w:t xml:space="preserve">THIS IS A TEST FILE </w:t>
      </w:r>
    </w:p>
    <w:p w14:paraId="4BA28850" w14:textId="77777777" w:rsidR="006A23FD" w:rsidRDefault="006A23FD" w:rsidP="006A23FD">
      <w:r>
        <w:t xml:space="preserve">THIS IS A TEST FILE </w:t>
      </w:r>
    </w:p>
    <w:p w14:paraId="35545083" w14:textId="77777777" w:rsidR="006A23FD" w:rsidRDefault="006A23FD" w:rsidP="006A23FD">
      <w:r>
        <w:t xml:space="preserve">THIS IS A TEST FILE </w:t>
      </w:r>
    </w:p>
    <w:p w14:paraId="7EA17732" w14:textId="77777777" w:rsidR="006A23FD" w:rsidRDefault="006A23FD" w:rsidP="006A23FD">
      <w:r>
        <w:t xml:space="preserve">THIS IS A TEST FILE </w:t>
      </w:r>
    </w:p>
    <w:p w14:paraId="1366AF8E" w14:textId="77777777" w:rsidR="006A23FD" w:rsidRDefault="006A23FD" w:rsidP="006A23FD">
      <w:r>
        <w:t xml:space="preserve">THIS IS A TEST FILE </w:t>
      </w:r>
    </w:p>
    <w:p w14:paraId="65698DC3" w14:textId="77777777" w:rsidR="006A23FD" w:rsidRDefault="006A23FD" w:rsidP="006A23FD">
      <w:r>
        <w:lastRenderedPageBreak/>
        <w:t xml:space="preserve">THIS IS A TEST FILE </w:t>
      </w:r>
    </w:p>
    <w:p w14:paraId="1D704E01" w14:textId="77777777" w:rsidR="006A23FD" w:rsidRDefault="006A23FD" w:rsidP="006A23FD">
      <w:r>
        <w:t xml:space="preserve">THIS IS A TEST FILE </w:t>
      </w:r>
    </w:p>
    <w:p w14:paraId="786D3FDF" w14:textId="77777777" w:rsidR="006A23FD" w:rsidRDefault="006A23FD" w:rsidP="006A23FD">
      <w:r>
        <w:t xml:space="preserve">THIS IS A TEST FILE </w:t>
      </w:r>
    </w:p>
    <w:p w14:paraId="1238411B" w14:textId="77777777" w:rsidR="006A23FD" w:rsidRDefault="006A23FD" w:rsidP="006A23FD">
      <w:r>
        <w:t xml:space="preserve">THIS IS A TEST FILE </w:t>
      </w:r>
    </w:p>
    <w:p w14:paraId="13265C4A" w14:textId="77777777" w:rsidR="006A23FD" w:rsidRDefault="006A23FD" w:rsidP="006A23FD">
      <w:r>
        <w:t xml:space="preserve">THIS IS A TEST FILE </w:t>
      </w:r>
    </w:p>
    <w:p w14:paraId="41AF2E31" w14:textId="77777777" w:rsidR="006A23FD" w:rsidRDefault="006A23FD" w:rsidP="006A23FD">
      <w:r>
        <w:t xml:space="preserve">THIS IS A TEST FILE </w:t>
      </w:r>
    </w:p>
    <w:p w14:paraId="788BE730" w14:textId="77777777" w:rsidR="006A23FD" w:rsidRDefault="006A23FD" w:rsidP="006A23FD">
      <w:r>
        <w:t xml:space="preserve">THIS IS A TEST FILE </w:t>
      </w:r>
    </w:p>
    <w:p w14:paraId="2A311107" w14:textId="77777777" w:rsidR="006A23FD" w:rsidRDefault="006A23FD" w:rsidP="006A23FD">
      <w:r>
        <w:t xml:space="preserve">THIS IS A TEST FILE </w:t>
      </w:r>
    </w:p>
    <w:p w14:paraId="3767054C" w14:textId="77777777" w:rsidR="006A23FD" w:rsidRDefault="006A23FD" w:rsidP="006A23FD">
      <w:r>
        <w:t xml:space="preserve">THIS IS A TEST FILE </w:t>
      </w:r>
    </w:p>
    <w:p w14:paraId="06430097" w14:textId="77777777" w:rsidR="006A23FD" w:rsidRDefault="006A23FD" w:rsidP="006A23FD">
      <w:r>
        <w:t xml:space="preserve">THIS IS A TEST FILE </w:t>
      </w:r>
    </w:p>
    <w:p w14:paraId="537A5B60" w14:textId="77777777" w:rsidR="006A23FD" w:rsidRDefault="006A23FD" w:rsidP="006A23FD">
      <w:r>
        <w:t xml:space="preserve">THIS IS A TEST FILE </w:t>
      </w:r>
    </w:p>
    <w:p w14:paraId="18104666" w14:textId="77777777" w:rsidR="006A23FD" w:rsidRDefault="006A23FD" w:rsidP="006A23FD">
      <w:r>
        <w:t xml:space="preserve">THIS IS A TEST FILE </w:t>
      </w:r>
    </w:p>
    <w:p w14:paraId="43696656" w14:textId="77777777" w:rsidR="006A23FD" w:rsidRDefault="006A23FD" w:rsidP="006A23FD">
      <w:r>
        <w:t xml:space="preserve">THIS IS A TEST FILE </w:t>
      </w:r>
    </w:p>
    <w:p w14:paraId="3D87BC52" w14:textId="77777777" w:rsidR="006A23FD" w:rsidRDefault="006A23FD" w:rsidP="006A23FD">
      <w:r>
        <w:t xml:space="preserve">THIS IS A TEST FILE </w:t>
      </w:r>
    </w:p>
    <w:p w14:paraId="1B506FC8" w14:textId="77777777" w:rsidR="006A23FD" w:rsidRDefault="006A23FD" w:rsidP="006A23FD">
      <w:r>
        <w:t xml:space="preserve">THIS IS A TEST FILE </w:t>
      </w:r>
    </w:p>
    <w:p w14:paraId="77DD04E6" w14:textId="77777777" w:rsidR="006A23FD" w:rsidRDefault="006A23FD" w:rsidP="006A23FD">
      <w:r>
        <w:t xml:space="preserve">THIS IS A TEST FILE </w:t>
      </w:r>
    </w:p>
    <w:p w14:paraId="7511E310" w14:textId="77777777" w:rsidR="006A23FD" w:rsidRDefault="006A23FD" w:rsidP="006A23FD">
      <w:r>
        <w:t xml:space="preserve">THIS IS A TEST FILE </w:t>
      </w:r>
    </w:p>
    <w:p w14:paraId="4A40D23A" w14:textId="77777777" w:rsidR="006A23FD" w:rsidRDefault="006A23FD" w:rsidP="006A23FD">
      <w:r>
        <w:t xml:space="preserve">THIS IS A TEST FILE </w:t>
      </w:r>
    </w:p>
    <w:p w14:paraId="33CDC6D3" w14:textId="77777777" w:rsidR="006A23FD" w:rsidRDefault="006A23FD" w:rsidP="006A23FD">
      <w:r>
        <w:t xml:space="preserve">THIS IS A TEST FILE </w:t>
      </w:r>
    </w:p>
    <w:p w14:paraId="785158A0" w14:textId="77777777" w:rsidR="006A23FD" w:rsidRDefault="006A23FD" w:rsidP="006A23FD">
      <w:r>
        <w:t xml:space="preserve">THIS IS A TEST FILE </w:t>
      </w:r>
    </w:p>
    <w:p w14:paraId="63C1F95E" w14:textId="77777777" w:rsidR="006A23FD" w:rsidRDefault="006A23FD" w:rsidP="006A23FD">
      <w:r>
        <w:t xml:space="preserve">THIS IS A TEST FILE </w:t>
      </w:r>
    </w:p>
    <w:p w14:paraId="2388861C" w14:textId="77777777" w:rsidR="006A23FD" w:rsidRDefault="006A23FD" w:rsidP="006A23FD">
      <w:r>
        <w:t xml:space="preserve">THIS IS A TEST FILE </w:t>
      </w:r>
    </w:p>
    <w:p w14:paraId="478D966B" w14:textId="77777777" w:rsidR="006A23FD" w:rsidRDefault="006A23FD" w:rsidP="006A23FD">
      <w:r>
        <w:t xml:space="preserve">THIS IS A TEST FILE </w:t>
      </w:r>
    </w:p>
    <w:p w14:paraId="1DD07432" w14:textId="77777777" w:rsidR="006A23FD" w:rsidRDefault="006A23FD" w:rsidP="006A23FD">
      <w:r>
        <w:t xml:space="preserve">THIS IS A TEST FILE </w:t>
      </w:r>
    </w:p>
    <w:p w14:paraId="6106562A" w14:textId="77777777" w:rsidR="006A23FD" w:rsidRDefault="006A23FD" w:rsidP="006A23FD">
      <w:r>
        <w:t xml:space="preserve">THIS IS A TEST FILE </w:t>
      </w:r>
    </w:p>
    <w:p w14:paraId="4B246558" w14:textId="77777777" w:rsidR="006A23FD" w:rsidRDefault="006A23FD" w:rsidP="006A23FD">
      <w:r>
        <w:lastRenderedPageBreak/>
        <w:t xml:space="preserve">THIS IS A TEST FILE </w:t>
      </w:r>
    </w:p>
    <w:p w14:paraId="4E50C3E0" w14:textId="77777777" w:rsidR="006A23FD" w:rsidRDefault="006A23FD" w:rsidP="006A23FD">
      <w:r>
        <w:t xml:space="preserve">THIS IS A TEST FILE </w:t>
      </w:r>
    </w:p>
    <w:p w14:paraId="0B77393A" w14:textId="77777777" w:rsidR="006A23FD" w:rsidRPr="006A23FD" w:rsidRDefault="006A23FD" w:rsidP="006A23FD"/>
    <w:p w14:paraId="77DB192B" w14:textId="77777777" w:rsidR="006A23FD" w:rsidRDefault="006A23FD" w:rsidP="006A23FD">
      <w:r>
        <w:t xml:space="preserve">THIS IS A TEST FILE </w:t>
      </w:r>
    </w:p>
    <w:p w14:paraId="2B61822E" w14:textId="77777777" w:rsidR="006A23FD" w:rsidRDefault="006A23FD" w:rsidP="006A23FD">
      <w:r>
        <w:t xml:space="preserve">THIS IS A TEST FILE </w:t>
      </w:r>
    </w:p>
    <w:p w14:paraId="56CBE66B" w14:textId="77777777" w:rsidR="006A23FD" w:rsidRDefault="006A23FD" w:rsidP="006A23FD">
      <w:r>
        <w:t xml:space="preserve">THIS IS A TEST FILE </w:t>
      </w:r>
    </w:p>
    <w:p w14:paraId="67536A30" w14:textId="77777777" w:rsidR="006A23FD" w:rsidRDefault="006A23FD" w:rsidP="006A23FD">
      <w:r>
        <w:t xml:space="preserve">THIS IS A TEST FILE </w:t>
      </w:r>
    </w:p>
    <w:p w14:paraId="061DB30B" w14:textId="77777777" w:rsidR="006A23FD" w:rsidRDefault="006A23FD" w:rsidP="006A23FD">
      <w:r>
        <w:t xml:space="preserve">THIS IS A TEST FILE </w:t>
      </w:r>
    </w:p>
    <w:p w14:paraId="3C6A6D49" w14:textId="77777777" w:rsidR="006A23FD" w:rsidRDefault="006A23FD" w:rsidP="006A23FD">
      <w:r>
        <w:t xml:space="preserve">THIS IS A TEST FILE </w:t>
      </w:r>
    </w:p>
    <w:p w14:paraId="59EF5D83" w14:textId="77777777" w:rsidR="006A23FD" w:rsidRDefault="006A23FD" w:rsidP="006A23FD">
      <w:r>
        <w:t xml:space="preserve">THIS IS A TEST FILE </w:t>
      </w:r>
    </w:p>
    <w:p w14:paraId="4EE35C2E" w14:textId="77777777" w:rsidR="006A23FD" w:rsidRDefault="006A23FD" w:rsidP="006A23FD">
      <w:r>
        <w:t xml:space="preserve">THIS IS A TEST FILE </w:t>
      </w:r>
    </w:p>
    <w:p w14:paraId="035438A4" w14:textId="77777777" w:rsidR="006A23FD" w:rsidRDefault="006A23FD" w:rsidP="006A23FD">
      <w:r>
        <w:t xml:space="preserve">THIS IS A TEST FILE </w:t>
      </w:r>
    </w:p>
    <w:p w14:paraId="510D9C95" w14:textId="77777777" w:rsidR="006A23FD" w:rsidRDefault="006A23FD" w:rsidP="006A23FD">
      <w:r>
        <w:t xml:space="preserve">THIS IS A TEST FILE </w:t>
      </w:r>
    </w:p>
    <w:p w14:paraId="123CD208" w14:textId="77777777" w:rsidR="006A23FD" w:rsidRDefault="006A23FD" w:rsidP="006A23FD">
      <w:r>
        <w:t xml:space="preserve">THIS IS A TEST FILE </w:t>
      </w:r>
    </w:p>
    <w:p w14:paraId="4252357A" w14:textId="77777777" w:rsidR="006A23FD" w:rsidRDefault="006A23FD" w:rsidP="006A23FD">
      <w:r>
        <w:t xml:space="preserve">THIS IS A TEST FILE </w:t>
      </w:r>
    </w:p>
    <w:p w14:paraId="66DA687A" w14:textId="77777777" w:rsidR="006A23FD" w:rsidRDefault="006A23FD" w:rsidP="006A23FD">
      <w:r>
        <w:t xml:space="preserve">THIS IS A TEST FILE </w:t>
      </w:r>
    </w:p>
    <w:p w14:paraId="63E70462" w14:textId="77777777" w:rsidR="006A23FD" w:rsidRDefault="006A23FD" w:rsidP="006A23FD">
      <w:r>
        <w:t xml:space="preserve">THIS IS A TEST FILE </w:t>
      </w:r>
    </w:p>
    <w:p w14:paraId="30A00B4E" w14:textId="77777777" w:rsidR="006A23FD" w:rsidRDefault="006A23FD" w:rsidP="006A23FD">
      <w:r>
        <w:t xml:space="preserve">THIS IS A TEST FILE </w:t>
      </w:r>
    </w:p>
    <w:p w14:paraId="06DE71CD" w14:textId="77777777" w:rsidR="006A23FD" w:rsidRDefault="006A23FD" w:rsidP="006A23FD">
      <w:r>
        <w:t xml:space="preserve">THIS IS A TEST FILE </w:t>
      </w:r>
    </w:p>
    <w:p w14:paraId="1EC07D5F" w14:textId="77777777" w:rsidR="006A23FD" w:rsidRDefault="006A23FD" w:rsidP="006A23FD">
      <w:r>
        <w:t xml:space="preserve">THIS IS A TEST FILE </w:t>
      </w:r>
    </w:p>
    <w:p w14:paraId="59966C51" w14:textId="77777777" w:rsidR="006A23FD" w:rsidRDefault="006A23FD" w:rsidP="006A23FD">
      <w:r>
        <w:t xml:space="preserve">THIS IS A TEST FILE </w:t>
      </w:r>
    </w:p>
    <w:p w14:paraId="7AC65236" w14:textId="77777777" w:rsidR="006A23FD" w:rsidRDefault="006A23FD" w:rsidP="006A23FD">
      <w:r>
        <w:t xml:space="preserve">THIS IS A TEST FILE </w:t>
      </w:r>
    </w:p>
    <w:p w14:paraId="254CEC50" w14:textId="77777777" w:rsidR="006A23FD" w:rsidRDefault="006A23FD" w:rsidP="006A23FD">
      <w:r>
        <w:t xml:space="preserve">THIS IS A TEST FILE </w:t>
      </w:r>
    </w:p>
    <w:p w14:paraId="131274EF" w14:textId="77777777" w:rsidR="006A23FD" w:rsidRDefault="006A23FD" w:rsidP="006A23FD">
      <w:r>
        <w:t xml:space="preserve">THIS IS A TEST FILE </w:t>
      </w:r>
    </w:p>
    <w:p w14:paraId="461CAD52" w14:textId="77777777" w:rsidR="006A23FD" w:rsidRDefault="006A23FD" w:rsidP="006A23FD">
      <w:r>
        <w:t xml:space="preserve">THIS IS A TEST FILE </w:t>
      </w:r>
    </w:p>
    <w:p w14:paraId="5531FAFB" w14:textId="77777777" w:rsidR="006A23FD" w:rsidRDefault="006A23FD" w:rsidP="006A23FD">
      <w:r>
        <w:lastRenderedPageBreak/>
        <w:t xml:space="preserve">THIS IS A TEST FILE </w:t>
      </w:r>
    </w:p>
    <w:p w14:paraId="79764101" w14:textId="77777777" w:rsidR="006A23FD" w:rsidRDefault="006A23FD" w:rsidP="006A23FD">
      <w:r>
        <w:t xml:space="preserve">THIS IS A TEST FILE </w:t>
      </w:r>
    </w:p>
    <w:p w14:paraId="48A8AAB0" w14:textId="77777777" w:rsidR="006A23FD" w:rsidRDefault="006A23FD" w:rsidP="006A23FD">
      <w:r>
        <w:t xml:space="preserve">THIS IS A TEST FILE </w:t>
      </w:r>
    </w:p>
    <w:p w14:paraId="09A90E5D" w14:textId="77777777" w:rsidR="006A23FD" w:rsidRDefault="006A23FD" w:rsidP="006A23FD">
      <w:r>
        <w:t xml:space="preserve">THIS IS A TEST FILE </w:t>
      </w:r>
    </w:p>
    <w:p w14:paraId="3598B2E5" w14:textId="77777777" w:rsidR="006A23FD" w:rsidRDefault="006A23FD" w:rsidP="006A23FD">
      <w:r>
        <w:t xml:space="preserve">THIS IS A TEST FILE </w:t>
      </w:r>
    </w:p>
    <w:p w14:paraId="3E13BC01" w14:textId="77777777" w:rsidR="006A23FD" w:rsidRDefault="006A23FD" w:rsidP="006A23FD">
      <w:r>
        <w:t xml:space="preserve">THIS IS A TEST FILE </w:t>
      </w:r>
    </w:p>
    <w:p w14:paraId="162050C7" w14:textId="77777777" w:rsidR="006A23FD" w:rsidRDefault="006A23FD" w:rsidP="006A23FD">
      <w:r>
        <w:t xml:space="preserve">THIS IS A TEST FILE </w:t>
      </w:r>
    </w:p>
    <w:p w14:paraId="70C790AC" w14:textId="77777777" w:rsidR="006A23FD" w:rsidRDefault="006A23FD" w:rsidP="006A23FD">
      <w:r>
        <w:t xml:space="preserve">THIS IS A TEST FILE </w:t>
      </w:r>
    </w:p>
    <w:p w14:paraId="33060109" w14:textId="77777777" w:rsidR="006A23FD" w:rsidRDefault="006A23FD" w:rsidP="006A23FD">
      <w:r>
        <w:t xml:space="preserve">THIS IS A TEST FILE </w:t>
      </w:r>
    </w:p>
    <w:p w14:paraId="08627523" w14:textId="77777777" w:rsidR="006A23FD" w:rsidRDefault="006A23FD" w:rsidP="006A23FD">
      <w:r>
        <w:t xml:space="preserve">THIS IS A TEST FILE </w:t>
      </w:r>
    </w:p>
    <w:p w14:paraId="44348267" w14:textId="77777777" w:rsidR="006A23FD" w:rsidRDefault="006A23FD" w:rsidP="006A23FD">
      <w:r>
        <w:t xml:space="preserve">THIS IS A TEST FILE </w:t>
      </w:r>
    </w:p>
    <w:p w14:paraId="2D7B7639" w14:textId="77777777" w:rsidR="006A23FD" w:rsidRDefault="006A23FD" w:rsidP="006A23FD">
      <w:r>
        <w:t xml:space="preserve">THIS IS A TEST FILE </w:t>
      </w:r>
    </w:p>
    <w:p w14:paraId="74732326" w14:textId="77777777" w:rsidR="006A23FD" w:rsidRDefault="006A23FD" w:rsidP="006A23FD">
      <w:r>
        <w:t xml:space="preserve">THIS IS A TEST FILE </w:t>
      </w:r>
    </w:p>
    <w:p w14:paraId="00185CB9" w14:textId="77777777" w:rsidR="006A23FD" w:rsidRDefault="006A23FD" w:rsidP="006A23FD">
      <w:r>
        <w:t xml:space="preserve">THIS IS A TEST FILE </w:t>
      </w:r>
    </w:p>
    <w:p w14:paraId="41A9D8AF" w14:textId="77777777" w:rsidR="006A23FD" w:rsidRDefault="006A23FD" w:rsidP="006A23FD">
      <w:r>
        <w:t xml:space="preserve">THIS IS A TEST FILE </w:t>
      </w:r>
    </w:p>
    <w:p w14:paraId="2BEA8340" w14:textId="77777777" w:rsidR="006A23FD" w:rsidRDefault="006A23FD" w:rsidP="006A23FD">
      <w:r>
        <w:t xml:space="preserve">THIS IS A TEST FILE </w:t>
      </w:r>
    </w:p>
    <w:p w14:paraId="5EB9EEE9" w14:textId="77777777" w:rsidR="006A23FD" w:rsidRDefault="006A23FD" w:rsidP="006A23FD">
      <w:r>
        <w:t xml:space="preserve">THIS IS A TEST FILE </w:t>
      </w:r>
    </w:p>
    <w:p w14:paraId="1E0F577C" w14:textId="77777777" w:rsidR="006A23FD" w:rsidRDefault="006A23FD" w:rsidP="006A23FD">
      <w:r>
        <w:t xml:space="preserve">THIS IS A TEST FILE </w:t>
      </w:r>
    </w:p>
    <w:p w14:paraId="4D9BE6AB" w14:textId="77777777" w:rsidR="006A23FD" w:rsidRDefault="006A23FD" w:rsidP="006A23FD">
      <w:r>
        <w:t xml:space="preserve">THIS IS A TEST FILE </w:t>
      </w:r>
    </w:p>
    <w:p w14:paraId="70ED17EB" w14:textId="77777777" w:rsidR="006A23FD" w:rsidRDefault="006A23FD" w:rsidP="006A23FD">
      <w:r>
        <w:t xml:space="preserve">THIS IS A TEST FILE </w:t>
      </w:r>
    </w:p>
    <w:p w14:paraId="52BB7E7E" w14:textId="77777777" w:rsidR="006A23FD" w:rsidRDefault="006A23FD" w:rsidP="006A23FD">
      <w:r>
        <w:t xml:space="preserve">THIS IS A TEST FILE </w:t>
      </w:r>
    </w:p>
    <w:p w14:paraId="7DF085CE" w14:textId="77777777" w:rsidR="006A23FD" w:rsidRPr="006A23FD" w:rsidRDefault="006A23FD" w:rsidP="006A23FD"/>
    <w:p w14:paraId="0F4A2E78" w14:textId="77777777" w:rsidR="006A23FD" w:rsidRPr="006A23FD" w:rsidRDefault="006A23FD" w:rsidP="006A23FD"/>
    <w:p w14:paraId="2BE5642C" w14:textId="77777777" w:rsidR="006A23FD" w:rsidRDefault="006A23FD" w:rsidP="006A23FD">
      <w:r>
        <w:t xml:space="preserve">THIS IS A TEST FILE </w:t>
      </w:r>
    </w:p>
    <w:p w14:paraId="1A40B6C4" w14:textId="77777777" w:rsidR="006A23FD" w:rsidRDefault="006A23FD" w:rsidP="006A23FD">
      <w:r>
        <w:t xml:space="preserve">THIS IS A TEST FILE </w:t>
      </w:r>
    </w:p>
    <w:p w14:paraId="3FB03B52" w14:textId="77777777" w:rsidR="006A23FD" w:rsidRDefault="006A23FD" w:rsidP="006A23FD">
      <w:r>
        <w:lastRenderedPageBreak/>
        <w:t xml:space="preserve">THIS IS A TEST FILE </w:t>
      </w:r>
    </w:p>
    <w:p w14:paraId="66E08284" w14:textId="77777777" w:rsidR="006A23FD" w:rsidRDefault="006A23FD" w:rsidP="006A23FD">
      <w:r>
        <w:t xml:space="preserve">THIS IS A TEST FILE </w:t>
      </w:r>
    </w:p>
    <w:p w14:paraId="4DFBF7F7" w14:textId="77777777" w:rsidR="006A23FD" w:rsidRDefault="006A23FD" w:rsidP="006A23FD">
      <w:r>
        <w:t xml:space="preserve">THIS IS A TEST FILE </w:t>
      </w:r>
    </w:p>
    <w:p w14:paraId="56649BCA" w14:textId="77777777" w:rsidR="006A23FD" w:rsidRDefault="006A23FD" w:rsidP="006A23FD">
      <w:r>
        <w:t xml:space="preserve">THIS IS A TEST FILE </w:t>
      </w:r>
    </w:p>
    <w:p w14:paraId="6CB98526" w14:textId="77777777" w:rsidR="006A23FD" w:rsidRDefault="006A23FD" w:rsidP="006A23FD">
      <w:r>
        <w:t xml:space="preserve">THIS IS A TEST FILE </w:t>
      </w:r>
    </w:p>
    <w:p w14:paraId="2435EACF" w14:textId="77777777" w:rsidR="006A23FD" w:rsidRDefault="006A23FD" w:rsidP="006A23FD">
      <w:r>
        <w:t xml:space="preserve">THIS IS A TEST FILE </w:t>
      </w:r>
    </w:p>
    <w:p w14:paraId="437DBF2C" w14:textId="77777777" w:rsidR="006A23FD" w:rsidRDefault="006A23FD" w:rsidP="006A23FD">
      <w:r>
        <w:t xml:space="preserve">THIS IS A TEST FILE </w:t>
      </w:r>
    </w:p>
    <w:p w14:paraId="4A1BC8C2" w14:textId="77777777" w:rsidR="006A23FD" w:rsidRDefault="006A23FD" w:rsidP="006A23FD">
      <w:r>
        <w:t xml:space="preserve">THIS IS A TEST FILE </w:t>
      </w:r>
    </w:p>
    <w:p w14:paraId="26F1A926" w14:textId="77777777" w:rsidR="006A23FD" w:rsidRDefault="006A23FD" w:rsidP="006A23FD">
      <w:r>
        <w:t xml:space="preserve">THIS IS A TEST FILE </w:t>
      </w:r>
    </w:p>
    <w:p w14:paraId="1FF2D526" w14:textId="77777777" w:rsidR="006A23FD" w:rsidRDefault="006A23FD" w:rsidP="006A23FD">
      <w:r>
        <w:t xml:space="preserve">THIS IS A TEST FILE </w:t>
      </w:r>
    </w:p>
    <w:p w14:paraId="41E7CB13" w14:textId="77777777" w:rsidR="006A23FD" w:rsidRDefault="006A23FD" w:rsidP="006A23FD">
      <w:r>
        <w:t xml:space="preserve">THIS IS A TEST FILE </w:t>
      </w:r>
    </w:p>
    <w:p w14:paraId="7466818C" w14:textId="77777777" w:rsidR="006A23FD" w:rsidRDefault="006A23FD" w:rsidP="006A23FD">
      <w:r>
        <w:t xml:space="preserve">THIS IS A TEST FILE </w:t>
      </w:r>
    </w:p>
    <w:p w14:paraId="1B84DC69" w14:textId="77777777" w:rsidR="006A23FD" w:rsidRDefault="006A23FD" w:rsidP="006A23FD">
      <w:r>
        <w:t xml:space="preserve">THIS IS A TEST FILE </w:t>
      </w:r>
    </w:p>
    <w:p w14:paraId="5308680F" w14:textId="77777777" w:rsidR="006A23FD" w:rsidRDefault="006A23FD" w:rsidP="006A23FD">
      <w:r>
        <w:t xml:space="preserve">THIS IS A TEST FILE </w:t>
      </w:r>
    </w:p>
    <w:p w14:paraId="048CDEF8" w14:textId="77777777" w:rsidR="006A23FD" w:rsidRDefault="006A23FD" w:rsidP="006A23FD">
      <w:r>
        <w:t xml:space="preserve">THIS IS A TEST FILE </w:t>
      </w:r>
    </w:p>
    <w:p w14:paraId="2B528991" w14:textId="77777777" w:rsidR="006A23FD" w:rsidRDefault="006A23FD" w:rsidP="006A23FD">
      <w:r>
        <w:t xml:space="preserve">THIS IS A TEST FILE </w:t>
      </w:r>
    </w:p>
    <w:p w14:paraId="18743F5E" w14:textId="77777777" w:rsidR="006A23FD" w:rsidRDefault="006A23FD" w:rsidP="006A23FD">
      <w:r>
        <w:t xml:space="preserve">THIS IS A TEST FILE </w:t>
      </w:r>
    </w:p>
    <w:p w14:paraId="3EAFBBC3" w14:textId="77777777" w:rsidR="006A23FD" w:rsidRDefault="006A23FD" w:rsidP="006A23FD">
      <w:r>
        <w:t xml:space="preserve">THIS IS A TEST FILE </w:t>
      </w:r>
    </w:p>
    <w:p w14:paraId="76C2EDAC" w14:textId="77777777" w:rsidR="006A23FD" w:rsidRDefault="006A23FD" w:rsidP="006A23FD">
      <w:r>
        <w:t xml:space="preserve">THIS IS A TEST FILE </w:t>
      </w:r>
    </w:p>
    <w:p w14:paraId="2F24C46A" w14:textId="77777777" w:rsidR="006A23FD" w:rsidRDefault="006A23FD" w:rsidP="006A23FD">
      <w:r>
        <w:t xml:space="preserve">THIS IS A TEST FILE </w:t>
      </w:r>
    </w:p>
    <w:p w14:paraId="308FE3C3" w14:textId="77777777" w:rsidR="006A23FD" w:rsidRDefault="006A23FD" w:rsidP="006A23FD">
      <w:r>
        <w:t xml:space="preserve">THIS IS A TEST FILE </w:t>
      </w:r>
    </w:p>
    <w:p w14:paraId="1B216DBC" w14:textId="77777777" w:rsidR="006A23FD" w:rsidRDefault="006A23FD" w:rsidP="006A23FD">
      <w:r>
        <w:t xml:space="preserve">THIS IS A TEST FILE </w:t>
      </w:r>
    </w:p>
    <w:p w14:paraId="6C7B7A1E" w14:textId="77777777" w:rsidR="006A23FD" w:rsidRDefault="006A23FD" w:rsidP="006A23FD">
      <w:r>
        <w:t xml:space="preserve">THIS IS A TEST FILE </w:t>
      </w:r>
    </w:p>
    <w:p w14:paraId="5808D346" w14:textId="77777777" w:rsidR="006A23FD" w:rsidRDefault="006A23FD" w:rsidP="006A23FD">
      <w:r>
        <w:t xml:space="preserve">THIS IS A TEST FILE </w:t>
      </w:r>
    </w:p>
    <w:p w14:paraId="659E005D" w14:textId="77777777" w:rsidR="006A23FD" w:rsidRDefault="006A23FD" w:rsidP="006A23FD">
      <w:r>
        <w:t xml:space="preserve">THIS IS A TEST FILE </w:t>
      </w:r>
    </w:p>
    <w:p w14:paraId="7980EB1D" w14:textId="77777777" w:rsidR="006A23FD" w:rsidRDefault="006A23FD" w:rsidP="006A23FD">
      <w:r>
        <w:lastRenderedPageBreak/>
        <w:t xml:space="preserve">THIS IS A TEST FILE </w:t>
      </w:r>
    </w:p>
    <w:p w14:paraId="61C8B6FD" w14:textId="77777777" w:rsidR="006A23FD" w:rsidRDefault="006A23FD" w:rsidP="006A23FD">
      <w:r>
        <w:t xml:space="preserve">THIS IS A TEST FILE </w:t>
      </w:r>
    </w:p>
    <w:p w14:paraId="6C20E0B3" w14:textId="77777777" w:rsidR="006A23FD" w:rsidRDefault="006A23FD" w:rsidP="006A23FD">
      <w:r>
        <w:t xml:space="preserve">THIS IS A TEST FILE </w:t>
      </w:r>
    </w:p>
    <w:p w14:paraId="4459163C" w14:textId="77777777" w:rsidR="006A23FD" w:rsidRDefault="006A23FD" w:rsidP="006A23FD">
      <w:r>
        <w:t xml:space="preserve">THIS IS A TEST FILE </w:t>
      </w:r>
    </w:p>
    <w:p w14:paraId="28B6C228" w14:textId="77777777" w:rsidR="006A23FD" w:rsidRDefault="006A23FD" w:rsidP="006A23FD">
      <w:r>
        <w:t xml:space="preserve">THIS IS A TEST FILE </w:t>
      </w:r>
    </w:p>
    <w:p w14:paraId="06434184" w14:textId="77777777" w:rsidR="006A23FD" w:rsidRDefault="006A23FD" w:rsidP="006A23FD">
      <w:r>
        <w:t xml:space="preserve">THIS IS A TEST FILE </w:t>
      </w:r>
    </w:p>
    <w:p w14:paraId="5D351548" w14:textId="77777777" w:rsidR="006A23FD" w:rsidRDefault="006A23FD" w:rsidP="006A23FD">
      <w:r>
        <w:t xml:space="preserve">THIS IS A TEST FILE </w:t>
      </w:r>
    </w:p>
    <w:p w14:paraId="587E4B10" w14:textId="77777777" w:rsidR="006A23FD" w:rsidRDefault="006A23FD" w:rsidP="006A23FD">
      <w:r>
        <w:t xml:space="preserve">THIS IS A TEST FILE </w:t>
      </w:r>
    </w:p>
    <w:p w14:paraId="001291D6" w14:textId="77777777" w:rsidR="006A23FD" w:rsidRDefault="006A23FD" w:rsidP="006A23FD">
      <w:r>
        <w:t xml:space="preserve">THIS IS A TEST FILE </w:t>
      </w:r>
    </w:p>
    <w:p w14:paraId="63717D3B" w14:textId="77777777" w:rsidR="006A23FD" w:rsidRDefault="006A23FD" w:rsidP="006A23FD">
      <w:r>
        <w:t xml:space="preserve">THIS IS A TEST FILE </w:t>
      </w:r>
    </w:p>
    <w:p w14:paraId="13DE2D02" w14:textId="77777777" w:rsidR="006A23FD" w:rsidRDefault="006A23FD" w:rsidP="006A23FD">
      <w:r>
        <w:t xml:space="preserve">THIS IS A TEST FILE </w:t>
      </w:r>
    </w:p>
    <w:p w14:paraId="4D716E68" w14:textId="77777777" w:rsidR="006A23FD" w:rsidRDefault="006A23FD" w:rsidP="006A23FD">
      <w:r>
        <w:t xml:space="preserve">THIS IS A TEST FILE </w:t>
      </w:r>
    </w:p>
    <w:p w14:paraId="13A56CF7" w14:textId="77777777" w:rsidR="006A23FD" w:rsidRDefault="006A23FD" w:rsidP="006A23FD">
      <w:r>
        <w:t xml:space="preserve">THIS IS A TEST FILE </w:t>
      </w:r>
    </w:p>
    <w:p w14:paraId="4C5209C2" w14:textId="77777777" w:rsidR="006A23FD" w:rsidRDefault="006A23FD" w:rsidP="006A23FD">
      <w:r>
        <w:t xml:space="preserve">THIS IS A TEST FILE </w:t>
      </w:r>
    </w:p>
    <w:p w14:paraId="024D4301" w14:textId="77777777" w:rsidR="006A23FD" w:rsidRDefault="006A23FD" w:rsidP="006A23FD">
      <w:r>
        <w:t xml:space="preserve">THIS IS A TEST FILE </w:t>
      </w:r>
    </w:p>
    <w:p w14:paraId="69102393" w14:textId="77777777" w:rsidR="006A23FD" w:rsidRDefault="006A23FD" w:rsidP="006A23FD">
      <w:r>
        <w:t xml:space="preserve">THIS IS A TEST FILE </w:t>
      </w:r>
    </w:p>
    <w:p w14:paraId="2B31B0AC" w14:textId="77777777" w:rsidR="006A23FD" w:rsidRPr="006A23FD" w:rsidRDefault="006A23FD" w:rsidP="006A23FD"/>
    <w:p w14:paraId="2C53810A" w14:textId="77777777" w:rsidR="006A23FD" w:rsidRDefault="006A23FD" w:rsidP="006A23FD">
      <w:r>
        <w:t xml:space="preserve">THIS IS A TEST FILE </w:t>
      </w:r>
    </w:p>
    <w:p w14:paraId="1A8A2C36" w14:textId="77777777" w:rsidR="006A23FD" w:rsidRDefault="006A23FD" w:rsidP="006A23FD">
      <w:r>
        <w:t xml:space="preserve">THIS IS A TEST FILE </w:t>
      </w:r>
    </w:p>
    <w:p w14:paraId="41CEC359" w14:textId="77777777" w:rsidR="006A23FD" w:rsidRDefault="006A23FD" w:rsidP="006A23FD">
      <w:r>
        <w:t xml:space="preserve">THIS IS A TEST FILE </w:t>
      </w:r>
    </w:p>
    <w:p w14:paraId="3428FBDC" w14:textId="77777777" w:rsidR="006A23FD" w:rsidRDefault="006A23FD" w:rsidP="006A23FD">
      <w:r>
        <w:t xml:space="preserve">THIS IS A TEST FILE </w:t>
      </w:r>
    </w:p>
    <w:p w14:paraId="2352E830" w14:textId="77777777" w:rsidR="006A23FD" w:rsidRDefault="006A23FD" w:rsidP="006A23FD">
      <w:r>
        <w:t xml:space="preserve">THIS IS A TEST FILE </w:t>
      </w:r>
    </w:p>
    <w:p w14:paraId="3EA234EE" w14:textId="77777777" w:rsidR="006A23FD" w:rsidRDefault="006A23FD" w:rsidP="006A23FD">
      <w:r>
        <w:t xml:space="preserve">THIS IS A TEST FILE </w:t>
      </w:r>
    </w:p>
    <w:p w14:paraId="6FD570D7" w14:textId="77777777" w:rsidR="006A23FD" w:rsidRDefault="006A23FD" w:rsidP="006A23FD">
      <w:r>
        <w:t xml:space="preserve">THIS IS A TEST FILE </w:t>
      </w:r>
    </w:p>
    <w:p w14:paraId="6A56D4E6" w14:textId="77777777" w:rsidR="006A23FD" w:rsidRDefault="006A23FD" w:rsidP="006A23FD">
      <w:r>
        <w:t xml:space="preserve">THIS IS A TEST FILE </w:t>
      </w:r>
    </w:p>
    <w:p w14:paraId="203271DE" w14:textId="77777777" w:rsidR="006A23FD" w:rsidRDefault="006A23FD" w:rsidP="006A23FD">
      <w:r>
        <w:lastRenderedPageBreak/>
        <w:t xml:space="preserve">THIS IS A TEST FILE </w:t>
      </w:r>
    </w:p>
    <w:p w14:paraId="4A472438" w14:textId="77777777" w:rsidR="006A23FD" w:rsidRDefault="006A23FD" w:rsidP="006A23FD">
      <w:r>
        <w:t xml:space="preserve">THIS IS A TEST FILE </w:t>
      </w:r>
    </w:p>
    <w:p w14:paraId="264558A1" w14:textId="77777777" w:rsidR="006A23FD" w:rsidRDefault="006A23FD" w:rsidP="006A23FD">
      <w:r>
        <w:t xml:space="preserve">THIS IS A TEST FILE </w:t>
      </w:r>
    </w:p>
    <w:p w14:paraId="4D65DBA0" w14:textId="77777777" w:rsidR="006A23FD" w:rsidRDefault="006A23FD" w:rsidP="006A23FD">
      <w:r>
        <w:t xml:space="preserve">THIS IS A TEST FILE </w:t>
      </w:r>
    </w:p>
    <w:p w14:paraId="57A7595F" w14:textId="77777777" w:rsidR="006A23FD" w:rsidRDefault="006A23FD" w:rsidP="006A23FD">
      <w:r>
        <w:t xml:space="preserve">THIS IS A TEST FILE </w:t>
      </w:r>
    </w:p>
    <w:p w14:paraId="4A1C7FF5" w14:textId="77777777" w:rsidR="006A23FD" w:rsidRDefault="006A23FD" w:rsidP="006A23FD">
      <w:r>
        <w:t xml:space="preserve">THIS IS A TEST FILE </w:t>
      </w:r>
    </w:p>
    <w:p w14:paraId="4265A9CD" w14:textId="77777777" w:rsidR="006A23FD" w:rsidRDefault="006A23FD" w:rsidP="006A23FD">
      <w:r>
        <w:t xml:space="preserve">THIS IS A TEST FILE </w:t>
      </w:r>
    </w:p>
    <w:p w14:paraId="51300878" w14:textId="77777777" w:rsidR="006A23FD" w:rsidRDefault="006A23FD" w:rsidP="006A23FD">
      <w:r>
        <w:t xml:space="preserve">THIS IS A TEST FILE </w:t>
      </w:r>
    </w:p>
    <w:p w14:paraId="3AC1CC1F" w14:textId="77777777" w:rsidR="006A23FD" w:rsidRDefault="006A23FD" w:rsidP="006A23FD">
      <w:r>
        <w:t xml:space="preserve">THIS IS A TEST FILE </w:t>
      </w:r>
    </w:p>
    <w:p w14:paraId="37C083A6" w14:textId="77777777" w:rsidR="006A23FD" w:rsidRDefault="006A23FD" w:rsidP="006A23FD">
      <w:r>
        <w:t xml:space="preserve">THIS IS A TEST FILE </w:t>
      </w:r>
    </w:p>
    <w:p w14:paraId="6F874E98" w14:textId="77777777" w:rsidR="006A23FD" w:rsidRDefault="006A23FD" w:rsidP="006A23FD">
      <w:r>
        <w:t xml:space="preserve">THIS IS A TEST FILE </w:t>
      </w:r>
    </w:p>
    <w:p w14:paraId="34DF0E83" w14:textId="77777777" w:rsidR="006A23FD" w:rsidRDefault="006A23FD" w:rsidP="006A23FD">
      <w:r>
        <w:t xml:space="preserve">THIS IS A TEST FILE </w:t>
      </w:r>
    </w:p>
    <w:p w14:paraId="6C3C83A4" w14:textId="77777777" w:rsidR="006A23FD" w:rsidRDefault="006A23FD" w:rsidP="006A23FD">
      <w:r>
        <w:t xml:space="preserve">THIS IS A TEST FILE </w:t>
      </w:r>
    </w:p>
    <w:p w14:paraId="6893126D" w14:textId="77777777" w:rsidR="006A23FD" w:rsidRDefault="006A23FD" w:rsidP="006A23FD">
      <w:r>
        <w:t xml:space="preserve">THIS IS A TEST FILE </w:t>
      </w:r>
    </w:p>
    <w:p w14:paraId="6D36D682" w14:textId="77777777" w:rsidR="006A23FD" w:rsidRDefault="006A23FD" w:rsidP="006A23FD">
      <w:r>
        <w:t xml:space="preserve">THIS IS A TEST FILE </w:t>
      </w:r>
    </w:p>
    <w:p w14:paraId="6BD01D2E" w14:textId="77777777" w:rsidR="006A23FD" w:rsidRDefault="006A23FD" w:rsidP="006A23FD">
      <w:r>
        <w:t xml:space="preserve">THIS IS A TEST FILE </w:t>
      </w:r>
    </w:p>
    <w:p w14:paraId="29FC538A" w14:textId="77777777" w:rsidR="006A23FD" w:rsidRDefault="006A23FD" w:rsidP="006A23FD">
      <w:r>
        <w:t xml:space="preserve">THIS IS A TEST FILE </w:t>
      </w:r>
    </w:p>
    <w:p w14:paraId="501DA947" w14:textId="77777777" w:rsidR="006A23FD" w:rsidRDefault="006A23FD" w:rsidP="006A23FD">
      <w:r>
        <w:t xml:space="preserve">THIS IS A TEST FILE </w:t>
      </w:r>
    </w:p>
    <w:p w14:paraId="1CF3E1F6" w14:textId="77777777" w:rsidR="006A23FD" w:rsidRDefault="006A23FD" w:rsidP="006A23FD">
      <w:r>
        <w:t xml:space="preserve">THIS IS A TEST FILE </w:t>
      </w:r>
    </w:p>
    <w:p w14:paraId="533053B0" w14:textId="77777777" w:rsidR="006A23FD" w:rsidRDefault="006A23FD" w:rsidP="006A23FD">
      <w:r>
        <w:t xml:space="preserve">THIS IS A TEST FILE </w:t>
      </w:r>
    </w:p>
    <w:p w14:paraId="00075F0F" w14:textId="77777777" w:rsidR="006A23FD" w:rsidRDefault="006A23FD" w:rsidP="006A23FD">
      <w:r>
        <w:t xml:space="preserve">THIS IS A TEST FILE </w:t>
      </w:r>
    </w:p>
    <w:p w14:paraId="35D666F1" w14:textId="77777777" w:rsidR="006A23FD" w:rsidRDefault="006A23FD" w:rsidP="006A23FD">
      <w:r>
        <w:t xml:space="preserve">THIS IS A TEST FILE </w:t>
      </w:r>
    </w:p>
    <w:p w14:paraId="7D37F0A2" w14:textId="77777777" w:rsidR="006A23FD" w:rsidRDefault="006A23FD" w:rsidP="006A23FD">
      <w:r>
        <w:t xml:space="preserve">THIS IS A TEST FILE </w:t>
      </w:r>
    </w:p>
    <w:p w14:paraId="66177075" w14:textId="77777777" w:rsidR="006A23FD" w:rsidRDefault="006A23FD" w:rsidP="006A23FD">
      <w:r>
        <w:t xml:space="preserve">THIS IS A TEST FILE </w:t>
      </w:r>
    </w:p>
    <w:p w14:paraId="2C423137" w14:textId="77777777" w:rsidR="006A23FD" w:rsidRDefault="006A23FD" w:rsidP="006A23FD">
      <w:r>
        <w:t xml:space="preserve">THIS IS A TEST FILE </w:t>
      </w:r>
    </w:p>
    <w:p w14:paraId="0266D65D" w14:textId="77777777" w:rsidR="006A23FD" w:rsidRDefault="006A23FD" w:rsidP="006A23FD">
      <w:r>
        <w:lastRenderedPageBreak/>
        <w:t xml:space="preserve">THIS IS A TEST FILE </w:t>
      </w:r>
    </w:p>
    <w:p w14:paraId="3E3A56EC" w14:textId="77777777" w:rsidR="006A23FD" w:rsidRDefault="006A23FD" w:rsidP="006A23FD">
      <w:r>
        <w:t xml:space="preserve">THIS IS A TEST FILE </w:t>
      </w:r>
    </w:p>
    <w:p w14:paraId="5F256ADC" w14:textId="77777777" w:rsidR="006A23FD" w:rsidRDefault="006A23FD" w:rsidP="006A23FD">
      <w:r>
        <w:t xml:space="preserve">THIS IS A TEST FILE </w:t>
      </w:r>
    </w:p>
    <w:p w14:paraId="39816392" w14:textId="77777777" w:rsidR="006A23FD" w:rsidRDefault="006A23FD" w:rsidP="006A23FD">
      <w:r>
        <w:t xml:space="preserve">THIS IS A TEST FILE </w:t>
      </w:r>
    </w:p>
    <w:p w14:paraId="33D5B63A" w14:textId="77777777" w:rsidR="006A23FD" w:rsidRDefault="006A23FD" w:rsidP="006A23FD">
      <w:r>
        <w:t xml:space="preserve">THIS IS A TEST FILE </w:t>
      </w:r>
    </w:p>
    <w:p w14:paraId="28BC8EE9" w14:textId="77777777" w:rsidR="006A23FD" w:rsidRDefault="006A23FD" w:rsidP="006A23FD">
      <w:r>
        <w:t xml:space="preserve">THIS IS A TEST FILE </w:t>
      </w:r>
    </w:p>
    <w:p w14:paraId="64C35131" w14:textId="77777777" w:rsidR="006A23FD" w:rsidRDefault="006A23FD" w:rsidP="006A23FD">
      <w:r>
        <w:t xml:space="preserve">THIS IS A TEST FILE </w:t>
      </w:r>
    </w:p>
    <w:p w14:paraId="340EA8C2" w14:textId="77777777" w:rsidR="006A23FD" w:rsidRDefault="006A23FD" w:rsidP="006A23FD">
      <w:r>
        <w:t xml:space="preserve">THIS IS A TEST FILE </w:t>
      </w:r>
    </w:p>
    <w:p w14:paraId="316CD9CB" w14:textId="77777777" w:rsidR="006A23FD" w:rsidRDefault="006A23FD" w:rsidP="006A23FD">
      <w:r>
        <w:t xml:space="preserve">THIS IS A TEST FILE </w:t>
      </w:r>
    </w:p>
    <w:p w14:paraId="37EC06E1" w14:textId="77777777" w:rsidR="006A23FD" w:rsidRDefault="006A23FD" w:rsidP="006A23FD">
      <w:r>
        <w:t xml:space="preserve">THIS IS A TEST FILE </w:t>
      </w:r>
    </w:p>
    <w:p w14:paraId="74D0C02D" w14:textId="77777777" w:rsidR="006A23FD" w:rsidRPr="006A23FD" w:rsidRDefault="006A23FD" w:rsidP="006A23FD"/>
    <w:p w14:paraId="07696168" w14:textId="77777777" w:rsidR="006A23FD" w:rsidRDefault="006A23FD" w:rsidP="006A23FD">
      <w:r>
        <w:t xml:space="preserve">THIS IS A TEST FILE </w:t>
      </w:r>
    </w:p>
    <w:p w14:paraId="70CA8B59" w14:textId="77777777" w:rsidR="006A23FD" w:rsidRDefault="006A23FD" w:rsidP="006A23FD">
      <w:r>
        <w:t xml:space="preserve">THIS IS A TEST FILE </w:t>
      </w:r>
    </w:p>
    <w:p w14:paraId="2550DADB" w14:textId="77777777" w:rsidR="006A23FD" w:rsidRDefault="006A23FD" w:rsidP="006A23FD">
      <w:r>
        <w:t xml:space="preserve">THIS IS A TEST FILE </w:t>
      </w:r>
    </w:p>
    <w:p w14:paraId="29E8D169" w14:textId="77777777" w:rsidR="006A23FD" w:rsidRDefault="006A23FD" w:rsidP="006A23FD">
      <w:r>
        <w:t xml:space="preserve">THIS IS A TEST FILE </w:t>
      </w:r>
    </w:p>
    <w:p w14:paraId="63B6786B" w14:textId="77777777" w:rsidR="006A23FD" w:rsidRDefault="006A23FD" w:rsidP="006A23FD">
      <w:r>
        <w:t xml:space="preserve">THIS IS A TEST FILE </w:t>
      </w:r>
    </w:p>
    <w:p w14:paraId="6A368174" w14:textId="77777777" w:rsidR="006A23FD" w:rsidRDefault="006A23FD" w:rsidP="006A23FD">
      <w:r>
        <w:t xml:space="preserve">THIS IS A TEST FILE </w:t>
      </w:r>
    </w:p>
    <w:p w14:paraId="48111E26" w14:textId="77777777" w:rsidR="006A23FD" w:rsidRDefault="006A23FD" w:rsidP="006A23FD">
      <w:r>
        <w:t xml:space="preserve">THIS IS A TEST FILE </w:t>
      </w:r>
    </w:p>
    <w:p w14:paraId="53BE7DEE" w14:textId="77777777" w:rsidR="006A23FD" w:rsidRDefault="006A23FD" w:rsidP="006A23FD">
      <w:r>
        <w:t xml:space="preserve">THIS IS A TEST FILE </w:t>
      </w:r>
    </w:p>
    <w:p w14:paraId="4DF20367" w14:textId="77777777" w:rsidR="006A23FD" w:rsidRDefault="006A23FD" w:rsidP="006A23FD">
      <w:r>
        <w:t xml:space="preserve">THIS IS A TEST FILE </w:t>
      </w:r>
    </w:p>
    <w:p w14:paraId="58796E7E" w14:textId="77777777" w:rsidR="006A23FD" w:rsidRDefault="006A23FD" w:rsidP="006A23FD">
      <w:r>
        <w:t xml:space="preserve">THIS IS A TEST FILE </w:t>
      </w:r>
    </w:p>
    <w:p w14:paraId="4590BD14" w14:textId="77777777" w:rsidR="006A23FD" w:rsidRDefault="006A23FD" w:rsidP="006A23FD">
      <w:r>
        <w:t xml:space="preserve">THIS IS A TEST FILE </w:t>
      </w:r>
    </w:p>
    <w:p w14:paraId="5CB271EB" w14:textId="77777777" w:rsidR="006A23FD" w:rsidRDefault="006A23FD" w:rsidP="006A23FD">
      <w:r>
        <w:t xml:space="preserve">THIS IS A TEST FILE </w:t>
      </w:r>
    </w:p>
    <w:p w14:paraId="44C9336A" w14:textId="77777777" w:rsidR="006A23FD" w:rsidRDefault="006A23FD" w:rsidP="006A23FD">
      <w:r>
        <w:t xml:space="preserve">THIS IS A TEST FILE </w:t>
      </w:r>
    </w:p>
    <w:p w14:paraId="75C64AB0" w14:textId="77777777" w:rsidR="006A23FD" w:rsidRDefault="006A23FD" w:rsidP="006A23FD">
      <w:r>
        <w:t xml:space="preserve">THIS IS A TEST FILE </w:t>
      </w:r>
    </w:p>
    <w:p w14:paraId="532C3254" w14:textId="77777777" w:rsidR="006A23FD" w:rsidRDefault="006A23FD" w:rsidP="006A23FD">
      <w:r>
        <w:lastRenderedPageBreak/>
        <w:t xml:space="preserve">THIS IS A TEST FILE </w:t>
      </w:r>
    </w:p>
    <w:p w14:paraId="6193AC09" w14:textId="77777777" w:rsidR="006A23FD" w:rsidRDefault="006A23FD" w:rsidP="006A23FD">
      <w:r>
        <w:t xml:space="preserve">THIS IS A TEST FILE </w:t>
      </w:r>
    </w:p>
    <w:p w14:paraId="793BC835" w14:textId="77777777" w:rsidR="006A23FD" w:rsidRDefault="006A23FD" w:rsidP="006A23FD">
      <w:r>
        <w:t xml:space="preserve">THIS IS A TEST FILE </w:t>
      </w:r>
    </w:p>
    <w:p w14:paraId="057C8B86" w14:textId="77777777" w:rsidR="006A23FD" w:rsidRDefault="006A23FD" w:rsidP="006A23FD">
      <w:r>
        <w:t xml:space="preserve">THIS IS A TEST FILE </w:t>
      </w:r>
    </w:p>
    <w:p w14:paraId="1601474F" w14:textId="77777777" w:rsidR="006A23FD" w:rsidRDefault="006A23FD" w:rsidP="006A23FD">
      <w:r>
        <w:t xml:space="preserve">THIS IS A TEST FILE </w:t>
      </w:r>
    </w:p>
    <w:p w14:paraId="4A195AF2" w14:textId="77777777" w:rsidR="006A23FD" w:rsidRDefault="006A23FD" w:rsidP="006A23FD">
      <w:r>
        <w:t xml:space="preserve">THIS IS A TEST FILE </w:t>
      </w:r>
    </w:p>
    <w:p w14:paraId="49C2C710" w14:textId="77777777" w:rsidR="006A23FD" w:rsidRDefault="006A23FD" w:rsidP="006A23FD">
      <w:r>
        <w:t xml:space="preserve">THIS IS A TEST FILE </w:t>
      </w:r>
    </w:p>
    <w:p w14:paraId="505B7FC9" w14:textId="77777777" w:rsidR="006A23FD" w:rsidRDefault="006A23FD" w:rsidP="006A23FD">
      <w:r>
        <w:t xml:space="preserve">THIS IS A TEST FILE </w:t>
      </w:r>
    </w:p>
    <w:p w14:paraId="61422D17" w14:textId="77777777" w:rsidR="006A23FD" w:rsidRDefault="006A23FD" w:rsidP="006A23FD">
      <w:r>
        <w:t xml:space="preserve">THIS IS A TEST FILE </w:t>
      </w:r>
    </w:p>
    <w:p w14:paraId="42C8BAD9" w14:textId="77777777" w:rsidR="006A23FD" w:rsidRDefault="006A23FD" w:rsidP="006A23FD">
      <w:r>
        <w:t xml:space="preserve">THIS IS A TEST FILE </w:t>
      </w:r>
    </w:p>
    <w:p w14:paraId="29B4FB76" w14:textId="77777777" w:rsidR="006A23FD" w:rsidRDefault="006A23FD" w:rsidP="006A23FD">
      <w:r>
        <w:t xml:space="preserve">THIS IS A TEST FILE </w:t>
      </w:r>
    </w:p>
    <w:p w14:paraId="1F1FB589" w14:textId="77777777" w:rsidR="006A23FD" w:rsidRDefault="006A23FD" w:rsidP="006A23FD">
      <w:r>
        <w:t xml:space="preserve">THIS IS A TEST FILE </w:t>
      </w:r>
    </w:p>
    <w:p w14:paraId="1E84102E" w14:textId="77777777" w:rsidR="006A23FD" w:rsidRDefault="006A23FD" w:rsidP="006A23FD">
      <w:r>
        <w:t xml:space="preserve">THIS IS A TEST FILE </w:t>
      </w:r>
    </w:p>
    <w:p w14:paraId="4B6D6C28" w14:textId="77777777" w:rsidR="006A23FD" w:rsidRDefault="006A23FD" w:rsidP="006A23FD">
      <w:r>
        <w:t xml:space="preserve">THIS IS A TEST FILE </w:t>
      </w:r>
    </w:p>
    <w:p w14:paraId="3FDB2441" w14:textId="77777777" w:rsidR="006A23FD" w:rsidRDefault="006A23FD" w:rsidP="006A23FD">
      <w:r>
        <w:t xml:space="preserve">THIS IS A TEST FILE </w:t>
      </w:r>
    </w:p>
    <w:p w14:paraId="550AB6C4" w14:textId="77777777" w:rsidR="006A23FD" w:rsidRDefault="006A23FD" w:rsidP="006A23FD">
      <w:r>
        <w:t xml:space="preserve">THIS IS A TEST FILE </w:t>
      </w:r>
    </w:p>
    <w:p w14:paraId="17125F49" w14:textId="77777777" w:rsidR="006A23FD" w:rsidRDefault="006A23FD" w:rsidP="006A23FD">
      <w:r>
        <w:t xml:space="preserve">THIS IS A TEST FILE </w:t>
      </w:r>
    </w:p>
    <w:p w14:paraId="36DE4471" w14:textId="77777777" w:rsidR="006A23FD" w:rsidRDefault="006A23FD" w:rsidP="006A23FD">
      <w:r>
        <w:t xml:space="preserve">THIS IS A TEST FILE </w:t>
      </w:r>
    </w:p>
    <w:p w14:paraId="07F4837D" w14:textId="77777777" w:rsidR="006A23FD" w:rsidRDefault="006A23FD" w:rsidP="006A23FD">
      <w:r>
        <w:t xml:space="preserve">THIS IS A TEST FILE </w:t>
      </w:r>
    </w:p>
    <w:p w14:paraId="4A64FD1E" w14:textId="77777777" w:rsidR="006A23FD" w:rsidRDefault="006A23FD" w:rsidP="006A23FD">
      <w:r>
        <w:t xml:space="preserve">THIS IS A TEST FILE </w:t>
      </w:r>
    </w:p>
    <w:p w14:paraId="1F4F5645" w14:textId="77777777" w:rsidR="006A23FD" w:rsidRDefault="006A23FD" w:rsidP="006A23FD">
      <w:r>
        <w:t xml:space="preserve">THIS IS A TEST FILE </w:t>
      </w:r>
    </w:p>
    <w:p w14:paraId="41AD5DE6" w14:textId="77777777" w:rsidR="006A23FD" w:rsidRDefault="006A23FD" w:rsidP="006A23FD">
      <w:r>
        <w:t xml:space="preserve">THIS IS A TEST FILE </w:t>
      </w:r>
    </w:p>
    <w:p w14:paraId="32F80950" w14:textId="77777777" w:rsidR="006A23FD" w:rsidRDefault="006A23FD" w:rsidP="006A23FD">
      <w:r>
        <w:t xml:space="preserve">THIS IS A TEST FILE </w:t>
      </w:r>
    </w:p>
    <w:p w14:paraId="708A03D9" w14:textId="77777777" w:rsidR="006A23FD" w:rsidRDefault="006A23FD" w:rsidP="006A23FD">
      <w:r>
        <w:t xml:space="preserve">THIS IS A TEST FILE </w:t>
      </w:r>
    </w:p>
    <w:p w14:paraId="79C2881A" w14:textId="77777777" w:rsidR="006A23FD" w:rsidRDefault="006A23FD" w:rsidP="006A23FD">
      <w:r>
        <w:t xml:space="preserve">THIS IS A TEST FILE </w:t>
      </w:r>
    </w:p>
    <w:p w14:paraId="36EC396B" w14:textId="77777777" w:rsidR="006A23FD" w:rsidRDefault="006A23FD" w:rsidP="006A23FD">
      <w:r>
        <w:lastRenderedPageBreak/>
        <w:t xml:space="preserve">THIS IS A TEST FILE </w:t>
      </w:r>
    </w:p>
    <w:p w14:paraId="1F638DF9" w14:textId="77777777" w:rsidR="006A23FD" w:rsidRDefault="006A23FD" w:rsidP="006A23FD">
      <w:r>
        <w:t xml:space="preserve">THIS IS A TEST FILE </w:t>
      </w:r>
    </w:p>
    <w:p w14:paraId="494A439A" w14:textId="77777777" w:rsidR="006A23FD" w:rsidRDefault="006A23FD" w:rsidP="006A23FD">
      <w:r>
        <w:t xml:space="preserve">THIS IS A TEST FILE </w:t>
      </w:r>
    </w:p>
    <w:p w14:paraId="411042FC" w14:textId="77777777" w:rsidR="006A23FD" w:rsidRDefault="006A23FD" w:rsidP="006A23FD">
      <w:r>
        <w:t xml:space="preserve">THIS IS A TEST FILE </w:t>
      </w:r>
    </w:p>
    <w:p w14:paraId="27E6A7CC" w14:textId="77777777" w:rsidR="006A23FD" w:rsidRPr="006A23FD" w:rsidRDefault="006A23FD" w:rsidP="006A23FD"/>
    <w:p w14:paraId="56C00650" w14:textId="77777777" w:rsidR="006A23FD" w:rsidRDefault="006A23FD" w:rsidP="006A23FD">
      <w:r>
        <w:t xml:space="preserve">THIS IS A TEST FILE </w:t>
      </w:r>
    </w:p>
    <w:p w14:paraId="1FBF16A9" w14:textId="77777777" w:rsidR="006A23FD" w:rsidRDefault="006A23FD" w:rsidP="006A23FD">
      <w:r>
        <w:t xml:space="preserve">THIS IS A TEST FILE </w:t>
      </w:r>
    </w:p>
    <w:p w14:paraId="00D524F2" w14:textId="77777777" w:rsidR="006A23FD" w:rsidRDefault="006A23FD" w:rsidP="006A23FD">
      <w:r>
        <w:t xml:space="preserve">THIS IS A TEST FILE </w:t>
      </w:r>
    </w:p>
    <w:p w14:paraId="0BF6F956" w14:textId="77777777" w:rsidR="006A23FD" w:rsidRDefault="006A23FD" w:rsidP="006A23FD">
      <w:r>
        <w:t xml:space="preserve">THIS IS A TEST FILE </w:t>
      </w:r>
    </w:p>
    <w:p w14:paraId="1CC80C2C" w14:textId="77777777" w:rsidR="006A23FD" w:rsidRDefault="006A23FD" w:rsidP="006A23FD">
      <w:r>
        <w:t xml:space="preserve">THIS IS A TEST FILE </w:t>
      </w:r>
    </w:p>
    <w:p w14:paraId="4187AE3E" w14:textId="77777777" w:rsidR="006A23FD" w:rsidRDefault="006A23FD" w:rsidP="006A23FD">
      <w:r>
        <w:t xml:space="preserve">THIS IS A TEST FILE </w:t>
      </w:r>
    </w:p>
    <w:p w14:paraId="0D344FD7" w14:textId="77777777" w:rsidR="006A23FD" w:rsidRDefault="006A23FD" w:rsidP="006A23FD">
      <w:r>
        <w:t xml:space="preserve">THIS IS A TEST FILE </w:t>
      </w:r>
    </w:p>
    <w:p w14:paraId="2AE795AB" w14:textId="77777777" w:rsidR="006A23FD" w:rsidRDefault="006A23FD" w:rsidP="006A23FD">
      <w:r>
        <w:t xml:space="preserve">THIS IS A TEST FILE </w:t>
      </w:r>
    </w:p>
    <w:p w14:paraId="11657B32" w14:textId="77777777" w:rsidR="006A23FD" w:rsidRDefault="006A23FD" w:rsidP="006A23FD">
      <w:r>
        <w:t xml:space="preserve">THIS IS A TEST FILE </w:t>
      </w:r>
    </w:p>
    <w:p w14:paraId="7D33D7DF" w14:textId="77777777" w:rsidR="006A23FD" w:rsidRDefault="006A23FD" w:rsidP="006A23FD">
      <w:r>
        <w:t xml:space="preserve">THIS IS A TEST FILE </w:t>
      </w:r>
    </w:p>
    <w:p w14:paraId="48ED7462" w14:textId="77777777" w:rsidR="006A23FD" w:rsidRDefault="006A23FD" w:rsidP="006A23FD">
      <w:r>
        <w:t xml:space="preserve">THIS IS A TEST FILE </w:t>
      </w:r>
    </w:p>
    <w:p w14:paraId="58969C81" w14:textId="77777777" w:rsidR="006A23FD" w:rsidRDefault="006A23FD" w:rsidP="006A23FD">
      <w:r>
        <w:t xml:space="preserve">THIS IS A TEST FILE </w:t>
      </w:r>
    </w:p>
    <w:p w14:paraId="24FEF6F4" w14:textId="77777777" w:rsidR="006A23FD" w:rsidRDefault="006A23FD" w:rsidP="006A23FD">
      <w:r>
        <w:t xml:space="preserve">THIS IS A TEST FILE </w:t>
      </w:r>
    </w:p>
    <w:p w14:paraId="6454AC4E" w14:textId="77777777" w:rsidR="006A23FD" w:rsidRDefault="006A23FD" w:rsidP="006A23FD">
      <w:r>
        <w:t xml:space="preserve">THIS IS A TEST FILE </w:t>
      </w:r>
    </w:p>
    <w:p w14:paraId="1F6318FC" w14:textId="77777777" w:rsidR="006A23FD" w:rsidRDefault="006A23FD" w:rsidP="006A23FD">
      <w:r>
        <w:t xml:space="preserve">THIS IS A TEST FILE </w:t>
      </w:r>
    </w:p>
    <w:p w14:paraId="37C23D8F" w14:textId="77777777" w:rsidR="006A23FD" w:rsidRDefault="006A23FD" w:rsidP="006A23FD">
      <w:r>
        <w:t xml:space="preserve">THIS IS A TEST FILE </w:t>
      </w:r>
    </w:p>
    <w:p w14:paraId="31C071C3" w14:textId="77777777" w:rsidR="006A23FD" w:rsidRDefault="006A23FD" w:rsidP="006A23FD">
      <w:r>
        <w:t xml:space="preserve">THIS IS A TEST FILE </w:t>
      </w:r>
    </w:p>
    <w:p w14:paraId="3ED92560" w14:textId="77777777" w:rsidR="006A23FD" w:rsidRDefault="006A23FD" w:rsidP="006A23FD">
      <w:r>
        <w:t xml:space="preserve">THIS IS A TEST FILE </w:t>
      </w:r>
    </w:p>
    <w:p w14:paraId="2B7B9E0E" w14:textId="77777777" w:rsidR="006A23FD" w:rsidRDefault="006A23FD" w:rsidP="006A23FD">
      <w:r>
        <w:t xml:space="preserve">THIS IS A TEST FILE </w:t>
      </w:r>
    </w:p>
    <w:p w14:paraId="406B522F" w14:textId="77777777" w:rsidR="006A23FD" w:rsidRDefault="006A23FD" w:rsidP="006A23FD">
      <w:r>
        <w:t xml:space="preserve">THIS IS A TEST FILE </w:t>
      </w:r>
    </w:p>
    <w:p w14:paraId="703C9968" w14:textId="77777777" w:rsidR="006A23FD" w:rsidRDefault="006A23FD" w:rsidP="006A23FD">
      <w:r>
        <w:lastRenderedPageBreak/>
        <w:t xml:space="preserve">THIS IS A TEST FILE </w:t>
      </w:r>
    </w:p>
    <w:p w14:paraId="5FD61DCB" w14:textId="77777777" w:rsidR="006A23FD" w:rsidRDefault="006A23FD" w:rsidP="006A23FD">
      <w:r>
        <w:t xml:space="preserve">THIS IS A TEST FILE </w:t>
      </w:r>
    </w:p>
    <w:p w14:paraId="3441EE0E" w14:textId="77777777" w:rsidR="006A23FD" w:rsidRDefault="006A23FD" w:rsidP="006A23FD">
      <w:r>
        <w:t xml:space="preserve">THIS IS A TEST FILE </w:t>
      </w:r>
    </w:p>
    <w:p w14:paraId="60566BD8" w14:textId="77777777" w:rsidR="006A23FD" w:rsidRDefault="006A23FD" w:rsidP="006A23FD">
      <w:r>
        <w:t xml:space="preserve">THIS IS A TEST FILE </w:t>
      </w:r>
    </w:p>
    <w:p w14:paraId="6E7438B9" w14:textId="77777777" w:rsidR="006A23FD" w:rsidRDefault="006A23FD" w:rsidP="006A23FD">
      <w:r>
        <w:t xml:space="preserve">THIS IS A TEST FILE </w:t>
      </w:r>
    </w:p>
    <w:p w14:paraId="7BB109B0" w14:textId="77777777" w:rsidR="006A23FD" w:rsidRDefault="006A23FD" w:rsidP="006A23FD">
      <w:r>
        <w:t xml:space="preserve">THIS IS A TEST FILE </w:t>
      </w:r>
    </w:p>
    <w:p w14:paraId="51CDA823" w14:textId="77777777" w:rsidR="006A23FD" w:rsidRDefault="006A23FD" w:rsidP="006A23FD">
      <w:r>
        <w:t xml:space="preserve">THIS IS A TEST FILE </w:t>
      </w:r>
    </w:p>
    <w:p w14:paraId="59B822A7" w14:textId="77777777" w:rsidR="006A23FD" w:rsidRDefault="006A23FD" w:rsidP="006A23FD">
      <w:r>
        <w:t xml:space="preserve">THIS IS A TEST FILE </w:t>
      </w:r>
    </w:p>
    <w:p w14:paraId="081635A4" w14:textId="77777777" w:rsidR="006A23FD" w:rsidRDefault="006A23FD" w:rsidP="006A23FD">
      <w:r>
        <w:t xml:space="preserve">THIS IS A TEST FILE </w:t>
      </w:r>
    </w:p>
    <w:p w14:paraId="5714874E" w14:textId="77777777" w:rsidR="006A23FD" w:rsidRDefault="006A23FD" w:rsidP="006A23FD">
      <w:r>
        <w:t xml:space="preserve">THIS IS A TEST FILE </w:t>
      </w:r>
    </w:p>
    <w:p w14:paraId="4997940D" w14:textId="77777777" w:rsidR="006A23FD" w:rsidRDefault="006A23FD" w:rsidP="006A23FD">
      <w:r>
        <w:t xml:space="preserve">THIS IS A TEST FILE </w:t>
      </w:r>
    </w:p>
    <w:p w14:paraId="571792F5" w14:textId="77777777" w:rsidR="006A23FD" w:rsidRDefault="006A23FD" w:rsidP="006A23FD">
      <w:r>
        <w:t xml:space="preserve">THIS IS A TEST FILE </w:t>
      </w:r>
    </w:p>
    <w:p w14:paraId="3E6DB1D9" w14:textId="77777777" w:rsidR="006A23FD" w:rsidRDefault="006A23FD" w:rsidP="006A23FD">
      <w:r>
        <w:t xml:space="preserve">THIS IS A TEST FILE </w:t>
      </w:r>
    </w:p>
    <w:p w14:paraId="114C9A71" w14:textId="77777777" w:rsidR="006A23FD" w:rsidRDefault="006A23FD" w:rsidP="006A23FD">
      <w:r>
        <w:t xml:space="preserve">THIS IS A TEST FILE </w:t>
      </w:r>
    </w:p>
    <w:p w14:paraId="42CD94E7" w14:textId="77777777" w:rsidR="006A23FD" w:rsidRDefault="006A23FD" w:rsidP="006A23FD">
      <w:r>
        <w:t xml:space="preserve">THIS IS A TEST FILE </w:t>
      </w:r>
    </w:p>
    <w:p w14:paraId="63D63011" w14:textId="77777777" w:rsidR="006A23FD" w:rsidRDefault="006A23FD" w:rsidP="006A23FD">
      <w:r>
        <w:t xml:space="preserve">THIS IS A TEST FILE </w:t>
      </w:r>
    </w:p>
    <w:p w14:paraId="2AFEE753" w14:textId="77777777" w:rsidR="006A23FD" w:rsidRDefault="006A23FD" w:rsidP="006A23FD">
      <w:r>
        <w:t xml:space="preserve">THIS IS A TEST FILE </w:t>
      </w:r>
    </w:p>
    <w:p w14:paraId="0FFD2B41" w14:textId="77777777" w:rsidR="006A23FD" w:rsidRDefault="006A23FD" w:rsidP="006A23FD">
      <w:r>
        <w:t xml:space="preserve">THIS IS A TEST FILE </w:t>
      </w:r>
    </w:p>
    <w:p w14:paraId="7E7116C1" w14:textId="77777777" w:rsidR="006A23FD" w:rsidRDefault="006A23FD" w:rsidP="006A23FD">
      <w:r>
        <w:t xml:space="preserve">THIS IS A TEST FILE </w:t>
      </w:r>
    </w:p>
    <w:p w14:paraId="5382E884" w14:textId="77777777" w:rsidR="006A23FD" w:rsidRDefault="006A23FD" w:rsidP="006A23FD">
      <w:r>
        <w:t xml:space="preserve">THIS IS A TEST FILE </w:t>
      </w:r>
    </w:p>
    <w:p w14:paraId="601EFA46" w14:textId="77777777" w:rsidR="006A23FD" w:rsidRDefault="006A23FD" w:rsidP="006A23FD">
      <w:r>
        <w:t xml:space="preserve">THIS IS A TEST FILE </w:t>
      </w:r>
    </w:p>
    <w:p w14:paraId="1F7445F8" w14:textId="77777777" w:rsidR="006A23FD" w:rsidRDefault="006A23FD" w:rsidP="006A23FD">
      <w:r>
        <w:t xml:space="preserve">THIS IS A TEST FILE </w:t>
      </w:r>
    </w:p>
    <w:p w14:paraId="4AACFC35" w14:textId="77777777" w:rsidR="006A23FD" w:rsidRDefault="006A23FD" w:rsidP="006A23FD">
      <w:r>
        <w:t xml:space="preserve">THIS IS A TEST FILE </w:t>
      </w:r>
    </w:p>
    <w:p w14:paraId="6954512C" w14:textId="77777777" w:rsidR="006A23FD" w:rsidRPr="006A23FD" w:rsidRDefault="006A23FD" w:rsidP="006A23FD"/>
    <w:p w14:paraId="62BAEF9B" w14:textId="77777777" w:rsidR="006A23FD" w:rsidRDefault="006A23FD" w:rsidP="006A23FD">
      <w:r>
        <w:t xml:space="preserve">THIS IS A TEST FILE </w:t>
      </w:r>
    </w:p>
    <w:p w14:paraId="3886F95B" w14:textId="77777777" w:rsidR="006A23FD" w:rsidRDefault="006A23FD" w:rsidP="006A23FD">
      <w:r>
        <w:lastRenderedPageBreak/>
        <w:t xml:space="preserve">THIS IS A TEST FILE </w:t>
      </w:r>
    </w:p>
    <w:p w14:paraId="2D18EF0D" w14:textId="77777777" w:rsidR="006A23FD" w:rsidRDefault="006A23FD" w:rsidP="006A23FD">
      <w:r>
        <w:t xml:space="preserve">THIS IS A TEST FILE </w:t>
      </w:r>
    </w:p>
    <w:p w14:paraId="30979B24" w14:textId="77777777" w:rsidR="006A23FD" w:rsidRDefault="006A23FD" w:rsidP="006A23FD">
      <w:r>
        <w:t xml:space="preserve">THIS IS A TEST FILE </w:t>
      </w:r>
    </w:p>
    <w:p w14:paraId="4327909D" w14:textId="77777777" w:rsidR="006A23FD" w:rsidRDefault="006A23FD" w:rsidP="006A23FD">
      <w:r>
        <w:t xml:space="preserve">THIS IS A TEST FILE </w:t>
      </w:r>
    </w:p>
    <w:p w14:paraId="5FE3BD63" w14:textId="77777777" w:rsidR="006A23FD" w:rsidRDefault="006A23FD" w:rsidP="006A23FD">
      <w:r>
        <w:t xml:space="preserve">THIS IS A TEST FILE </w:t>
      </w:r>
    </w:p>
    <w:p w14:paraId="3EE55D73" w14:textId="77777777" w:rsidR="006A23FD" w:rsidRDefault="006A23FD" w:rsidP="006A23FD">
      <w:r>
        <w:t xml:space="preserve">THIS IS A TEST FILE </w:t>
      </w:r>
    </w:p>
    <w:p w14:paraId="003EE07E" w14:textId="77777777" w:rsidR="006A23FD" w:rsidRDefault="006A23FD" w:rsidP="006A23FD">
      <w:r>
        <w:t xml:space="preserve">THIS IS A TEST FILE </w:t>
      </w:r>
    </w:p>
    <w:p w14:paraId="073701D7" w14:textId="77777777" w:rsidR="006A23FD" w:rsidRDefault="006A23FD" w:rsidP="006A23FD">
      <w:r>
        <w:t xml:space="preserve">THIS IS A TEST FILE </w:t>
      </w:r>
    </w:p>
    <w:p w14:paraId="644E5432" w14:textId="77777777" w:rsidR="006A23FD" w:rsidRDefault="006A23FD" w:rsidP="006A23FD">
      <w:r>
        <w:t xml:space="preserve">THIS IS A TEST FILE </w:t>
      </w:r>
    </w:p>
    <w:p w14:paraId="2C00E822" w14:textId="77777777" w:rsidR="006A23FD" w:rsidRDefault="006A23FD" w:rsidP="006A23FD">
      <w:r>
        <w:t xml:space="preserve">THIS IS A TEST FILE </w:t>
      </w:r>
    </w:p>
    <w:p w14:paraId="39D63313" w14:textId="77777777" w:rsidR="006A23FD" w:rsidRDefault="006A23FD" w:rsidP="006A23FD">
      <w:r>
        <w:t xml:space="preserve">THIS IS A TEST FILE </w:t>
      </w:r>
    </w:p>
    <w:p w14:paraId="697227C2" w14:textId="77777777" w:rsidR="006A23FD" w:rsidRDefault="006A23FD" w:rsidP="006A23FD">
      <w:r>
        <w:t xml:space="preserve">THIS IS A TEST FILE </w:t>
      </w:r>
    </w:p>
    <w:p w14:paraId="5B6C1EBB" w14:textId="77777777" w:rsidR="006A23FD" w:rsidRDefault="006A23FD" w:rsidP="006A23FD">
      <w:r>
        <w:t xml:space="preserve">THIS IS A TEST FILE </w:t>
      </w:r>
    </w:p>
    <w:p w14:paraId="5DE3E34B" w14:textId="77777777" w:rsidR="006A23FD" w:rsidRDefault="006A23FD" w:rsidP="006A23FD">
      <w:r>
        <w:t xml:space="preserve">THIS IS A TEST FILE </w:t>
      </w:r>
    </w:p>
    <w:p w14:paraId="0A939BA7" w14:textId="77777777" w:rsidR="006A23FD" w:rsidRDefault="006A23FD" w:rsidP="006A23FD">
      <w:r>
        <w:t xml:space="preserve">THIS IS A TEST FILE </w:t>
      </w:r>
    </w:p>
    <w:p w14:paraId="5BC6FC41" w14:textId="77777777" w:rsidR="006A23FD" w:rsidRDefault="006A23FD" w:rsidP="006A23FD">
      <w:r>
        <w:t xml:space="preserve">THIS IS A TEST FILE </w:t>
      </w:r>
    </w:p>
    <w:p w14:paraId="7BC8385B" w14:textId="77777777" w:rsidR="006A23FD" w:rsidRDefault="006A23FD" w:rsidP="006A23FD">
      <w:r>
        <w:t xml:space="preserve">THIS IS A TEST FILE </w:t>
      </w:r>
    </w:p>
    <w:p w14:paraId="4B26E6BB" w14:textId="77777777" w:rsidR="006A23FD" w:rsidRDefault="006A23FD" w:rsidP="006A23FD">
      <w:r>
        <w:t xml:space="preserve">THIS IS A TEST FILE </w:t>
      </w:r>
    </w:p>
    <w:p w14:paraId="2E6E6E86" w14:textId="77777777" w:rsidR="006A23FD" w:rsidRDefault="006A23FD" w:rsidP="006A23FD">
      <w:r>
        <w:t xml:space="preserve">THIS IS A TEST FILE </w:t>
      </w:r>
    </w:p>
    <w:p w14:paraId="5D92D54F" w14:textId="77777777" w:rsidR="006A23FD" w:rsidRDefault="006A23FD" w:rsidP="006A23FD">
      <w:r>
        <w:t xml:space="preserve">THIS IS A TEST FILE </w:t>
      </w:r>
    </w:p>
    <w:p w14:paraId="650E0E3D" w14:textId="77777777" w:rsidR="006A23FD" w:rsidRDefault="006A23FD" w:rsidP="006A23FD">
      <w:r>
        <w:t xml:space="preserve">THIS IS A TEST FILE </w:t>
      </w:r>
    </w:p>
    <w:p w14:paraId="6745327E" w14:textId="77777777" w:rsidR="006A23FD" w:rsidRDefault="006A23FD" w:rsidP="006A23FD">
      <w:r>
        <w:t xml:space="preserve">THIS IS A TEST FILE </w:t>
      </w:r>
    </w:p>
    <w:p w14:paraId="64AF0109" w14:textId="77777777" w:rsidR="006A23FD" w:rsidRDefault="006A23FD" w:rsidP="006A23FD">
      <w:r>
        <w:t xml:space="preserve">THIS IS A TEST FILE </w:t>
      </w:r>
    </w:p>
    <w:p w14:paraId="28C79A60" w14:textId="77777777" w:rsidR="006A23FD" w:rsidRDefault="006A23FD" w:rsidP="006A23FD">
      <w:r>
        <w:t xml:space="preserve">THIS IS A TEST FILE </w:t>
      </w:r>
    </w:p>
    <w:p w14:paraId="0C7A2221" w14:textId="77777777" w:rsidR="006A23FD" w:rsidRDefault="006A23FD" w:rsidP="006A23FD">
      <w:r>
        <w:t xml:space="preserve">THIS IS A TEST FILE </w:t>
      </w:r>
    </w:p>
    <w:p w14:paraId="447C09E1" w14:textId="77777777" w:rsidR="006A23FD" w:rsidRDefault="006A23FD" w:rsidP="006A23FD">
      <w:r>
        <w:lastRenderedPageBreak/>
        <w:t xml:space="preserve">THIS IS A TEST FILE </w:t>
      </w:r>
    </w:p>
    <w:p w14:paraId="6593D7ED" w14:textId="77777777" w:rsidR="006A23FD" w:rsidRDefault="006A23FD" w:rsidP="006A23FD">
      <w:r>
        <w:t xml:space="preserve">THIS IS A TEST FILE </w:t>
      </w:r>
    </w:p>
    <w:p w14:paraId="73CF7B1B" w14:textId="77777777" w:rsidR="006A23FD" w:rsidRDefault="006A23FD" w:rsidP="006A23FD">
      <w:r>
        <w:t xml:space="preserve">THIS IS A TEST FILE </w:t>
      </w:r>
    </w:p>
    <w:p w14:paraId="79B2BD1B" w14:textId="77777777" w:rsidR="006A23FD" w:rsidRDefault="006A23FD" w:rsidP="006A23FD">
      <w:r>
        <w:t xml:space="preserve">THIS IS A TEST FILE </w:t>
      </w:r>
    </w:p>
    <w:p w14:paraId="590DB037" w14:textId="77777777" w:rsidR="006A23FD" w:rsidRDefault="006A23FD" w:rsidP="006A23FD">
      <w:r>
        <w:t xml:space="preserve">THIS IS A TEST FILE </w:t>
      </w:r>
    </w:p>
    <w:p w14:paraId="7D2E0E1C" w14:textId="77777777" w:rsidR="006A23FD" w:rsidRDefault="006A23FD" w:rsidP="006A23FD">
      <w:r>
        <w:t xml:space="preserve">THIS IS A TEST FILE </w:t>
      </w:r>
    </w:p>
    <w:p w14:paraId="6AE04A18" w14:textId="77777777" w:rsidR="006A23FD" w:rsidRDefault="006A23FD" w:rsidP="006A23FD">
      <w:r>
        <w:t xml:space="preserve">THIS IS A TEST FILE </w:t>
      </w:r>
    </w:p>
    <w:p w14:paraId="398779B9" w14:textId="77777777" w:rsidR="006A23FD" w:rsidRDefault="006A23FD" w:rsidP="006A23FD">
      <w:r>
        <w:t xml:space="preserve">THIS IS A TEST FILE </w:t>
      </w:r>
    </w:p>
    <w:p w14:paraId="1D55838E" w14:textId="77777777" w:rsidR="006A23FD" w:rsidRDefault="006A23FD" w:rsidP="006A23FD">
      <w:r>
        <w:t xml:space="preserve">THIS IS A TEST FILE </w:t>
      </w:r>
    </w:p>
    <w:p w14:paraId="74A48DCA" w14:textId="77777777" w:rsidR="006A23FD" w:rsidRDefault="006A23FD" w:rsidP="006A23FD">
      <w:r>
        <w:t xml:space="preserve">THIS IS A TEST FILE </w:t>
      </w:r>
    </w:p>
    <w:p w14:paraId="67E068DB" w14:textId="77777777" w:rsidR="006A23FD" w:rsidRDefault="006A23FD" w:rsidP="006A23FD">
      <w:r>
        <w:t xml:space="preserve">THIS IS A TEST FILE </w:t>
      </w:r>
    </w:p>
    <w:p w14:paraId="272377BF" w14:textId="77777777" w:rsidR="006A23FD" w:rsidRDefault="006A23FD" w:rsidP="006A23FD">
      <w:r>
        <w:t xml:space="preserve">THIS IS A TEST FILE </w:t>
      </w:r>
    </w:p>
    <w:p w14:paraId="16B59A3A" w14:textId="77777777" w:rsidR="006A23FD" w:rsidRDefault="006A23FD" w:rsidP="006A23FD">
      <w:r>
        <w:t xml:space="preserve">THIS IS A TEST FILE </w:t>
      </w:r>
    </w:p>
    <w:p w14:paraId="4FEA739E" w14:textId="77777777" w:rsidR="006A23FD" w:rsidRDefault="006A23FD" w:rsidP="006A23FD">
      <w:r>
        <w:t xml:space="preserve">THIS IS A TEST FILE </w:t>
      </w:r>
    </w:p>
    <w:p w14:paraId="7062585A" w14:textId="77777777" w:rsidR="006A23FD" w:rsidRDefault="006A23FD" w:rsidP="006A23FD">
      <w:r>
        <w:t xml:space="preserve">THIS IS A TEST FILE </w:t>
      </w:r>
    </w:p>
    <w:p w14:paraId="07E45A60" w14:textId="77777777" w:rsidR="006A23FD" w:rsidRDefault="006A23FD" w:rsidP="006A23FD">
      <w:r>
        <w:t xml:space="preserve">THIS IS A TEST FILE </w:t>
      </w:r>
    </w:p>
    <w:p w14:paraId="5E6BDB15" w14:textId="77777777" w:rsidR="006A23FD" w:rsidRDefault="006A23FD" w:rsidP="006A23FD">
      <w:r>
        <w:t xml:space="preserve">THIS IS A TEST FILE </w:t>
      </w:r>
    </w:p>
    <w:p w14:paraId="6AC09609" w14:textId="77777777" w:rsidR="006A23FD" w:rsidRPr="006A23FD" w:rsidRDefault="006A23FD" w:rsidP="006A23FD"/>
    <w:p w14:paraId="7948B633" w14:textId="77777777" w:rsidR="006A23FD" w:rsidRDefault="006A23FD" w:rsidP="006A23FD">
      <w:r>
        <w:t xml:space="preserve">THIS IS A TEST FILE </w:t>
      </w:r>
    </w:p>
    <w:p w14:paraId="7582C80C" w14:textId="77777777" w:rsidR="006A23FD" w:rsidRDefault="006A23FD" w:rsidP="006A23FD">
      <w:r>
        <w:t xml:space="preserve">THIS IS A TEST FILE </w:t>
      </w:r>
    </w:p>
    <w:p w14:paraId="35416893" w14:textId="77777777" w:rsidR="006A23FD" w:rsidRDefault="006A23FD" w:rsidP="006A23FD">
      <w:r>
        <w:t xml:space="preserve">THIS IS A TEST FILE </w:t>
      </w:r>
    </w:p>
    <w:p w14:paraId="29559EC1" w14:textId="77777777" w:rsidR="006A23FD" w:rsidRDefault="006A23FD" w:rsidP="006A23FD">
      <w:r>
        <w:t xml:space="preserve">THIS IS A TEST FILE </w:t>
      </w:r>
    </w:p>
    <w:p w14:paraId="54B8134D" w14:textId="77777777" w:rsidR="006A23FD" w:rsidRDefault="006A23FD" w:rsidP="006A23FD">
      <w:r>
        <w:t xml:space="preserve">THIS IS A TEST FILE </w:t>
      </w:r>
    </w:p>
    <w:p w14:paraId="34C94BDD" w14:textId="77777777" w:rsidR="006A23FD" w:rsidRDefault="006A23FD" w:rsidP="006A23FD">
      <w:r>
        <w:t xml:space="preserve">THIS IS A TEST FILE </w:t>
      </w:r>
    </w:p>
    <w:p w14:paraId="29701D6D" w14:textId="77777777" w:rsidR="006A23FD" w:rsidRDefault="006A23FD" w:rsidP="006A23FD">
      <w:r>
        <w:t xml:space="preserve">THIS IS A TEST FILE </w:t>
      </w:r>
    </w:p>
    <w:p w14:paraId="4D25A4A8" w14:textId="77777777" w:rsidR="006A23FD" w:rsidRDefault="006A23FD" w:rsidP="006A23FD">
      <w:r>
        <w:lastRenderedPageBreak/>
        <w:t xml:space="preserve">THIS IS A TEST FILE </w:t>
      </w:r>
    </w:p>
    <w:p w14:paraId="382A9481" w14:textId="77777777" w:rsidR="006A23FD" w:rsidRDefault="006A23FD" w:rsidP="006A23FD">
      <w:r>
        <w:t xml:space="preserve">THIS IS A TEST FILE </w:t>
      </w:r>
    </w:p>
    <w:p w14:paraId="548FD9AD" w14:textId="77777777" w:rsidR="006A23FD" w:rsidRDefault="006A23FD" w:rsidP="006A23FD">
      <w:r>
        <w:t xml:space="preserve">THIS IS A TEST FILE </w:t>
      </w:r>
    </w:p>
    <w:p w14:paraId="2D9EA042" w14:textId="77777777" w:rsidR="006A23FD" w:rsidRDefault="006A23FD" w:rsidP="006A23FD">
      <w:r>
        <w:t xml:space="preserve">THIS IS A TEST FILE </w:t>
      </w:r>
    </w:p>
    <w:p w14:paraId="3976D8B9" w14:textId="77777777" w:rsidR="006A23FD" w:rsidRDefault="006A23FD" w:rsidP="006A23FD">
      <w:r>
        <w:t xml:space="preserve">THIS IS A TEST FILE </w:t>
      </w:r>
    </w:p>
    <w:p w14:paraId="1F64F565" w14:textId="77777777" w:rsidR="006A23FD" w:rsidRDefault="006A23FD" w:rsidP="006A23FD">
      <w:r>
        <w:t xml:space="preserve">THIS IS A TEST FILE </w:t>
      </w:r>
    </w:p>
    <w:p w14:paraId="7F26E267" w14:textId="77777777" w:rsidR="006A23FD" w:rsidRDefault="006A23FD" w:rsidP="006A23FD">
      <w:r>
        <w:t xml:space="preserve">THIS IS A TEST FILE </w:t>
      </w:r>
    </w:p>
    <w:p w14:paraId="11C88AE6" w14:textId="77777777" w:rsidR="006A23FD" w:rsidRDefault="006A23FD" w:rsidP="006A23FD">
      <w:r>
        <w:t xml:space="preserve">THIS IS A TEST FILE </w:t>
      </w:r>
    </w:p>
    <w:p w14:paraId="5585483C" w14:textId="77777777" w:rsidR="006A23FD" w:rsidRDefault="006A23FD" w:rsidP="006A23FD">
      <w:r>
        <w:t xml:space="preserve">THIS IS A TEST FILE </w:t>
      </w:r>
    </w:p>
    <w:p w14:paraId="753105DA" w14:textId="77777777" w:rsidR="006A23FD" w:rsidRDefault="006A23FD" w:rsidP="006A23FD">
      <w:r>
        <w:t xml:space="preserve">THIS IS A TEST FILE </w:t>
      </w:r>
    </w:p>
    <w:p w14:paraId="74BA7726" w14:textId="77777777" w:rsidR="006A23FD" w:rsidRDefault="006A23FD" w:rsidP="006A23FD">
      <w:r>
        <w:t xml:space="preserve">THIS IS A TEST FILE </w:t>
      </w:r>
    </w:p>
    <w:p w14:paraId="3079EFDB" w14:textId="77777777" w:rsidR="006A23FD" w:rsidRDefault="006A23FD" w:rsidP="006A23FD">
      <w:r>
        <w:t xml:space="preserve">THIS IS A TEST FILE </w:t>
      </w:r>
    </w:p>
    <w:p w14:paraId="50F3728F" w14:textId="77777777" w:rsidR="006A23FD" w:rsidRDefault="006A23FD" w:rsidP="006A23FD">
      <w:r>
        <w:t xml:space="preserve">THIS IS A TEST FILE </w:t>
      </w:r>
    </w:p>
    <w:p w14:paraId="267EB529" w14:textId="77777777" w:rsidR="006A23FD" w:rsidRDefault="006A23FD" w:rsidP="006A23FD">
      <w:r>
        <w:t xml:space="preserve">THIS IS A TEST FILE </w:t>
      </w:r>
    </w:p>
    <w:p w14:paraId="65F8BE3C" w14:textId="77777777" w:rsidR="006A23FD" w:rsidRDefault="006A23FD" w:rsidP="006A23FD">
      <w:r>
        <w:t xml:space="preserve">THIS IS A TEST FILE </w:t>
      </w:r>
    </w:p>
    <w:p w14:paraId="12A6E38F" w14:textId="77777777" w:rsidR="006A23FD" w:rsidRDefault="006A23FD" w:rsidP="006A23FD">
      <w:r>
        <w:t xml:space="preserve">THIS IS A TEST FILE </w:t>
      </w:r>
    </w:p>
    <w:p w14:paraId="27749DAC" w14:textId="77777777" w:rsidR="006A23FD" w:rsidRDefault="006A23FD" w:rsidP="006A23FD">
      <w:r>
        <w:t xml:space="preserve">THIS IS A TEST FILE </w:t>
      </w:r>
    </w:p>
    <w:p w14:paraId="3FD19638" w14:textId="77777777" w:rsidR="006A23FD" w:rsidRDefault="006A23FD" w:rsidP="006A23FD">
      <w:r>
        <w:t xml:space="preserve">THIS IS A TEST FILE </w:t>
      </w:r>
    </w:p>
    <w:p w14:paraId="667CA7CD" w14:textId="77777777" w:rsidR="006A23FD" w:rsidRDefault="006A23FD" w:rsidP="006A23FD">
      <w:r>
        <w:t xml:space="preserve">THIS IS A TEST FILE </w:t>
      </w:r>
    </w:p>
    <w:p w14:paraId="573E4BEC" w14:textId="77777777" w:rsidR="006A23FD" w:rsidRDefault="006A23FD" w:rsidP="006A23FD">
      <w:r>
        <w:t xml:space="preserve">THIS IS A TEST FILE </w:t>
      </w:r>
    </w:p>
    <w:p w14:paraId="0BF37E85" w14:textId="77777777" w:rsidR="006A23FD" w:rsidRDefault="006A23FD" w:rsidP="006A23FD">
      <w:r>
        <w:t xml:space="preserve">THIS IS A TEST FILE </w:t>
      </w:r>
    </w:p>
    <w:p w14:paraId="1749695E" w14:textId="77777777" w:rsidR="006A23FD" w:rsidRDefault="006A23FD" w:rsidP="006A23FD">
      <w:r>
        <w:t xml:space="preserve">THIS IS A TEST FILE </w:t>
      </w:r>
    </w:p>
    <w:p w14:paraId="765C05B3" w14:textId="77777777" w:rsidR="006A23FD" w:rsidRDefault="006A23FD" w:rsidP="006A23FD">
      <w:r>
        <w:t xml:space="preserve">THIS IS A TEST FILE </w:t>
      </w:r>
    </w:p>
    <w:p w14:paraId="435399F7" w14:textId="77777777" w:rsidR="006A23FD" w:rsidRDefault="006A23FD" w:rsidP="006A23FD">
      <w:r>
        <w:t xml:space="preserve">THIS IS A TEST FILE </w:t>
      </w:r>
    </w:p>
    <w:p w14:paraId="79466EF8" w14:textId="77777777" w:rsidR="006A23FD" w:rsidRDefault="006A23FD" w:rsidP="006A23FD">
      <w:r>
        <w:t xml:space="preserve">THIS IS A TEST FILE </w:t>
      </w:r>
    </w:p>
    <w:p w14:paraId="1E1C22EC" w14:textId="77777777" w:rsidR="006A23FD" w:rsidRDefault="006A23FD" w:rsidP="006A23FD">
      <w:r>
        <w:lastRenderedPageBreak/>
        <w:t xml:space="preserve">THIS IS A TEST FILE </w:t>
      </w:r>
    </w:p>
    <w:p w14:paraId="387470E8" w14:textId="77777777" w:rsidR="006A23FD" w:rsidRDefault="006A23FD" w:rsidP="006A23FD">
      <w:r>
        <w:t xml:space="preserve">THIS IS A TEST FILE </w:t>
      </w:r>
    </w:p>
    <w:p w14:paraId="661C3E75" w14:textId="77777777" w:rsidR="006A23FD" w:rsidRDefault="006A23FD" w:rsidP="006A23FD">
      <w:r>
        <w:t xml:space="preserve">THIS IS A TEST FILE </w:t>
      </w:r>
    </w:p>
    <w:p w14:paraId="649507F6" w14:textId="77777777" w:rsidR="006A23FD" w:rsidRDefault="006A23FD" w:rsidP="006A23FD">
      <w:r>
        <w:t xml:space="preserve">THIS IS A TEST FILE </w:t>
      </w:r>
    </w:p>
    <w:p w14:paraId="445F5311" w14:textId="77777777" w:rsidR="006A23FD" w:rsidRDefault="006A23FD" w:rsidP="006A23FD">
      <w:r>
        <w:t xml:space="preserve">THIS IS A TEST FILE </w:t>
      </w:r>
    </w:p>
    <w:p w14:paraId="18027FD5" w14:textId="77777777" w:rsidR="006A23FD" w:rsidRDefault="006A23FD" w:rsidP="006A23FD">
      <w:r>
        <w:t xml:space="preserve">THIS IS A TEST FILE </w:t>
      </w:r>
    </w:p>
    <w:p w14:paraId="32EEBAE3" w14:textId="77777777" w:rsidR="006A23FD" w:rsidRDefault="006A23FD" w:rsidP="006A23FD">
      <w:r>
        <w:t xml:space="preserve">THIS IS A TEST FILE </w:t>
      </w:r>
    </w:p>
    <w:p w14:paraId="0B846C43" w14:textId="77777777" w:rsidR="006A23FD" w:rsidRDefault="006A23FD" w:rsidP="006A23FD">
      <w:r>
        <w:t xml:space="preserve">THIS IS A TEST FILE </w:t>
      </w:r>
    </w:p>
    <w:p w14:paraId="7239F8FD" w14:textId="77777777" w:rsidR="006A23FD" w:rsidRDefault="006A23FD" w:rsidP="006A23FD">
      <w:r>
        <w:t xml:space="preserve">THIS IS A TEST FILE </w:t>
      </w:r>
    </w:p>
    <w:p w14:paraId="3511FA05" w14:textId="77777777" w:rsidR="006A23FD" w:rsidRDefault="006A23FD" w:rsidP="006A23FD">
      <w:r>
        <w:t xml:space="preserve">THIS IS A TEST FILE </w:t>
      </w:r>
    </w:p>
    <w:p w14:paraId="0DB17241" w14:textId="77777777" w:rsidR="006A23FD" w:rsidRDefault="006A23FD" w:rsidP="006A23FD">
      <w:r>
        <w:t xml:space="preserve">THIS IS A TEST FILE </w:t>
      </w:r>
    </w:p>
    <w:p w14:paraId="6B78D252" w14:textId="77777777" w:rsidR="006A23FD" w:rsidRPr="006A23FD" w:rsidRDefault="006A23FD" w:rsidP="006A23FD"/>
    <w:p w14:paraId="15298229" w14:textId="77777777" w:rsidR="006A23FD" w:rsidRDefault="006A23FD" w:rsidP="006A23FD">
      <w:r>
        <w:t xml:space="preserve">THIS IS A TEST FILE </w:t>
      </w:r>
    </w:p>
    <w:p w14:paraId="747327CC" w14:textId="77777777" w:rsidR="006A23FD" w:rsidRDefault="006A23FD" w:rsidP="006A23FD">
      <w:r>
        <w:t xml:space="preserve">THIS IS A TEST FILE </w:t>
      </w:r>
    </w:p>
    <w:p w14:paraId="00CAB333" w14:textId="77777777" w:rsidR="006A23FD" w:rsidRDefault="006A23FD" w:rsidP="006A23FD">
      <w:r>
        <w:t xml:space="preserve">THIS IS A TEST FILE </w:t>
      </w:r>
    </w:p>
    <w:p w14:paraId="7B496931" w14:textId="77777777" w:rsidR="006A23FD" w:rsidRDefault="006A23FD" w:rsidP="006A23FD">
      <w:r>
        <w:t xml:space="preserve">THIS IS A TEST FILE </w:t>
      </w:r>
    </w:p>
    <w:p w14:paraId="4A556973" w14:textId="77777777" w:rsidR="006A23FD" w:rsidRDefault="006A23FD" w:rsidP="006A23FD">
      <w:r>
        <w:t xml:space="preserve">THIS IS A TEST FILE </w:t>
      </w:r>
    </w:p>
    <w:p w14:paraId="49BB2E54" w14:textId="77777777" w:rsidR="006A23FD" w:rsidRDefault="006A23FD" w:rsidP="006A23FD">
      <w:r>
        <w:t xml:space="preserve">THIS IS A TEST FILE </w:t>
      </w:r>
    </w:p>
    <w:p w14:paraId="2CED2648" w14:textId="77777777" w:rsidR="006A23FD" w:rsidRDefault="006A23FD" w:rsidP="006A23FD">
      <w:r>
        <w:t xml:space="preserve">THIS IS A TEST FILE </w:t>
      </w:r>
    </w:p>
    <w:p w14:paraId="20E262DD" w14:textId="77777777" w:rsidR="006A23FD" w:rsidRDefault="006A23FD" w:rsidP="006A23FD">
      <w:r>
        <w:t xml:space="preserve">THIS IS A TEST FILE </w:t>
      </w:r>
    </w:p>
    <w:p w14:paraId="27F76F6F" w14:textId="77777777" w:rsidR="006A23FD" w:rsidRDefault="006A23FD" w:rsidP="006A23FD">
      <w:r>
        <w:t xml:space="preserve">THIS IS A TEST FILE </w:t>
      </w:r>
    </w:p>
    <w:p w14:paraId="5A7AC32C" w14:textId="77777777" w:rsidR="006A23FD" w:rsidRDefault="006A23FD" w:rsidP="006A23FD">
      <w:r>
        <w:t xml:space="preserve">THIS IS A TEST FILE </w:t>
      </w:r>
    </w:p>
    <w:p w14:paraId="329E649F" w14:textId="77777777" w:rsidR="006A23FD" w:rsidRDefault="006A23FD" w:rsidP="006A23FD">
      <w:r>
        <w:t xml:space="preserve">THIS IS A TEST FILE </w:t>
      </w:r>
    </w:p>
    <w:p w14:paraId="01870859" w14:textId="77777777" w:rsidR="006A23FD" w:rsidRDefault="006A23FD" w:rsidP="006A23FD">
      <w:r>
        <w:t xml:space="preserve">THIS IS A TEST FILE </w:t>
      </w:r>
    </w:p>
    <w:p w14:paraId="3457F6FB" w14:textId="77777777" w:rsidR="006A23FD" w:rsidRDefault="006A23FD" w:rsidP="006A23FD">
      <w:r>
        <w:t xml:space="preserve">THIS IS A TEST FILE </w:t>
      </w:r>
    </w:p>
    <w:p w14:paraId="2DAABAF3" w14:textId="77777777" w:rsidR="006A23FD" w:rsidRDefault="006A23FD" w:rsidP="006A23FD">
      <w:r>
        <w:lastRenderedPageBreak/>
        <w:t xml:space="preserve">THIS IS A TEST FILE </w:t>
      </w:r>
    </w:p>
    <w:p w14:paraId="09D2D15D" w14:textId="77777777" w:rsidR="006A23FD" w:rsidRDefault="006A23FD" w:rsidP="006A23FD">
      <w:r>
        <w:t xml:space="preserve">THIS IS A TEST FILE </w:t>
      </w:r>
    </w:p>
    <w:p w14:paraId="77B686C8" w14:textId="77777777" w:rsidR="006A23FD" w:rsidRDefault="006A23FD" w:rsidP="006A23FD">
      <w:r>
        <w:t xml:space="preserve">THIS IS A TEST FILE </w:t>
      </w:r>
    </w:p>
    <w:p w14:paraId="305D8C5F" w14:textId="77777777" w:rsidR="006A23FD" w:rsidRDefault="006A23FD" w:rsidP="006A23FD">
      <w:r>
        <w:t xml:space="preserve">THIS IS A TEST FILE </w:t>
      </w:r>
    </w:p>
    <w:p w14:paraId="0FDEF55A" w14:textId="77777777" w:rsidR="006A23FD" w:rsidRDefault="006A23FD" w:rsidP="006A23FD">
      <w:r>
        <w:t xml:space="preserve">THIS IS A TEST FILE </w:t>
      </w:r>
    </w:p>
    <w:p w14:paraId="77773331" w14:textId="77777777" w:rsidR="006A23FD" w:rsidRDefault="006A23FD" w:rsidP="006A23FD">
      <w:r>
        <w:t xml:space="preserve">THIS IS A TEST FILE </w:t>
      </w:r>
    </w:p>
    <w:p w14:paraId="32F3D32A" w14:textId="77777777" w:rsidR="006A23FD" w:rsidRDefault="006A23FD" w:rsidP="006A23FD">
      <w:r>
        <w:t xml:space="preserve">THIS IS A TEST FILE </w:t>
      </w:r>
    </w:p>
    <w:p w14:paraId="4EF8CF8B" w14:textId="77777777" w:rsidR="006A23FD" w:rsidRDefault="006A23FD" w:rsidP="006A23FD">
      <w:r>
        <w:t xml:space="preserve">THIS IS A TEST FILE </w:t>
      </w:r>
    </w:p>
    <w:p w14:paraId="3A3EE6CE" w14:textId="77777777" w:rsidR="006A23FD" w:rsidRDefault="006A23FD" w:rsidP="006A23FD">
      <w:r>
        <w:t xml:space="preserve">THIS IS A TEST FILE </w:t>
      </w:r>
    </w:p>
    <w:p w14:paraId="1A29487A" w14:textId="77777777" w:rsidR="006A23FD" w:rsidRDefault="006A23FD" w:rsidP="006A23FD">
      <w:r>
        <w:t xml:space="preserve">THIS IS A TEST FILE </w:t>
      </w:r>
    </w:p>
    <w:p w14:paraId="3CCE296B" w14:textId="77777777" w:rsidR="006A23FD" w:rsidRDefault="006A23FD" w:rsidP="006A23FD">
      <w:r>
        <w:t xml:space="preserve">THIS IS A TEST FILE </w:t>
      </w:r>
    </w:p>
    <w:p w14:paraId="4C17B115" w14:textId="77777777" w:rsidR="006A23FD" w:rsidRDefault="006A23FD" w:rsidP="006A23FD">
      <w:r>
        <w:t xml:space="preserve">THIS IS A TEST FILE </w:t>
      </w:r>
    </w:p>
    <w:p w14:paraId="43F149D8" w14:textId="77777777" w:rsidR="006A23FD" w:rsidRDefault="006A23FD" w:rsidP="006A23FD">
      <w:r>
        <w:t xml:space="preserve">THIS IS A TEST FILE </w:t>
      </w:r>
    </w:p>
    <w:p w14:paraId="1AAACDCB" w14:textId="77777777" w:rsidR="006A23FD" w:rsidRDefault="006A23FD" w:rsidP="006A23FD">
      <w:r>
        <w:t xml:space="preserve">THIS IS A TEST FILE </w:t>
      </w:r>
    </w:p>
    <w:p w14:paraId="25A5B4EC" w14:textId="77777777" w:rsidR="006A23FD" w:rsidRDefault="006A23FD" w:rsidP="006A23FD">
      <w:r>
        <w:t xml:space="preserve">THIS IS A TEST FILE </w:t>
      </w:r>
    </w:p>
    <w:p w14:paraId="611A82D8" w14:textId="77777777" w:rsidR="006A23FD" w:rsidRDefault="006A23FD" w:rsidP="006A23FD">
      <w:r>
        <w:t xml:space="preserve">THIS IS A TEST FILE </w:t>
      </w:r>
    </w:p>
    <w:p w14:paraId="511A92C0" w14:textId="77777777" w:rsidR="006A23FD" w:rsidRDefault="006A23FD" w:rsidP="006A23FD">
      <w:r>
        <w:t xml:space="preserve">THIS IS A TEST FILE </w:t>
      </w:r>
    </w:p>
    <w:p w14:paraId="037CBA61" w14:textId="77777777" w:rsidR="006A23FD" w:rsidRDefault="006A23FD" w:rsidP="006A23FD">
      <w:r>
        <w:t xml:space="preserve">THIS IS A TEST FILE </w:t>
      </w:r>
    </w:p>
    <w:p w14:paraId="6306BA8E" w14:textId="77777777" w:rsidR="006A23FD" w:rsidRDefault="006A23FD" w:rsidP="006A23FD">
      <w:r>
        <w:t xml:space="preserve">THIS IS A TEST FILE </w:t>
      </w:r>
    </w:p>
    <w:p w14:paraId="142FD6F2" w14:textId="77777777" w:rsidR="006A23FD" w:rsidRDefault="006A23FD" w:rsidP="006A23FD">
      <w:r>
        <w:t xml:space="preserve">THIS IS A TEST FILE </w:t>
      </w:r>
    </w:p>
    <w:p w14:paraId="0A55B0F9" w14:textId="77777777" w:rsidR="006A23FD" w:rsidRDefault="006A23FD" w:rsidP="006A23FD">
      <w:r>
        <w:t xml:space="preserve">THIS IS A TEST FILE </w:t>
      </w:r>
    </w:p>
    <w:p w14:paraId="1472F6A2" w14:textId="77777777" w:rsidR="006A23FD" w:rsidRDefault="006A23FD" w:rsidP="006A23FD">
      <w:r>
        <w:t xml:space="preserve">THIS IS A TEST FILE </w:t>
      </w:r>
    </w:p>
    <w:p w14:paraId="196C64D8" w14:textId="77777777" w:rsidR="006A23FD" w:rsidRDefault="006A23FD" w:rsidP="006A23FD">
      <w:r>
        <w:t xml:space="preserve">THIS IS A TEST FILE </w:t>
      </w:r>
    </w:p>
    <w:p w14:paraId="6E656A96" w14:textId="77777777" w:rsidR="006A23FD" w:rsidRDefault="006A23FD" w:rsidP="006A23FD">
      <w:r>
        <w:t xml:space="preserve">THIS IS A TEST FILE </w:t>
      </w:r>
    </w:p>
    <w:p w14:paraId="43B6FE91" w14:textId="77777777" w:rsidR="006A23FD" w:rsidRDefault="006A23FD" w:rsidP="006A23FD">
      <w:r>
        <w:t xml:space="preserve">THIS IS A TEST FILE </w:t>
      </w:r>
    </w:p>
    <w:p w14:paraId="5E50E71A" w14:textId="77777777" w:rsidR="006A23FD" w:rsidRDefault="006A23FD" w:rsidP="006A23FD">
      <w:r>
        <w:lastRenderedPageBreak/>
        <w:t xml:space="preserve">THIS IS A TEST FILE </w:t>
      </w:r>
    </w:p>
    <w:p w14:paraId="60BEB5E6" w14:textId="77777777" w:rsidR="006A23FD" w:rsidRDefault="006A23FD" w:rsidP="006A23FD">
      <w:r>
        <w:t xml:space="preserve">THIS IS A TEST FILE </w:t>
      </w:r>
    </w:p>
    <w:p w14:paraId="0F551026" w14:textId="77777777" w:rsidR="006A23FD" w:rsidRDefault="006A23FD" w:rsidP="006A23FD">
      <w:r>
        <w:t xml:space="preserve">THIS IS A TEST FILE </w:t>
      </w:r>
    </w:p>
    <w:p w14:paraId="4D59423E" w14:textId="77777777" w:rsidR="006A23FD" w:rsidRDefault="006A23FD" w:rsidP="006A23FD">
      <w:r>
        <w:t xml:space="preserve">THIS IS A TEST FILE </w:t>
      </w:r>
    </w:p>
    <w:p w14:paraId="744F2674" w14:textId="77777777" w:rsidR="006A23FD" w:rsidRDefault="006A23FD" w:rsidP="006A23FD">
      <w:r>
        <w:t xml:space="preserve">THIS IS A TEST FILE </w:t>
      </w:r>
    </w:p>
    <w:p w14:paraId="1B83197E" w14:textId="77777777" w:rsidR="006A23FD" w:rsidRPr="006A23FD" w:rsidRDefault="006A23FD" w:rsidP="006A23FD"/>
    <w:p w14:paraId="0F75B93D" w14:textId="77777777" w:rsidR="006A23FD" w:rsidRDefault="006A23FD" w:rsidP="006A23FD">
      <w:r>
        <w:t xml:space="preserve">THIS IS A TEST FILE </w:t>
      </w:r>
    </w:p>
    <w:p w14:paraId="3250110F" w14:textId="77777777" w:rsidR="006A23FD" w:rsidRDefault="006A23FD" w:rsidP="006A23FD">
      <w:r>
        <w:t xml:space="preserve">THIS IS A TEST FILE </w:t>
      </w:r>
    </w:p>
    <w:p w14:paraId="44AB3342" w14:textId="77777777" w:rsidR="006A23FD" w:rsidRDefault="006A23FD" w:rsidP="006A23FD">
      <w:r>
        <w:t xml:space="preserve">THIS IS A TEST FILE </w:t>
      </w:r>
    </w:p>
    <w:p w14:paraId="76DA3767" w14:textId="77777777" w:rsidR="006A23FD" w:rsidRDefault="006A23FD" w:rsidP="006A23FD">
      <w:r>
        <w:t xml:space="preserve">THIS IS A TEST FILE </w:t>
      </w:r>
    </w:p>
    <w:p w14:paraId="2C8C4EC0" w14:textId="77777777" w:rsidR="006A23FD" w:rsidRDefault="006A23FD" w:rsidP="006A23FD">
      <w:r>
        <w:t xml:space="preserve">THIS IS A TEST FILE </w:t>
      </w:r>
    </w:p>
    <w:p w14:paraId="1DB5D79F" w14:textId="77777777" w:rsidR="006A23FD" w:rsidRDefault="006A23FD" w:rsidP="006A23FD">
      <w:r>
        <w:t xml:space="preserve">THIS IS A TEST FILE </w:t>
      </w:r>
    </w:p>
    <w:p w14:paraId="641DA741" w14:textId="77777777" w:rsidR="006A23FD" w:rsidRDefault="006A23FD" w:rsidP="006A23FD">
      <w:r>
        <w:t xml:space="preserve">THIS IS A TEST FILE </w:t>
      </w:r>
    </w:p>
    <w:p w14:paraId="60A6672A" w14:textId="77777777" w:rsidR="006A23FD" w:rsidRDefault="006A23FD" w:rsidP="006A23FD">
      <w:r>
        <w:t xml:space="preserve">THIS IS A TEST FILE </w:t>
      </w:r>
    </w:p>
    <w:p w14:paraId="6AD0AE71" w14:textId="77777777" w:rsidR="006A23FD" w:rsidRDefault="006A23FD" w:rsidP="006A23FD">
      <w:r>
        <w:t xml:space="preserve">THIS IS A TEST FILE </w:t>
      </w:r>
    </w:p>
    <w:p w14:paraId="62C10C60" w14:textId="77777777" w:rsidR="006A23FD" w:rsidRDefault="006A23FD" w:rsidP="006A23FD">
      <w:r>
        <w:t xml:space="preserve">THIS IS A TEST FILE </w:t>
      </w:r>
    </w:p>
    <w:p w14:paraId="2304AB4C" w14:textId="77777777" w:rsidR="006A23FD" w:rsidRDefault="006A23FD" w:rsidP="006A23FD">
      <w:r>
        <w:t xml:space="preserve">THIS IS A TEST FILE </w:t>
      </w:r>
    </w:p>
    <w:p w14:paraId="052C5615" w14:textId="77777777" w:rsidR="006A23FD" w:rsidRDefault="006A23FD" w:rsidP="006A23FD">
      <w:r>
        <w:t xml:space="preserve">THIS IS A TEST FILE </w:t>
      </w:r>
    </w:p>
    <w:p w14:paraId="10EF2472" w14:textId="77777777" w:rsidR="006A23FD" w:rsidRDefault="006A23FD" w:rsidP="006A23FD">
      <w:r>
        <w:t xml:space="preserve">THIS IS A TEST FILE </w:t>
      </w:r>
    </w:p>
    <w:p w14:paraId="4155E176" w14:textId="77777777" w:rsidR="006A23FD" w:rsidRDefault="006A23FD" w:rsidP="006A23FD">
      <w:r>
        <w:t xml:space="preserve">THIS IS A TEST FILE </w:t>
      </w:r>
    </w:p>
    <w:p w14:paraId="16B7409D" w14:textId="77777777" w:rsidR="006A23FD" w:rsidRDefault="006A23FD" w:rsidP="006A23FD">
      <w:r>
        <w:t xml:space="preserve">THIS IS A TEST FILE </w:t>
      </w:r>
    </w:p>
    <w:p w14:paraId="0F368B39" w14:textId="77777777" w:rsidR="006A23FD" w:rsidRDefault="006A23FD" w:rsidP="006A23FD">
      <w:r>
        <w:t xml:space="preserve">THIS IS A TEST FILE </w:t>
      </w:r>
    </w:p>
    <w:p w14:paraId="3A87C86C" w14:textId="77777777" w:rsidR="006A23FD" w:rsidRDefault="006A23FD" w:rsidP="006A23FD">
      <w:r>
        <w:t xml:space="preserve">THIS IS A TEST FILE </w:t>
      </w:r>
    </w:p>
    <w:p w14:paraId="0620B25A" w14:textId="77777777" w:rsidR="006A23FD" w:rsidRDefault="006A23FD" w:rsidP="006A23FD">
      <w:r>
        <w:t xml:space="preserve">THIS IS A TEST FILE </w:t>
      </w:r>
    </w:p>
    <w:p w14:paraId="2F66D561" w14:textId="77777777" w:rsidR="006A23FD" w:rsidRDefault="006A23FD" w:rsidP="006A23FD">
      <w:r>
        <w:t xml:space="preserve">THIS IS A TEST FILE </w:t>
      </w:r>
    </w:p>
    <w:p w14:paraId="1714A3F0" w14:textId="77777777" w:rsidR="006A23FD" w:rsidRDefault="006A23FD" w:rsidP="006A23FD">
      <w:r>
        <w:lastRenderedPageBreak/>
        <w:t xml:space="preserve">THIS IS A TEST FILE </w:t>
      </w:r>
    </w:p>
    <w:p w14:paraId="0DE1DC6C" w14:textId="77777777" w:rsidR="006A23FD" w:rsidRDefault="006A23FD" w:rsidP="006A23FD">
      <w:r>
        <w:t xml:space="preserve">THIS IS A TEST FILE </w:t>
      </w:r>
    </w:p>
    <w:p w14:paraId="2CD1D17C" w14:textId="77777777" w:rsidR="006A23FD" w:rsidRDefault="006A23FD" w:rsidP="006A23FD">
      <w:r>
        <w:t xml:space="preserve">THIS IS A TEST FILE </w:t>
      </w:r>
    </w:p>
    <w:p w14:paraId="085E4902" w14:textId="77777777" w:rsidR="006A23FD" w:rsidRDefault="006A23FD" w:rsidP="006A23FD">
      <w:r>
        <w:t xml:space="preserve">THIS IS A TEST FILE </w:t>
      </w:r>
    </w:p>
    <w:p w14:paraId="242385BB" w14:textId="77777777" w:rsidR="006A23FD" w:rsidRDefault="006A23FD" w:rsidP="006A23FD">
      <w:r>
        <w:t xml:space="preserve">THIS IS A TEST FILE </w:t>
      </w:r>
    </w:p>
    <w:p w14:paraId="01CE0CA9" w14:textId="77777777" w:rsidR="006A23FD" w:rsidRDefault="006A23FD" w:rsidP="006A23FD">
      <w:r>
        <w:t xml:space="preserve">THIS IS A TEST FILE </w:t>
      </w:r>
    </w:p>
    <w:p w14:paraId="58C86BEF" w14:textId="77777777" w:rsidR="006A23FD" w:rsidRDefault="006A23FD" w:rsidP="006A23FD">
      <w:r>
        <w:t xml:space="preserve">THIS IS A TEST FILE </w:t>
      </w:r>
    </w:p>
    <w:p w14:paraId="1BE1A70A" w14:textId="77777777" w:rsidR="006A23FD" w:rsidRDefault="006A23FD" w:rsidP="006A23FD">
      <w:r>
        <w:t xml:space="preserve">THIS IS A TEST FILE </w:t>
      </w:r>
    </w:p>
    <w:p w14:paraId="3AD1F4BD" w14:textId="77777777" w:rsidR="006A23FD" w:rsidRDefault="006A23FD" w:rsidP="006A23FD">
      <w:r>
        <w:t xml:space="preserve">THIS IS A TEST FILE </w:t>
      </w:r>
    </w:p>
    <w:p w14:paraId="23A6C2CA" w14:textId="77777777" w:rsidR="006A23FD" w:rsidRDefault="006A23FD" w:rsidP="006A23FD">
      <w:r>
        <w:t xml:space="preserve">THIS IS A TEST FILE </w:t>
      </w:r>
    </w:p>
    <w:p w14:paraId="4F8B87D6" w14:textId="77777777" w:rsidR="006A23FD" w:rsidRDefault="006A23FD" w:rsidP="006A23FD">
      <w:r>
        <w:t xml:space="preserve">THIS IS A TEST FILE </w:t>
      </w:r>
    </w:p>
    <w:p w14:paraId="36E70F62" w14:textId="77777777" w:rsidR="006A23FD" w:rsidRDefault="006A23FD" w:rsidP="006A23FD">
      <w:r>
        <w:t xml:space="preserve">THIS IS A TEST FILE </w:t>
      </w:r>
    </w:p>
    <w:p w14:paraId="5945F8FE" w14:textId="77777777" w:rsidR="006A23FD" w:rsidRDefault="006A23FD" w:rsidP="006A23FD">
      <w:r>
        <w:t xml:space="preserve">THIS IS A TEST FILE </w:t>
      </w:r>
    </w:p>
    <w:p w14:paraId="6C6E12AB" w14:textId="77777777" w:rsidR="006A23FD" w:rsidRDefault="006A23FD" w:rsidP="006A23FD">
      <w:r>
        <w:t xml:space="preserve">THIS IS A TEST FILE </w:t>
      </w:r>
    </w:p>
    <w:p w14:paraId="55CF27A0" w14:textId="77777777" w:rsidR="006A23FD" w:rsidRDefault="006A23FD" w:rsidP="006A23FD">
      <w:r>
        <w:t xml:space="preserve">THIS IS A TEST FILE </w:t>
      </w:r>
    </w:p>
    <w:p w14:paraId="0730088F" w14:textId="77777777" w:rsidR="006A23FD" w:rsidRDefault="006A23FD" w:rsidP="006A23FD">
      <w:r>
        <w:t xml:space="preserve">THIS IS A TEST FILE </w:t>
      </w:r>
    </w:p>
    <w:p w14:paraId="58C50AD9" w14:textId="77777777" w:rsidR="006A23FD" w:rsidRDefault="006A23FD" w:rsidP="006A23FD">
      <w:r>
        <w:t xml:space="preserve">THIS IS A TEST FILE </w:t>
      </w:r>
    </w:p>
    <w:p w14:paraId="1A3E09D1" w14:textId="77777777" w:rsidR="006A23FD" w:rsidRDefault="006A23FD" w:rsidP="006A23FD">
      <w:r>
        <w:t xml:space="preserve">THIS IS A TEST FILE </w:t>
      </w:r>
    </w:p>
    <w:p w14:paraId="590B4861" w14:textId="77777777" w:rsidR="006A23FD" w:rsidRDefault="006A23FD" w:rsidP="006A23FD">
      <w:r>
        <w:t xml:space="preserve">THIS IS A TEST FILE </w:t>
      </w:r>
    </w:p>
    <w:p w14:paraId="20E48695" w14:textId="77777777" w:rsidR="006A23FD" w:rsidRDefault="006A23FD" w:rsidP="006A23FD">
      <w:r>
        <w:t xml:space="preserve">THIS IS A TEST FILE </w:t>
      </w:r>
    </w:p>
    <w:p w14:paraId="7A0BD7B2" w14:textId="77777777" w:rsidR="006A23FD" w:rsidRDefault="006A23FD" w:rsidP="006A23FD">
      <w:r>
        <w:t xml:space="preserve">THIS IS A TEST FILE </w:t>
      </w:r>
    </w:p>
    <w:p w14:paraId="335EB223" w14:textId="77777777" w:rsidR="006A23FD" w:rsidRDefault="006A23FD" w:rsidP="006A23FD">
      <w:r>
        <w:t xml:space="preserve">THIS IS A TEST FILE </w:t>
      </w:r>
    </w:p>
    <w:p w14:paraId="52E4C6E6" w14:textId="77777777" w:rsidR="006A23FD" w:rsidRDefault="006A23FD" w:rsidP="006A23FD">
      <w:r>
        <w:t xml:space="preserve">THIS IS A TEST FILE </w:t>
      </w:r>
    </w:p>
    <w:p w14:paraId="2DAF4BC2" w14:textId="77777777" w:rsidR="006A23FD" w:rsidRDefault="006A23FD" w:rsidP="006A23FD">
      <w:r>
        <w:t xml:space="preserve">THIS IS A TEST FILE </w:t>
      </w:r>
    </w:p>
    <w:p w14:paraId="38FA2206" w14:textId="77777777" w:rsidR="006A23FD" w:rsidRPr="006A23FD" w:rsidRDefault="006A23FD" w:rsidP="006A23FD"/>
    <w:p w14:paraId="6EF82422" w14:textId="77777777" w:rsidR="006A23FD" w:rsidRDefault="006A23FD" w:rsidP="006A23FD">
      <w:r>
        <w:lastRenderedPageBreak/>
        <w:t xml:space="preserve">THIS IS A TEST FILE </w:t>
      </w:r>
    </w:p>
    <w:p w14:paraId="408F1208" w14:textId="77777777" w:rsidR="006A23FD" w:rsidRDefault="006A23FD" w:rsidP="006A23FD">
      <w:r>
        <w:t xml:space="preserve">THIS IS A TEST FILE </w:t>
      </w:r>
    </w:p>
    <w:p w14:paraId="4BB3831D" w14:textId="77777777" w:rsidR="006A23FD" w:rsidRDefault="006A23FD" w:rsidP="006A23FD">
      <w:r>
        <w:t xml:space="preserve">THIS IS A TEST FILE </w:t>
      </w:r>
    </w:p>
    <w:p w14:paraId="40B9D0F1" w14:textId="77777777" w:rsidR="006A23FD" w:rsidRDefault="006A23FD" w:rsidP="006A23FD">
      <w:r>
        <w:t xml:space="preserve">THIS IS A TEST FILE </w:t>
      </w:r>
    </w:p>
    <w:p w14:paraId="33918C7C" w14:textId="77777777" w:rsidR="006A23FD" w:rsidRDefault="006A23FD" w:rsidP="006A23FD">
      <w:r>
        <w:t xml:space="preserve">THIS IS A TEST FILE </w:t>
      </w:r>
    </w:p>
    <w:p w14:paraId="71C75034" w14:textId="77777777" w:rsidR="006A23FD" w:rsidRDefault="006A23FD" w:rsidP="006A23FD">
      <w:r>
        <w:t xml:space="preserve">THIS IS A TEST FILE </w:t>
      </w:r>
    </w:p>
    <w:p w14:paraId="065CCEF5" w14:textId="77777777" w:rsidR="006A23FD" w:rsidRDefault="006A23FD" w:rsidP="006A23FD">
      <w:r>
        <w:t xml:space="preserve">THIS IS A TEST FILE </w:t>
      </w:r>
    </w:p>
    <w:p w14:paraId="317C4E6B" w14:textId="77777777" w:rsidR="006A23FD" w:rsidRDefault="006A23FD" w:rsidP="006A23FD">
      <w:r>
        <w:t xml:space="preserve">THIS IS A TEST FILE </w:t>
      </w:r>
    </w:p>
    <w:p w14:paraId="08D9284E" w14:textId="77777777" w:rsidR="006A23FD" w:rsidRDefault="006A23FD" w:rsidP="006A23FD">
      <w:r>
        <w:t xml:space="preserve">THIS IS A TEST FILE </w:t>
      </w:r>
    </w:p>
    <w:p w14:paraId="0DEBEC1D" w14:textId="77777777" w:rsidR="006A23FD" w:rsidRDefault="006A23FD" w:rsidP="006A23FD">
      <w:r>
        <w:t xml:space="preserve">THIS IS A TEST FILE </w:t>
      </w:r>
    </w:p>
    <w:p w14:paraId="2ECDDBB8" w14:textId="77777777" w:rsidR="006A23FD" w:rsidRDefault="006A23FD" w:rsidP="006A23FD">
      <w:r>
        <w:t xml:space="preserve">THIS IS A TEST FILE </w:t>
      </w:r>
    </w:p>
    <w:p w14:paraId="2A72EAC0" w14:textId="77777777" w:rsidR="006A23FD" w:rsidRDefault="006A23FD" w:rsidP="006A23FD">
      <w:r>
        <w:t xml:space="preserve">THIS IS A TEST FILE </w:t>
      </w:r>
    </w:p>
    <w:p w14:paraId="15A4977A" w14:textId="77777777" w:rsidR="006A23FD" w:rsidRDefault="006A23FD" w:rsidP="006A23FD">
      <w:r>
        <w:t xml:space="preserve">THIS IS A TEST FILE </w:t>
      </w:r>
    </w:p>
    <w:p w14:paraId="6653E0FC" w14:textId="77777777" w:rsidR="006A23FD" w:rsidRDefault="006A23FD" w:rsidP="006A23FD">
      <w:r>
        <w:t xml:space="preserve">THIS IS A TEST FILE </w:t>
      </w:r>
    </w:p>
    <w:p w14:paraId="3AEB1032" w14:textId="77777777" w:rsidR="006A23FD" w:rsidRDefault="006A23FD" w:rsidP="006A23FD">
      <w:r>
        <w:t xml:space="preserve">THIS IS A TEST FILE </w:t>
      </w:r>
    </w:p>
    <w:p w14:paraId="66D9102D" w14:textId="77777777" w:rsidR="006A23FD" w:rsidRDefault="006A23FD" w:rsidP="006A23FD">
      <w:r>
        <w:t xml:space="preserve">THIS IS A TEST FILE </w:t>
      </w:r>
    </w:p>
    <w:p w14:paraId="304E6929" w14:textId="77777777" w:rsidR="006A23FD" w:rsidRDefault="006A23FD" w:rsidP="006A23FD">
      <w:r>
        <w:t xml:space="preserve">THIS IS A TEST FILE </w:t>
      </w:r>
    </w:p>
    <w:p w14:paraId="4B25296E" w14:textId="77777777" w:rsidR="006A23FD" w:rsidRDefault="006A23FD" w:rsidP="006A23FD">
      <w:r>
        <w:t xml:space="preserve">THIS IS A TEST FILE </w:t>
      </w:r>
    </w:p>
    <w:p w14:paraId="6BB32B23" w14:textId="77777777" w:rsidR="006A23FD" w:rsidRDefault="006A23FD" w:rsidP="006A23FD">
      <w:r>
        <w:t xml:space="preserve">THIS IS A TEST FILE </w:t>
      </w:r>
    </w:p>
    <w:p w14:paraId="538AD72C" w14:textId="77777777" w:rsidR="006A23FD" w:rsidRDefault="006A23FD" w:rsidP="006A23FD">
      <w:r>
        <w:t xml:space="preserve">THIS IS A TEST FILE </w:t>
      </w:r>
    </w:p>
    <w:p w14:paraId="106D9DC3" w14:textId="77777777" w:rsidR="006A23FD" w:rsidRDefault="006A23FD" w:rsidP="006A23FD">
      <w:r>
        <w:t xml:space="preserve">THIS IS A TEST FILE </w:t>
      </w:r>
    </w:p>
    <w:p w14:paraId="5849EF18" w14:textId="77777777" w:rsidR="006A23FD" w:rsidRDefault="006A23FD" w:rsidP="006A23FD">
      <w:r>
        <w:t xml:space="preserve">THIS IS A TEST FILE </w:t>
      </w:r>
    </w:p>
    <w:p w14:paraId="276660D5" w14:textId="77777777" w:rsidR="006A23FD" w:rsidRDefault="006A23FD" w:rsidP="006A23FD">
      <w:r>
        <w:t xml:space="preserve">THIS IS A TEST FILE </w:t>
      </w:r>
    </w:p>
    <w:p w14:paraId="1D9DA18D" w14:textId="77777777" w:rsidR="006A23FD" w:rsidRDefault="006A23FD" w:rsidP="006A23FD">
      <w:r>
        <w:t xml:space="preserve">THIS IS A TEST FILE </w:t>
      </w:r>
    </w:p>
    <w:p w14:paraId="434B4D5A" w14:textId="77777777" w:rsidR="006A23FD" w:rsidRDefault="006A23FD" w:rsidP="006A23FD">
      <w:r>
        <w:t xml:space="preserve">THIS IS A TEST FILE </w:t>
      </w:r>
    </w:p>
    <w:p w14:paraId="3AE35933" w14:textId="77777777" w:rsidR="006A23FD" w:rsidRDefault="006A23FD" w:rsidP="006A23FD">
      <w:r>
        <w:lastRenderedPageBreak/>
        <w:t xml:space="preserve">THIS IS A TEST FILE </w:t>
      </w:r>
    </w:p>
    <w:p w14:paraId="3EE1DBC2" w14:textId="77777777" w:rsidR="006A23FD" w:rsidRDefault="006A23FD" w:rsidP="006A23FD">
      <w:r>
        <w:t xml:space="preserve">THIS IS A TEST FILE </w:t>
      </w:r>
    </w:p>
    <w:p w14:paraId="79B88055" w14:textId="77777777" w:rsidR="006A23FD" w:rsidRDefault="006A23FD" w:rsidP="006A23FD">
      <w:r>
        <w:t xml:space="preserve">THIS IS A TEST FILE </w:t>
      </w:r>
    </w:p>
    <w:p w14:paraId="36203B6F" w14:textId="77777777" w:rsidR="006A23FD" w:rsidRDefault="006A23FD" w:rsidP="006A23FD">
      <w:r>
        <w:t xml:space="preserve">THIS IS A TEST FILE </w:t>
      </w:r>
    </w:p>
    <w:p w14:paraId="0D94E339" w14:textId="77777777" w:rsidR="006A23FD" w:rsidRDefault="006A23FD" w:rsidP="006A23FD">
      <w:r>
        <w:t xml:space="preserve">THIS IS A TEST FILE </w:t>
      </w:r>
    </w:p>
    <w:p w14:paraId="23DDC9A4" w14:textId="77777777" w:rsidR="006A23FD" w:rsidRDefault="006A23FD" w:rsidP="006A23FD">
      <w:r>
        <w:t xml:space="preserve">THIS IS A TEST FILE </w:t>
      </w:r>
    </w:p>
    <w:p w14:paraId="0E8D5A72" w14:textId="77777777" w:rsidR="006A23FD" w:rsidRDefault="006A23FD" w:rsidP="006A23FD">
      <w:r>
        <w:t xml:space="preserve">THIS IS A TEST FILE </w:t>
      </w:r>
    </w:p>
    <w:p w14:paraId="5FD36DED" w14:textId="77777777" w:rsidR="006A23FD" w:rsidRDefault="006A23FD" w:rsidP="006A23FD">
      <w:r>
        <w:t xml:space="preserve">THIS IS A TEST FILE </w:t>
      </w:r>
    </w:p>
    <w:p w14:paraId="4D2D04DF" w14:textId="77777777" w:rsidR="006A23FD" w:rsidRDefault="006A23FD" w:rsidP="006A23FD">
      <w:r>
        <w:t xml:space="preserve">THIS IS A TEST FILE </w:t>
      </w:r>
    </w:p>
    <w:p w14:paraId="5320CECE" w14:textId="77777777" w:rsidR="006A23FD" w:rsidRDefault="006A23FD" w:rsidP="006A23FD">
      <w:r>
        <w:t xml:space="preserve">THIS IS A TEST FILE </w:t>
      </w:r>
    </w:p>
    <w:p w14:paraId="2CAA8EFA" w14:textId="77777777" w:rsidR="006A23FD" w:rsidRDefault="006A23FD" w:rsidP="006A23FD">
      <w:r>
        <w:t xml:space="preserve">THIS IS A TEST FILE </w:t>
      </w:r>
    </w:p>
    <w:p w14:paraId="263BD401" w14:textId="77777777" w:rsidR="006A23FD" w:rsidRDefault="006A23FD" w:rsidP="006A23FD">
      <w:r>
        <w:t xml:space="preserve">THIS IS A TEST FILE </w:t>
      </w:r>
    </w:p>
    <w:p w14:paraId="6040F344" w14:textId="77777777" w:rsidR="006A23FD" w:rsidRDefault="006A23FD" w:rsidP="006A23FD">
      <w:r>
        <w:t xml:space="preserve">THIS IS A TEST FILE </w:t>
      </w:r>
    </w:p>
    <w:p w14:paraId="36C16DCA" w14:textId="77777777" w:rsidR="006A23FD" w:rsidRDefault="006A23FD" w:rsidP="006A23FD">
      <w:r>
        <w:t xml:space="preserve">THIS IS A TEST FILE </w:t>
      </w:r>
    </w:p>
    <w:p w14:paraId="359DC26A" w14:textId="77777777" w:rsidR="006A23FD" w:rsidRDefault="006A23FD" w:rsidP="006A23FD">
      <w:r>
        <w:t xml:space="preserve">THIS IS A TEST FILE </w:t>
      </w:r>
    </w:p>
    <w:p w14:paraId="003822CB" w14:textId="77777777" w:rsidR="006A23FD" w:rsidRDefault="006A23FD" w:rsidP="006A23FD">
      <w:r>
        <w:t xml:space="preserve">THIS IS A TEST FILE </w:t>
      </w:r>
    </w:p>
    <w:p w14:paraId="049B87C3" w14:textId="77777777" w:rsidR="006A23FD" w:rsidRDefault="006A23FD" w:rsidP="006A23FD">
      <w:r>
        <w:t xml:space="preserve">THIS IS A TEST FILE </w:t>
      </w:r>
    </w:p>
    <w:p w14:paraId="5DB3F84A" w14:textId="77777777" w:rsidR="006A23FD" w:rsidRDefault="006A23FD" w:rsidP="006A23FD">
      <w:r>
        <w:t xml:space="preserve">THIS IS A TEST FILE </w:t>
      </w:r>
    </w:p>
    <w:p w14:paraId="5C491CCA" w14:textId="77777777" w:rsidR="006A23FD" w:rsidRPr="006A23FD" w:rsidRDefault="006A23FD" w:rsidP="006A23FD"/>
    <w:p w14:paraId="7BE24646" w14:textId="77777777" w:rsidR="006A23FD" w:rsidRDefault="006A23FD" w:rsidP="006A23FD">
      <w:r>
        <w:t xml:space="preserve">THIS IS A TEST FILE </w:t>
      </w:r>
    </w:p>
    <w:p w14:paraId="32AEE3EA" w14:textId="77777777" w:rsidR="006A23FD" w:rsidRDefault="006A23FD" w:rsidP="006A23FD">
      <w:r>
        <w:t xml:space="preserve">THIS IS A TEST FILE </w:t>
      </w:r>
    </w:p>
    <w:p w14:paraId="7A6A64D7" w14:textId="77777777" w:rsidR="006A23FD" w:rsidRDefault="006A23FD" w:rsidP="006A23FD">
      <w:r>
        <w:t xml:space="preserve">THIS IS A TEST FILE </w:t>
      </w:r>
    </w:p>
    <w:p w14:paraId="5EAB8E54" w14:textId="77777777" w:rsidR="006A23FD" w:rsidRDefault="006A23FD" w:rsidP="006A23FD">
      <w:r>
        <w:t xml:space="preserve">THIS IS A TEST FILE </w:t>
      </w:r>
    </w:p>
    <w:p w14:paraId="76802107" w14:textId="77777777" w:rsidR="006A23FD" w:rsidRDefault="006A23FD" w:rsidP="006A23FD">
      <w:r>
        <w:t xml:space="preserve">THIS IS A TEST FILE </w:t>
      </w:r>
    </w:p>
    <w:p w14:paraId="2C7FF4B1" w14:textId="77777777" w:rsidR="006A23FD" w:rsidRDefault="006A23FD" w:rsidP="006A23FD">
      <w:r>
        <w:t xml:space="preserve">THIS IS A TEST FILE </w:t>
      </w:r>
    </w:p>
    <w:p w14:paraId="43DAFA8D" w14:textId="77777777" w:rsidR="006A23FD" w:rsidRDefault="006A23FD" w:rsidP="006A23FD">
      <w:r>
        <w:lastRenderedPageBreak/>
        <w:t xml:space="preserve">THIS IS A TEST FILE </w:t>
      </w:r>
    </w:p>
    <w:p w14:paraId="42CABB4E" w14:textId="77777777" w:rsidR="006A23FD" w:rsidRDefault="006A23FD" w:rsidP="006A23FD">
      <w:r>
        <w:t xml:space="preserve">THIS IS A TEST FILE </w:t>
      </w:r>
    </w:p>
    <w:p w14:paraId="76806F22" w14:textId="77777777" w:rsidR="006A23FD" w:rsidRDefault="006A23FD" w:rsidP="006A23FD">
      <w:r>
        <w:t xml:space="preserve">THIS IS A TEST FILE </w:t>
      </w:r>
    </w:p>
    <w:p w14:paraId="3834565A" w14:textId="77777777" w:rsidR="006A23FD" w:rsidRDefault="006A23FD" w:rsidP="006A23FD">
      <w:r>
        <w:t xml:space="preserve">THIS IS A TEST FILE </w:t>
      </w:r>
    </w:p>
    <w:p w14:paraId="4AE17CDB" w14:textId="77777777" w:rsidR="006A23FD" w:rsidRDefault="006A23FD" w:rsidP="006A23FD">
      <w:r>
        <w:t xml:space="preserve">THIS IS A TEST FILE </w:t>
      </w:r>
    </w:p>
    <w:p w14:paraId="477FC64F" w14:textId="77777777" w:rsidR="006A23FD" w:rsidRDefault="006A23FD" w:rsidP="006A23FD">
      <w:r>
        <w:t xml:space="preserve">THIS IS A TEST FILE </w:t>
      </w:r>
    </w:p>
    <w:p w14:paraId="0BE79BFF" w14:textId="77777777" w:rsidR="006A23FD" w:rsidRDefault="006A23FD" w:rsidP="006A23FD">
      <w:r>
        <w:t xml:space="preserve">THIS IS A TEST FILE </w:t>
      </w:r>
    </w:p>
    <w:p w14:paraId="4F582A33" w14:textId="77777777" w:rsidR="006A23FD" w:rsidRDefault="006A23FD" w:rsidP="006A23FD">
      <w:r>
        <w:t xml:space="preserve">THIS IS A TEST FILE </w:t>
      </w:r>
    </w:p>
    <w:p w14:paraId="0457D8F2" w14:textId="77777777" w:rsidR="006A23FD" w:rsidRDefault="006A23FD" w:rsidP="006A23FD">
      <w:r>
        <w:t xml:space="preserve">THIS IS A TEST FILE </w:t>
      </w:r>
    </w:p>
    <w:p w14:paraId="392A7D67" w14:textId="77777777" w:rsidR="006A23FD" w:rsidRDefault="006A23FD" w:rsidP="006A23FD">
      <w:r>
        <w:t xml:space="preserve">THIS IS A TEST FILE </w:t>
      </w:r>
    </w:p>
    <w:p w14:paraId="2E19A8D1" w14:textId="77777777" w:rsidR="006A23FD" w:rsidRDefault="006A23FD" w:rsidP="006A23FD">
      <w:r>
        <w:t xml:space="preserve">THIS IS A TEST FILE </w:t>
      </w:r>
    </w:p>
    <w:p w14:paraId="296E2FF2" w14:textId="77777777" w:rsidR="006A23FD" w:rsidRDefault="006A23FD" w:rsidP="006A23FD">
      <w:r>
        <w:t xml:space="preserve">THIS IS A TEST FILE </w:t>
      </w:r>
    </w:p>
    <w:p w14:paraId="03321E7A" w14:textId="77777777" w:rsidR="006A23FD" w:rsidRDefault="006A23FD" w:rsidP="006A23FD">
      <w:r>
        <w:t xml:space="preserve">THIS IS A TEST FILE </w:t>
      </w:r>
    </w:p>
    <w:p w14:paraId="34C7CD57" w14:textId="77777777" w:rsidR="006A23FD" w:rsidRDefault="006A23FD" w:rsidP="006A23FD">
      <w:r>
        <w:t xml:space="preserve">THIS IS A TEST FILE </w:t>
      </w:r>
    </w:p>
    <w:p w14:paraId="701D6416" w14:textId="77777777" w:rsidR="006A23FD" w:rsidRDefault="006A23FD" w:rsidP="006A23FD">
      <w:r>
        <w:t xml:space="preserve">THIS IS A TEST FILE </w:t>
      </w:r>
    </w:p>
    <w:p w14:paraId="32959CE6" w14:textId="77777777" w:rsidR="006A23FD" w:rsidRDefault="006A23FD" w:rsidP="006A23FD">
      <w:r>
        <w:t xml:space="preserve">THIS IS A TEST FILE </w:t>
      </w:r>
    </w:p>
    <w:p w14:paraId="30B0F59A" w14:textId="77777777" w:rsidR="006A23FD" w:rsidRDefault="006A23FD" w:rsidP="006A23FD">
      <w:r>
        <w:t xml:space="preserve">THIS IS A TEST FILE </w:t>
      </w:r>
    </w:p>
    <w:p w14:paraId="0FCAEAD1" w14:textId="77777777" w:rsidR="006A23FD" w:rsidRDefault="006A23FD" w:rsidP="006A23FD">
      <w:r>
        <w:t xml:space="preserve">THIS IS A TEST FILE </w:t>
      </w:r>
    </w:p>
    <w:p w14:paraId="769F0D8B" w14:textId="77777777" w:rsidR="006A23FD" w:rsidRDefault="006A23FD" w:rsidP="006A23FD">
      <w:r>
        <w:t xml:space="preserve">THIS IS A TEST FILE </w:t>
      </w:r>
    </w:p>
    <w:p w14:paraId="4ED7817C" w14:textId="77777777" w:rsidR="006A23FD" w:rsidRDefault="006A23FD" w:rsidP="006A23FD">
      <w:r>
        <w:t xml:space="preserve">THIS IS A TEST FILE </w:t>
      </w:r>
    </w:p>
    <w:p w14:paraId="3C8F52C8" w14:textId="77777777" w:rsidR="006A23FD" w:rsidRDefault="006A23FD" w:rsidP="006A23FD">
      <w:r>
        <w:t xml:space="preserve">THIS IS A TEST FILE </w:t>
      </w:r>
    </w:p>
    <w:p w14:paraId="6167893D" w14:textId="77777777" w:rsidR="006A23FD" w:rsidRDefault="006A23FD" w:rsidP="006A23FD">
      <w:r>
        <w:t xml:space="preserve">THIS IS A TEST FILE </w:t>
      </w:r>
    </w:p>
    <w:p w14:paraId="5C08C70B" w14:textId="77777777" w:rsidR="006A23FD" w:rsidRDefault="006A23FD" w:rsidP="006A23FD">
      <w:r>
        <w:t xml:space="preserve">THIS IS A TEST FILE </w:t>
      </w:r>
    </w:p>
    <w:p w14:paraId="57C8E1B0" w14:textId="77777777" w:rsidR="006A23FD" w:rsidRDefault="006A23FD" w:rsidP="006A23FD">
      <w:r>
        <w:t xml:space="preserve">THIS IS A TEST FILE </w:t>
      </w:r>
    </w:p>
    <w:p w14:paraId="5086FDF8" w14:textId="77777777" w:rsidR="006A23FD" w:rsidRDefault="006A23FD" w:rsidP="006A23FD">
      <w:r>
        <w:t xml:space="preserve">THIS IS A TEST FILE </w:t>
      </w:r>
    </w:p>
    <w:p w14:paraId="65C9F58C" w14:textId="77777777" w:rsidR="006A23FD" w:rsidRDefault="006A23FD" w:rsidP="006A23FD">
      <w:r>
        <w:lastRenderedPageBreak/>
        <w:t xml:space="preserve">THIS IS A TEST FILE </w:t>
      </w:r>
    </w:p>
    <w:p w14:paraId="0FDDEFA0" w14:textId="77777777" w:rsidR="006A23FD" w:rsidRDefault="006A23FD" w:rsidP="006A23FD">
      <w:r>
        <w:t xml:space="preserve">THIS IS A TEST FILE </w:t>
      </w:r>
    </w:p>
    <w:p w14:paraId="503E98F4" w14:textId="77777777" w:rsidR="006A23FD" w:rsidRDefault="006A23FD" w:rsidP="006A23FD">
      <w:r>
        <w:t xml:space="preserve">THIS IS A TEST FILE </w:t>
      </w:r>
    </w:p>
    <w:p w14:paraId="0C7E9B97" w14:textId="77777777" w:rsidR="006A23FD" w:rsidRDefault="006A23FD" w:rsidP="006A23FD">
      <w:r>
        <w:t xml:space="preserve">THIS IS A TEST FILE </w:t>
      </w:r>
    </w:p>
    <w:p w14:paraId="7023A640" w14:textId="77777777" w:rsidR="006A23FD" w:rsidRDefault="006A23FD" w:rsidP="006A23FD">
      <w:r>
        <w:t xml:space="preserve">THIS IS A TEST FILE </w:t>
      </w:r>
    </w:p>
    <w:p w14:paraId="22ADE082" w14:textId="77777777" w:rsidR="006A23FD" w:rsidRDefault="006A23FD" w:rsidP="006A23FD">
      <w:r>
        <w:t xml:space="preserve">THIS IS A TEST FILE </w:t>
      </w:r>
    </w:p>
    <w:p w14:paraId="038AAD6D" w14:textId="77777777" w:rsidR="006A23FD" w:rsidRDefault="006A23FD" w:rsidP="006A23FD">
      <w:r>
        <w:t xml:space="preserve">THIS IS A TEST FILE </w:t>
      </w:r>
    </w:p>
    <w:p w14:paraId="7A2BEC09" w14:textId="77777777" w:rsidR="006A23FD" w:rsidRDefault="006A23FD" w:rsidP="006A23FD">
      <w:r>
        <w:t xml:space="preserve">THIS IS A TEST FILE </w:t>
      </w:r>
    </w:p>
    <w:p w14:paraId="020B1361" w14:textId="77777777" w:rsidR="006A23FD" w:rsidRDefault="006A23FD" w:rsidP="006A23FD">
      <w:r>
        <w:t xml:space="preserve">THIS IS A TEST FILE </w:t>
      </w:r>
    </w:p>
    <w:p w14:paraId="7DF31852" w14:textId="77777777" w:rsidR="006A23FD" w:rsidRDefault="006A23FD" w:rsidP="006A23FD">
      <w:r>
        <w:t xml:space="preserve">THIS IS A TEST FILE </w:t>
      </w:r>
    </w:p>
    <w:p w14:paraId="71F908CF" w14:textId="77777777" w:rsidR="006A23FD" w:rsidRDefault="006A23FD" w:rsidP="006A23FD">
      <w:r>
        <w:t xml:space="preserve">THIS IS A TEST FILE </w:t>
      </w:r>
    </w:p>
    <w:p w14:paraId="79D3EA40" w14:textId="77777777" w:rsidR="006A23FD" w:rsidRDefault="006A23FD" w:rsidP="006A23FD">
      <w:r>
        <w:t xml:space="preserve">THIS IS A TEST FILE </w:t>
      </w:r>
    </w:p>
    <w:p w14:paraId="51CE9F98" w14:textId="77777777" w:rsidR="006A23FD" w:rsidRPr="006A23FD" w:rsidRDefault="006A23FD" w:rsidP="006A23FD"/>
    <w:p w14:paraId="7ECD7E47" w14:textId="77777777" w:rsidR="006A23FD" w:rsidRDefault="006A23FD" w:rsidP="006A23FD">
      <w:r>
        <w:t xml:space="preserve">THIS IS A TEST FILE </w:t>
      </w:r>
    </w:p>
    <w:p w14:paraId="2C7277DC" w14:textId="77777777" w:rsidR="006A23FD" w:rsidRDefault="006A23FD" w:rsidP="006A23FD">
      <w:r>
        <w:t xml:space="preserve">THIS IS A TEST FILE </w:t>
      </w:r>
    </w:p>
    <w:p w14:paraId="3E6CF562" w14:textId="77777777" w:rsidR="006A23FD" w:rsidRDefault="006A23FD" w:rsidP="006A23FD">
      <w:r>
        <w:t xml:space="preserve">THIS IS A TEST FILE </w:t>
      </w:r>
    </w:p>
    <w:p w14:paraId="750E8EDC" w14:textId="77777777" w:rsidR="006A23FD" w:rsidRDefault="006A23FD" w:rsidP="006A23FD">
      <w:r>
        <w:t xml:space="preserve">THIS IS A TEST FILE </w:t>
      </w:r>
    </w:p>
    <w:p w14:paraId="4A8B7B18" w14:textId="77777777" w:rsidR="006A23FD" w:rsidRDefault="006A23FD" w:rsidP="006A23FD">
      <w:r>
        <w:t xml:space="preserve">THIS IS A TEST FILE </w:t>
      </w:r>
    </w:p>
    <w:p w14:paraId="63FE1438" w14:textId="77777777" w:rsidR="006A23FD" w:rsidRDefault="006A23FD" w:rsidP="006A23FD">
      <w:r>
        <w:t xml:space="preserve">THIS IS A TEST FILE </w:t>
      </w:r>
    </w:p>
    <w:p w14:paraId="255A93A5" w14:textId="77777777" w:rsidR="006A23FD" w:rsidRDefault="006A23FD" w:rsidP="006A23FD">
      <w:r>
        <w:t xml:space="preserve">THIS IS A TEST FILE </w:t>
      </w:r>
    </w:p>
    <w:p w14:paraId="1EDED89E" w14:textId="77777777" w:rsidR="006A23FD" w:rsidRDefault="006A23FD" w:rsidP="006A23FD">
      <w:r>
        <w:t xml:space="preserve">THIS IS A TEST FILE </w:t>
      </w:r>
    </w:p>
    <w:p w14:paraId="6628D74C" w14:textId="77777777" w:rsidR="006A23FD" w:rsidRDefault="006A23FD" w:rsidP="006A23FD">
      <w:r>
        <w:t xml:space="preserve">THIS IS A TEST FILE </w:t>
      </w:r>
    </w:p>
    <w:p w14:paraId="47D87DC3" w14:textId="77777777" w:rsidR="006A23FD" w:rsidRDefault="006A23FD" w:rsidP="006A23FD">
      <w:r>
        <w:t xml:space="preserve">THIS IS A TEST FILE </w:t>
      </w:r>
    </w:p>
    <w:p w14:paraId="575D850B" w14:textId="77777777" w:rsidR="006A23FD" w:rsidRDefault="006A23FD" w:rsidP="006A23FD">
      <w:r>
        <w:t xml:space="preserve">THIS IS A TEST FILE </w:t>
      </w:r>
    </w:p>
    <w:p w14:paraId="39C5E3B8" w14:textId="77777777" w:rsidR="006A23FD" w:rsidRDefault="006A23FD" w:rsidP="006A23FD">
      <w:r>
        <w:t xml:space="preserve">THIS IS A TEST FILE </w:t>
      </w:r>
    </w:p>
    <w:p w14:paraId="77BDD2D2" w14:textId="77777777" w:rsidR="006A23FD" w:rsidRDefault="006A23FD" w:rsidP="006A23FD">
      <w:r>
        <w:lastRenderedPageBreak/>
        <w:t xml:space="preserve">THIS IS A TEST FILE </w:t>
      </w:r>
    </w:p>
    <w:p w14:paraId="484DBF58" w14:textId="77777777" w:rsidR="006A23FD" w:rsidRDefault="006A23FD" w:rsidP="006A23FD">
      <w:r>
        <w:t xml:space="preserve">THIS IS A TEST FILE </w:t>
      </w:r>
    </w:p>
    <w:p w14:paraId="69B272F3" w14:textId="77777777" w:rsidR="006A23FD" w:rsidRDefault="006A23FD" w:rsidP="006A23FD">
      <w:r>
        <w:t xml:space="preserve">THIS IS A TEST FILE </w:t>
      </w:r>
    </w:p>
    <w:p w14:paraId="7DF0C843" w14:textId="77777777" w:rsidR="006A23FD" w:rsidRDefault="006A23FD" w:rsidP="006A23FD">
      <w:r>
        <w:t xml:space="preserve">THIS IS A TEST FILE </w:t>
      </w:r>
    </w:p>
    <w:p w14:paraId="193FB970" w14:textId="77777777" w:rsidR="006A23FD" w:rsidRDefault="006A23FD" w:rsidP="006A23FD">
      <w:r>
        <w:t xml:space="preserve">THIS IS A TEST FILE </w:t>
      </w:r>
    </w:p>
    <w:p w14:paraId="3CB9C458" w14:textId="77777777" w:rsidR="006A23FD" w:rsidRDefault="006A23FD" w:rsidP="006A23FD">
      <w:r>
        <w:t xml:space="preserve">THIS IS A TEST FILE </w:t>
      </w:r>
    </w:p>
    <w:p w14:paraId="3DAE48D3" w14:textId="77777777" w:rsidR="006A23FD" w:rsidRDefault="006A23FD" w:rsidP="006A23FD">
      <w:r>
        <w:t xml:space="preserve">THIS IS A TEST FILE </w:t>
      </w:r>
    </w:p>
    <w:p w14:paraId="622C8CDC" w14:textId="77777777" w:rsidR="006A23FD" w:rsidRDefault="006A23FD" w:rsidP="006A23FD">
      <w:r>
        <w:t xml:space="preserve">THIS IS A TEST FILE </w:t>
      </w:r>
    </w:p>
    <w:p w14:paraId="6224B554" w14:textId="77777777" w:rsidR="006A23FD" w:rsidRDefault="006A23FD" w:rsidP="006A23FD">
      <w:r>
        <w:t xml:space="preserve">THIS IS A TEST FILE </w:t>
      </w:r>
    </w:p>
    <w:p w14:paraId="354D3673" w14:textId="77777777" w:rsidR="006A23FD" w:rsidRDefault="006A23FD" w:rsidP="006A23FD">
      <w:r>
        <w:t xml:space="preserve">THIS IS A TEST FILE </w:t>
      </w:r>
    </w:p>
    <w:p w14:paraId="6E2EB8EF" w14:textId="77777777" w:rsidR="006A23FD" w:rsidRDefault="006A23FD" w:rsidP="006A23FD">
      <w:r>
        <w:t xml:space="preserve">THIS IS A TEST FILE </w:t>
      </w:r>
    </w:p>
    <w:p w14:paraId="11799CE4" w14:textId="77777777" w:rsidR="006A23FD" w:rsidRDefault="006A23FD" w:rsidP="006A23FD">
      <w:r>
        <w:t xml:space="preserve">THIS IS A TEST FILE </w:t>
      </w:r>
    </w:p>
    <w:p w14:paraId="0184983F" w14:textId="77777777" w:rsidR="006A23FD" w:rsidRDefault="006A23FD" w:rsidP="006A23FD">
      <w:r>
        <w:t xml:space="preserve">THIS IS A TEST FILE </w:t>
      </w:r>
    </w:p>
    <w:p w14:paraId="56D14BF4" w14:textId="77777777" w:rsidR="006A23FD" w:rsidRDefault="006A23FD" w:rsidP="006A23FD">
      <w:r>
        <w:t xml:space="preserve">THIS IS A TEST FILE </w:t>
      </w:r>
    </w:p>
    <w:p w14:paraId="365BA9C8" w14:textId="77777777" w:rsidR="006A23FD" w:rsidRDefault="006A23FD" w:rsidP="006A23FD">
      <w:r>
        <w:t xml:space="preserve">THIS IS A TEST FILE </w:t>
      </w:r>
    </w:p>
    <w:p w14:paraId="758D304D" w14:textId="77777777" w:rsidR="006A23FD" w:rsidRDefault="006A23FD" w:rsidP="006A23FD">
      <w:r>
        <w:t xml:space="preserve">THIS IS A TEST FILE </w:t>
      </w:r>
    </w:p>
    <w:p w14:paraId="4482E139" w14:textId="77777777" w:rsidR="006A23FD" w:rsidRDefault="006A23FD" w:rsidP="006A23FD">
      <w:r>
        <w:t xml:space="preserve">THIS IS A TEST FILE </w:t>
      </w:r>
    </w:p>
    <w:p w14:paraId="6C072D3C" w14:textId="77777777" w:rsidR="006A23FD" w:rsidRDefault="006A23FD" w:rsidP="006A23FD">
      <w:r>
        <w:t xml:space="preserve">THIS IS A TEST FILE </w:t>
      </w:r>
    </w:p>
    <w:p w14:paraId="6A5F355B" w14:textId="77777777" w:rsidR="006A23FD" w:rsidRDefault="006A23FD" w:rsidP="006A23FD">
      <w:r>
        <w:t xml:space="preserve">THIS IS A TEST FILE </w:t>
      </w:r>
    </w:p>
    <w:p w14:paraId="618EC6E3" w14:textId="77777777" w:rsidR="006A23FD" w:rsidRDefault="006A23FD" w:rsidP="006A23FD">
      <w:r>
        <w:t xml:space="preserve">THIS IS A TEST FILE </w:t>
      </w:r>
    </w:p>
    <w:p w14:paraId="3D70E2B5" w14:textId="77777777" w:rsidR="006A23FD" w:rsidRDefault="006A23FD" w:rsidP="006A23FD">
      <w:r>
        <w:t xml:space="preserve">THIS IS A TEST FILE </w:t>
      </w:r>
    </w:p>
    <w:p w14:paraId="2EB61757" w14:textId="77777777" w:rsidR="006A23FD" w:rsidRDefault="006A23FD" w:rsidP="006A23FD">
      <w:r>
        <w:t xml:space="preserve">THIS IS A TEST FILE </w:t>
      </w:r>
    </w:p>
    <w:p w14:paraId="1AAA396D" w14:textId="77777777" w:rsidR="006A23FD" w:rsidRDefault="006A23FD" w:rsidP="006A23FD">
      <w:r>
        <w:t xml:space="preserve">THIS IS A TEST FILE </w:t>
      </w:r>
    </w:p>
    <w:p w14:paraId="0F69D5C1" w14:textId="77777777" w:rsidR="006A23FD" w:rsidRDefault="006A23FD" w:rsidP="006A23FD">
      <w:r>
        <w:t xml:space="preserve">THIS IS A TEST FILE </w:t>
      </w:r>
    </w:p>
    <w:p w14:paraId="6A3A07B4" w14:textId="77777777" w:rsidR="006A23FD" w:rsidRDefault="006A23FD" w:rsidP="006A23FD">
      <w:r>
        <w:t xml:space="preserve">THIS IS A TEST FILE </w:t>
      </w:r>
    </w:p>
    <w:p w14:paraId="4F46863E" w14:textId="77777777" w:rsidR="006A23FD" w:rsidRDefault="006A23FD" w:rsidP="006A23FD">
      <w:r>
        <w:lastRenderedPageBreak/>
        <w:t xml:space="preserve">THIS IS A TEST FILE </w:t>
      </w:r>
    </w:p>
    <w:p w14:paraId="5F98CA0B" w14:textId="77777777" w:rsidR="006A23FD" w:rsidRDefault="006A23FD" w:rsidP="006A23FD">
      <w:r>
        <w:t xml:space="preserve">THIS IS A TEST FILE </w:t>
      </w:r>
    </w:p>
    <w:p w14:paraId="038BF9D1" w14:textId="77777777" w:rsidR="006A23FD" w:rsidRDefault="006A23FD" w:rsidP="006A23FD">
      <w:r>
        <w:t xml:space="preserve">THIS IS A TEST FILE </w:t>
      </w:r>
    </w:p>
    <w:p w14:paraId="2BFB7708" w14:textId="77777777" w:rsidR="006A23FD" w:rsidRDefault="006A23FD" w:rsidP="006A23FD">
      <w:r>
        <w:t xml:space="preserve">THIS IS A TEST FILE </w:t>
      </w:r>
    </w:p>
    <w:p w14:paraId="691238E8" w14:textId="77777777" w:rsidR="006A23FD" w:rsidRDefault="006A23FD" w:rsidP="006A23FD">
      <w:r>
        <w:t xml:space="preserve">THIS IS A TEST FILE </w:t>
      </w:r>
    </w:p>
    <w:p w14:paraId="7B1E15A9" w14:textId="77777777" w:rsidR="006A23FD" w:rsidRDefault="006A23FD" w:rsidP="006A23FD">
      <w:r>
        <w:t xml:space="preserve">THIS IS A TEST FILE </w:t>
      </w:r>
    </w:p>
    <w:p w14:paraId="4C31FE7D" w14:textId="77777777" w:rsidR="006A23FD" w:rsidRPr="006A23FD" w:rsidRDefault="006A23FD" w:rsidP="006A23FD"/>
    <w:p w14:paraId="34FCD242" w14:textId="77777777" w:rsidR="006A23FD" w:rsidRDefault="006A23FD" w:rsidP="006A23FD">
      <w:r>
        <w:t xml:space="preserve">THIS IS A TEST FILE </w:t>
      </w:r>
    </w:p>
    <w:p w14:paraId="621B0770" w14:textId="77777777" w:rsidR="006A23FD" w:rsidRDefault="006A23FD" w:rsidP="006A23FD">
      <w:r>
        <w:t xml:space="preserve">THIS IS A TEST FILE </w:t>
      </w:r>
    </w:p>
    <w:p w14:paraId="41F94F3F" w14:textId="77777777" w:rsidR="006A23FD" w:rsidRDefault="006A23FD" w:rsidP="006A23FD">
      <w:r>
        <w:t xml:space="preserve">THIS IS A TEST FILE </w:t>
      </w:r>
    </w:p>
    <w:p w14:paraId="1461EB85" w14:textId="77777777" w:rsidR="006A23FD" w:rsidRDefault="006A23FD" w:rsidP="006A23FD">
      <w:r>
        <w:t xml:space="preserve">THIS IS A TEST FILE </w:t>
      </w:r>
    </w:p>
    <w:p w14:paraId="0B9519AC" w14:textId="77777777" w:rsidR="006A23FD" w:rsidRDefault="006A23FD" w:rsidP="006A23FD">
      <w:r>
        <w:t xml:space="preserve">THIS IS A TEST FILE </w:t>
      </w:r>
    </w:p>
    <w:p w14:paraId="7206927B" w14:textId="77777777" w:rsidR="006A23FD" w:rsidRDefault="006A23FD" w:rsidP="006A23FD">
      <w:r>
        <w:t xml:space="preserve">THIS IS A TEST FILE </w:t>
      </w:r>
    </w:p>
    <w:p w14:paraId="012E5EF7" w14:textId="77777777" w:rsidR="006A23FD" w:rsidRDefault="006A23FD" w:rsidP="006A23FD">
      <w:r>
        <w:t xml:space="preserve">THIS IS A TEST FILE </w:t>
      </w:r>
    </w:p>
    <w:p w14:paraId="6AFDDAF5" w14:textId="77777777" w:rsidR="006A23FD" w:rsidRDefault="006A23FD" w:rsidP="006A23FD">
      <w:r>
        <w:t xml:space="preserve">THIS IS A TEST FILE </w:t>
      </w:r>
    </w:p>
    <w:p w14:paraId="27C5CFCF" w14:textId="77777777" w:rsidR="006A23FD" w:rsidRDefault="006A23FD" w:rsidP="006A23FD">
      <w:r>
        <w:t xml:space="preserve">THIS IS A TEST FILE </w:t>
      </w:r>
    </w:p>
    <w:p w14:paraId="6AC1FF4E" w14:textId="77777777" w:rsidR="006A23FD" w:rsidRDefault="006A23FD" w:rsidP="006A23FD">
      <w:r>
        <w:t xml:space="preserve">THIS IS A TEST FILE </w:t>
      </w:r>
    </w:p>
    <w:p w14:paraId="2F6C3BA3" w14:textId="77777777" w:rsidR="006A23FD" w:rsidRDefault="006A23FD" w:rsidP="006A23FD">
      <w:r>
        <w:t xml:space="preserve">THIS IS A TEST FILE </w:t>
      </w:r>
    </w:p>
    <w:p w14:paraId="6638B00F" w14:textId="77777777" w:rsidR="006A23FD" w:rsidRDefault="006A23FD" w:rsidP="006A23FD">
      <w:r>
        <w:t xml:space="preserve">THIS IS A TEST FILE </w:t>
      </w:r>
    </w:p>
    <w:p w14:paraId="27C7131B" w14:textId="77777777" w:rsidR="006A23FD" w:rsidRDefault="006A23FD" w:rsidP="006A23FD">
      <w:r>
        <w:t xml:space="preserve">THIS IS A TEST FILE </w:t>
      </w:r>
    </w:p>
    <w:p w14:paraId="1B34BC9E" w14:textId="77777777" w:rsidR="006A23FD" w:rsidRDefault="006A23FD" w:rsidP="006A23FD">
      <w:r>
        <w:t xml:space="preserve">THIS IS A TEST FILE </w:t>
      </w:r>
    </w:p>
    <w:p w14:paraId="5134A9A7" w14:textId="77777777" w:rsidR="006A23FD" w:rsidRDefault="006A23FD" w:rsidP="006A23FD">
      <w:r>
        <w:t xml:space="preserve">THIS IS A TEST FILE </w:t>
      </w:r>
    </w:p>
    <w:p w14:paraId="6C5D449B" w14:textId="77777777" w:rsidR="006A23FD" w:rsidRDefault="006A23FD" w:rsidP="006A23FD">
      <w:r>
        <w:t xml:space="preserve">THIS IS A TEST FILE </w:t>
      </w:r>
    </w:p>
    <w:p w14:paraId="511DDF73" w14:textId="77777777" w:rsidR="006A23FD" w:rsidRDefault="006A23FD" w:rsidP="006A23FD">
      <w:r>
        <w:t xml:space="preserve">THIS IS A TEST FILE </w:t>
      </w:r>
    </w:p>
    <w:p w14:paraId="02122369" w14:textId="77777777" w:rsidR="006A23FD" w:rsidRDefault="006A23FD" w:rsidP="006A23FD">
      <w:r>
        <w:t xml:space="preserve">THIS IS A TEST FILE </w:t>
      </w:r>
    </w:p>
    <w:p w14:paraId="0CE52473" w14:textId="77777777" w:rsidR="006A23FD" w:rsidRDefault="006A23FD" w:rsidP="006A23FD">
      <w:r>
        <w:lastRenderedPageBreak/>
        <w:t xml:space="preserve">THIS IS A TEST FILE </w:t>
      </w:r>
    </w:p>
    <w:p w14:paraId="4DB41730" w14:textId="77777777" w:rsidR="006A23FD" w:rsidRDefault="006A23FD" w:rsidP="006A23FD">
      <w:r>
        <w:t xml:space="preserve">THIS IS A TEST FILE </w:t>
      </w:r>
    </w:p>
    <w:p w14:paraId="10EA5AE2" w14:textId="77777777" w:rsidR="006A23FD" w:rsidRDefault="006A23FD" w:rsidP="006A23FD">
      <w:r>
        <w:t xml:space="preserve">THIS IS A TEST FILE </w:t>
      </w:r>
    </w:p>
    <w:p w14:paraId="09AD3B1D" w14:textId="77777777" w:rsidR="006A23FD" w:rsidRDefault="006A23FD" w:rsidP="006A23FD">
      <w:r>
        <w:t xml:space="preserve">THIS IS A TEST FILE </w:t>
      </w:r>
    </w:p>
    <w:p w14:paraId="55C1850D" w14:textId="77777777" w:rsidR="006A23FD" w:rsidRDefault="006A23FD" w:rsidP="006A23FD">
      <w:r>
        <w:t xml:space="preserve">THIS IS A TEST FILE </w:t>
      </w:r>
    </w:p>
    <w:p w14:paraId="7C1A226E" w14:textId="77777777" w:rsidR="006A23FD" w:rsidRDefault="006A23FD" w:rsidP="006A23FD">
      <w:r>
        <w:t xml:space="preserve">THIS IS A TEST FILE </w:t>
      </w:r>
    </w:p>
    <w:p w14:paraId="11A7C695" w14:textId="77777777" w:rsidR="006A23FD" w:rsidRDefault="006A23FD" w:rsidP="006A23FD">
      <w:r>
        <w:t xml:space="preserve">THIS IS A TEST FILE </w:t>
      </w:r>
    </w:p>
    <w:p w14:paraId="6C79F5E7" w14:textId="77777777" w:rsidR="006A23FD" w:rsidRDefault="006A23FD" w:rsidP="006A23FD">
      <w:r>
        <w:t xml:space="preserve">THIS IS A TEST FILE </w:t>
      </w:r>
    </w:p>
    <w:p w14:paraId="1DDB8C77" w14:textId="77777777" w:rsidR="006A23FD" w:rsidRDefault="006A23FD" w:rsidP="006A23FD">
      <w:r>
        <w:t xml:space="preserve">THIS IS A TEST FILE </w:t>
      </w:r>
    </w:p>
    <w:p w14:paraId="0AA87A4A" w14:textId="77777777" w:rsidR="006A23FD" w:rsidRDefault="006A23FD" w:rsidP="006A23FD">
      <w:r>
        <w:t xml:space="preserve">THIS IS A TEST FILE </w:t>
      </w:r>
    </w:p>
    <w:p w14:paraId="7C68202D" w14:textId="77777777" w:rsidR="006A23FD" w:rsidRDefault="006A23FD" w:rsidP="006A23FD">
      <w:r>
        <w:t xml:space="preserve">THIS IS A TEST FILE </w:t>
      </w:r>
    </w:p>
    <w:p w14:paraId="41A76080" w14:textId="77777777" w:rsidR="006A23FD" w:rsidRDefault="006A23FD" w:rsidP="006A23FD">
      <w:r>
        <w:t xml:space="preserve">THIS IS A TEST FILE </w:t>
      </w:r>
    </w:p>
    <w:p w14:paraId="4D2DD59B" w14:textId="77777777" w:rsidR="006A23FD" w:rsidRDefault="006A23FD" w:rsidP="006A23FD">
      <w:r>
        <w:t xml:space="preserve">THIS IS A TEST FILE </w:t>
      </w:r>
    </w:p>
    <w:p w14:paraId="7268839B" w14:textId="77777777" w:rsidR="006A23FD" w:rsidRDefault="006A23FD" w:rsidP="006A23FD">
      <w:r>
        <w:t xml:space="preserve">THIS IS A TEST FILE </w:t>
      </w:r>
    </w:p>
    <w:p w14:paraId="2E8DCB85" w14:textId="77777777" w:rsidR="006A23FD" w:rsidRDefault="006A23FD" w:rsidP="006A23FD">
      <w:r>
        <w:t xml:space="preserve">THIS IS A TEST FILE </w:t>
      </w:r>
    </w:p>
    <w:p w14:paraId="10C56AB0" w14:textId="77777777" w:rsidR="006A23FD" w:rsidRDefault="006A23FD" w:rsidP="006A23FD">
      <w:r>
        <w:t xml:space="preserve">THIS IS A TEST FILE </w:t>
      </w:r>
    </w:p>
    <w:p w14:paraId="009A8C5A" w14:textId="77777777" w:rsidR="006A23FD" w:rsidRDefault="006A23FD" w:rsidP="006A23FD">
      <w:r>
        <w:t xml:space="preserve">THIS IS A TEST FILE </w:t>
      </w:r>
    </w:p>
    <w:p w14:paraId="440704D4" w14:textId="77777777" w:rsidR="006A23FD" w:rsidRDefault="006A23FD" w:rsidP="006A23FD">
      <w:r>
        <w:t xml:space="preserve">THIS IS A TEST FILE </w:t>
      </w:r>
    </w:p>
    <w:p w14:paraId="5C511254" w14:textId="77777777" w:rsidR="006A23FD" w:rsidRDefault="006A23FD" w:rsidP="006A23FD">
      <w:r>
        <w:t xml:space="preserve">THIS IS A TEST FILE </w:t>
      </w:r>
    </w:p>
    <w:p w14:paraId="2D39199A" w14:textId="77777777" w:rsidR="006A23FD" w:rsidRDefault="006A23FD" w:rsidP="006A23FD">
      <w:r>
        <w:t xml:space="preserve">THIS IS A TEST FILE </w:t>
      </w:r>
    </w:p>
    <w:p w14:paraId="0297F0CE" w14:textId="77777777" w:rsidR="006A23FD" w:rsidRDefault="006A23FD" w:rsidP="006A23FD">
      <w:r>
        <w:t xml:space="preserve">THIS IS A TEST FILE </w:t>
      </w:r>
    </w:p>
    <w:p w14:paraId="19FDC9BB" w14:textId="77777777" w:rsidR="006A23FD" w:rsidRDefault="006A23FD" w:rsidP="006A23FD">
      <w:r>
        <w:t xml:space="preserve">THIS IS A TEST FILE </w:t>
      </w:r>
    </w:p>
    <w:p w14:paraId="3830DBEF" w14:textId="77777777" w:rsidR="006A23FD" w:rsidRDefault="006A23FD" w:rsidP="006A23FD">
      <w:r>
        <w:t xml:space="preserve">THIS IS A TEST FILE </w:t>
      </w:r>
    </w:p>
    <w:p w14:paraId="457237DD" w14:textId="77777777" w:rsidR="006A23FD" w:rsidRDefault="006A23FD" w:rsidP="006A23FD">
      <w:r>
        <w:t xml:space="preserve">THIS IS A TEST FILE </w:t>
      </w:r>
    </w:p>
    <w:p w14:paraId="49D60388" w14:textId="77777777" w:rsidR="006A23FD" w:rsidRDefault="006A23FD" w:rsidP="006A23FD">
      <w:r>
        <w:t xml:space="preserve">THIS IS A TEST FILE </w:t>
      </w:r>
    </w:p>
    <w:p w14:paraId="325267FA" w14:textId="77777777" w:rsidR="006A23FD" w:rsidRPr="006A23FD" w:rsidRDefault="006A23FD" w:rsidP="006A23FD"/>
    <w:p w14:paraId="1E6BA70E" w14:textId="77777777" w:rsidR="006A23FD" w:rsidRDefault="006A23FD" w:rsidP="006A23FD">
      <w:r>
        <w:t xml:space="preserve">THIS IS A TEST FILE </w:t>
      </w:r>
    </w:p>
    <w:p w14:paraId="22F497A2" w14:textId="77777777" w:rsidR="006A23FD" w:rsidRDefault="006A23FD" w:rsidP="006A23FD">
      <w:r>
        <w:t xml:space="preserve">THIS IS A TEST FILE </w:t>
      </w:r>
    </w:p>
    <w:p w14:paraId="1C69E9A3" w14:textId="77777777" w:rsidR="006A23FD" w:rsidRDefault="006A23FD" w:rsidP="006A23FD">
      <w:r>
        <w:t xml:space="preserve">THIS IS A TEST FILE </w:t>
      </w:r>
    </w:p>
    <w:p w14:paraId="2634C624" w14:textId="77777777" w:rsidR="006A23FD" w:rsidRDefault="006A23FD" w:rsidP="006A23FD">
      <w:r>
        <w:t xml:space="preserve">THIS IS A TEST FILE </w:t>
      </w:r>
    </w:p>
    <w:p w14:paraId="51A22832" w14:textId="77777777" w:rsidR="006A23FD" w:rsidRDefault="006A23FD" w:rsidP="006A23FD">
      <w:r>
        <w:t xml:space="preserve">THIS IS A TEST FILE </w:t>
      </w:r>
    </w:p>
    <w:p w14:paraId="54ECED31" w14:textId="77777777" w:rsidR="006A23FD" w:rsidRDefault="006A23FD" w:rsidP="006A23FD">
      <w:r>
        <w:t xml:space="preserve">THIS IS A TEST FILE </w:t>
      </w:r>
    </w:p>
    <w:p w14:paraId="20544147" w14:textId="77777777" w:rsidR="006A23FD" w:rsidRDefault="006A23FD" w:rsidP="006A23FD">
      <w:r>
        <w:t xml:space="preserve">THIS IS A TEST FILE </w:t>
      </w:r>
    </w:p>
    <w:p w14:paraId="5B58F76A" w14:textId="77777777" w:rsidR="006A23FD" w:rsidRDefault="006A23FD" w:rsidP="006A23FD">
      <w:r>
        <w:t xml:space="preserve">THIS IS A TEST FILE </w:t>
      </w:r>
    </w:p>
    <w:p w14:paraId="7F18874E" w14:textId="77777777" w:rsidR="006A23FD" w:rsidRDefault="006A23FD" w:rsidP="006A23FD">
      <w:r>
        <w:t xml:space="preserve">THIS IS A TEST FILE </w:t>
      </w:r>
    </w:p>
    <w:p w14:paraId="6B0BA775" w14:textId="77777777" w:rsidR="006A23FD" w:rsidRDefault="006A23FD" w:rsidP="006A23FD">
      <w:r>
        <w:t xml:space="preserve">THIS IS A TEST FILE </w:t>
      </w:r>
    </w:p>
    <w:p w14:paraId="3924118A" w14:textId="77777777" w:rsidR="006A23FD" w:rsidRDefault="006A23FD" w:rsidP="006A23FD">
      <w:r>
        <w:t xml:space="preserve">THIS IS A TEST FILE </w:t>
      </w:r>
    </w:p>
    <w:p w14:paraId="37C1B379" w14:textId="77777777" w:rsidR="006A23FD" w:rsidRDefault="006A23FD" w:rsidP="006A23FD">
      <w:r>
        <w:t xml:space="preserve">THIS IS A TEST FILE </w:t>
      </w:r>
    </w:p>
    <w:p w14:paraId="1D0F08B8" w14:textId="77777777" w:rsidR="006A23FD" w:rsidRDefault="006A23FD" w:rsidP="006A23FD">
      <w:r>
        <w:t xml:space="preserve">THIS IS A TEST FILE </w:t>
      </w:r>
    </w:p>
    <w:p w14:paraId="64CE3390" w14:textId="77777777" w:rsidR="006A23FD" w:rsidRDefault="006A23FD" w:rsidP="006A23FD">
      <w:r>
        <w:t xml:space="preserve">THIS IS A TEST FILE </w:t>
      </w:r>
    </w:p>
    <w:p w14:paraId="559D0868" w14:textId="77777777" w:rsidR="006A23FD" w:rsidRDefault="006A23FD" w:rsidP="006A23FD">
      <w:r>
        <w:t xml:space="preserve">THIS IS A TEST FILE </w:t>
      </w:r>
    </w:p>
    <w:p w14:paraId="0458699B" w14:textId="77777777" w:rsidR="006A23FD" w:rsidRDefault="006A23FD" w:rsidP="006A23FD">
      <w:r>
        <w:t xml:space="preserve">THIS IS A TEST FILE </w:t>
      </w:r>
    </w:p>
    <w:p w14:paraId="4ED82165" w14:textId="77777777" w:rsidR="006A23FD" w:rsidRDefault="006A23FD" w:rsidP="006A23FD">
      <w:r>
        <w:t xml:space="preserve">THIS IS A TEST FILE </w:t>
      </w:r>
    </w:p>
    <w:p w14:paraId="54860179" w14:textId="77777777" w:rsidR="006A23FD" w:rsidRDefault="006A23FD" w:rsidP="006A23FD">
      <w:r>
        <w:t xml:space="preserve">THIS IS A TEST FILE </w:t>
      </w:r>
    </w:p>
    <w:p w14:paraId="33F35A5F" w14:textId="77777777" w:rsidR="006A23FD" w:rsidRDefault="006A23FD" w:rsidP="006A23FD">
      <w:r>
        <w:t xml:space="preserve">THIS IS A TEST FILE </w:t>
      </w:r>
    </w:p>
    <w:p w14:paraId="19DEB911" w14:textId="77777777" w:rsidR="006A23FD" w:rsidRDefault="006A23FD" w:rsidP="006A23FD">
      <w:r>
        <w:t xml:space="preserve">THIS IS A TEST FILE </w:t>
      </w:r>
    </w:p>
    <w:p w14:paraId="106E90C1" w14:textId="77777777" w:rsidR="006A23FD" w:rsidRDefault="006A23FD" w:rsidP="006A23FD">
      <w:r>
        <w:t xml:space="preserve">THIS IS A TEST FILE </w:t>
      </w:r>
    </w:p>
    <w:p w14:paraId="7CB3EBD7" w14:textId="77777777" w:rsidR="006A23FD" w:rsidRDefault="006A23FD" w:rsidP="006A23FD">
      <w:r>
        <w:t xml:space="preserve">THIS IS A TEST FILE </w:t>
      </w:r>
    </w:p>
    <w:p w14:paraId="1D6B8BFF" w14:textId="77777777" w:rsidR="006A23FD" w:rsidRDefault="006A23FD" w:rsidP="006A23FD">
      <w:r>
        <w:t xml:space="preserve">THIS IS A TEST FILE </w:t>
      </w:r>
    </w:p>
    <w:p w14:paraId="41E676E6" w14:textId="77777777" w:rsidR="006A23FD" w:rsidRDefault="006A23FD" w:rsidP="006A23FD">
      <w:r>
        <w:t xml:space="preserve">THIS IS A TEST FILE </w:t>
      </w:r>
    </w:p>
    <w:p w14:paraId="416C3769" w14:textId="77777777" w:rsidR="006A23FD" w:rsidRDefault="006A23FD" w:rsidP="006A23FD">
      <w:r>
        <w:lastRenderedPageBreak/>
        <w:t xml:space="preserve">THIS IS A TEST FILE </w:t>
      </w:r>
    </w:p>
    <w:p w14:paraId="6F969986" w14:textId="77777777" w:rsidR="006A23FD" w:rsidRDefault="006A23FD" w:rsidP="006A23FD">
      <w:r>
        <w:t xml:space="preserve">THIS IS A TEST FILE </w:t>
      </w:r>
    </w:p>
    <w:p w14:paraId="7F8C9679" w14:textId="77777777" w:rsidR="006A23FD" w:rsidRDefault="006A23FD" w:rsidP="006A23FD">
      <w:r>
        <w:t xml:space="preserve">THIS IS A TEST FILE </w:t>
      </w:r>
    </w:p>
    <w:p w14:paraId="4F759645" w14:textId="77777777" w:rsidR="006A23FD" w:rsidRDefault="006A23FD" w:rsidP="006A23FD">
      <w:r>
        <w:t xml:space="preserve">THIS IS A TEST FILE </w:t>
      </w:r>
    </w:p>
    <w:p w14:paraId="6D12A7B6" w14:textId="77777777" w:rsidR="006A23FD" w:rsidRDefault="006A23FD" w:rsidP="006A23FD">
      <w:r>
        <w:t xml:space="preserve">THIS IS A TEST FILE </w:t>
      </w:r>
    </w:p>
    <w:p w14:paraId="7FB8D85D" w14:textId="77777777" w:rsidR="006A23FD" w:rsidRDefault="006A23FD" w:rsidP="006A23FD">
      <w:r>
        <w:t xml:space="preserve">THIS IS A TEST FILE </w:t>
      </w:r>
    </w:p>
    <w:p w14:paraId="715173AC" w14:textId="77777777" w:rsidR="006A23FD" w:rsidRDefault="006A23FD" w:rsidP="006A23FD">
      <w:r>
        <w:t xml:space="preserve">THIS IS A TEST FILE </w:t>
      </w:r>
    </w:p>
    <w:p w14:paraId="5CCF927B" w14:textId="77777777" w:rsidR="006A23FD" w:rsidRDefault="006A23FD" w:rsidP="006A23FD">
      <w:r>
        <w:t xml:space="preserve">THIS IS A TEST FILE </w:t>
      </w:r>
    </w:p>
    <w:p w14:paraId="22336269" w14:textId="77777777" w:rsidR="006A23FD" w:rsidRDefault="006A23FD" w:rsidP="006A23FD">
      <w:r>
        <w:t xml:space="preserve">THIS IS A TEST FILE </w:t>
      </w:r>
    </w:p>
    <w:p w14:paraId="285314F0" w14:textId="77777777" w:rsidR="006A23FD" w:rsidRDefault="006A23FD" w:rsidP="006A23FD">
      <w:r>
        <w:t xml:space="preserve">THIS IS A TEST FILE </w:t>
      </w:r>
    </w:p>
    <w:p w14:paraId="1656F6E9" w14:textId="77777777" w:rsidR="006A23FD" w:rsidRDefault="006A23FD" w:rsidP="006A23FD">
      <w:r>
        <w:t xml:space="preserve">THIS IS A TEST FILE </w:t>
      </w:r>
    </w:p>
    <w:p w14:paraId="214AF335" w14:textId="77777777" w:rsidR="006A23FD" w:rsidRDefault="006A23FD" w:rsidP="006A23FD">
      <w:r>
        <w:t xml:space="preserve">THIS IS A TEST FILE </w:t>
      </w:r>
    </w:p>
    <w:p w14:paraId="5360F253" w14:textId="77777777" w:rsidR="006A23FD" w:rsidRDefault="006A23FD" w:rsidP="006A23FD">
      <w:r>
        <w:t xml:space="preserve">THIS IS A TEST FILE </w:t>
      </w:r>
    </w:p>
    <w:p w14:paraId="493D2B39" w14:textId="77777777" w:rsidR="006A23FD" w:rsidRDefault="006A23FD" w:rsidP="006A23FD">
      <w:r>
        <w:t xml:space="preserve">THIS IS A TEST FILE </w:t>
      </w:r>
    </w:p>
    <w:p w14:paraId="4AB01813" w14:textId="77777777" w:rsidR="006A23FD" w:rsidRDefault="006A23FD" w:rsidP="006A23FD">
      <w:r>
        <w:t xml:space="preserve">THIS IS A TEST FILE </w:t>
      </w:r>
    </w:p>
    <w:p w14:paraId="60988018" w14:textId="77777777" w:rsidR="006A23FD" w:rsidRDefault="006A23FD" w:rsidP="006A23FD">
      <w:r>
        <w:t xml:space="preserve">THIS IS A TEST FILE </w:t>
      </w:r>
    </w:p>
    <w:p w14:paraId="557707D6" w14:textId="77777777" w:rsidR="006A23FD" w:rsidRDefault="006A23FD" w:rsidP="006A23FD">
      <w:r>
        <w:t xml:space="preserve">THIS IS A TEST FILE </w:t>
      </w:r>
    </w:p>
    <w:p w14:paraId="527484E4" w14:textId="77777777" w:rsidR="006A23FD" w:rsidRDefault="006A23FD" w:rsidP="006A23FD">
      <w:r>
        <w:t xml:space="preserve">THIS IS A TEST FILE </w:t>
      </w:r>
    </w:p>
    <w:p w14:paraId="5B1B0B19" w14:textId="77777777" w:rsidR="006A23FD" w:rsidRDefault="006A23FD" w:rsidP="006A23FD">
      <w:r>
        <w:t xml:space="preserve">THIS IS A TEST FILE </w:t>
      </w:r>
    </w:p>
    <w:p w14:paraId="3785A9FB" w14:textId="77777777" w:rsidR="006A23FD" w:rsidRPr="006A23FD" w:rsidRDefault="006A23FD" w:rsidP="006A23FD"/>
    <w:p w14:paraId="1DD6CB3E" w14:textId="77777777" w:rsidR="006A23FD" w:rsidRDefault="006A23FD" w:rsidP="006A23FD">
      <w:r>
        <w:t xml:space="preserve">THIS IS A TEST FILE </w:t>
      </w:r>
    </w:p>
    <w:p w14:paraId="543FC0D2" w14:textId="77777777" w:rsidR="006A23FD" w:rsidRDefault="006A23FD" w:rsidP="006A23FD">
      <w:r>
        <w:t xml:space="preserve">THIS IS A TEST FILE </w:t>
      </w:r>
    </w:p>
    <w:p w14:paraId="2CD51414" w14:textId="77777777" w:rsidR="006A23FD" w:rsidRDefault="006A23FD" w:rsidP="006A23FD">
      <w:r>
        <w:t xml:space="preserve">THIS IS A TEST FILE </w:t>
      </w:r>
    </w:p>
    <w:p w14:paraId="05700A4D" w14:textId="77777777" w:rsidR="006A23FD" w:rsidRDefault="006A23FD" w:rsidP="006A23FD">
      <w:r>
        <w:t xml:space="preserve">THIS IS A TEST FILE </w:t>
      </w:r>
    </w:p>
    <w:p w14:paraId="3647E6F1" w14:textId="77777777" w:rsidR="006A23FD" w:rsidRDefault="006A23FD" w:rsidP="006A23FD">
      <w:r>
        <w:t xml:space="preserve">THIS IS A TEST FILE </w:t>
      </w:r>
    </w:p>
    <w:p w14:paraId="7F738383" w14:textId="77777777" w:rsidR="006A23FD" w:rsidRDefault="006A23FD" w:rsidP="006A23FD">
      <w:r>
        <w:lastRenderedPageBreak/>
        <w:t xml:space="preserve">THIS IS A TEST FILE </w:t>
      </w:r>
    </w:p>
    <w:p w14:paraId="0D89423D" w14:textId="77777777" w:rsidR="006A23FD" w:rsidRDefault="006A23FD" w:rsidP="006A23FD">
      <w:r>
        <w:t xml:space="preserve">THIS IS A TEST FILE </w:t>
      </w:r>
    </w:p>
    <w:p w14:paraId="65BEC532" w14:textId="77777777" w:rsidR="006A23FD" w:rsidRDefault="006A23FD" w:rsidP="006A23FD">
      <w:r>
        <w:t xml:space="preserve">THIS IS A TEST FILE </w:t>
      </w:r>
    </w:p>
    <w:p w14:paraId="62A0015A" w14:textId="77777777" w:rsidR="006A23FD" w:rsidRDefault="006A23FD" w:rsidP="006A23FD">
      <w:r>
        <w:t xml:space="preserve">THIS IS A TEST FILE </w:t>
      </w:r>
    </w:p>
    <w:p w14:paraId="2F60D301" w14:textId="77777777" w:rsidR="006A23FD" w:rsidRDefault="006A23FD" w:rsidP="006A23FD">
      <w:r>
        <w:t xml:space="preserve">THIS IS A TEST FILE </w:t>
      </w:r>
    </w:p>
    <w:p w14:paraId="308BAA20" w14:textId="77777777" w:rsidR="006A23FD" w:rsidRDefault="006A23FD" w:rsidP="006A23FD">
      <w:r>
        <w:t xml:space="preserve">THIS IS A TEST FILE </w:t>
      </w:r>
    </w:p>
    <w:p w14:paraId="790A6284" w14:textId="77777777" w:rsidR="006A23FD" w:rsidRDefault="006A23FD" w:rsidP="006A23FD">
      <w:r>
        <w:t xml:space="preserve">THIS IS A TEST FILE </w:t>
      </w:r>
    </w:p>
    <w:p w14:paraId="1E725A71" w14:textId="77777777" w:rsidR="006A23FD" w:rsidRDefault="006A23FD" w:rsidP="006A23FD">
      <w:r>
        <w:t xml:space="preserve">THIS IS A TEST FILE </w:t>
      </w:r>
    </w:p>
    <w:p w14:paraId="24045787" w14:textId="77777777" w:rsidR="006A23FD" w:rsidRDefault="006A23FD" w:rsidP="006A23FD">
      <w:r>
        <w:t xml:space="preserve">THIS IS A TEST FILE </w:t>
      </w:r>
    </w:p>
    <w:p w14:paraId="559E8B8A" w14:textId="77777777" w:rsidR="006A23FD" w:rsidRDefault="006A23FD" w:rsidP="006A23FD">
      <w:r>
        <w:t xml:space="preserve">THIS IS A TEST FILE </w:t>
      </w:r>
    </w:p>
    <w:p w14:paraId="3E5C217F" w14:textId="77777777" w:rsidR="006A23FD" w:rsidRDefault="006A23FD" w:rsidP="006A23FD">
      <w:r>
        <w:t xml:space="preserve">THIS IS A TEST FILE </w:t>
      </w:r>
    </w:p>
    <w:p w14:paraId="6F7DE258" w14:textId="77777777" w:rsidR="006A23FD" w:rsidRDefault="006A23FD" w:rsidP="006A23FD">
      <w:r>
        <w:t xml:space="preserve">THIS IS A TEST FILE </w:t>
      </w:r>
    </w:p>
    <w:p w14:paraId="4B6148AC" w14:textId="77777777" w:rsidR="006A23FD" w:rsidRDefault="006A23FD" w:rsidP="006A23FD">
      <w:r>
        <w:t xml:space="preserve">THIS IS A TEST FILE </w:t>
      </w:r>
    </w:p>
    <w:p w14:paraId="6E2DCE51" w14:textId="77777777" w:rsidR="006A23FD" w:rsidRDefault="006A23FD" w:rsidP="006A23FD">
      <w:r>
        <w:t xml:space="preserve">THIS IS A TEST FILE </w:t>
      </w:r>
    </w:p>
    <w:p w14:paraId="6E50DF7A" w14:textId="77777777" w:rsidR="006A23FD" w:rsidRDefault="006A23FD" w:rsidP="006A23FD">
      <w:r>
        <w:t xml:space="preserve">THIS IS A TEST FILE </w:t>
      </w:r>
    </w:p>
    <w:p w14:paraId="2F9A3472" w14:textId="77777777" w:rsidR="006A23FD" w:rsidRDefault="006A23FD" w:rsidP="006A23FD">
      <w:r>
        <w:t xml:space="preserve">THIS IS A TEST FILE </w:t>
      </w:r>
    </w:p>
    <w:p w14:paraId="49DACD42" w14:textId="77777777" w:rsidR="006A23FD" w:rsidRDefault="006A23FD" w:rsidP="006A23FD">
      <w:r>
        <w:t xml:space="preserve">THIS IS A TEST FILE </w:t>
      </w:r>
    </w:p>
    <w:p w14:paraId="6A0140A1" w14:textId="77777777" w:rsidR="006A23FD" w:rsidRDefault="006A23FD" w:rsidP="006A23FD">
      <w:r>
        <w:t xml:space="preserve">THIS IS A TEST FILE </w:t>
      </w:r>
    </w:p>
    <w:p w14:paraId="4D1950A8" w14:textId="77777777" w:rsidR="006A23FD" w:rsidRDefault="006A23FD" w:rsidP="006A23FD">
      <w:r>
        <w:t xml:space="preserve">THIS IS A TEST FILE </w:t>
      </w:r>
    </w:p>
    <w:p w14:paraId="5F3813A6" w14:textId="77777777" w:rsidR="006A23FD" w:rsidRDefault="006A23FD" w:rsidP="006A23FD">
      <w:r>
        <w:t xml:space="preserve">THIS IS A TEST FILE </w:t>
      </w:r>
    </w:p>
    <w:p w14:paraId="0556A040" w14:textId="77777777" w:rsidR="006A23FD" w:rsidRDefault="006A23FD" w:rsidP="006A23FD">
      <w:r>
        <w:t xml:space="preserve">THIS IS A TEST FILE </w:t>
      </w:r>
    </w:p>
    <w:p w14:paraId="674E5BAA" w14:textId="77777777" w:rsidR="006A23FD" w:rsidRDefault="006A23FD" w:rsidP="006A23FD">
      <w:r>
        <w:t xml:space="preserve">THIS IS A TEST FILE </w:t>
      </w:r>
    </w:p>
    <w:p w14:paraId="441F6D3D" w14:textId="77777777" w:rsidR="006A23FD" w:rsidRDefault="006A23FD" w:rsidP="006A23FD">
      <w:r>
        <w:t xml:space="preserve">THIS IS A TEST FILE </w:t>
      </w:r>
    </w:p>
    <w:p w14:paraId="04AE86E5" w14:textId="77777777" w:rsidR="006A23FD" w:rsidRDefault="006A23FD" w:rsidP="006A23FD">
      <w:r>
        <w:t xml:space="preserve">THIS IS A TEST FILE </w:t>
      </w:r>
    </w:p>
    <w:p w14:paraId="3679A87A" w14:textId="77777777" w:rsidR="006A23FD" w:rsidRDefault="006A23FD" w:rsidP="006A23FD">
      <w:r>
        <w:t xml:space="preserve">THIS IS A TEST FILE </w:t>
      </w:r>
    </w:p>
    <w:p w14:paraId="74412D61" w14:textId="77777777" w:rsidR="006A23FD" w:rsidRDefault="006A23FD" w:rsidP="006A23FD">
      <w:r>
        <w:lastRenderedPageBreak/>
        <w:t xml:space="preserve">THIS IS A TEST FILE </w:t>
      </w:r>
    </w:p>
    <w:p w14:paraId="0376D302" w14:textId="77777777" w:rsidR="006A23FD" w:rsidRDefault="006A23FD" w:rsidP="006A23FD">
      <w:r>
        <w:t xml:space="preserve">THIS IS A TEST FILE </w:t>
      </w:r>
    </w:p>
    <w:p w14:paraId="0089B571" w14:textId="77777777" w:rsidR="006A23FD" w:rsidRDefault="006A23FD" w:rsidP="006A23FD">
      <w:r>
        <w:t xml:space="preserve">THIS IS A TEST FILE </w:t>
      </w:r>
    </w:p>
    <w:p w14:paraId="3E026EFE" w14:textId="77777777" w:rsidR="006A23FD" w:rsidRDefault="006A23FD" w:rsidP="006A23FD">
      <w:r>
        <w:t xml:space="preserve">THIS IS A TEST FILE </w:t>
      </w:r>
    </w:p>
    <w:p w14:paraId="7E68CFED" w14:textId="77777777" w:rsidR="006A23FD" w:rsidRDefault="006A23FD" w:rsidP="006A23FD">
      <w:r>
        <w:t xml:space="preserve">THIS IS A TEST FILE </w:t>
      </w:r>
    </w:p>
    <w:p w14:paraId="15FDB19C" w14:textId="77777777" w:rsidR="006A23FD" w:rsidRDefault="006A23FD" w:rsidP="006A23FD">
      <w:r>
        <w:t xml:space="preserve">THIS IS A TEST FILE </w:t>
      </w:r>
    </w:p>
    <w:p w14:paraId="4093608C" w14:textId="77777777" w:rsidR="006A23FD" w:rsidRDefault="006A23FD" w:rsidP="006A23FD">
      <w:r>
        <w:t xml:space="preserve">THIS IS A TEST FILE </w:t>
      </w:r>
    </w:p>
    <w:p w14:paraId="70EBC182" w14:textId="77777777" w:rsidR="006A23FD" w:rsidRDefault="006A23FD" w:rsidP="006A23FD">
      <w:r>
        <w:t xml:space="preserve">THIS IS A TEST FILE </w:t>
      </w:r>
    </w:p>
    <w:p w14:paraId="1F6B9296" w14:textId="77777777" w:rsidR="006A23FD" w:rsidRDefault="006A23FD" w:rsidP="006A23FD">
      <w:r>
        <w:t xml:space="preserve">THIS IS A TEST FILE </w:t>
      </w:r>
    </w:p>
    <w:p w14:paraId="7CE34FCB" w14:textId="77777777" w:rsidR="006A23FD" w:rsidRDefault="006A23FD" w:rsidP="006A23FD">
      <w:r>
        <w:t xml:space="preserve">THIS IS A TEST FILE </w:t>
      </w:r>
    </w:p>
    <w:p w14:paraId="37790DA4" w14:textId="77777777" w:rsidR="006A23FD" w:rsidRDefault="006A23FD" w:rsidP="006A23FD">
      <w:r>
        <w:t xml:space="preserve">THIS IS A TEST FILE </w:t>
      </w:r>
    </w:p>
    <w:p w14:paraId="3A0D1FD3" w14:textId="77777777" w:rsidR="006A23FD" w:rsidRDefault="006A23FD" w:rsidP="006A23FD">
      <w:r>
        <w:t xml:space="preserve">THIS IS A TEST FILE </w:t>
      </w:r>
    </w:p>
    <w:p w14:paraId="248AB3ED" w14:textId="77777777" w:rsidR="006A23FD" w:rsidRDefault="006A23FD" w:rsidP="006A23FD">
      <w:r>
        <w:t xml:space="preserve">THIS IS A TEST FILE </w:t>
      </w:r>
    </w:p>
    <w:p w14:paraId="78254F81" w14:textId="77777777" w:rsidR="006A23FD" w:rsidRPr="006A23FD" w:rsidRDefault="006A23FD" w:rsidP="006A23FD"/>
    <w:p w14:paraId="4A6801D9" w14:textId="77777777" w:rsidR="006A23FD" w:rsidRDefault="006A23FD" w:rsidP="006A23FD">
      <w:r>
        <w:t xml:space="preserve">THIS IS A TEST FILE </w:t>
      </w:r>
    </w:p>
    <w:p w14:paraId="131BB096" w14:textId="77777777" w:rsidR="006A23FD" w:rsidRDefault="006A23FD" w:rsidP="006A23FD">
      <w:r>
        <w:t xml:space="preserve">THIS IS A TEST FILE </w:t>
      </w:r>
    </w:p>
    <w:p w14:paraId="28521A4C" w14:textId="77777777" w:rsidR="006A23FD" w:rsidRDefault="006A23FD" w:rsidP="006A23FD">
      <w:r>
        <w:t xml:space="preserve">THIS IS A TEST FILE </w:t>
      </w:r>
    </w:p>
    <w:p w14:paraId="70C7AB1A" w14:textId="77777777" w:rsidR="006A23FD" w:rsidRDefault="006A23FD" w:rsidP="006A23FD">
      <w:r>
        <w:t xml:space="preserve">THIS IS A TEST FILE </w:t>
      </w:r>
    </w:p>
    <w:p w14:paraId="36FBE7F3" w14:textId="77777777" w:rsidR="006A23FD" w:rsidRDefault="006A23FD" w:rsidP="006A23FD">
      <w:r>
        <w:t xml:space="preserve">THIS IS A TEST FILE </w:t>
      </w:r>
    </w:p>
    <w:p w14:paraId="78FE3781" w14:textId="77777777" w:rsidR="006A23FD" w:rsidRDefault="006A23FD" w:rsidP="006A23FD">
      <w:r>
        <w:t xml:space="preserve">THIS IS A TEST FILE </w:t>
      </w:r>
    </w:p>
    <w:p w14:paraId="4BA45516" w14:textId="77777777" w:rsidR="006A23FD" w:rsidRDefault="006A23FD" w:rsidP="006A23FD">
      <w:r>
        <w:t xml:space="preserve">THIS IS A TEST FILE </w:t>
      </w:r>
    </w:p>
    <w:p w14:paraId="7A610554" w14:textId="77777777" w:rsidR="006A23FD" w:rsidRDefault="006A23FD" w:rsidP="006A23FD">
      <w:r>
        <w:t xml:space="preserve">THIS IS A TEST FILE </w:t>
      </w:r>
    </w:p>
    <w:p w14:paraId="77166DA2" w14:textId="77777777" w:rsidR="006A23FD" w:rsidRDefault="006A23FD" w:rsidP="006A23FD">
      <w:r>
        <w:t xml:space="preserve">THIS IS A TEST FILE </w:t>
      </w:r>
    </w:p>
    <w:p w14:paraId="3278E573" w14:textId="77777777" w:rsidR="006A23FD" w:rsidRDefault="006A23FD" w:rsidP="006A23FD">
      <w:r>
        <w:t xml:space="preserve">THIS IS A TEST FILE </w:t>
      </w:r>
    </w:p>
    <w:p w14:paraId="63074185" w14:textId="77777777" w:rsidR="006A23FD" w:rsidRDefault="006A23FD" w:rsidP="006A23FD">
      <w:r>
        <w:t xml:space="preserve">THIS IS A TEST FILE </w:t>
      </w:r>
    </w:p>
    <w:p w14:paraId="286975DE" w14:textId="77777777" w:rsidR="006A23FD" w:rsidRDefault="006A23FD" w:rsidP="006A23FD">
      <w:r>
        <w:lastRenderedPageBreak/>
        <w:t xml:space="preserve">THIS IS A TEST FILE </w:t>
      </w:r>
    </w:p>
    <w:p w14:paraId="70DB845C" w14:textId="77777777" w:rsidR="006A23FD" w:rsidRDefault="006A23FD" w:rsidP="006A23FD">
      <w:r>
        <w:t xml:space="preserve">THIS IS A TEST FILE </w:t>
      </w:r>
    </w:p>
    <w:p w14:paraId="3071BEE6" w14:textId="77777777" w:rsidR="006A23FD" w:rsidRDefault="006A23FD" w:rsidP="006A23FD">
      <w:r>
        <w:t xml:space="preserve">THIS IS A TEST FILE </w:t>
      </w:r>
    </w:p>
    <w:p w14:paraId="16B5529A" w14:textId="77777777" w:rsidR="006A23FD" w:rsidRDefault="006A23FD" w:rsidP="006A23FD">
      <w:r>
        <w:t xml:space="preserve">THIS IS A TEST FILE </w:t>
      </w:r>
    </w:p>
    <w:p w14:paraId="452E97A4" w14:textId="77777777" w:rsidR="006A23FD" w:rsidRDefault="006A23FD" w:rsidP="006A23FD">
      <w:r>
        <w:t xml:space="preserve">THIS IS A TEST FILE </w:t>
      </w:r>
    </w:p>
    <w:p w14:paraId="277C432D" w14:textId="77777777" w:rsidR="006A23FD" w:rsidRDefault="006A23FD" w:rsidP="006A23FD">
      <w:r>
        <w:t xml:space="preserve">THIS IS A TEST FILE </w:t>
      </w:r>
    </w:p>
    <w:p w14:paraId="6529CB98" w14:textId="77777777" w:rsidR="006A23FD" w:rsidRDefault="006A23FD" w:rsidP="006A23FD">
      <w:r>
        <w:t xml:space="preserve">THIS IS A TEST FILE </w:t>
      </w:r>
    </w:p>
    <w:p w14:paraId="0F74738B" w14:textId="77777777" w:rsidR="006A23FD" w:rsidRDefault="006A23FD" w:rsidP="006A23FD">
      <w:r>
        <w:t xml:space="preserve">THIS IS A TEST FILE </w:t>
      </w:r>
    </w:p>
    <w:p w14:paraId="01814F80" w14:textId="77777777" w:rsidR="006A23FD" w:rsidRDefault="006A23FD" w:rsidP="006A23FD">
      <w:r>
        <w:t xml:space="preserve">THIS IS A TEST FILE </w:t>
      </w:r>
    </w:p>
    <w:p w14:paraId="58D39739" w14:textId="77777777" w:rsidR="006A23FD" w:rsidRDefault="006A23FD" w:rsidP="006A23FD">
      <w:r>
        <w:t xml:space="preserve">THIS IS A TEST FILE </w:t>
      </w:r>
    </w:p>
    <w:p w14:paraId="485D489D" w14:textId="77777777" w:rsidR="006A23FD" w:rsidRDefault="006A23FD" w:rsidP="006A23FD">
      <w:r>
        <w:t xml:space="preserve">THIS IS A TEST FILE </w:t>
      </w:r>
    </w:p>
    <w:p w14:paraId="3DB78B59" w14:textId="77777777" w:rsidR="006A23FD" w:rsidRDefault="006A23FD" w:rsidP="006A23FD">
      <w:r>
        <w:t xml:space="preserve">THIS IS A TEST FILE </w:t>
      </w:r>
    </w:p>
    <w:p w14:paraId="4569A6C7" w14:textId="77777777" w:rsidR="006A23FD" w:rsidRDefault="006A23FD" w:rsidP="006A23FD">
      <w:r>
        <w:t xml:space="preserve">THIS IS A TEST FILE </w:t>
      </w:r>
    </w:p>
    <w:p w14:paraId="01300B25" w14:textId="77777777" w:rsidR="006A23FD" w:rsidRDefault="006A23FD" w:rsidP="006A23FD">
      <w:r>
        <w:t xml:space="preserve">THIS IS A TEST FILE </w:t>
      </w:r>
    </w:p>
    <w:p w14:paraId="2B283EAB" w14:textId="77777777" w:rsidR="006A23FD" w:rsidRDefault="006A23FD" w:rsidP="006A23FD">
      <w:r>
        <w:t xml:space="preserve">THIS IS A TEST FILE </w:t>
      </w:r>
    </w:p>
    <w:p w14:paraId="41F8F0C0" w14:textId="77777777" w:rsidR="006A23FD" w:rsidRDefault="006A23FD" w:rsidP="006A23FD">
      <w:r>
        <w:t xml:space="preserve">THIS IS A TEST FILE </w:t>
      </w:r>
    </w:p>
    <w:p w14:paraId="0638D7CC" w14:textId="77777777" w:rsidR="006A23FD" w:rsidRDefault="006A23FD" w:rsidP="006A23FD">
      <w:r>
        <w:t xml:space="preserve">THIS IS A TEST FILE </w:t>
      </w:r>
    </w:p>
    <w:p w14:paraId="4DBB6767" w14:textId="77777777" w:rsidR="006A23FD" w:rsidRDefault="006A23FD" w:rsidP="006A23FD">
      <w:r>
        <w:t xml:space="preserve">THIS IS A TEST FILE </w:t>
      </w:r>
    </w:p>
    <w:p w14:paraId="297AC066" w14:textId="77777777" w:rsidR="006A23FD" w:rsidRDefault="006A23FD" w:rsidP="006A23FD">
      <w:r>
        <w:t xml:space="preserve">THIS IS A TEST FILE </w:t>
      </w:r>
    </w:p>
    <w:p w14:paraId="6533C4B2" w14:textId="77777777" w:rsidR="006A23FD" w:rsidRDefault="006A23FD" w:rsidP="006A23FD">
      <w:r>
        <w:t xml:space="preserve">THIS IS A TEST FILE </w:t>
      </w:r>
    </w:p>
    <w:p w14:paraId="0E0DD0FC" w14:textId="77777777" w:rsidR="006A23FD" w:rsidRDefault="006A23FD" w:rsidP="006A23FD">
      <w:r>
        <w:t xml:space="preserve">THIS IS A TEST FILE </w:t>
      </w:r>
    </w:p>
    <w:p w14:paraId="431711BD" w14:textId="77777777" w:rsidR="006A23FD" w:rsidRDefault="006A23FD" w:rsidP="006A23FD">
      <w:r>
        <w:t xml:space="preserve">THIS IS A TEST FILE </w:t>
      </w:r>
    </w:p>
    <w:p w14:paraId="6710505B" w14:textId="77777777" w:rsidR="006A23FD" w:rsidRDefault="006A23FD" w:rsidP="006A23FD">
      <w:r>
        <w:t xml:space="preserve">THIS IS A TEST FILE </w:t>
      </w:r>
    </w:p>
    <w:p w14:paraId="77E7A4F2" w14:textId="77777777" w:rsidR="006A23FD" w:rsidRDefault="006A23FD" w:rsidP="006A23FD">
      <w:r>
        <w:t xml:space="preserve">THIS IS A TEST FILE </w:t>
      </w:r>
    </w:p>
    <w:p w14:paraId="0CAFDBB7" w14:textId="77777777" w:rsidR="006A23FD" w:rsidRDefault="006A23FD" w:rsidP="006A23FD">
      <w:r>
        <w:t xml:space="preserve">THIS IS A TEST FILE </w:t>
      </w:r>
    </w:p>
    <w:p w14:paraId="518CC270" w14:textId="77777777" w:rsidR="006A23FD" w:rsidRDefault="006A23FD" w:rsidP="006A23FD">
      <w:r>
        <w:lastRenderedPageBreak/>
        <w:t xml:space="preserve">THIS IS A TEST FILE </w:t>
      </w:r>
    </w:p>
    <w:p w14:paraId="200C1D0E" w14:textId="77777777" w:rsidR="006A23FD" w:rsidRDefault="006A23FD" w:rsidP="006A23FD">
      <w:r>
        <w:t xml:space="preserve">THIS IS A TEST FILE </w:t>
      </w:r>
    </w:p>
    <w:p w14:paraId="0BC357D0" w14:textId="77777777" w:rsidR="006A23FD" w:rsidRDefault="006A23FD" w:rsidP="006A23FD">
      <w:r>
        <w:t xml:space="preserve">THIS IS A TEST FILE </w:t>
      </w:r>
    </w:p>
    <w:p w14:paraId="600C831A" w14:textId="77777777" w:rsidR="006A23FD" w:rsidRDefault="006A23FD" w:rsidP="006A23FD">
      <w:r>
        <w:t xml:space="preserve">THIS IS A TEST FILE </w:t>
      </w:r>
    </w:p>
    <w:p w14:paraId="5B0E73A8" w14:textId="77777777" w:rsidR="006A23FD" w:rsidRDefault="006A23FD" w:rsidP="006A23FD">
      <w:r>
        <w:t xml:space="preserve">THIS IS A TEST FILE </w:t>
      </w:r>
    </w:p>
    <w:p w14:paraId="5477CD7F" w14:textId="77777777" w:rsidR="006A23FD" w:rsidRDefault="006A23FD" w:rsidP="006A23FD">
      <w:r>
        <w:t xml:space="preserve">THIS IS A TEST FILE </w:t>
      </w:r>
    </w:p>
    <w:p w14:paraId="13135655" w14:textId="77777777" w:rsidR="006A23FD" w:rsidRDefault="006A23FD" w:rsidP="006A23FD">
      <w:r>
        <w:t xml:space="preserve">THIS IS A TEST FILE </w:t>
      </w:r>
    </w:p>
    <w:p w14:paraId="67E3C282" w14:textId="77777777" w:rsidR="006A23FD" w:rsidRPr="006A23FD" w:rsidRDefault="006A23FD" w:rsidP="006A23FD"/>
    <w:p w14:paraId="27A9E7F2" w14:textId="77777777" w:rsidR="006A23FD" w:rsidRDefault="006A23FD" w:rsidP="006A23FD">
      <w:r>
        <w:t xml:space="preserve">THIS IS A TEST FILE </w:t>
      </w:r>
    </w:p>
    <w:p w14:paraId="3C33E5E9" w14:textId="77777777" w:rsidR="006A23FD" w:rsidRDefault="006A23FD" w:rsidP="006A23FD">
      <w:r>
        <w:t xml:space="preserve">THIS IS A TEST FILE </w:t>
      </w:r>
    </w:p>
    <w:p w14:paraId="2E0801EC" w14:textId="77777777" w:rsidR="006A23FD" w:rsidRDefault="006A23FD" w:rsidP="006A23FD">
      <w:r>
        <w:t xml:space="preserve">THIS IS A TEST FILE </w:t>
      </w:r>
    </w:p>
    <w:p w14:paraId="043E9241" w14:textId="77777777" w:rsidR="006A23FD" w:rsidRDefault="006A23FD" w:rsidP="006A23FD">
      <w:r>
        <w:t xml:space="preserve">THIS IS A TEST FILE </w:t>
      </w:r>
    </w:p>
    <w:p w14:paraId="6F7D8115" w14:textId="77777777" w:rsidR="006A23FD" w:rsidRDefault="006A23FD" w:rsidP="006A23FD">
      <w:r>
        <w:t xml:space="preserve">THIS IS A TEST FILE </w:t>
      </w:r>
    </w:p>
    <w:p w14:paraId="3CCDE8AF" w14:textId="77777777" w:rsidR="006A23FD" w:rsidRDefault="006A23FD" w:rsidP="006A23FD">
      <w:r>
        <w:t xml:space="preserve">THIS IS A TEST FILE </w:t>
      </w:r>
    </w:p>
    <w:p w14:paraId="42644456" w14:textId="77777777" w:rsidR="006A23FD" w:rsidRDefault="006A23FD" w:rsidP="006A23FD">
      <w:r>
        <w:t xml:space="preserve">THIS IS A TEST FILE </w:t>
      </w:r>
    </w:p>
    <w:p w14:paraId="1B9E6B04" w14:textId="77777777" w:rsidR="006A23FD" w:rsidRDefault="006A23FD" w:rsidP="006A23FD">
      <w:r>
        <w:t xml:space="preserve">THIS IS A TEST FILE </w:t>
      </w:r>
    </w:p>
    <w:p w14:paraId="277C2EC7" w14:textId="77777777" w:rsidR="006A23FD" w:rsidRDefault="006A23FD" w:rsidP="006A23FD">
      <w:r>
        <w:t xml:space="preserve">THIS IS A TEST FILE </w:t>
      </w:r>
    </w:p>
    <w:p w14:paraId="621B5637" w14:textId="77777777" w:rsidR="006A23FD" w:rsidRDefault="006A23FD" w:rsidP="006A23FD">
      <w:r>
        <w:t xml:space="preserve">THIS IS A TEST FILE </w:t>
      </w:r>
    </w:p>
    <w:p w14:paraId="4DC77896" w14:textId="77777777" w:rsidR="006A23FD" w:rsidRDefault="006A23FD" w:rsidP="006A23FD">
      <w:r>
        <w:t xml:space="preserve">THIS IS A TEST FILE </w:t>
      </w:r>
    </w:p>
    <w:p w14:paraId="7869EEF3" w14:textId="77777777" w:rsidR="006A23FD" w:rsidRDefault="006A23FD" w:rsidP="006A23FD">
      <w:r>
        <w:t xml:space="preserve">THIS IS A TEST FILE </w:t>
      </w:r>
    </w:p>
    <w:p w14:paraId="1300E607" w14:textId="77777777" w:rsidR="006A23FD" w:rsidRDefault="006A23FD" w:rsidP="006A23FD">
      <w:r>
        <w:t xml:space="preserve">THIS IS A TEST FILE </w:t>
      </w:r>
    </w:p>
    <w:p w14:paraId="248556DD" w14:textId="77777777" w:rsidR="006A23FD" w:rsidRDefault="006A23FD" w:rsidP="006A23FD">
      <w:r>
        <w:t xml:space="preserve">THIS IS A TEST FILE </w:t>
      </w:r>
    </w:p>
    <w:p w14:paraId="2A62183B" w14:textId="77777777" w:rsidR="006A23FD" w:rsidRDefault="006A23FD" w:rsidP="006A23FD">
      <w:r>
        <w:t xml:space="preserve">THIS IS A TEST FILE </w:t>
      </w:r>
    </w:p>
    <w:p w14:paraId="10484EE7" w14:textId="77777777" w:rsidR="006A23FD" w:rsidRDefault="006A23FD" w:rsidP="006A23FD">
      <w:r>
        <w:t xml:space="preserve">THIS IS A TEST FILE </w:t>
      </w:r>
    </w:p>
    <w:p w14:paraId="4107A1A0" w14:textId="77777777" w:rsidR="006A23FD" w:rsidRDefault="006A23FD" w:rsidP="006A23FD">
      <w:r>
        <w:t xml:space="preserve">THIS IS A TEST FILE </w:t>
      </w:r>
    </w:p>
    <w:p w14:paraId="5CD04952" w14:textId="77777777" w:rsidR="006A23FD" w:rsidRDefault="006A23FD" w:rsidP="006A23FD">
      <w:r>
        <w:lastRenderedPageBreak/>
        <w:t xml:space="preserve">THIS IS A TEST FILE </w:t>
      </w:r>
    </w:p>
    <w:p w14:paraId="3D99B298" w14:textId="77777777" w:rsidR="006A23FD" w:rsidRDefault="006A23FD" w:rsidP="006A23FD">
      <w:r>
        <w:t xml:space="preserve">THIS IS A TEST FILE </w:t>
      </w:r>
    </w:p>
    <w:p w14:paraId="4C6548F6" w14:textId="77777777" w:rsidR="006A23FD" w:rsidRDefault="006A23FD" w:rsidP="006A23FD">
      <w:r>
        <w:t xml:space="preserve">THIS IS A TEST FILE </w:t>
      </w:r>
    </w:p>
    <w:p w14:paraId="64ACD3BE" w14:textId="77777777" w:rsidR="006A23FD" w:rsidRDefault="006A23FD" w:rsidP="006A23FD">
      <w:r>
        <w:t xml:space="preserve">THIS IS A TEST FILE </w:t>
      </w:r>
    </w:p>
    <w:p w14:paraId="5543F9B6" w14:textId="77777777" w:rsidR="006A23FD" w:rsidRDefault="006A23FD" w:rsidP="006A23FD">
      <w:r>
        <w:t xml:space="preserve">THIS IS A TEST FILE </w:t>
      </w:r>
    </w:p>
    <w:p w14:paraId="2BCFA538" w14:textId="77777777" w:rsidR="006A23FD" w:rsidRDefault="006A23FD" w:rsidP="006A23FD">
      <w:r>
        <w:t xml:space="preserve">THIS IS A TEST FILE </w:t>
      </w:r>
    </w:p>
    <w:p w14:paraId="5802109C" w14:textId="77777777" w:rsidR="006A23FD" w:rsidRDefault="006A23FD" w:rsidP="006A23FD">
      <w:r>
        <w:t xml:space="preserve">THIS IS A TEST FILE </w:t>
      </w:r>
    </w:p>
    <w:p w14:paraId="62442482" w14:textId="77777777" w:rsidR="006A23FD" w:rsidRDefault="006A23FD" w:rsidP="006A23FD">
      <w:r>
        <w:t xml:space="preserve">THIS IS A TEST FILE </w:t>
      </w:r>
    </w:p>
    <w:p w14:paraId="6B398862" w14:textId="77777777" w:rsidR="006A23FD" w:rsidRDefault="006A23FD" w:rsidP="006A23FD">
      <w:r>
        <w:t xml:space="preserve">THIS IS A TEST FILE </w:t>
      </w:r>
    </w:p>
    <w:p w14:paraId="19320CCB" w14:textId="77777777" w:rsidR="006A23FD" w:rsidRDefault="006A23FD" w:rsidP="006A23FD">
      <w:r>
        <w:t xml:space="preserve">THIS IS A TEST FILE </w:t>
      </w:r>
    </w:p>
    <w:p w14:paraId="30217E85" w14:textId="77777777" w:rsidR="006A23FD" w:rsidRDefault="006A23FD" w:rsidP="006A23FD">
      <w:r>
        <w:t xml:space="preserve">THIS IS A TEST FILE </w:t>
      </w:r>
    </w:p>
    <w:p w14:paraId="0FFF85B1" w14:textId="77777777" w:rsidR="006A23FD" w:rsidRDefault="006A23FD" w:rsidP="006A23FD">
      <w:r>
        <w:t xml:space="preserve">THIS IS A TEST FILE </w:t>
      </w:r>
    </w:p>
    <w:p w14:paraId="58B894D1" w14:textId="77777777" w:rsidR="006A23FD" w:rsidRDefault="006A23FD" w:rsidP="006A23FD">
      <w:r>
        <w:t xml:space="preserve">THIS IS A TEST FILE </w:t>
      </w:r>
    </w:p>
    <w:p w14:paraId="3C31F4A3" w14:textId="77777777" w:rsidR="006A23FD" w:rsidRDefault="006A23FD" w:rsidP="006A23FD">
      <w:r>
        <w:t xml:space="preserve">THIS IS A TEST FILE </w:t>
      </w:r>
    </w:p>
    <w:p w14:paraId="6382DB78" w14:textId="77777777" w:rsidR="006A23FD" w:rsidRDefault="006A23FD" w:rsidP="006A23FD">
      <w:r>
        <w:t xml:space="preserve">THIS IS A TEST FILE </w:t>
      </w:r>
    </w:p>
    <w:p w14:paraId="2E2A64A9" w14:textId="77777777" w:rsidR="006A23FD" w:rsidRDefault="006A23FD" w:rsidP="006A23FD">
      <w:r>
        <w:t xml:space="preserve">THIS IS A TEST FILE </w:t>
      </w:r>
    </w:p>
    <w:p w14:paraId="2B64679C" w14:textId="77777777" w:rsidR="006A23FD" w:rsidRDefault="006A23FD" w:rsidP="006A23FD">
      <w:r>
        <w:t xml:space="preserve">THIS IS A TEST FILE </w:t>
      </w:r>
    </w:p>
    <w:p w14:paraId="45E798B3" w14:textId="77777777" w:rsidR="006A23FD" w:rsidRDefault="006A23FD" w:rsidP="006A23FD">
      <w:r>
        <w:t xml:space="preserve">THIS IS A TEST FILE </w:t>
      </w:r>
    </w:p>
    <w:p w14:paraId="60D9DA60" w14:textId="77777777" w:rsidR="006A23FD" w:rsidRDefault="006A23FD" w:rsidP="006A23FD">
      <w:r>
        <w:t xml:space="preserve">THIS IS A TEST FILE </w:t>
      </w:r>
    </w:p>
    <w:p w14:paraId="209B7C6E" w14:textId="77777777" w:rsidR="006A23FD" w:rsidRDefault="006A23FD" w:rsidP="006A23FD">
      <w:r>
        <w:t xml:space="preserve">THIS IS A TEST FILE </w:t>
      </w:r>
    </w:p>
    <w:p w14:paraId="08013C7D" w14:textId="77777777" w:rsidR="006A23FD" w:rsidRDefault="006A23FD" w:rsidP="006A23FD">
      <w:r>
        <w:t xml:space="preserve">THIS IS A TEST FILE </w:t>
      </w:r>
    </w:p>
    <w:p w14:paraId="327A478D" w14:textId="77777777" w:rsidR="006A23FD" w:rsidRDefault="006A23FD" w:rsidP="006A23FD">
      <w:r>
        <w:t xml:space="preserve">THIS IS A TEST FILE </w:t>
      </w:r>
    </w:p>
    <w:p w14:paraId="1817B249" w14:textId="77777777" w:rsidR="006A23FD" w:rsidRDefault="006A23FD" w:rsidP="006A23FD">
      <w:r>
        <w:t xml:space="preserve">THIS IS A TEST FILE </w:t>
      </w:r>
    </w:p>
    <w:p w14:paraId="601F47A0" w14:textId="77777777" w:rsidR="006A23FD" w:rsidRDefault="006A23FD" w:rsidP="006A23FD">
      <w:r>
        <w:t xml:space="preserve">THIS IS A TEST FILE </w:t>
      </w:r>
    </w:p>
    <w:p w14:paraId="2B0BAC4E" w14:textId="77777777" w:rsidR="006A23FD" w:rsidRDefault="006A23FD" w:rsidP="006A23FD">
      <w:r>
        <w:t xml:space="preserve">THIS IS A TEST FILE </w:t>
      </w:r>
    </w:p>
    <w:p w14:paraId="79DDE461" w14:textId="77777777" w:rsidR="006A23FD" w:rsidRDefault="006A23FD" w:rsidP="006A23FD">
      <w:r>
        <w:lastRenderedPageBreak/>
        <w:t xml:space="preserve">THIS IS A TEST FILE </w:t>
      </w:r>
    </w:p>
    <w:p w14:paraId="508F5858" w14:textId="77777777" w:rsidR="006A23FD" w:rsidRPr="006A23FD" w:rsidRDefault="006A23FD" w:rsidP="006A23FD"/>
    <w:p w14:paraId="263D1298" w14:textId="77777777" w:rsidR="006A23FD" w:rsidRDefault="006A23FD" w:rsidP="006A23FD">
      <w:r>
        <w:t xml:space="preserve">THIS IS A TEST FILE </w:t>
      </w:r>
    </w:p>
    <w:p w14:paraId="0FFF16E8" w14:textId="77777777" w:rsidR="006A23FD" w:rsidRDefault="006A23FD" w:rsidP="006A23FD">
      <w:r>
        <w:t xml:space="preserve">THIS IS A TEST FILE </w:t>
      </w:r>
    </w:p>
    <w:p w14:paraId="481E72E9" w14:textId="77777777" w:rsidR="006A23FD" w:rsidRDefault="006A23FD" w:rsidP="006A23FD">
      <w:r>
        <w:t xml:space="preserve">THIS IS A TEST FILE </w:t>
      </w:r>
    </w:p>
    <w:p w14:paraId="532B2A10" w14:textId="77777777" w:rsidR="006A23FD" w:rsidRDefault="006A23FD" w:rsidP="006A23FD">
      <w:r>
        <w:t xml:space="preserve">THIS IS A TEST FILE </w:t>
      </w:r>
    </w:p>
    <w:p w14:paraId="39F9845A" w14:textId="77777777" w:rsidR="006A23FD" w:rsidRDefault="006A23FD" w:rsidP="006A23FD">
      <w:r>
        <w:t xml:space="preserve">THIS IS A TEST FILE </w:t>
      </w:r>
    </w:p>
    <w:p w14:paraId="345730AF" w14:textId="77777777" w:rsidR="006A23FD" w:rsidRDefault="006A23FD" w:rsidP="006A23FD">
      <w:r>
        <w:t xml:space="preserve">THIS IS A TEST FILE </w:t>
      </w:r>
    </w:p>
    <w:p w14:paraId="0FF38810" w14:textId="77777777" w:rsidR="006A23FD" w:rsidRDefault="006A23FD" w:rsidP="006A23FD">
      <w:r>
        <w:t xml:space="preserve">THIS IS A TEST FILE </w:t>
      </w:r>
    </w:p>
    <w:p w14:paraId="0CB7832A" w14:textId="77777777" w:rsidR="006A23FD" w:rsidRDefault="006A23FD" w:rsidP="006A23FD">
      <w:r>
        <w:t xml:space="preserve">THIS IS A TEST FILE </w:t>
      </w:r>
    </w:p>
    <w:p w14:paraId="772FA252" w14:textId="77777777" w:rsidR="006A23FD" w:rsidRDefault="006A23FD" w:rsidP="006A23FD">
      <w:r>
        <w:t xml:space="preserve">THIS IS A TEST FILE </w:t>
      </w:r>
    </w:p>
    <w:p w14:paraId="7973093D" w14:textId="77777777" w:rsidR="006A23FD" w:rsidRDefault="006A23FD" w:rsidP="006A23FD">
      <w:r>
        <w:t xml:space="preserve">THIS IS A TEST FILE </w:t>
      </w:r>
    </w:p>
    <w:p w14:paraId="4D366744" w14:textId="77777777" w:rsidR="006A23FD" w:rsidRDefault="006A23FD" w:rsidP="006A23FD">
      <w:r>
        <w:t xml:space="preserve">THIS IS A TEST FILE </w:t>
      </w:r>
    </w:p>
    <w:p w14:paraId="3B246A27" w14:textId="77777777" w:rsidR="006A23FD" w:rsidRDefault="006A23FD" w:rsidP="006A23FD">
      <w:r>
        <w:t xml:space="preserve">THIS IS A TEST FILE </w:t>
      </w:r>
    </w:p>
    <w:p w14:paraId="7F093AD2" w14:textId="77777777" w:rsidR="006A23FD" w:rsidRDefault="006A23FD" w:rsidP="006A23FD">
      <w:r>
        <w:t xml:space="preserve">THIS IS A TEST FILE </w:t>
      </w:r>
    </w:p>
    <w:p w14:paraId="202296A2" w14:textId="77777777" w:rsidR="006A23FD" w:rsidRDefault="006A23FD" w:rsidP="006A23FD">
      <w:r>
        <w:t xml:space="preserve">THIS IS A TEST FILE </w:t>
      </w:r>
    </w:p>
    <w:p w14:paraId="69F98091" w14:textId="77777777" w:rsidR="006A23FD" w:rsidRDefault="006A23FD" w:rsidP="006A23FD">
      <w:r>
        <w:t xml:space="preserve">THIS IS A TEST FILE </w:t>
      </w:r>
    </w:p>
    <w:p w14:paraId="23C631F7" w14:textId="77777777" w:rsidR="006A23FD" w:rsidRDefault="006A23FD" w:rsidP="006A23FD">
      <w:r>
        <w:t xml:space="preserve">THIS IS A TEST FILE </w:t>
      </w:r>
    </w:p>
    <w:p w14:paraId="05778ACE" w14:textId="77777777" w:rsidR="006A23FD" w:rsidRDefault="006A23FD" w:rsidP="006A23FD">
      <w:r>
        <w:t xml:space="preserve">THIS IS A TEST FILE </w:t>
      </w:r>
    </w:p>
    <w:p w14:paraId="5614AB8B" w14:textId="77777777" w:rsidR="006A23FD" w:rsidRDefault="006A23FD" w:rsidP="006A23FD">
      <w:r>
        <w:t xml:space="preserve">THIS IS A TEST FILE </w:t>
      </w:r>
    </w:p>
    <w:p w14:paraId="7205E1DD" w14:textId="77777777" w:rsidR="006A23FD" w:rsidRDefault="006A23FD" w:rsidP="006A23FD">
      <w:r>
        <w:t xml:space="preserve">THIS IS A TEST FILE </w:t>
      </w:r>
    </w:p>
    <w:p w14:paraId="66B6CA7A" w14:textId="77777777" w:rsidR="006A23FD" w:rsidRDefault="006A23FD" w:rsidP="006A23FD">
      <w:r>
        <w:t xml:space="preserve">THIS IS A TEST FILE </w:t>
      </w:r>
    </w:p>
    <w:p w14:paraId="0D829971" w14:textId="77777777" w:rsidR="006A23FD" w:rsidRDefault="006A23FD" w:rsidP="006A23FD">
      <w:r>
        <w:t xml:space="preserve">THIS IS A TEST FILE </w:t>
      </w:r>
    </w:p>
    <w:p w14:paraId="664545D6" w14:textId="77777777" w:rsidR="006A23FD" w:rsidRDefault="006A23FD" w:rsidP="006A23FD">
      <w:r>
        <w:t xml:space="preserve">THIS IS A TEST FILE </w:t>
      </w:r>
    </w:p>
    <w:p w14:paraId="0A950F04" w14:textId="77777777" w:rsidR="006A23FD" w:rsidRDefault="006A23FD" w:rsidP="006A23FD">
      <w:r>
        <w:t xml:space="preserve">THIS IS A TEST FILE </w:t>
      </w:r>
    </w:p>
    <w:p w14:paraId="136DD1FD" w14:textId="77777777" w:rsidR="006A23FD" w:rsidRDefault="006A23FD" w:rsidP="006A23FD">
      <w:r>
        <w:lastRenderedPageBreak/>
        <w:t xml:space="preserve">THIS IS A TEST FILE </w:t>
      </w:r>
    </w:p>
    <w:p w14:paraId="771D9FF6" w14:textId="77777777" w:rsidR="006A23FD" w:rsidRDefault="006A23FD" w:rsidP="006A23FD">
      <w:r>
        <w:t xml:space="preserve">THIS IS A TEST FILE </w:t>
      </w:r>
    </w:p>
    <w:p w14:paraId="468EA464" w14:textId="77777777" w:rsidR="006A23FD" w:rsidRDefault="006A23FD" w:rsidP="006A23FD">
      <w:r>
        <w:t xml:space="preserve">THIS IS A TEST FILE </w:t>
      </w:r>
    </w:p>
    <w:p w14:paraId="69456C43" w14:textId="77777777" w:rsidR="006A23FD" w:rsidRDefault="006A23FD" w:rsidP="006A23FD">
      <w:r>
        <w:t xml:space="preserve">THIS IS A TEST FILE </w:t>
      </w:r>
    </w:p>
    <w:p w14:paraId="275741AC" w14:textId="77777777" w:rsidR="006A23FD" w:rsidRDefault="006A23FD" w:rsidP="006A23FD">
      <w:r>
        <w:t xml:space="preserve">THIS IS A TEST FILE </w:t>
      </w:r>
    </w:p>
    <w:p w14:paraId="597F3C93" w14:textId="77777777" w:rsidR="006A23FD" w:rsidRDefault="006A23FD" w:rsidP="006A23FD">
      <w:r>
        <w:t xml:space="preserve">THIS IS A TEST FILE </w:t>
      </w:r>
    </w:p>
    <w:p w14:paraId="0143AC1F" w14:textId="77777777" w:rsidR="006A23FD" w:rsidRDefault="006A23FD" w:rsidP="006A23FD">
      <w:r>
        <w:t xml:space="preserve">THIS IS A TEST FILE </w:t>
      </w:r>
    </w:p>
    <w:p w14:paraId="1C2ED723" w14:textId="77777777" w:rsidR="006A23FD" w:rsidRDefault="006A23FD" w:rsidP="006A23FD">
      <w:r>
        <w:t xml:space="preserve">THIS IS A TEST FILE </w:t>
      </w:r>
    </w:p>
    <w:p w14:paraId="4C002432" w14:textId="77777777" w:rsidR="006A23FD" w:rsidRDefault="006A23FD" w:rsidP="006A23FD">
      <w:r>
        <w:t xml:space="preserve">THIS IS A TEST FILE </w:t>
      </w:r>
    </w:p>
    <w:p w14:paraId="3C796646" w14:textId="77777777" w:rsidR="006A23FD" w:rsidRDefault="006A23FD" w:rsidP="006A23FD">
      <w:r>
        <w:t xml:space="preserve">THIS IS A TEST FILE </w:t>
      </w:r>
    </w:p>
    <w:p w14:paraId="18554DF8" w14:textId="77777777" w:rsidR="006A23FD" w:rsidRDefault="006A23FD" w:rsidP="006A23FD">
      <w:r>
        <w:t xml:space="preserve">THIS IS A TEST FILE </w:t>
      </w:r>
    </w:p>
    <w:p w14:paraId="1B9CE1F6" w14:textId="77777777" w:rsidR="006A23FD" w:rsidRDefault="006A23FD" w:rsidP="006A23FD">
      <w:r>
        <w:t xml:space="preserve">THIS IS A TEST FILE </w:t>
      </w:r>
    </w:p>
    <w:p w14:paraId="6C955D0D" w14:textId="77777777" w:rsidR="006A23FD" w:rsidRDefault="006A23FD" w:rsidP="006A23FD">
      <w:r>
        <w:t xml:space="preserve">THIS IS A TEST FILE </w:t>
      </w:r>
    </w:p>
    <w:p w14:paraId="391FAEE3" w14:textId="77777777" w:rsidR="006A23FD" w:rsidRDefault="006A23FD" w:rsidP="006A23FD">
      <w:r>
        <w:t xml:space="preserve">THIS IS A TEST FILE </w:t>
      </w:r>
    </w:p>
    <w:p w14:paraId="0F851B5A" w14:textId="77777777" w:rsidR="006A23FD" w:rsidRDefault="006A23FD" w:rsidP="006A23FD">
      <w:r>
        <w:t xml:space="preserve">THIS IS A TEST FILE </w:t>
      </w:r>
    </w:p>
    <w:p w14:paraId="0076F9DB" w14:textId="77777777" w:rsidR="006A23FD" w:rsidRDefault="006A23FD" w:rsidP="006A23FD">
      <w:r>
        <w:t xml:space="preserve">THIS IS A TEST FILE </w:t>
      </w:r>
    </w:p>
    <w:p w14:paraId="6F5BF5D6" w14:textId="77777777" w:rsidR="006A23FD" w:rsidRDefault="006A23FD" w:rsidP="006A23FD">
      <w:r>
        <w:t xml:space="preserve">THIS IS A TEST FILE </w:t>
      </w:r>
    </w:p>
    <w:p w14:paraId="35F30430" w14:textId="77777777" w:rsidR="006A23FD" w:rsidRDefault="006A23FD" w:rsidP="006A23FD">
      <w:r>
        <w:t xml:space="preserve">THIS IS A TEST FILE </w:t>
      </w:r>
    </w:p>
    <w:p w14:paraId="46F4649A" w14:textId="77777777" w:rsidR="006A23FD" w:rsidRDefault="006A23FD" w:rsidP="006A23FD">
      <w:r>
        <w:t xml:space="preserve">THIS IS A TEST FILE </w:t>
      </w:r>
    </w:p>
    <w:p w14:paraId="28C44682" w14:textId="77777777" w:rsidR="006A23FD" w:rsidRDefault="006A23FD" w:rsidP="006A23FD">
      <w:r>
        <w:t xml:space="preserve">THIS IS A TEST FILE </w:t>
      </w:r>
    </w:p>
    <w:p w14:paraId="0CD1A58C" w14:textId="77777777" w:rsidR="006A23FD" w:rsidRPr="006A23FD" w:rsidRDefault="006A23FD" w:rsidP="006A23FD"/>
    <w:p w14:paraId="61C8A7CD" w14:textId="77777777" w:rsidR="006A23FD" w:rsidRDefault="006A23FD" w:rsidP="006A23FD">
      <w:r>
        <w:t xml:space="preserve">THIS IS A TEST FILE </w:t>
      </w:r>
    </w:p>
    <w:p w14:paraId="69DA494C" w14:textId="77777777" w:rsidR="006A23FD" w:rsidRDefault="006A23FD" w:rsidP="006A23FD">
      <w:r>
        <w:t xml:space="preserve">THIS IS A TEST FILE </w:t>
      </w:r>
    </w:p>
    <w:p w14:paraId="763AE30A" w14:textId="77777777" w:rsidR="006A23FD" w:rsidRDefault="006A23FD" w:rsidP="006A23FD">
      <w:r>
        <w:t xml:space="preserve">THIS IS A TEST FILE </w:t>
      </w:r>
    </w:p>
    <w:p w14:paraId="4C24EF31" w14:textId="77777777" w:rsidR="006A23FD" w:rsidRDefault="006A23FD" w:rsidP="006A23FD">
      <w:r>
        <w:t xml:space="preserve">THIS IS A TEST FILE </w:t>
      </w:r>
    </w:p>
    <w:p w14:paraId="3FF90EAE" w14:textId="77777777" w:rsidR="006A23FD" w:rsidRDefault="006A23FD" w:rsidP="006A23FD">
      <w:r>
        <w:lastRenderedPageBreak/>
        <w:t xml:space="preserve">THIS IS A TEST FILE </w:t>
      </w:r>
    </w:p>
    <w:p w14:paraId="50B507EB" w14:textId="77777777" w:rsidR="006A23FD" w:rsidRDefault="006A23FD" w:rsidP="006A23FD">
      <w:r>
        <w:t xml:space="preserve">THIS IS A TEST FILE </w:t>
      </w:r>
    </w:p>
    <w:p w14:paraId="4BFDB2FD" w14:textId="77777777" w:rsidR="006A23FD" w:rsidRDefault="006A23FD" w:rsidP="006A23FD">
      <w:r>
        <w:t xml:space="preserve">THIS IS A TEST FILE </w:t>
      </w:r>
    </w:p>
    <w:p w14:paraId="5EC86DF9" w14:textId="77777777" w:rsidR="006A23FD" w:rsidRDefault="006A23FD" w:rsidP="006A23FD">
      <w:r>
        <w:t xml:space="preserve">THIS IS A TEST FILE </w:t>
      </w:r>
    </w:p>
    <w:p w14:paraId="4A2FD009" w14:textId="77777777" w:rsidR="006A23FD" w:rsidRDefault="006A23FD" w:rsidP="006A23FD">
      <w:r>
        <w:t xml:space="preserve">THIS IS A TEST FILE </w:t>
      </w:r>
    </w:p>
    <w:p w14:paraId="274CB64C" w14:textId="77777777" w:rsidR="006A23FD" w:rsidRDefault="006A23FD" w:rsidP="006A23FD">
      <w:r>
        <w:t xml:space="preserve">THIS IS A TEST FILE </w:t>
      </w:r>
    </w:p>
    <w:p w14:paraId="44FA50F5" w14:textId="77777777" w:rsidR="006A23FD" w:rsidRDefault="006A23FD" w:rsidP="006A23FD">
      <w:r>
        <w:t xml:space="preserve">THIS IS A TEST FILE </w:t>
      </w:r>
    </w:p>
    <w:p w14:paraId="5200AE8E" w14:textId="77777777" w:rsidR="006A23FD" w:rsidRDefault="006A23FD" w:rsidP="006A23FD">
      <w:r>
        <w:t xml:space="preserve">THIS IS A TEST FILE </w:t>
      </w:r>
    </w:p>
    <w:p w14:paraId="7F355878" w14:textId="77777777" w:rsidR="006A23FD" w:rsidRDefault="006A23FD" w:rsidP="006A23FD">
      <w:r>
        <w:t xml:space="preserve">THIS IS A TEST FILE </w:t>
      </w:r>
    </w:p>
    <w:p w14:paraId="3C900076" w14:textId="77777777" w:rsidR="006A23FD" w:rsidRDefault="006A23FD" w:rsidP="006A23FD">
      <w:r>
        <w:t xml:space="preserve">THIS IS A TEST FILE </w:t>
      </w:r>
    </w:p>
    <w:p w14:paraId="7B6E74EC" w14:textId="77777777" w:rsidR="006A23FD" w:rsidRDefault="006A23FD" w:rsidP="006A23FD">
      <w:r>
        <w:t xml:space="preserve">THIS IS A TEST FILE </w:t>
      </w:r>
    </w:p>
    <w:p w14:paraId="57887B91" w14:textId="77777777" w:rsidR="006A23FD" w:rsidRDefault="006A23FD" w:rsidP="006A23FD">
      <w:r>
        <w:t xml:space="preserve">THIS IS A TEST FILE </w:t>
      </w:r>
    </w:p>
    <w:p w14:paraId="29F95101" w14:textId="77777777" w:rsidR="006A23FD" w:rsidRDefault="006A23FD" w:rsidP="006A23FD">
      <w:r>
        <w:t xml:space="preserve">THIS IS A TEST FILE </w:t>
      </w:r>
    </w:p>
    <w:p w14:paraId="5CA55958" w14:textId="77777777" w:rsidR="006A23FD" w:rsidRDefault="006A23FD" w:rsidP="006A23FD">
      <w:r>
        <w:t xml:space="preserve">THIS IS A TEST FILE </w:t>
      </w:r>
    </w:p>
    <w:p w14:paraId="4E6177D5" w14:textId="77777777" w:rsidR="006A23FD" w:rsidRDefault="006A23FD" w:rsidP="006A23FD">
      <w:r>
        <w:t xml:space="preserve">THIS IS A TEST FILE </w:t>
      </w:r>
    </w:p>
    <w:p w14:paraId="0C3F11AE" w14:textId="77777777" w:rsidR="006A23FD" w:rsidRDefault="006A23FD" w:rsidP="006A23FD">
      <w:r>
        <w:t xml:space="preserve">THIS IS A TEST FILE </w:t>
      </w:r>
    </w:p>
    <w:p w14:paraId="6A95F7E1" w14:textId="77777777" w:rsidR="006A23FD" w:rsidRDefault="006A23FD" w:rsidP="006A23FD">
      <w:r>
        <w:t xml:space="preserve">THIS IS A TEST FILE </w:t>
      </w:r>
    </w:p>
    <w:p w14:paraId="1653715F" w14:textId="77777777" w:rsidR="006A23FD" w:rsidRDefault="006A23FD" w:rsidP="006A23FD">
      <w:r>
        <w:t xml:space="preserve">THIS IS A TEST FILE </w:t>
      </w:r>
    </w:p>
    <w:p w14:paraId="1A30FBF1" w14:textId="77777777" w:rsidR="006A23FD" w:rsidRDefault="006A23FD" w:rsidP="006A23FD">
      <w:r>
        <w:t xml:space="preserve">THIS IS A TEST FILE </w:t>
      </w:r>
    </w:p>
    <w:p w14:paraId="643E0964" w14:textId="77777777" w:rsidR="006A23FD" w:rsidRDefault="006A23FD" w:rsidP="006A23FD">
      <w:r>
        <w:t xml:space="preserve">THIS IS A TEST FILE </w:t>
      </w:r>
    </w:p>
    <w:p w14:paraId="3AFB2E0D" w14:textId="77777777" w:rsidR="006A23FD" w:rsidRDefault="006A23FD" w:rsidP="006A23FD">
      <w:r>
        <w:t xml:space="preserve">THIS IS A TEST FILE </w:t>
      </w:r>
    </w:p>
    <w:p w14:paraId="512271B4" w14:textId="77777777" w:rsidR="006A23FD" w:rsidRDefault="006A23FD" w:rsidP="006A23FD">
      <w:r>
        <w:t xml:space="preserve">THIS IS A TEST FILE </w:t>
      </w:r>
    </w:p>
    <w:p w14:paraId="3170DD15" w14:textId="77777777" w:rsidR="006A23FD" w:rsidRDefault="006A23FD" w:rsidP="006A23FD">
      <w:r>
        <w:t xml:space="preserve">THIS IS A TEST FILE </w:t>
      </w:r>
    </w:p>
    <w:p w14:paraId="51DE4E89" w14:textId="77777777" w:rsidR="006A23FD" w:rsidRDefault="006A23FD" w:rsidP="006A23FD">
      <w:r>
        <w:t xml:space="preserve">THIS IS A TEST FILE </w:t>
      </w:r>
    </w:p>
    <w:p w14:paraId="5877CACA" w14:textId="77777777" w:rsidR="006A23FD" w:rsidRDefault="006A23FD" w:rsidP="006A23FD">
      <w:r>
        <w:t xml:space="preserve">THIS IS A TEST FILE </w:t>
      </w:r>
    </w:p>
    <w:p w14:paraId="06AB8C3D" w14:textId="77777777" w:rsidR="006A23FD" w:rsidRDefault="006A23FD" w:rsidP="006A23FD">
      <w:r>
        <w:lastRenderedPageBreak/>
        <w:t xml:space="preserve">THIS IS A TEST FILE </w:t>
      </w:r>
    </w:p>
    <w:p w14:paraId="7E2FC65D" w14:textId="77777777" w:rsidR="006A23FD" w:rsidRDefault="006A23FD" w:rsidP="006A23FD">
      <w:r>
        <w:t xml:space="preserve">THIS IS A TEST FILE </w:t>
      </w:r>
    </w:p>
    <w:p w14:paraId="09D9E58F" w14:textId="77777777" w:rsidR="006A23FD" w:rsidRDefault="006A23FD" w:rsidP="006A23FD">
      <w:r>
        <w:t xml:space="preserve">THIS IS A TEST FILE </w:t>
      </w:r>
    </w:p>
    <w:p w14:paraId="07485786" w14:textId="77777777" w:rsidR="006A23FD" w:rsidRDefault="006A23FD" w:rsidP="006A23FD">
      <w:r>
        <w:t xml:space="preserve">THIS IS A TEST FILE </w:t>
      </w:r>
    </w:p>
    <w:p w14:paraId="7D526879" w14:textId="77777777" w:rsidR="006A23FD" w:rsidRDefault="006A23FD" w:rsidP="006A23FD">
      <w:r>
        <w:t xml:space="preserve">THIS IS A TEST FILE </w:t>
      </w:r>
    </w:p>
    <w:p w14:paraId="5D7EDE05" w14:textId="77777777" w:rsidR="006A23FD" w:rsidRDefault="006A23FD" w:rsidP="006A23FD">
      <w:r>
        <w:t xml:space="preserve">THIS IS A TEST FILE </w:t>
      </w:r>
    </w:p>
    <w:p w14:paraId="67184D97" w14:textId="77777777" w:rsidR="006A23FD" w:rsidRDefault="006A23FD" w:rsidP="006A23FD">
      <w:r>
        <w:t xml:space="preserve">THIS IS A TEST FILE </w:t>
      </w:r>
    </w:p>
    <w:p w14:paraId="2A6589A6" w14:textId="77777777" w:rsidR="006A23FD" w:rsidRDefault="006A23FD" w:rsidP="006A23FD">
      <w:r>
        <w:t xml:space="preserve">THIS IS A TEST FILE </w:t>
      </w:r>
    </w:p>
    <w:p w14:paraId="145E7F72" w14:textId="77777777" w:rsidR="006A23FD" w:rsidRDefault="006A23FD" w:rsidP="006A23FD">
      <w:r>
        <w:t xml:space="preserve">THIS IS A TEST FILE </w:t>
      </w:r>
    </w:p>
    <w:p w14:paraId="084BFF9A" w14:textId="77777777" w:rsidR="006A23FD" w:rsidRDefault="006A23FD" w:rsidP="006A23FD">
      <w:r>
        <w:t xml:space="preserve">THIS IS A TEST FILE </w:t>
      </w:r>
    </w:p>
    <w:p w14:paraId="6699597C" w14:textId="77777777" w:rsidR="006A23FD" w:rsidRDefault="006A23FD" w:rsidP="006A23FD">
      <w:r>
        <w:t xml:space="preserve">THIS IS A TEST FILE </w:t>
      </w:r>
    </w:p>
    <w:p w14:paraId="240AE023" w14:textId="77777777" w:rsidR="006A23FD" w:rsidRDefault="006A23FD" w:rsidP="006A23FD">
      <w:r>
        <w:t xml:space="preserve">THIS IS A TEST FILE </w:t>
      </w:r>
    </w:p>
    <w:p w14:paraId="50455C61" w14:textId="77777777" w:rsidR="006A23FD" w:rsidRDefault="006A23FD" w:rsidP="006A23FD">
      <w:r>
        <w:t xml:space="preserve">THIS IS A TEST FILE </w:t>
      </w:r>
    </w:p>
    <w:p w14:paraId="0FF5E1E3" w14:textId="77777777" w:rsidR="006A23FD" w:rsidRDefault="006A23FD" w:rsidP="006A23FD">
      <w:r>
        <w:t xml:space="preserve">THIS IS A TEST FILE </w:t>
      </w:r>
    </w:p>
    <w:p w14:paraId="66E7837A" w14:textId="77777777" w:rsidR="006A23FD" w:rsidRPr="006A23FD" w:rsidRDefault="006A23FD" w:rsidP="006A23FD"/>
    <w:p w14:paraId="5AABBA22" w14:textId="77777777" w:rsidR="006A23FD" w:rsidRDefault="006A23FD" w:rsidP="006A23FD">
      <w:r>
        <w:t xml:space="preserve">THIS IS A TEST FILE </w:t>
      </w:r>
    </w:p>
    <w:p w14:paraId="091089E4" w14:textId="77777777" w:rsidR="006A23FD" w:rsidRDefault="006A23FD" w:rsidP="006A23FD">
      <w:r>
        <w:t xml:space="preserve">THIS IS A TEST FILE </w:t>
      </w:r>
    </w:p>
    <w:p w14:paraId="5A8693A4" w14:textId="77777777" w:rsidR="006A23FD" w:rsidRDefault="006A23FD" w:rsidP="006A23FD">
      <w:r>
        <w:t xml:space="preserve">THIS IS A TEST FILE </w:t>
      </w:r>
    </w:p>
    <w:p w14:paraId="77DAF409" w14:textId="77777777" w:rsidR="006A23FD" w:rsidRDefault="006A23FD" w:rsidP="006A23FD">
      <w:r>
        <w:t xml:space="preserve">THIS IS A TEST FILE </w:t>
      </w:r>
    </w:p>
    <w:p w14:paraId="25D0E7F8" w14:textId="77777777" w:rsidR="006A23FD" w:rsidRDefault="006A23FD" w:rsidP="006A23FD">
      <w:r>
        <w:t xml:space="preserve">THIS IS A TEST FILE </w:t>
      </w:r>
    </w:p>
    <w:p w14:paraId="5A5FE1BE" w14:textId="77777777" w:rsidR="006A23FD" w:rsidRDefault="006A23FD" w:rsidP="006A23FD">
      <w:r>
        <w:t xml:space="preserve">THIS IS A TEST FILE </w:t>
      </w:r>
    </w:p>
    <w:p w14:paraId="2B642F42" w14:textId="77777777" w:rsidR="006A23FD" w:rsidRDefault="006A23FD" w:rsidP="006A23FD">
      <w:r>
        <w:t xml:space="preserve">THIS IS A TEST FILE </w:t>
      </w:r>
    </w:p>
    <w:p w14:paraId="3D75CCC5" w14:textId="77777777" w:rsidR="006A23FD" w:rsidRDefault="006A23FD" w:rsidP="006A23FD">
      <w:r>
        <w:t xml:space="preserve">THIS IS A TEST FILE </w:t>
      </w:r>
    </w:p>
    <w:p w14:paraId="6B3D7A94" w14:textId="77777777" w:rsidR="006A23FD" w:rsidRDefault="006A23FD" w:rsidP="006A23FD">
      <w:r>
        <w:t xml:space="preserve">THIS IS A TEST FILE </w:t>
      </w:r>
    </w:p>
    <w:p w14:paraId="309477E0" w14:textId="77777777" w:rsidR="006A23FD" w:rsidRDefault="006A23FD" w:rsidP="006A23FD">
      <w:r>
        <w:t xml:space="preserve">THIS IS A TEST FILE </w:t>
      </w:r>
    </w:p>
    <w:p w14:paraId="4AC7ACCF" w14:textId="77777777" w:rsidR="006A23FD" w:rsidRDefault="006A23FD" w:rsidP="006A23FD">
      <w:r>
        <w:lastRenderedPageBreak/>
        <w:t xml:space="preserve">THIS IS A TEST FILE </w:t>
      </w:r>
    </w:p>
    <w:p w14:paraId="693D5245" w14:textId="77777777" w:rsidR="006A23FD" w:rsidRDefault="006A23FD" w:rsidP="006A23FD">
      <w:r>
        <w:t xml:space="preserve">THIS IS A TEST FILE </w:t>
      </w:r>
    </w:p>
    <w:p w14:paraId="708A0F6F" w14:textId="77777777" w:rsidR="006A23FD" w:rsidRDefault="006A23FD" w:rsidP="006A23FD">
      <w:r>
        <w:t xml:space="preserve">THIS IS A TEST FILE </w:t>
      </w:r>
    </w:p>
    <w:p w14:paraId="7B7F0484" w14:textId="77777777" w:rsidR="006A23FD" w:rsidRDefault="006A23FD" w:rsidP="006A23FD">
      <w:r>
        <w:t xml:space="preserve">THIS IS A TEST FILE </w:t>
      </w:r>
    </w:p>
    <w:p w14:paraId="52DD2B12" w14:textId="77777777" w:rsidR="006A23FD" w:rsidRDefault="006A23FD" w:rsidP="006A23FD">
      <w:r>
        <w:t xml:space="preserve">THIS IS A TEST FILE </w:t>
      </w:r>
    </w:p>
    <w:p w14:paraId="09CA39C5" w14:textId="77777777" w:rsidR="006A23FD" w:rsidRDefault="006A23FD" w:rsidP="006A23FD">
      <w:r>
        <w:t xml:space="preserve">THIS IS A TEST FILE </w:t>
      </w:r>
    </w:p>
    <w:p w14:paraId="2E16E115" w14:textId="77777777" w:rsidR="006A23FD" w:rsidRDefault="006A23FD" w:rsidP="006A23FD">
      <w:r>
        <w:t xml:space="preserve">THIS IS A TEST FILE </w:t>
      </w:r>
    </w:p>
    <w:p w14:paraId="3EC5A40B" w14:textId="77777777" w:rsidR="006A23FD" w:rsidRDefault="006A23FD" w:rsidP="006A23FD">
      <w:r>
        <w:t xml:space="preserve">THIS IS A TEST FILE </w:t>
      </w:r>
    </w:p>
    <w:p w14:paraId="3F33036D" w14:textId="77777777" w:rsidR="006A23FD" w:rsidRDefault="006A23FD" w:rsidP="006A23FD">
      <w:r>
        <w:t xml:space="preserve">THIS IS A TEST FILE </w:t>
      </w:r>
    </w:p>
    <w:p w14:paraId="231746BD" w14:textId="77777777" w:rsidR="006A23FD" w:rsidRDefault="006A23FD" w:rsidP="006A23FD">
      <w:r>
        <w:t xml:space="preserve">THIS IS A TEST FILE </w:t>
      </w:r>
    </w:p>
    <w:p w14:paraId="4F0187D7" w14:textId="77777777" w:rsidR="006A23FD" w:rsidRDefault="006A23FD" w:rsidP="006A23FD">
      <w:r>
        <w:t xml:space="preserve">THIS IS A TEST FILE </w:t>
      </w:r>
    </w:p>
    <w:p w14:paraId="08C53261" w14:textId="77777777" w:rsidR="006A23FD" w:rsidRDefault="006A23FD" w:rsidP="006A23FD">
      <w:r>
        <w:t xml:space="preserve">THIS IS A TEST FILE </w:t>
      </w:r>
    </w:p>
    <w:p w14:paraId="102A5C9A" w14:textId="77777777" w:rsidR="006A23FD" w:rsidRDefault="006A23FD" w:rsidP="006A23FD">
      <w:r>
        <w:t xml:space="preserve">THIS IS A TEST FILE </w:t>
      </w:r>
    </w:p>
    <w:p w14:paraId="442F3D9D" w14:textId="77777777" w:rsidR="006A23FD" w:rsidRDefault="006A23FD" w:rsidP="006A23FD">
      <w:r>
        <w:t xml:space="preserve">THIS IS A TEST FILE </w:t>
      </w:r>
    </w:p>
    <w:p w14:paraId="635B7651" w14:textId="77777777" w:rsidR="006A23FD" w:rsidRDefault="006A23FD" w:rsidP="006A23FD">
      <w:r>
        <w:t xml:space="preserve">THIS IS A TEST FILE </w:t>
      </w:r>
    </w:p>
    <w:p w14:paraId="46D6E9CD" w14:textId="77777777" w:rsidR="006A23FD" w:rsidRDefault="006A23FD" w:rsidP="006A23FD">
      <w:r>
        <w:t xml:space="preserve">THIS IS A TEST FILE </w:t>
      </w:r>
    </w:p>
    <w:p w14:paraId="3DD43849" w14:textId="77777777" w:rsidR="006A23FD" w:rsidRDefault="006A23FD" w:rsidP="006A23FD">
      <w:r>
        <w:t xml:space="preserve">THIS IS A TEST FILE </w:t>
      </w:r>
    </w:p>
    <w:p w14:paraId="1180280E" w14:textId="77777777" w:rsidR="006A23FD" w:rsidRDefault="006A23FD" w:rsidP="006A23FD">
      <w:r>
        <w:t xml:space="preserve">THIS IS A TEST FILE </w:t>
      </w:r>
    </w:p>
    <w:p w14:paraId="7C8D6B43" w14:textId="77777777" w:rsidR="006A23FD" w:rsidRDefault="006A23FD" w:rsidP="006A23FD">
      <w:r>
        <w:t xml:space="preserve">THIS IS A TEST FILE </w:t>
      </w:r>
    </w:p>
    <w:p w14:paraId="5858E2CC" w14:textId="77777777" w:rsidR="006A23FD" w:rsidRDefault="006A23FD" w:rsidP="006A23FD">
      <w:r>
        <w:t xml:space="preserve">THIS IS A TEST FILE </w:t>
      </w:r>
    </w:p>
    <w:p w14:paraId="650196E1" w14:textId="77777777" w:rsidR="006A23FD" w:rsidRDefault="006A23FD" w:rsidP="006A23FD">
      <w:r>
        <w:t xml:space="preserve">THIS IS A TEST FILE </w:t>
      </w:r>
    </w:p>
    <w:p w14:paraId="09062FBA" w14:textId="77777777" w:rsidR="006A23FD" w:rsidRDefault="006A23FD" w:rsidP="006A23FD">
      <w:r>
        <w:t xml:space="preserve">THIS IS A TEST FILE </w:t>
      </w:r>
    </w:p>
    <w:p w14:paraId="4D619AF5" w14:textId="77777777" w:rsidR="006A23FD" w:rsidRDefault="006A23FD" w:rsidP="006A23FD">
      <w:r>
        <w:t xml:space="preserve">THIS IS A TEST FILE </w:t>
      </w:r>
    </w:p>
    <w:p w14:paraId="34827F2C" w14:textId="77777777" w:rsidR="006A23FD" w:rsidRDefault="006A23FD" w:rsidP="006A23FD">
      <w:r>
        <w:t xml:space="preserve">THIS IS A TEST FILE </w:t>
      </w:r>
    </w:p>
    <w:p w14:paraId="0D55907B" w14:textId="77777777" w:rsidR="006A23FD" w:rsidRDefault="006A23FD" w:rsidP="006A23FD">
      <w:r>
        <w:t xml:space="preserve">THIS IS A TEST FILE </w:t>
      </w:r>
    </w:p>
    <w:p w14:paraId="26947BD4" w14:textId="77777777" w:rsidR="006A23FD" w:rsidRDefault="006A23FD" w:rsidP="006A23FD">
      <w:r>
        <w:lastRenderedPageBreak/>
        <w:t xml:space="preserve">THIS IS A TEST FILE </w:t>
      </w:r>
    </w:p>
    <w:p w14:paraId="295F2FE3" w14:textId="77777777" w:rsidR="006A23FD" w:rsidRDefault="006A23FD" w:rsidP="006A23FD">
      <w:r>
        <w:t xml:space="preserve">THIS IS A TEST FILE </w:t>
      </w:r>
    </w:p>
    <w:p w14:paraId="43BCCFF6" w14:textId="77777777" w:rsidR="006A23FD" w:rsidRDefault="006A23FD" w:rsidP="006A23FD">
      <w:r>
        <w:t xml:space="preserve">THIS IS A TEST FILE </w:t>
      </w:r>
    </w:p>
    <w:p w14:paraId="3D82E88F" w14:textId="77777777" w:rsidR="006A23FD" w:rsidRDefault="006A23FD" w:rsidP="006A23FD">
      <w:r>
        <w:t xml:space="preserve">THIS IS A TEST FILE </w:t>
      </w:r>
    </w:p>
    <w:p w14:paraId="622087C5" w14:textId="77777777" w:rsidR="006A23FD" w:rsidRDefault="006A23FD" w:rsidP="006A23FD">
      <w:r>
        <w:t xml:space="preserve">THIS IS A TEST FILE </w:t>
      </w:r>
    </w:p>
    <w:p w14:paraId="150577E5" w14:textId="77777777" w:rsidR="006A23FD" w:rsidRDefault="006A23FD" w:rsidP="006A23FD">
      <w:r>
        <w:t xml:space="preserve">THIS IS A TEST FILE </w:t>
      </w:r>
    </w:p>
    <w:p w14:paraId="0DD5522E" w14:textId="77777777" w:rsidR="006A23FD" w:rsidRDefault="006A23FD" w:rsidP="006A23FD">
      <w:r>
        <w:t xml:space="preserve">THIS IS A TEST FILE </w:t>
      </w:r>
    </w:p>
    <w:p w14:paraId="4BBE54D9" w14:textId="77777777" w:rsidR="006A23FD" w:rsidRDefault="006A23FD" w:rsidP="006A23FD">
      <w:r>
        <w:t xml:space="preserve">THIS IS A TEST FILE </w:t>
      </w:r>
    </w:p>
    <w:p w14:paraId="5FC9F421" w14:textId="77777777" w:rsidR="006A23FD" w:rsidRPr="006A23FD" w:rsidRDefault="006A23FD" w:rsidP="006A23FD"/>
    <w:p w14:paraId="61A77406" w14:textId="77777777" w:rsidR="006A23FD" w:rsidRDefault="006A23FD" w:rsidP="006A23FD">
      <w:r>
        <w:t xml:space="preserve">THIS IS A TEST FILE </w:t>
      </w:r>
    </w:p>
    <w:p w14:paraId="701AE271" w14:textId="77777777" w:rsidR="006A23FD" w:rsidRDefault="006A23FD" w:rsidP="006A23FD">
      <w:r>
        <w:t xml:space="preserve">THIS IS A TEST FILE </w:t>
      </w:r>
    </w:p>
    <w:p w14:paraId="526E0834" w14:textId="77777777" w:rsidR="006A23FD" w:rsidRDefault="006A23FD" w:rsidP="006A23FD">
      <w:r>
        <w:t xml:space="preserve">THIS IS A TEST FILE </w:t>
      </w:r>
    </w:p>
    <w:p w14:paraId="623D962B" w14:textId="77777777" w:rsidR="006A23FD" w:rsidRDefault="006A23FD" w:rsidP="006A23FD">
      <w:r>
        <w:t xml:space="preserve">THIS IS A TEST FILE </w:t>
      </w:r>
    </w:p>
    <w:p w14:paraId="6FB6E34F" w14:textId="77777777" w:rsidR="006A23FD" w:rsidRDefault="006A23FD" w:rsidP="006A23FD">
      <w:r>
        <w:t xml:space="preserve">THIS IS A TEST FILE </w:t>
      </w:r>
    </w:p>
    <w:p w14:paraId="563B38EC" w14:textId="77777777" w:rsidR="006A23FD" w:rsidRDefault="006A23FD" w:rsidP="006A23FD">
      <w:r>
        <w:t xml:space="preserve">THIS IS A TEST FILE </w:t>
      </w:r>
    </w:p>
    <w:p w14:paraId="39038CE0" w14:textId="77777777" w:rsidR="006A23FD" w:rsidRDefault="006A23FD" w:rsidP="006A23FD">
      <w:r>
        <w:t xml:space="preserve">THIS IS A TEST FILE </w:t>
      </w:r>
    </w:p>
    <w:p w14:paraId="584050BB" w14:textId="77777777" w:rsidR="006A23FD" w:rsidRDefault="006A23FD" w:rsidP="006A23FD">
      <w:r>
        <w:t xml:space="preserve">THIS IS A TEST FILE </w:t>
      </w:r>
    </w:p>
    <w:p w14:paraId="3665EA3B" w14:textId="77777777" w:rsidR="006A23FD" w:rsidRDefault="006A23FD" w:rsidP="006A23FD">
      <w:r>
        <w:t xml:space="preserve">THIS IS A TEST FILE </w:t>
      </w:r>
    </w:p>
    <w:p w14:paraId="7ED79A2B" w14:textId="77777777" w:rsidR="006A23FD" w:rsidRDefault="006A23FD" w:rsidP="006A23FD">
      <w:r>
        <w:t xml:space="preserve">THIS IS A TEST FILE </w:t>
      </w:r>
    </w:p>
    <w:p w14:paraId="3042616D" w14:textId="77777777" w:rsidR="006A23FD" w:rsidRDefault="006A23FD" w:rsidP="006A23FD">
      <w:r>
        <w:t xml:space="preserve">THIS IS A TEST FILE </w:t>
      </w:r>
    </w:p>
    <w:p w14:paraId="7DA06B89" w14:textId="77777777" w:rsidR="006A23FD" w:rsidRDefault="006A23FD" w:rsidP="006A23FD">
      <w:r>
        <w:t xml:space="preserve">THIS IS A TEST FILE </w:t>
      </w:r>
    </w:p>
    <w:p w14:paraId="0E4A57EA" w14:textId="77777777" w:rsidR="006A23FD" w:rsidRDefault="006A23FD" w:rsidP="006A23FD">
      <w:r>
        <w:t xml:space="preserve">THIS IS A TEST FILE </w:t>
      </w:r>
    </w:p>
    <w:p w14:paraId="551B6A46" w14:textId="77777777" w:rsidR="006A23FD" w:rsidRDefault="006A23FD" w:rsidP="006A23FD">
      <w:r>
        <w:t xml:space="preserve">THIS IS A TEST FILE </w:t>
      </w:r>
    </w:p>
    <w:p w14:paraId="17C8D719" w14:textId="77777777" w:rsidR="006A23FD" w:rsidRDefault="006A23FD" w:rsidP="006A23FD">
      <w:r>
        <w:t xml:space="preserve">THIS IS A TEST FILE </w:t>
      </w:r>
    </w:p>
    <w:p w14:paraId="0EF0A17E" w14:textId="77777777" w:rsidR="006A23FD" w:rsidRDefault="006A23FD" w:rsidP="006A23FD">
      <w:r>
        <w:t xml:space="preserve">THIS IS A TEST FILE </w:t>
      </w:r>
    </w:p>
    <w:p w14:paraId="40701638" w14:textId="77777777" w:rsidR="006A23FD" w:rsidRDefault="006A23FD" w:rsidP="006A23FD">
      <w:r>
        <w:lastRenderedPageBreak/>
        <w:t xml:space="preserve">THIS IS A TEST FILE </w:t>
      </w:r>
    </w:p>
    <w:p w14:paraId="27114C12" w14:textId="77777777" w:rsidR="006A23FD" w:rsidRDefault="006A23FD" w:rsidP="006A23FD">
      <w:r>
        <w:t xml:space="preserve">THIS IS A TEST FILE </w:t>
      </w:r>
    </w:p>
    <w:p w14:paraId="5DA00D54" w14:textId="77777777" w:rsidR="006A23FD" w:rsidRDefault="006A23FD" w:rsidP="006A23FD">
      <w:r>
        <w:t xml:space="preserve">THIS IS A TEST FILE </w:t>
      </w:r>
    </w:p>
    <w:p w14:paraId="602C3198" w14:textId="77777777" w:rsidR="006A23FD" w:rsidRDefault="006A23FD" w:rsidP="006A23FD">
      <w:r>
        <w:t xml:space="preserve">THIS IS A TEST FILE </w:t>
      </w:r>
    </w:p>
    <w:p w14:paraId="1A778B82" w14:textId="77777777" w:rsidR="006A23FD" w:rsidRDefault="006A23FD" w:rsidP="006A23FD">
      <w:r>
        <w:t xml:space="preserve">THIS IS A TEST FILE </w:t>
      </w:r>
    </w:p>
    <w:p w14:paraId="772FB44B" w14:textId="77777777" w:rsidR="006A23FD" w:rsidRDefault="006A23FD" w:rsidP="006A23FD">
      <w:r>
        <w:t xml:space="preserve">THIS IS A TEST FILE </w:t>
      </w:r>
    </w:p>
    <w:p w14:paraId="7C2498AE" w14:textId="77777777" w:rsidR="006A23FD" w:rsidRDefault="006A23FD" w:rsidP="006A23FD">
      <w:r>
        <w:t xml:space="preserve">THIS IS A TEST FILE </w:t>
      </w:r>
    </w:p>
    <w:p w14:paraId="230239BB" w14:textId="77777777" w:rsidR="006A23FD" w:rsidRDefault="006A23FD" w:rsidP="006A23FD">
      <w:r>
        <w:t xml:space="preserve">THIS IS A TEST FILE </w:t>
      </w:r>
    </w:p>
    <w:p w14:paraId="276D91C7" w14:textId="77777777" w:rsidR="006A23FD" w:rsidRDefault="006A23FD" w:rsidP="006A23FD">
      <w:r>
        <w:t xml:space="preserve">THIS IS A TEST FILE </w:t>
      </w:r>
    </w:p>
    <w:p w14:paraId="317E46C7" w14:textId="77777777" w:rsidR="006A23FD" w:rsidRDefault="006A23FD" w:rsidP="006A23FD">
      <w:r>
        <w:t xml:space="preserve">THIS IS A TEST FILE </w:t>
      </w:r>
    </w:p>
    <w:p w14:paraId="546DFEB5" w14:textId="77777777" w:rsidR="006A23FD" w:rsidRDefault="006A23FD" w:rsidP="006A23FD">
      <w:r>
        <w:t xml:space="preserve">THIS IS A TEST FILE </w:t>
      </w:r>
    </w:p>
    <w:p w14:paraId="1AD14B5C" w14:textId="77777777" w:rsidR="006A23FD" w:rsidRDefault="006A23FD" w:rsidP="006A23FD">
      <w:r>
        <w:t xml:space="preserve">THIS IS A TEST FILE </w:t>
      </w:r>
    </w:p>
    <w:p w14:paraId="6A44C796" w14:textId="77777777" w:rsidR="006A23FD" w:rsidRDefault="006A23FD" w:rsidP="006A23FD">
      <w:r>
        <w:t xml:space="preserve">THIS IS A TEST FILE </w:t>
      </w:r>
    </w:p>
    <w:p w14:paraId="6BA9A40D" w14:textId="77777777" w:rsidR="006A23FD" w:rsidRDefault="006A23FD" w:rsidP="006A23FD">
      <w:r>
        <w:t xml:space="preserve">THIS IS A TEST FILE </w:t>
      </w:r>
    </w:p>
    <w:p w14:paraId="66076967" w14:textId="77777777" w:rsidR="006A23FD" w:rsidRDefault="006A23FD" w:rsidP="006A23FD">
      <w:r>
        <w:t xml:space="preserve">THIS IS A TEST FILE </w:t>
      </w:r>
    </w:p>
    <w:p w14:paraId="456376CC" w14:textId="77777777" w:rsidR="006A23FD" w:rsidRDefault="006A23FD" w:rsidP="006A23FD">
      <w:r>
        <w:t xml:space="preserve">THIS IS A TEST FILE </w:t>
      </w:r>
    </w:p>
    <w:p w14:paraId="13D15CE9" w14:textId="77777777" w:rsidR="006A23FD" w:rsidRDefault="006A23FD" w:rsidP="006A23FD">
      <w:r>
        <w:t xml:space="preserve">THIS IS A TEST FILE </w:t>
      </w:r>
    </w:p>
    <w:p w14:paraId="61E6003A" w14:textId="77777777" w:rsidR="006A23FD" w:rsidRDefault="006A23FD" w:rsidP="006A23FD">
      <w:r>
        <w:t xml:space="preserve">THIS IS A TEST FILE </w:t>
      </w:r>
    </w:p>
    <w:p w14:paraId="4FA3AA01" w14:textId="77777777" w:rsidR="006A23FD" w:rsidRDefault="006A23FD" w:rsidP="006A23FD">
      <w:r>
        <w:t xml:space="preserve">THIS IS A TEST FILE </w:t>
      </w:r>
    </w:p>
    <w:p w14:paraId="54BDC8A5" w14:textId="77777777" w:rsidR="006A23FD" w:rsidRDefault="006A23FD" w:rsidP="006A23FD">
      <w:r>
        <w:t xml:space="preserve">THIS IS A TEST FILE </w:t>
      </w:r>
    </w:p>
    <w:p w14:paraId="0FC74B72" w14:textId="77777777" w:rsidR="006A23FD" w:rsidRDefault="006A23FD" w:rsidP="006A23FD">
      <w:r>
        <w:t xml:space="preserve">THIS IS A TEST FILE </w:t>
      </w:r>
    </w:p>
    <w:p w14:paraId="6BA5FE4C" w14:textId="77777777" w:rsidR="006A23FD" w:rsidRDefault="006A23FD" w:rsidP="006A23FD">
      <w:r>
        <w:t xml:space="preserve">THIS IS A TEST FILE </w:t>
      </w:r>
    </w:p>
    <w:p w14:paraId="5A19980D" w14:textId="77777777" w:rsidR="006A23FD" w:rsidRDefault="006A23FD" w:rsidP="006A23FD">
      <w:r>
        <w:t xml:space="preserve">THIS IS A TEST FILE </w:t>
      </w:r>
    </w:p>
    <w:p w14:paraId="22EB2109" w14:textId="77777777" w:rsidR="006A23FD" w:rsidRDefault="006A23FD" w:rsidP="006A23FD">
      <w:r>
        <w:t xml:space="preserve">THIS IS A TEST FILE </w:t>
      </w:r>
    </w:p>
    <w:p w14:paraId="315F28D7" w14:textId="77777777" w:rsidR="006A23FD" w:rsidRDefault="006A23FD" w:rsidP="006A23FD">
      <w:r>
        <w:t xml:space="preserve">THIS IS A TEST FILE </w:t>
      </w:r>
    </w:p>
    <w:p w14:paraId="2AAEA064" w14:textId="77777777" w:rsidR="006A23FD" w:rsidRDefault="006A23FD" w:rsidP="006A23FD">
      <w:r>
        <w:lastRenderedPageBreak/>
        <w:t xml:space="preserve">THIS IS A TEST FILE </w:t>
      </w:r>
    </w:p>
    <w:p w14:paraId="084BDF78" w14:textId="77777777" w:rsidR="006A23FD" w:rsidRDefault="006A23FD" w:rsidP="006A23FD">
      <w:r>
        <w:t xml:space="preserve">THIS IS A TEST FILE </w:t>
      </w:r>
    </w:p>
    <w:p w14:paraId="61C8A87A" w14:textId="77777777" w:rsidR="006A23FD" w:rsidRPr="006A23FD" w:rsidRDefault="006A23FD" w:rsidP="006A23FD"/>
    <w:p w14:paraId="69F43EC3" w14:textId="77777777" w:rsidR="006A23FD" w:rsidRPr="006A23FD" w:rsidRDefault="006A23FD" w:rsidP="006A23FD"/>
    <w:p w14:paraId="5A18B500" w14:textId="77777777" w:rsidR="006A23FD" w:rsidRDefault="006A23FD" w:rsidP="006A23FD">
      <w:r>
        <w:t xml:space="preserve">THIS IS A TEST FILE </w:t>
      </w:r>
    </w:p>
    <w:p w14:paraId="00E4AC00" w14:textId="77777777" w:rsidR="006A23FD" w:rsidRDefault="006A23FD" w:rsidP="006A23FD">
      <w:r>
        <w:t xml:space="preserve">THIS IS A TEST FILE </w:t>
      </w:r>
    </w:p>
    <w:p w14:paraId="5FA73E29" w14:textId="77777777" w:rsidR="006A23FD" w:rsidRDefault="006A23FD" w:rsidP="006A23FD">
      <w:r>
        <w:t xml:space="preserve">THIS IS A TEST FILE </w:t>
      </w:r>
    </w:p>
    <w:p w14:paraId="2E0893A6" w14:textId="77777777" w:rsidR="006A23FD" w:rsidRDefault="006A23FD" w:rsidP="006A23FD">
      <w:r>
        <w:t xml:space="preserve">THIS IS A TEST FILE </w:t>
      </w:r>
    </w:p>
    <w:p w14:paraId="1A1503B3" w14:textId="77777777" w:rsidR="006A23FD" w:rsidRDefault="006A23FD" w:rsidP="006A23FD">
      <w:r>
        <w:t xml:space="preserve">THIS IS A TEST FILE </w:t>
      </w:r>
    </w:p>
    <w:p w14:paraId="333BACF0" w14:textId="77777777" w:rsidR="006A23FD" w:rsidRDefault="006A23FD" w:rsidP="006A23FD">
      <w:r>
        <w:t xml:space="preserve">THIS IS A TEST FILE </w:t>
      </w:r>
    </w:p>
    <w:p w14:paraId="136654E6" w14:textId="77777777" w:rsidR="006A23FD" w:rsidRDefault="006A23FD" w:rsidP="006A23FD">
      <w:r>
        <w:t xml:space="preserve">THIS IS A TEST FILE </w:t>
      </w:r>
    </w:p>
    <w:p w14:paraId="57D3A9A2" w14:textId="77777777" w:rsidR="006A23FD" w:rsidRDefault="006A23FD" w:rsidP="006A23FD">
      <w:r>
        <w:t xml:space="preserve">THIS IS A TEST FILE </w:t>
      </w:r>
    </w:p>
    <w:p w14:paraId="6E1FA0E3" w14:textId="77777777" w:rsidR="006A23FD" w:rsidRDefault="006A23FD" w:rsidP="006A23FD">
      <w:r>
        <w:t xml:space="preserve">THIS IS A TEST FILE </w:t>
      </w:r>
    </w:p>
    <w:p w14:paraId="4E6C1A07" w14:textId="77777777" w:rsidR="006A23FD" w:rsidRDefault="006A23FD" w:rsidP="006A23FD">
      <w:r>
        <w:t xml:space="preserve">THIS IS A TEST FILE </w:t>
      </w:r>
    </w:p>
    <w:p w14:paraId="242F583C" w14:textId="77777777" w:rsidR="006A23FD" w:rsidRDefault="006A23FD" w:rsidP="006A23FD">
      <w:r>
        <w:t xml:space="preserve">THIS IS A TEST FILE </w:t>
      </w:r>
    </w:p>
    <w:p w14:paraId="4758B988" w14:textId="77777777" w:rsidR="006A23FD" w:rsidRDefault="006A23FD" w:rsidP="006A23FD">
      <w:r>
        <w:t xml:space="preserve">THIS IS A TEST FILE </w:t>
      </w:r>
    </w:p>
    <w:p w14:paraId="31D2780A" w14:textId="77777777" w:rsidR="006A23FD" w:rsidRDefault="006A23FD" w:rsidP="006A23FD">
      <w:r>
        <w:t xml:space="preserve">THIS IS A TEST FILE </w:t>
      </w:r>
    </w:p>
    <w:p w14:paraId="7253E51B" w14:textId="77777777" w:rsidR="006A23FD" w:rsidRDefault="006A23FD" w:rsidP="006A23FD">
      <w:r>
        <w:t xml:space="preserve">THIS IS A TEST FILE </w:t>
      </w:r>
    </w:p>
    <w:p w14:paraId="178935F8" w14:textId="77777777" w:rsidR="006A23FD" w:rsidRDefault="006A23FD" w:rsidP="006A23FD">
      <w:r>
        <w:t xml:space="preserve">THIS IS A TEST FILE </w:t>
      </w:r>
    </w:p>
    <w:p w14:paraId="05E839FF" w14:textId="77777777" w:rsidR="006A23FD" w:rsidRDefault="006A23FD" w:rsidP="006A23FD">
      <w:r>
        <w:t xml:space="preserve">THIS IS A TEST FILE </w:t>
      </w:r>
    </w:p>
    <w:p w14:paraId="3905A961" w14:textId="77777777" w:rsidR="006A23FD" w:rsidRDefault="006A23FD" w:rsidP="006A23FD">
      <w:r>
        <w:t xml:space="preserve">THIS IS A TEST FILE </w:t>
      </w:r>
    </w:p>
    <w:p w14:paraId="293FBB7E" w14:textId="77777777" w:rsidR="006A23FD" w:rsidRDefault="006A23FD" w:rsidP="006A23FD">
      <w:r>
        <w:t xml:space="preserve">THIS IS A TEST FILE </w:t>
      </w:r>
    </w:p>
    <w:p w14:paraId="0D088EAB" w14:textId="77777777" w:rsidR="006A23FD" w:rsidRDefault="006A23FD" w:rsidP="006A23FD">
      <w:r>
        <w:t xml:space="preserve">THIS IS A TEST FILE </w:t>
      </w:r>
    </w:p>
    <w:p w14:paraId="1C55EAF3" w14:textId="77777777" w:rsidR="006A23FD" w:rsidRDefault="006A23FD" w:rsidP="006A23FD">
      <w:r>
        <w:t xml:space="preserve">THIS IS A TEST FILE </w:t>
      </w:r>
    </w:p>
    <w:p w14:paraId="272321EE" w14:textId="77777777" w:rsidR="006A23FD" w:rsidRDefault="006A23FD" w:rsidP="006A23FD">
      <w:r>
        <w:t xml:space="preserve">THIS IS A TEST FILE </w:t>
      </w:r>
    </w:p>
    <w:p w14:paraId="09D95D0A" w14:textId="77777777" w:rsidR="006A23FD" w:rsidRDefault="006A23FD" w:rsidP="006A23FD">
      <w:r>
        <w:lastRenderedPageBreak/>
        <w:t xml:space="preserve">THIS IS A TEST FILE </w:t>
      </w:r>
    </w:p>
    <w:p w14:paraId="72D2F73C" w14:textId="77777777" w:rsidR="006A23FD" w:rsidRDefault="006A23FD" w:rsidP="006A23FD">
      <w:r>
        <w:t xml:space="preserve">THIS IS A TEST FILE </w:t>
      </w:r>
    </w:p>
    <w:p w14:paraId="2263B841" w14:textId="77777777" w:rsidR="006A23FD" w:rsidRDefault="006A23FD" w:rsidP="006A23FD">
      <w:r>
        <w:t xml:space="preserve">THIS IS A TEST FILE </w:t>
      </w:r>
    </w:p>
    <w:p w14:paraId="66A0480A" w14:textId="77777777" w:rsidR="006A23FD" w:rsidRDefault="006A23FD" w:rsidP="006A23FD">
      <w:r>
        <w:t xml:space="preserve">THIS IS A TEST FILE </w:t>
      </w:r>
    </w:p>
    <w:p w14:paraId="2DF88AD7" w14:textId="77777777" w:rsidR="006A23FD" w:rsidRDefault="006A23FD" w:rsidP="006A23FD">
      <w:r>
        <w:t xml:space="preserve">THIS IS A TEST FILE </w:t>
      </w:r>
    </w:p>
    <w:p w14:paraId="32F32077" w14:textId="77777777" w:rsidR="006A23FD" w:rsidRDefault="006A23FD" w:rsidP="006A23FD">
      <w:r>
        <w:t xml:space="preserve">THIS IS A TEST FILE </w:t>
      </w:r>
    </w:p>
    <w:p w14:paraId="34313E36" w14:textId="77777777" w:rsidR="006A23FD" w:rsidRDefault="006A23FD" w:rsidP="006A23FD">
      <w:r>
        <w:t xml:space="preserve">THIS IS A TEST FILE </w:t>
      </w:r>
    </w:p>
    <w:p w14:paraId="602C744F" w14:textId="77777777" w:rsidR="006A23FD" w:rsidRDefault="006A23FD" w:rsidP="006A23FD">
      <w:r>
        <w:t xml:space="preserve">THIS IS A TEST FILE </w:t>
      </w:r>
    </w:p>
    <w:p w14:paraId="2476DA9C" w14:textId="77777777" w:rsidR="006A23FD" w:rsidRDefault="006A23FD" w:rsidP="006A23FD">
      <w:r>
        <w:t xml:space="preserve">THIS IS A TEST FILE </w:t>
      </w:r>
    </w:p>
    <w:p w14:paraId="7EAD5953" w14:textId="77777777" w:rsidR="006A23FD" w:rsidRDefault="006A23FD" w:rsidP="006A23FD">
      <w:r>
        <w:t xml:space="preserve">THIS IS A TEST FILE </w:t>
      </w:r>
    </w:p>
    <w:p w14:paraId="5B48D05E" w14:textId="77777777" w:rsidR="006A23FD" w:rsidRDefault="006A23FD" w:rsidP="006A23FD">
      <w:r>
        <w:t xml:space="preserve">THIS IS A TEST FILE </w:t>
      </w:r>
    </w:p>
    <w:p w14:paraId="136E92DF" w14:textId="77777777" w:rsidR="006A23FD" w:rsidRDefault="006A23FD" w:rsidP="006A23FD">
      <w:r>
        <w:t xml:space="preserve">THIS IS A TEST FILE </w:t>
      </w:r>
    </w:p>
    <w:p w14:paraId="14053DFF" w14:textId="77777777" w:rsidR="006A23FD" w:rsidRDefault="006A23FD" w:rsidP="006A23FD">
      <w:r>
        <w:t xml:space="preserve">THIS IS A TEST FILE </w:t>
      </w:r>
    </w:p>
    <w:p w14:paraId="28280FF8" w14:textId="77777777" w:rsidR="006A23FD" w:rsidRDefault="006A23FD" w:rsidP="006A23FD">
      <w:r>
        <w:t xml:space="preserve">THIS IS A TEST FILE </w:t>
      </w:r>
    </w:p>
    <w:p w14:paraId="23F956A4" w14:textId="77777777" w:rsidR="006A23FD" w:rsidRDefault="006A23FD" w:rsidP="006A23FD">
      <w:r>
        <w:t xml:space="preserve">THIS IS A TEST FILE </w:t>
      </w:r>
    </w:p>
    <w:p w14:paraId="2F7D983D" w14:textId="77777777" w:rsidR="006A23FD" w:rsidRDefault="006A23FD" w:rsidP="006A23FD">
      <w:r>
        <w:t xml:space="preserve">THIS IS A TEST FILE </w:t>
      </w:r>
    </w:p>
    <w:p w14:paraId="00461AA8" w14:textId="77777777" w:rsidR="006A23FD" w:rsidRDefault="006A23FD" w:rsidP="006A23FD">
      <w:r>
        <w:t xml:space="preserve">THIS IS A TEST FILE </w:t>
      </w:r>
    </w:p>
    <w:p w14:paraId="1C793EE1" w14:textId="77777777" w:rsidR="006A23FD" w:rsidRDefault="006A23FD" w:rsidP="006A23FD">
      <w:r>
        <w:t xml:space="preserve">THIS IS A TEST FILE </w:t>
      </w:r>
    </w:p>
    <w:p w14:paraId="726DF8C8" w14:textId="77777777" w:rsidR="006A23FD" w:rsidRDefault="006A23FD" w:rsidP="006A23FD">
      <w:r>
        <w:t xml:space="preserve">THIS IS A TEST FILE </w:t>
      </w:r>
    </w:p>
    <w:p w14:paraId="7FEDFDF9" w14:textId="77777777" w:rsidR="006A23FD" w:rsidRDefault="006A23FD" w:rsidP="006A23FD">
      <w:r>
        <w:t xml:space="preserve">THIS IS A TEST FILE </w:t>
      </w:r>
    </w:p>
    <w:p w14:paraId="68353A42" w14:textId="77777777" w:rsidR="006A23FD" w:rsidRDefault="006A23FD" w:rsidP="006A23FD">
      <w:r>
        <w:t xml:space="preserve">THIS IS A TEST FILE </w:t>
      </w:r>
    </w:p>
    <w:p w14:paraId="5D08D91B" w14:textId="77777777" w:rsidR="006A23FD" w:rsidRDefault="006A23FD" w:rsidP="006A23FD">
      <w:r>
        <w:t xml:space="preserve">THIS IS A TEST FILE </w:t>
      </w:r>
    </w:p>
    <w:p w14:paraId="377DC690" w14:textId="77777777" w:rsidR="006A23FD" w:rsidRPr="006A23FD" w:rsidRDefault="006A23FD" w:rsidP="006A23FD"/>
    <w:p w14:paraId="6F374F69" w14:textId="77777777" w:rsidR="006A23FD" w:rsidRDefault="006A23FD" w:rsidP="006A23FD">
      <w:r>
        <w:t xml:space="preserve">THIS IS A TEST FILE </w:t>
      </w:r>
    </w:p>
    <w:p w14:paraId="37EE6BD3" w14:textId="77777777" w:rsidR="006A23FD" w:rsidRDefault="006A23FD" w:rsidP="006A23FD">
      <w:r>
        <w:t xml:space="preserve">THIS IS A TEST FILE </w:t>
      </w:r>
    </w:p>
    <w:p w14:paraId="50AB6115" w14:textId="77777777" w:rsidR="006A23FD" w:rsidRDefault="006A23FD" w:rsidP="006A23FD">
      <w:r>
        <w:lastRenderedPageBreak/>
        <w:t xml:space="preserve">THIS IS A TEST FILE </w:t>
      </w:r>
    </w:p>
    <w:p w14:paraId="59B83DE4" w14:textId="77777777" w:rsidR="006A23FD" w:rsidRDefault="006A23FD" w:rsidP="006A23FD">
      <w:r>
        <w:t xml:space="preserve">THIS IS A TEST FILE </w:t>
      </w:r>
    </w:p>
    <w:p w14:paraId="0C2B36D0" w14:textId="77777777" w:rsidR="006A23FD" w:rsidRDefault="006A23FD" w:rsidP="006A23FD">
      <w:r>
        <w:t xml:space="preserve">THIS IS A TEST FILE </w:t>
      </w:r>
    </w:p>
    <w:p w14:paraId="70E27B03" w14:textId="77777777" w:rsidR="006A23FD" w:rsidRDefault="006A23FD" w:rsidP="006A23FD">
      <w:r>
        <w:t xml:space="preserve">THIS IS A TEST FILE </w:t>
      </w:r>
    </w:p>
    <w:p w14:paraId="3B961DCC" w14:textId="77777777" w:rsidR="006A23FD" w:rsidRDefault="006A23FD" w:rsidP="006A23FD">
      <w:r>
        <w:t xml:space="preserve">THIS IS A TEST FILE </w:t>
      </w:r>
    </w:p>
    <w:p w14:paraId="0901F0C2" w14:textId="77777777" w:rsidR="006A23FD" w:rsidRDefault="006A23FD" w:rsidP="006A23FD">
      <w:r>
        <w:t xml:space="preserve">THIS IS A TEST FILE </w:t>
      </w:r>
    </w:p>
    <w:p w14:paraId="2A7DE731" w14:textId="77777777" w:rsidR="006A23FD" w:rsidRDefault="006A23FD" w:rsidP="006A23FD">
      <w:r>
        <w:t xml:space="preserve">THIS IS A TEST FILE </w:t>
      </w:r>
    </w:p>
    <w:p w14:paraId="3B1B1CCA" w14:textId="77777777" w:rsidR="006A23FD" w:rsidRDefault="006A23FD" w:rsidP="006A23FD">
      <w:r>
        <w:t xml:space="preserve">THIS IS A TEST FILE </w:t>
      </w:r>
    </w:p>
    <w:p w14:paraId="1A2C50FE" w14:textId="77777777" w:rsidR="006A23FD" w:rsidRDefault="006A23FD" w:rsidP="006A23FD">
      <w:r>
        <w:t xml:space="preserve">THIS IS A TEST FILE </w:t>
      </w:r>
    </w:p>
    <w:p w14:paraId="312BF16C" w14:textId="77777777" w:rsidR="006A23FD" w:rsidRDefault="006A23FD" w:rsidP="006A23FD">
      <w:r>
        <w:t xml:space="preserve">THIS IS A TEST FILE </w:t>
      </w:r>
    </w:p>
    <w:p w14:paraId="7DD98B35" w14:textId="77777777" w:rsidR="006A23FD" w:rsidRDefault="006A23FD" w:rsidP="006A23FD">
      <w:r>
        <w:t xml:space="preserve">THIS IS A TEST FILE </w:t>
      </w:r>
    </w:p>
    <w:p w14:paraId="1DBE5B54" w14:textId="77777777" w:rsidR="006A23FD" w:rsidRDefault="006A23FD" w:rsidP="006A23FD">
      <w:r>
        <w:t xml:space="preserve">THIS IS A TEST FILE </w:t>
      </w:r>
    </w:p>
    <w:p w14:paraId="2AC26EB9" w14:textId="77777777" w:rsidR="006A23FD" w:rsidRDefault="006A23FD" w:rsidP="006A23FD">
      <w:r>
        <w:t xml:space="preserve">THIS IS A TEST FILE </w:t>
      </w:r>
    </w:p>
    <w:p w14:paraId="001E7472" w14:textId="77777777" w:rsidR="006A23FD" w:rsidRDefault="006A23FD" w:rsidP="006A23FD">
      <w:r>
        <w:t xml:space="preserve">THIS IS A TEST FILE </w:t>
      </w:r>
    </w:p>
    <w:p w14:paraId="2B65E699" w14:textId="77777777" w:rsidR="006A23FD" w:rsidRDefault="006A23FD" w:rsidP="006A23FD">
      <w:r>
        <w:t xml:space="preserve">THIS IS A TEST FILE </w:t>
      </w:r>
    </w:p>
    <w:p w14:paraId="7F4C435C" w14:textId="77777777" w:rsidR="006A23FD" w:rsidRDefault="006A23FD" w:rsidP="006A23FD">
      <w:r>
        <w:t xml:space="preserve">THIS IS A TEST FILE </w:t>
      </w:r>
    </w:p>
    <w:p w14:paraId="2BC12F76" w14:textId="77777777" w:rsidR="006A23FD" w:rsidRDefault="006A23FD" w:rsidP="006A23FD">
      <w:r>
        <w:t xml:space="preserve">THIS IS A TEST FILE </w:t>
      </w:r>
    </w:p>
    <w:p w14:paraId="2D469244" w14:textId="77777777" w:rsidR="006A23FD" w:rsidRDefault="006A23FD" w:rsidP="006A23FD">
      <w:r>
        <w:t xml:space="preserve">THIS IS A TEST FILE </w:t>
      </w:r>
    </w:p>
    <w:p w14:paraId="076610B9" w14:textId="77777777" w:rsidR="006A23FD" w:rsidRDefault="006A23FD" w:rsidP="006A23FD">
      <w:r>
        <w:t xml:space="preserve">THIS IS A TEST FILE </w:t>
      </w:r>
    </w:p>
    <w:p w14:paraId="719C50C3" w14:textId="77777777" w:rsidR="006A23FD" w:rsidRDefault="006A23FD" w:rsidP="006A23FD">
      <w:r>
        <w:t xml:space="preserve">THIS IS A TEST FILE </w:t>
      </w:r>
    </w:p>
    <w:p w14:paraId="14D33497" w14:textId="77777777" w:rsidR="006A23FD" w:rsidRDefault="006A23FD" w:rsidP="006A23FD">
      <w:r>
        <w:t xml:space="preserve">THIS IS A TEST FILE </w:t>
      </w:r>
    </w:p>
    <w:p w14:paraId="05954021" w14:textId="77777777" w:rsidR="006A23FD" w:rsidRDefault="006A23FD" w:rsidP="006A23FD">
      <w:r>
        <w:t xml:space="preserve">THIS IS A TEST FILE </w:t>
      </w:r>
    </w:p>
    <w:p w14:paraId="49C9D91A" w14:textId="77777777" w:rsidR="006A23FD" w:rsidRDefault="006A23FD" w:rsidP="006A23FD">
      <w:r>
        <w:t xml:space="preserve">THIS IS A TEST FILE </w:t>
      </w:r>
    </w:p>
    <w:p w14:paraId="5F9A8D3D" w14:textId="77777777" w:rsidR="006A23FD" w:rsidRDefault="006A23FD" w:rsidP="006A23FD">
      <w:r>
        <w:t xml:space="preserve">THIS IS A TEST FILE </w:t>
      </w:r>
    </w:p>
    <w:p w14:paraId="47295259" w14:textId="77777777" w:rsidR="006A23FD" w:rsidRDefault="006A23FD" w:rsidP="006A23FD">
      <w:r>
        <w:t xml:space="preserve">THIS IS A TEST FILE </w:t>
      </w:r>
    </w:p>
    <w:p w14:paraId="1748FD79" w14:textId="77777777" w:rsidR="006A23FD" w:rsidRDefault="006A23FD" w:rsidP="006A23FD">
      <w:r>
        <w:lastRenderedPageBreak/>
        <w:t xml:space="preserve">THIS IS A TEST FILE </w:t>
      </w:r>
    </w:p>
    <w:p w14:paraId="6630B5F7" w14:textId="77777777" w:rsidR="006A23FD" w:rsidRDefault="006A23FD" w:rsidP="006A23FD">
      <w:r>
        <w:t xml:space="preserve">THIS IS A TEST FILE </w:t>
      </w:r>
    </w:p>
    <w:p w14:paraId="75C1A89B" w14:textId="77777777" w:rsidR="006A23FD" w:rsidRDefault="006A23FD" w:rsidP="006A23FD">
      <w:r>
        <w:t xml:space="preserve">THIS IS A TEST FILE </w:t>
      </w:r>
    </w:p>
    <w:p w14:paraId="216E4762" w14:textId="77777777" w:rsidR="006A23FD" w:rsidRDefault="006A23FD" w:rsidP="006A23FD">
      <w:r>
        <w:t xml:space="preserve">THIS IS A TEST FILE </w:t>
      </w:r>
    </w:p>
    <w:p w14:paraId="1EB544DC" w14:textId="77777777" w:rsidR="006A23FD" w:rsidRDefault="006A23FD" w:rsidP="006A23FD">
      <w:r>
        <w:t xml:space="preserve">THIS IS A TEST FILE </w:t>
      </w:r>
    </w:p>
    <w:p w14:paraId="2B1F5FA0" w14:textId="77777777" w:rsidR="006A23FD" w:rsidRDefault="006A23FD" w:rsidP="006A23FD">
      <w:r>
        <w:t xml:space="preserve">THIS IS A TEST FILE </w:t>
      </w:r>
    </w:p>
    <w:p w14:paraId="6DA43D56" w14:textId="77777777" w:rsidR="006A23FD" w:rsidRDefault="006A23FD" w:rsidP="006A23FD">
      <w:r>
        <w:t xml:space="preserve">THIS IS A TEST FILE </w:t>
      </w:r>
    </w:p>
    <w:p w14:paraId="50D1FFA2" w14:textId="77777777" w:rsidR="006A23FD" w:rsidRDefault="006A23FD" w:rsidP="006A23FD">
      <w:r>
        <w:t xml:space="preserve">THIS IS A TEST FILE </w:t>
      </w:r>
    </w:p>
    <w:p w14:paraId="2348B934" w14:textId="77777777" w:rsidR="006A23FD" w:rsidRDefault="006A23FD" w:rsidP="006A23FD">
      <w:r>
        <w:t xml:space="preserve">THIS IS A TEST FILE </w:t>
      </w:r>
    </w:p>
    <w:p w14:paraId="37F5C114" w14:textId="77777777" w:rsidR="006A23FD" w:rsidRDefault="006A23FD" w:rsidP="006A23FD">
      <w:r>
        <w:t xml:space="preserve">THIS IS A TEST FILE </w:t>
      </w:r>
    </w:p>
    <w:p w14:paraId="69FCF727" w14:textId="77777777" w:rsidR="006A23FD" w:rsidRDefault="006A23FD" w:rsidP="006A23FD">
      <w:r>
        <w:t xml:space="preserve">THIS IS A TEST FILE </w:t>
      </w:r>
    </w:p>
    <w:p w14:paraId="28A279AC" w14:textId="77777777" w:rsidR="006A23FD" w:rsidRDefault="006A23FD" w:rsidP="006A23FD">
      <w:r>
        <w:t xml:space="preserve">THIS IS A TEST FILE </w:t>
      </w:r>
    </w:p>
    <w:p w14:paraId="7C22818A" w14:textId="77777777" w:rsidR="006A23FD" w:rsidRDefault="006A23FD" w:rsidP="006A23FD">
      <w:r>
        <w:t xml:space="preserve">THIS IS A TEST FILE </w:t>
      </w:r>
    </w:p>
    <w:p w14:paraId="52D084F7" w14:textId="77777777" w:rsidR="006A23FD" w:rsidRDefault="006A23FD" w:rsidP="006A23FD">
      <w:r>
        <w:t xml:space="preserve">THIS IS A TEST FILE </w:t>
      </w:r>
    </w:p>
    <w:p w14:paraId="2489DF0F" w14:textId="77777777" w:rsidR="006A23FD" w:rsidRDefault="006A23FD" w:rsidP="006A23FD">
      <w:r>
        <w:t xml:space="preserve">THIS IS A TEST FILE </w:t>
      </w:r>
    </w:p>
    <w:p w14:paraId="583F086E" w14:textId="77777777" w:rsidR="006A23FD" w:rsidRDefault="006A23FD" w:rsidP="006A23FD">
      <w:r>
        <w:t xml:space="preserve">THIS IS A TEST FILE </w:t>
      </w:r>
    </w:p>
    <w:p w14:paraId="053356D4" w14:textId="77777777" w:rsidR="006A23FD" w:rsidRPr="006A23FD" w:rsidRDefault="006A23FD" w:rsidP="006A23FD"/>
    <w:p w14:paraId="1D96C7F4" w14:textId="77777777" w:rsidR="006A23FD" w:rsidRDefault="006A23FD" w:rsidP="006A23FD">
      <w:r>
        <w:t xml:space="preserve">THIS IS A TEST FILE </w:t>
      </w:r>
    </w:p>
    <w:p w14:paraId="3C819350" w14:textId="77777777" w:rsidR="006A23FD" w:rsidRDefault="006A23FD" w:rsidP="006A23FD">
      <w:r>
        <w:t xml:space="preserve">THIS IS A TEST FILE </w:t>
      </w:r>
    </w:p>
    <w:p w14:paraId="51FD3C54" w14:textId="77777777" w:rsidR="006A23FD" w:rsidRDefault="006A23FD" w:rsidP="006A23FD">
      <w:r>
        <w:t xml:space="preserve">THIS IS A TEST FILE </w:t>
      </w:r>
    </w:p>
    <w:p w14:paraId="7B003B4D" w14:textId="77777777" w:rsidR="006A23FD" w:rsidRDefault="006A23FD" w:rsidP="006A23FD">
      <w:r>
        <w:t xml:space="preserve">THIS IS A TEST FILE </w:t>
      </w:r>
    </w:p>
    <w:p w14:paraId="52F0028A" w14:textId="77777777" w:rsidR="006A23FD" w:rsidRDefault="006A23FD" w:rsidP="006A23FD">
      <w:r>
        <w:t xml:space="preserve">THIS IS A TEST FILE </w:t>
      </w:r>
    </w:p>
    <w:p w14:paraId="5C9E54DA" w14:textId="77777777" w:rsidR="006A23FD" w:rsidRDefault="006A23FD" w:rsidP="006A23FD">
      <w:r>
        <w:t xml:space="preserve">THIS IS A TEST FILE </w:t>
      </w:r>
    </w:p>
    <w:p w14:paraId="412A1E8A" w14:textId="77777777" w:rsidR="006A23FD" w:rsidRDefault="006A23FD" w:rsidP="006A23FD">
      <w:r>
        <w:t xml:space="preserve">THIS IS A TEST FILE </w:t>
      </w:r>
    </w:p>
    <w:p w14:paraId="07E26AD4" w14:textId="77777777" w:rsidR="006A23FD" w:rsidRDefault="006A23FD" w:rsidP="006A23FD">
      <w:r>
        <w:t xml:space="preserve">THIS IS A TEST FILE </w:t>
      </w:r>
    </w:p>
    <w:p w14:paraId="14290090" w14:textId="77777777" w:rsidR="006A23FD" w:rsidRDefault="006A23FD" w:rsidP="006A23FD">
      <w:r>
        <w:lastRenderedPageBreak/>
        <w:t xml:space="preserve">THIS IS A TEST FILE </w:t>
      </w:r>
    </w:p>
    <w:p w14:paraId="04075AF9" w14:textId="77777777" w:rsidR="006A23FD" w:rsidRDefault="006A23FD" w:rsidP="006A23FD">
      <w:r>
        <w:t xml:space="preserve">THIS IS A TEST FILE </w:t>
      </w:r>
    </w:p>
    <w:p w14:paraId="2939C0F3" w14:textId="77777777" w:rsidR="006A23FD" w:rsidRDefault="006A23FD" w:rsidP="006A23FD">
      <w:r>
        <w:t xml:space="preserve">THIS IS A TEST FILE </w:t>
      </w:r>
    </w:p>
    <w:p w14:paraId="27ABF07D" w14:textId="77777777" w:rsidR="006A23FD" w:rsidRDefault="006A23FD" w:rsidP="006A23FD">
      <w:r>
        <w:t xml:space="preserve">THIS IS A TEST FILE </w:t>
      </w:r>
    </w:p>
    <w:p w14:paraId="0A35A675" w14:textId="77777777" w:rsidR="006A23FD" w:rsidRDefault="006A23FD" w:rsidP="006A23FD">
      <w:r>
        <w:t xml:space="preserve">THIS IS A TEST FILE </w:t>
      </w:r>
    </w:p>
    <w:p w14:paraId="473F8F13" w14:textId="77777777" w:rsidR="006A23FD" w:rsidRDefault="006A23FD" w:rsidP="006A23FD">
      <w:r>
        <w:t xml:space="preserve">THIS IS A TEST FILE </w:t>
      </w:r>
    </w:p>
    <w:p w14:paraId="6C60AB0F" w14:textId="77777777" w:rsidR="006A23FD" w:rsidRDefault="006A23FD" w:rsidP="006A23FD">
      <w:r>
        <w:t xml:space="preserve">THIS IS A TEST FILE </w:t>
      </w:r>
    </w:p>
    <w:p w14:paraId="538F5283" w14:textId="77777777" w:rsidR="006A23FD" w:rsidRDefault="006A23FD" w:rsidP="006A23FD">
      <w:r>
        <w:t xml:space="preserve">THIS IS A TEST FILE </w:t>
      </w:r>
    </w:p>
    <w:p w14:paraId="3C5D535E" w14:textId="77777777" w:rsidR="006A23FD" w:rsidRDefault="006A23FD" w:rsidP="006A23FD">
      <w:r>
        <w:t xml:space="preserve">THIS IS A TEST FILE </w:t>
      </w:r>
    </w:p>
    <w:p w14:paraId="63540694" w14:textId="77777777" w:rsidR="006A23FD" w:rsidRDefault="006A23FD" w:rsidP="006A23FD">
      <w:r>
        <w:t xml:space="preserve">THIS IS A TEST FILE </w:t>
      </w:r>
    </w:p>
    <w:p w14:paraId="298D35E8" w14:textId="77777777" w:rsidR="006A23FD" w:rsidRDefault="006A23FD" w:rsidP="006A23FD">
      <w:r>
        <w:t xml:space="preserve">THIS IS A TEST FILE </w:t>
      </w:r>
    </w:p>
    <w:p w14:paraId="2959CC77" w14:textId="77777777" w:rsidR="006A23FD" w:rsidRDefault="006A23FD" w:rsidP="006A23FD">
      <w:r>
        <w:t xml:space="preserve">THIS IS A TEST FILE </w:t>
      </w:r>
    </w:p>
    <w:p w14:paraId="7505BA22" w14:textId="77777777" w:rsidR="006A23FD" w:rsidRDefault="006A23FD" w:rsidP="006A23FD">
      <w:r>
        <w:t xml:space="preserve">THIS IS A TEST FILE </w:t>
      </w:r>
    </w:p>
    <w:p w14:paraId="77C2A06F" w14:textId="77777777" w:rsidR="006A23FD" w:rsidRDefault="006A23FD" w:rsidP="006A23FD">
      <w:r>
        <w:t xml:space="preserve">THIS IS A TEST FILE </w:t>
      </w:r>
    </w:p>
    <w:p w14:paraId="0091CCB9" w14:textId="77777777" w:rsidR="006A23FD" w:rsidRDefault="006A23FD" w:rsidP="006A23FD">
      <w:r>
        <w:t xml:space="preserve">THIS IS A TEST FILE </w:t>
      </w:r>
    </w:p>
    <w:p w14:paraId="74677533" w14:textId="77777777" w:rsidR="006A23FD" w:rsidRDefault="006A23FD" w:rsidP="006A23FD">
      <w:r>
        <w:t xml:space="preserve">THIS IS A TEST FILE </w:t>
      </w:r>
    </w:p>
    <w:p w14:paraId="400814DF" w14:textId="77777777" w:rsidR="006A23FD" w:rsidRDefault="006A23FD" w:rsidP="006A23FD">
      <w:r>
        <w:t xml:space="preserve">THIS IS A TEST FILE </w:t>
      </w:r>
    </w:p>
    <w:p w14:paraId="1115913F" w14:textId="77777777" w:rsidR="006A23FD" w:rsidRDefault="006A23FD" w:rsidP="006A23FD">
      <w:r>
        <w:t xml:space="preserve">THIS IS A TEST FILE </w:t>
      </w:r>
    </w:p>
    <w:p w14:paraId="0371D663" w14:textId="77777777" w:rsidR="006A23FD" w:rsidRDefault="006A23FD" w:rsidP="006A23FD">
      <w:r>
        <w:t xml:space="preserve">THIS IS A TEST FILE </w:t>
      </w:r>
    </w:p>
    <w:p w14:paraId="413A45CB" w14:textId="77777777" w:rsidR="006A23FD" w:rsidRDefault="006A23FD" w:rsidP="006A23FD">
      <w:r>
        <w:t xml:space="preserve">THIS IS A TEST FILE </w:t>
      </w:r>
    </w:p>
    <w:p w14:paraId="73944E91" w14:textId="77777777" w:rsidR="006A23FD" w:rsidRDefault="006A23FD" w:rsidP="006A23FD">
      <w:r>
        <w:t xml:space="preserve">THIS IS A TEST FILE </w:t>
      </w:r>
    </w:p>
    <w:p w14:paraId="1B96F801" w14:textId="77777777" w:rsidR="006A23FD" w:rsidRDefault="006A23FD" w:rsidP="006A23FD">
      <w:r>
        <w:t xml:space="preserve">THIS IS A TEST FILE </w:t>
      </w:r>
    </w:p>
    <w:p w14:paraId="09B5046D" w14:textId="77777777" w:rsidR="006A23FD" w:rsidRDefault="006A23FD" w:rsidP="006A23FD">
      <w:r>
        <w:t xml:space="preserve">THIS IS A TEST FILE </w:t>
      </w:r>
    </w:p>
    <w:p w14:paraId="007776B5" w14:textId="77777777" w:rsidR="006A23FD" w:rsidRDefault="006A23FD" w:rsidP="006A23FD">
      <w:r>
        <w:t xml:space="preserve">THIS IS A TEST FILE </w:t>
      </w:r>
    </w:p>
    <w:p w14:paraId="0211BE92" w14:textId="77777777" w:rsidR="006A23FD" w:rsidRDefault="006A23FD" w:rsidP="006A23FD">
      <w:r>
        <w:t xml:space="preserve">THIS IS A TEST FILE </w:t>
      </w:r>
    </w:p>
    <w:p w14:paraId="7DC89F15" w14:textId="77777777" w:rsidR="006A23FD" w:rsidRDefault="006A23FD" w:rsidP="006A23FD">
      <w:r>
        <w:lastRenderedPageBreak/>
        <w:t xml:space="preserve">THIS IS A TEST FILE </w:t>
      </w:r>
    </w:p>
    <w:p w14:paraId="148BEF3D" w14:textId="77777777" w:rsidR="006A23FD" w:rsidRDefault="006A23FD" w:rsidP="006A23FD">
      <w:r>
        <w:t xml:space="preserve">THIS IS A TEST FILE </w:t>
      </w:r>
    </w:p>
    <w:p w14:paraId="5765B307" w14:textId="77777777" w:rsidR="006A23FD" w:rsidRDefault="006A23FD" w:rsidP="006A23FD">
      <w:r>
        <w:t xml:space="preserve">THIS IS A TEST FILE </w:t>
      </w:r>
    </w:p>
    <w:p w14:paraId="7391F266" w14:textId="77777777" w:rsidR="006A23FD" w:rsidRDefault="006A23FD" w:rsidP="006A23FD">
      <w:r>
        <w:t xml:space="preserve">THIS IS A TEST FILE </w:t>
      </w:r>
    </w:p>
    <w:p w14:paraId="410D319C" w14:textId="77777777" w:rsidR="006A23FD" w:rsidRDefault="006A23FD" w:rsidP="006A23FD">
      <w:r>
        <w:t xml:space="preserve">THIS IS A TEST FILE </w:t>
      </w:r>
    </w:p>
    <w:p w14:paraId="3234FF92" w14:textId="77777777" w:rsidR="006A23FD" w:rsidRDefault="006A23FD" w:rsidP="006A23FD">
      <w:r>
        <w:t xml:space="preserve">THIS IS A TEST FILE </w:t>
      </w:r>
    </w:p>
    <w:p w14:paraId="363D4BF9" w14:textId="77777777" w:rsidR="006A23FD" w:rsidRDefault="006A23FD" w:rsidP="006A23FD">
      <w:r>
        <w:t xml:space="preserve">THIS IS A TEST FILE </w:t>
      </w:r>
    </w:p>
    <w:p w14:paraId="68985151" w14:textId="77777777" w:rsidR="006A23FD" w:rsidRDefault="006A23FD" w:rsidP="006A23FD">
      <w:r>
        <w:t xml:space="preserve">THIS IS A TEST FILE </w:t>
      </w:r>
    </w:p>
    <w:p w14:paraId="367483AB" w14:textId="77777777" w:rsidR="006A23FD" w:rsidRDefault="006A23FD" w:rsidP="006A23FD">
      <w:r>
        <w:t xml:space="preserve">THIS IS A TEST FILE </w:t>
      </w:r>
    </w:p>
    <w:p w14:paraId="2EEBF889" w14:textId="77777777" w:rsidR="006A23FD" w:rsidRDefault="006A23FD" w:rsidP="006A23FD">
      <w:r>
        <w:t xml:space="preserve">THIS IS A TEST FILE </w:t>
      </w:r>
    </w:p>
    <w:p w14:paraId="2DAA6933" w14:textId="77777777" w:rsidR="006A23FD" w:rsidRPr="006A23FD" w:rsidRDefault="006A23FD" w:rsidP="006A23FD"/>
    <w:p w14:paraId="7D92A3AA" w14:textId="77777777" w:rsidR="006A23FD" w:rsidRDefault="006A23FD" w:rsidP="006A23FD">
      <w:r>
        <w:t xml:space="preserve">THIS IS A TEST FILE </w:t>
      </w:r>
    </w:p>
    <w:p w14:paraId="7D9D9E4D" w14:textId="77777777" w:rsidR="006A23FD" w:rsidRDefault="006A23FD" w:rsidP="006A23FD">
      <w:r>
        <w:t xml:space="preserve">THIS IS A TEST FILE </w:t>
      </w:r>
    </w:p>
    <w:p w14:paraId="22CEDF65" w14:textId="77777777" w:rsidR="006A23FD" w:rsidRDefault="006A23FD" w:rsidP="006A23FD">
      <w:r>
        <w:t xml:space="preserve">THIS IS A TEST FILE </w:t>
      </w:r>
    </w:p>
    <w:p w14:paraId="755CDD0F" w14:textId="77777777" w:rsidR="006A23FD" w:rsidRDefault="006A23FD" w:rsidP="006A23FD">
      <w:r>
        <w:t xml:space="preserve">THIS IS A TEST FILE </w:t>
      </w:r>
    </w:p>
    <w:p w14:paraId="06999192" w14:textId="77777777" w:rsidR="006A23FD" w:rsidRDefault="006A23FD" w:rsidP="006A23FD">
      <w:r>
        <w:t xml:space="preserve">THIS IS A TEST FILE </w:t>
      </w:r>
    </w:p>
    <w:p w14:paraId="4C725119" w14:textId="77777777" w:rsidR="006A23FD" w:rsidRDefault="006A23FD" w:rsidP="006A23FD">
      <w:r>
        <w:t xml:space="preserve">THIS IS A TEST FILE </w:t>
      </w:r>
    </w:p>
    <w:p w14:paraId="589E1BB9" w14:textId="77777777" w:rsidR="006A23FD" w:rsidRDefault="006A23FD" w:rsidP="006A23FD">
      <w:r>
        <w:t xml:space="preserve">THIS IS A TEST FILE </w:t>
      </w:r>
    </w:p>
    <w:p w14:paraId="449A7AC6" w14:textId="77777777" w:rsidR="006A23FD" w:rsidRDefault="006A23FD" w:rsidP="006A23FD">
      <w:r>
        <w:t xml:space="preserve">THIS IS A TEST FILE </w:t>
      </w:r>
    </w:p>
    <w:p w14:paraId="7564CD5A" w14:textId="77777777" w:rsidR="006A23FD" w:rsidRDefault="006A23FD" w:rsidP="006A23FD">
      <w:r>
        <w:t xml:space="preserve">THIS IS A TEST FILE </w:t>
      </w:r>
    </w:p>
    <w:p w14:paraId="3726E437" w14:textId="77777777" w:rsidR="006A23FD" w:rsidRDefault="006A23FD" w:rsidP="006A23FD">
      <w:r>
        <w:t xml:space="preserve">THIS IS A TEST FILE </w:t>
      </w:r>
    </w:p>
    <w:p w14:paraId="6A0DE8D2" w14:textId="77777777" w:rsidR="006A23FD" w:rsidRDefault="006A23FD" w:rsidP="006A23FD">
      <w:r>
        <w:t xml:space="preserve">THIS IS A TEST FILE </w:t>
      </w:r>
    </w:p>
    <w:p w14:paraId="32A9AE23" w14:textId="77777777" w:rsidR="006A23FD" w:rsidRDefault="006A23FD" w:rsidP="006A23FD">
      <w:r>
        <w:t xml:space="preserve">THIS IS A TEST FILE </w:t>
      </w:r>
    </w:p>
    <w:p w14:paraId="328A3322" w14:textId="77777777" w:rsidR="006A23FD" w:rsidRDefault="006A23FD" w:rsidP="006A23FD">
      <w:r>
        <w:t xml:space="preserve">THIS IS A TEST FILE </w:t>
      </w:r>
    </w:p>
    <w:p w14:paraId="7AD85E96" w14:textId="77777777" w:rsidR="006A23FD" w:rsidRDefault="006A23FD" w:rsidP="006A23FD">
      <w:r>
        <w:t xml:space="preserve">THIS IS A TEST FILE </w:t>
      </w:r>
    </w:p>
    <w:p w14:paraId="59B1AC62" w14:textId="77777777" w:rsidR="006A23FD" w:rsidRDefault="006A23FD" w:rsidP="006A23FD">
      <w:r>
        <w:lastRenderedPageBreak/>
        <w:t xml:space="preserve">THIS IS A TEST FILE </w:t>
      </w:r>
    </w:p>
    <w:p w14:paraId="102F0A3D" w14:textId="77777777" w:rsidR="006A23FD" w:rsidRDefault="006A23FD" w:rsidP="006A23FD">
      <w:r>
        <w:t xml:space="preserve">THIS IS A TEST FILE </w:t>
      </w:r>
    </w:p>
    <w:p w14:paraId="77A88971" w14:textId="77777777" w:rsidR="006A23FD" w:rsidRDefault="006A23FD" w:rsidP="006A23FD">
      <w:r>
        <w:t xml:space="preserve">THIS IS A TEST FILE </w:t>
      </w:r>
    </w:p>
    <w:p w14:paraId="17ADB89A" w14:textId="77777777" w:rsidR="006A23FD" w:rsidRDefault="006A23FD" w:rsidP="006A23FD">
      <w:r>
        <w:t xml:space="preserve">THIS IS A TEST FILE </w:t>
      </w:r>
    </w:p>
    <w:p w14:paraId="7E8FABDB" w14:textId="77777777" w:rsidR="006A23FD" w:rsidRDefault="006A23FD" w:rsidP="006A23FD">
      <w:r>
        <w:t xml:space="preserve">THIS IS A TEST FILE </w:t>
      </w:r>
    </w:p>
    <w:p w14:paraId="68C0EE70" w14:textId="77777777" w:rsidR="006A23FD" w:rsidRDefault="006A23FD" w:rsidP="006A23FD">
      <w:r>
        <w:t xml:space="preserve">THIS IS A TEST FILE </w:t>
      </w:r>
    </w:p>
    <w:p w14:paraId="4C881E85" w14:textId="77777777" w:rsidR="006A23FD" w:rsidRDefault="006A23FD" w:rsidP="006A23FD">
      <w:r>
        <w:t xml:space="preserve">THIS IS A TEST FILE </w:t>
      </w:r>
    </w:p>
    <w:p w14:paraId="1D07BA5F" w14:textId="77777777" w:rsidR="006A23FD" w:rsidRDefault="006A23FD" w:rsidP="006A23FD">
      <w:r>
        <w:t xml:space="preserve">THIS IS A TEST FILE </w:t>
      </w:r>
    </w:p>
    <w:p w14:paraId="4C85911F" w14:textId="77777777" w:rsidR="006A23FD" w:rsidRDefault="006A23FD" w:rsidP="006A23FD">
      <w:r>
        <w:t xml:space="preserve">THIS IS A TEST FILE </w:t>
      </w:r>
    </w:p>
    <w:p w14:paraId="3B1D3E75" w14:textId="77777777" w:rsidR="006A23FD" w:rsidRDefault="006A23FD" w:rsidP="006A23FD">
      <w:r>
        <w:t xml:space="preserve">THIS IS A TEST FILE </w:t>
      </w:r>
    </w:p>
    <w:p w14:paraId="6BF1F36E" w14:textId="77777777" w:rsidR="006A23FD" w:rsidRDefault="006A23FD" w:rsidP="006A23FD">
      <w:r>
        <w:t xml:space="preserve">THIS IS A TEST FILE </w:t>
      </w:r>
    </w:p>
    <w:p w14:paraId="3C14B680" w14:textId="77777777" w:rsidR="006A23FD" w:rsidRDefault="006A23FD" w:rsidP="006A23FD">
      <w:r>
        <w:t xml:space="preserve">THIS IS A TEST FILE </w:t>
      </w:r>
    </w:p>
    <w:p w14:paraId="01AA29F1" w14:textId="77777777" w:rsidR="006A23FD" w:rsidRDefault="006A23FD" w:rsidP="006A23FD">
      <w:r>
        <w:t xml:space="preserve">THIS IS A TEST FILE </w:t>
      </w:r>
    </w:p>
    <w:p w14:paraId="7817A311" w14:textId="77777777" w:rsidR="006A23FD" w:rsidRDefault="006A23FD" w:rsidP="006A23FD">
      <w:r>
        <w:t xml:space="preserve">THIS IS A TEST FILE </w:t>
      </w:r>
    </w:p>
    <w:p w14:paraId="3DD7BCF0" w14:textId="77777777" w:rsidR="006A23FD" w:rsidRDefault="006A23FD" w:rsidP="006A23FD">
      <w:r>
        <w:t xml:space="preserve">THIS IS A TEST FILE </w:t>
      </w:r>
    </w:p>
    <w:p w14:paraId="187808A6" w14:textId="77777777" w:rsidR="006A23FD" w:rsidRDefault="006A23FD" w:rsidP="006A23FD">
      <w:r>
        <w:t xml:space="preserve">THIS IS A TEST FILE </w:t>
      </w:r>
    </w:p>
    <w:p w14:paraId="4FF08A64" w14:textId="77777777" w:rsidR="006A23FD" w:rsidRDefault="006A23FD" w:rsidP="006A23FD">
      <w:r>
        <w:t xml:space="preserve">THIS IS A TEST FILE </w:t>
      </w:r>
    </w:p>
    <w:p w14:paraId="59FA001C" w14:textId="77777777" w:rsidR="006A23FD" w:rsidRDefault="006A23FD" w:rsidP="006A23FD">
      <w:r>
        <w:t xml:space="preserve">THIS IS A TEST FILE </w:t>
      </w:r>
    </w:p>
    <w:p w14:paraId="66E30D95" w14:textId="77777777" w:rsidR="006A23FD" w:rsidRDefault="006A23FD" w:rsidP="006A23FD">
      <w:r>
        <w:t xml:space="preserve">THIS IS A TEST FILE </w:t>
      </w:r>
    </w:p>
    <w:p w14:paraId="2F8CFE0C" w14:textId="77777777" w:rsidR="006A23FD" w:rsidRDefault="006A23FD" w:rsidP="006A23FD">
      <w:r>
        <w:t xml:space="preserve">THIS IS A TEST FILE </w:t>
      </w:r>
    </w:p>
    <w:p w14:paraId="4EFAE1EF" w14:textId="77777777" w:rsidR="006A23FD" w:rsidRDefault="006A23FD" w:rsidP="006A23FD">
      <w:r>
        <w:t xml:space="preserve">THIS IS A TEST FILE </w:t>
      </w:r>
    </w:p>
    <w:p w14:paraId="09BA63EC" w14:textId="77777777" w:rsidR="006A23FD" w:rsidRDefault="006A23FD" w:rsidP="006A23FD">
      <w:r>
        <w:t xml:space="preserve">THIS IS A TEST FILE </w:t>
      </w:r>
    </w:p>
    <w:p w14:paraId="4E97FCE5" w14:textId="77777777" w:rsidR="006A23FD" w:rsidRDefault="006A23FD" w:rsidP="006A23FD">
      <w:r>
        <w:t xml:space="preserve">THIS IS A TEST FILE </w:t>
      </w:r>
    </w:p>
    <w:p w14:paraId="37CDC4D1" w14:textId="77777777" w:rsidR="006A23FD" w:rsidRDefault="006A23FD" w:rsidP="006A23FD">
      <w:r>
        <w:t xml:space="preserve">THIS IS A TEST FILE </w:t>
      </w:r>
    </w:p>
    <w:p w14:paraId="6C0467C8" w14:textId="77777777" w:rsidR="006A23FD" w:rsidRDefault="006A23FD" w:rsidP="006A23FD">
      <w:r>
        <w:t xml:space="preserve">THIS IS A TEST FILE </w:t>
      </w:r>
    </w:p>
    <w:p w14:paraId="000E460B" w14:textId="77777777" w:rsidR="006A23FD" w:rsidRDefault="006A23FD" w:rsidP="006A23FD">
      <w:r>
        <w:lastRenderedPageBreak/>
        <w:t xml:space="preserve">THIS IS A TEST FILE </w:t>
      </w:r>
    </w:p>
    <w:p w14:paraId="3EA1B424" w14:textId="77777777" w:rsidR="006A23FD" w:rsidRDefault="006A23FD" w:rsidP="006A23FD">
      <w:r>
        <w:t xml:space="preserve">THIS IS A TEST FILE </w:t>
      </w:r>
    </w:p>
    <w:p w14:paraId="5C889FFF" w14:textId="77777777" w:rsidR="006A23FD" w:rsidRDefault="006A23FD" w:rsidP="006A23FD">
      <w:r>
        <w:t xml:space="preserve">THIS IS A TEST FILE </w:t>
      </w:r>
    </w:p>
    <w:p w14:paraId="006ED5BA" w14:textId="77777777" w:rsidR="006A23FD" w:rsidRDefault="006A23FD" w:rsidP="006A23FD">
      <w:r>
        <w:t xml:space="preserve">THIS IS A TEST FILE </w:t>
      </w:r>
    </w:p>
    <w:p w14:paraId="3709FD1D" w14:textId="77777777" w:rsidR="006A23FD" w:rsidRPr="006A23FD" w:rsidRDefault="006A23FD" w:rsidP="006A23FD"/>
    <w:p w14:paraId="15401263" w14:textId="77777777" w:rsidR="006A23FD" w:rsidRDefault="006A23FD" w:rsidP="006A23FD">
      <w:r>
        <w:t xml:space="preserve">THIS IS A TEST FILE </w:t>
      </w:r>
    </w:p>
    <w:p w14:paraId="560E1E87" w14:textId="77777777" w:rsidR="006A23FD" w:rsidRDefault="006A23FD" w:rsidP="006A23FD">
      <w:r>
        <w:t xml:space="preserve">THIS IS A TEST FILE </w:t>
      </w:r>
    </w:p>
    <w:p w14:paraId="76B61494" w14:textId="77777777" w:rsidR="006A23FD" w:rsidRDefault="006A23FD" w:rsidP="006A23FD">
      <w:r>
        <w:t xml:space="preserve">THIS IS A TEST FILE </w:t>
      </w:r>
    </w:p>
    <w:p w14:paraId="4240756A" w14:textId="77777777" w:rsidR="006A23FD" w:rsidRDefault="006A23FD" w:rsidP="006A23FD">
      <w:r>
        <w:t xml:space="preserve">THIS IS A TEST FILE </w:t>
      </w:r>
    </w:p>
    <w:p w14:paraId="3DE542E4" w14:textId="77777777" w:rsidR="006A23FD" w:rsidRDefault="006A23FD" w:rsidP="006A23FD">
      <w:r>
        <w:t xml:space="preserve">THIS IS A TEST FILE </w:t>
      </w:r>
    </w:p>
    <w:p w14:paraId="1F440770" w14:textId="77777777" w:rsidR="006A23FD" w:rsidRDefault="006A23FD" w:rsidP="006A23FD">
      <w:r>
        <w:t xml:space="preserve">THIS IS A TEST FILE </w:t>
      </w:r>
    </w:p>
    <w:p w14:paraId="0FDE08AA" w14:textId="77777777" w:rsidR="006A23FD" w:rsidRDefault="006A23FD" w:rsidP="006A23FD">
      <w:r>
        <w:t xml:space="preserve">THIS IS A TEST FILE </w:t>
      </w:r>
    </w:p>
    <w:p w14:paraId="53FF2558" w14:textId="77777777" w:rsidR="006A23FD" w:rsidRDefault="006A23FD" w:rsidP="006A23FD">
      <w:r>
        <w:t xml:space="preserve">THIS IS A TEST FILE </w:t>
      </w:r>
    </w:p>
    <w:p w14:paraId="7E4874A9" w14:textId="77777777" w:rsidR="006A23FD" w:rsidRDefault="006A23FD" w:rsidP="006A23FD">
      <w:r>
        <w:t xml:space="preserve">THIS IS A TEST FILE </w:t>
      </w:r>
    </w:p>
    <w:p w14:paraId="3CB0737A" w14:textId="77777777" w:rsidR="006A23FD" w:rsidRDefault="006A23FD" w:rsidP="006A23FD">
      <w:r>
        <w:t xml:space="preserve">THIS IS A TEST FILE </w:t>
      </w:r>
    </w:p>
    <w:p w14:paraId="584AE15E" w14:textId="77777777" w:rsidR="006A23FD" w:rsidRDefault="006A23FD" w:rsidP="006A23FD">
      <w:r>
        <w:t xml:space="preserve">THIS IS A TEST FILE </w:t>
      </w:r>
    </w:p>
    <w:p w14:paraId="4BB4A904" w14:textId="77777777" w:rsidR="006A23FD" w:rsidRDefault="006A23FD" w:rsidP="006A23FD">
      <w:r>
        <w:t xml:space="preserve">THIS IS A TEST FILE </w:t>
      </w:r>
    </w:p>
    <w:p w14:paraId="6CC4DE6F" w14:textId="77777777" w:rsidR="006A23FD" w:rsidRDefault="006A23FD" w:rsidP="006A23FD">
      <w:r>
        <w:t xml:space="preserve">THIS IS A TEST FILE </w:t>
      </w:r>
    </w:p>
    <w:p w14:paraId="57963C50" w14:textId="77777777" w:rsidR="006A23FD" w:rsidRDefault="006A23FD" w:rsidP="006A23FD">
      <w:r>
        <w:t xml:space="preserve">THIS IS A TEST FILE </w:t>
      </w:r>
    </w:p>
    <w:p w14:paraId="3994A9CC" w14:textId="77777777" w:rsidR="006A23FD" w:rsidRDefault="006A23FD" w:rsidP="006A23FD">
      <w:r>
        <w:t xml:space="preserve">THIS IS A TEST FILE </w:t>
      </w:r>
    </w:p>
    <w:p w14:paraId="1742BDB2" w14:textId="77777777" w:rsidR="006A23FD" w:rsidRDefault="006A23FD" w:rsidP="006A23FD">
      <w:r>
        <w:t xml:space="preserve">THIS IS A TEST FILE </w:t>
      </w:r>
    </w:p>
    <w:p w14:paraId="76740D2F" w14:textId="77777777" w:rsidR="006A23FD" w:rsidRDefault="006A23FD" w:rsidP="006A23FD">
      <w:r>
        <w:t xml:space="preserve">THIS IS A TEST FILE </w:t>
      </w:r>
    </w:p>
    <w:p w14:paraId="5D2AB4C4" w14:textId="77777777" w:rsidR="006A23FD" w:rsidRDefault="006A23FD" w:rsidP="006A23FD">
      <w:r>
        <w:t xml:space="preserve">THIS IS A TEST FILE </w:t>
      </w:r>
    </w:p>
    <w:p w14:paraId="4A65A43C" w14:textId="77777777" w:rsidR="006A23FD" w:rsidRDefault="006A23FD" w:rsidP="006A23FD">
      <w:r>
        <w:t xml:space="preserve">THIS IS A TEST FILE </w:t>
      </w:r>
    </w:p>
    <w:p w14:paraId="385A7441" w14:textId="77777777" w:rsidR="006A23FD" w:rsidRDefault="006A23FD" w:rsidP="006A23FD">
      <w:r>
        <w:t xml:space="preserve">THIS IS A TEST FILE </w:t>
      </w:r>
    </w:p>
    <w:p w14:paraId="012AAF05" w14:textId="77777777" w:rsidR="006A23FD" w:rsidRDefault="006A23FD" w:rsidP="006A23FD">
      <w:r>
        <w:lastRenderedPageBreak/>
        <w:t xml:space="preserve">THIS IS A TEST FILE </w:t>
      </w:r>
    </w:p>
    <w:p w14:paraId="5D88F847" w14:textId="77777777" w:rsidR="006A23FD" w:rsidRDefault="006A23FD" w:rsidP="006A23FD">
      <w:r>
        <w:t xml:space="preserve">THIS IS A TEST FILE </w:t>
      </w:r>
    </w:p>
    <w:p w14:paraId="6AA9B51A" w14:textId="77777777" w:rsidR="006A23FD" w:rsidRDefault="006A23FD" w:rsidP="006A23FD">
      <w:r>
        <w:t xml:space="preserve">THIS IS A TEST FILE </w:t>
      </w:r>
    </w:p>
    <w:p w14:paraId="0B958EAD" w14:textId="77777777" w:rsidR="006A23FD" w:rsidRDefault="006A23FD" w:rsidP="006A23FD">
      <w:r>
        <w:t xml:space="preserve">THIS IS A TEST FILE </w:t>
      </w:r>
    </w:p>
    <w:p w14:paraId="038F295D" w14:textId="77777777" w:rsidR="006A23FD" w:rsidRDefault="006A23FD" w:rsidP="006A23FD">
      <w:r>
        <w:t xml:space="preserve">THIS IS A TEST FILE </w:t>
      </w:r>
    </w:p>
    <w:p w14:paraId="26329633" w14:textId="77777777" w:rsidR="006A23FD" w:rsidRDefault="006A23FD" w:rsidP="006A23FD">
      <w:r>
        <w:t xml:space="preserve">THIS IS A TEST FILE </w:t>
      </w:r>
    </w:p>
    <w:p w14:paraId="7DB8EBF4" w14:textId="77777777" w:rsidR="006A23FD" w:rsidRDefault="006A23FD" w:rsidP="006A23FD">
      <w:r>
        <w:t xml:space="preserve">THIS IS A TEST FILE </w:t>
      </w:r>
    </w:p>
    <w:p w14:paraId="3A40F025" w14:textId="77777777" w:rsidR="006A23FD" w:rsidRDefault="006A23FD" w:rsidP="006A23FD">
      <w:r>
        <w:t xml:space="preserve">THIS IS A TEST FILE </w:t>
      </w:r>
    </w:p>
    <w:p w14:paraId="684982B2" w14:textId="77777777" w:rsidR="006A23FD" w:rsidRDefault="006A23FD" w:rsidP="006A23FD">
      <w:r>
        <w:t xml:space="preserve">THIS IS A TEST FILE </w:t>
      </w:r>
    </w:p>
    <w:p w14:paraId="6727DCE6" w14:textId="77777777" w:rsidR="006A23FD" w:rsidRDefault="006A23FD" w:rsidP="006A23FD">
      <w:r>
        <w:t xml:space="preserve">THIS IS A TEST FILE </w:t>
      </w:r>
    </w:p>
    <w:p w14:paraId="7F525584" w14:textId="77777777" w:rsidR="006A23FD" w:rsidRDefault="006A23FD" w:rsidP="006A23FD">
      <w:r>
        <w:t xml:space="preserve">THIS IS A TEST FILE </w:t>
      </w:r>
    </w:p>
    <w:p w14:paraId="14A7B3B9" w14:textId="77777777" w:rsidR="006A23FD" w:rsidRDefault="006A23FD" w:rsidP="006A23FD">
      <w:r>
        <w:t xml:space="preserve">THIS IS A TEST FILE </w:t>
      </w:r>
    </w:p>
    <w:p w14:paraId="00A682F9" w14:textId="77777777" w:rsidR="006A23FD" w:rsidRDefault="006A23FD" w:rsidP="006A23FD">
      <w:r>
        <w:t xml:space="preserve">THIS IS A TEST FILE </w:t>
      </w:r>
    </w:p>
    <w:p w14:paraId="0EFB37DE" w14:textId="77777777" w:rsidR="006A23FD" w:rsidRDefault="006A23FD" w:rsidP="006A23FD">
      <w:r>
        <w:t xml:space="preserve">THIS IS A TEST FILE </w:t>
      </w:r>
    </w:p>
    <w:p w14:paraId="569AF5F9" w14:textId="77777777" w:rsidR="006A23FD" w:rsidRDefault="006A23FD" w:rsidP="006A23FD">
      <w:r>
        <w:t xml:space="preserve">THIS IS A TEST FILE </w:t>
      </w:r>
    </w:p>
    <w:p w14:paraId="11DB2AE3" w14:textId="77777777" w:rsidR="006A23FD" w:rsidRDefault="006A23FD" w:rsidP="006A23FD">
      <w:r>
        <w:t xml:space="preserve">THIS IS A TEST FILE </w:t>
      </w:r>
    </w:p>
    <w:p w14:paraId="200904F5" w14:textId="77777777" w:rsidR="006A23FD" w:rsidRDefault="006A23FD" w:rsidP="006A23FD">
      <w:r>
        <w:t xml:space="preserve">THIS IS A TEST FILE </w:t>
      </w:r>
    </w:p>
    <w:p w14:paraId="150FF137" w14:textId="77777777" w:rsidR="006A23FD" w:rsidRDefault="006A23FD" w:rsidP="006A23FD">
      <w:r>
        <w:t xml:space="preserve">THIS IS A TEST FILE </w:t>
      </w:r>
    </w:p>
    <w:p w14:paraId="1FA58607" w14:textId="77777777" w:rsidR="006A23FD" w:rsidRDefault="006A23FD" w:rsidP="006A23FD">
      <w:r>
        <w:t xml:space="preserve">THIS IS A TEST FILE </w:t>
      </w:r>
    </w:p>
    <w:p w14:paraId="2C13731E" w14:textId="77777777" w:rsidR="006A23FD" w:rsidRDefault="006A23FD" w:rsidP="006A23FD">
      <w:r>
        <w:t xml:space="preserve">THIS IS A TEST FILE </w:t>
      </w:r>
    </w:p>
    <w:p w14:paraId="0133FEB3" w14:textId="77777777" w:rsidR="006A23FD" w:rsidRDefault="006A23FD" w:rsidP="006A23FD">
      <w:r>
        <w:t xml:space="preserve">THIS IS A TEST FILE </w:t>
      </w:r>
    </w:p>
    <w:p w14:paraId="42BEC05D" w14:textId="77777777" w:rsidR="006A23FD" w:rsidRDefault="006A23FD" w:rsidP="006A23FD">
      <w:r>
        <w:t xml:space="preserve">THIS IS A TEST FILE </w:t>
      </w:r>
    </w:p>
    <w:p w14:paraId="2AE6977D" w14:textId="77777777" w:rsidR="006A23FD" w:rsidRDefault="006A23FD" w:rsidP="006A23FD">
      <w:r>
        <w:t xml:space="preserve">THIS IS A TEST FILE </w:t>
      </w:r>
    </w:p>
    <w:p w14:paraId="6B4E6455" w14:textId="77777777" w:rsidR="006A23FD" w:rsidRPr="006A23FD" w:rsidRDefault="006A23FD" w:rsidP="006A23FD"/>
    <w:p w14:paraId="396C0D7C" w14:textId="77777777" w:rsidR="006A23FD" w:rsidRDefault="006A23FD" w:rsidP="006A23FD">
      <w:r>
        <w:t xml:space="preserve">THIS IS A TEST FILE </w:t>
      </w:r>
    </w:p>
    <w:p w14:paraId="014E2A96" w14:textId="77777777" w:rsidR="006A23FD" w:rsidRDefault="006A23FD" w:rsidP="006A23FD">
      <w:r>
        <w:lastRenderedPageBreak/>
        <w:t xml:space="preserve">THIS IS A TEST FILE </w:t>
      </w:r>
    </w:p>
    <w:p w14:paraId="2EC47C7B" w14:textId="77777777" w:rsidR="006A23FD" w:rsidRDefault="006A23FD" w:rsidP="006A23FD">
      <w:r>
        <w:t xml:space="preserve">THIS IS A TEST FILE </w:t>
      </w:r>
    </w:p>
    <w:p w14:paraId="42E8592B" w14:textId="77777777" w:rsidR="006A23FD" w:rsidRDefault="006A23FD" w:rsidP="006A23FD">
      <w:r>
        <w:t xml:space="preserve">THIS IS A TEST FILE </w:t>
      </w:r>
    </w:p>
    <w:p w14:paraId="66B1ADD5" w14:textId="77777777" w:rsidR="006A23FD" w:rsidRDefault="006A23FD" w:rsidP="006A23FD">
      <w:r>
        <w:t xml:space="preserve">THIS IS A TEST FILE </w:t>
      </w:r>
    </w:p>
    <w:p w14:paraId="4966B96B" w14:textId="77777777" w:rsidR="006A23FD" w:rsidRDefault="006A23FD" w:rsidP="006A23FD">
      <w:r>
        <w:t xml:space="preserve">THIS IS A TEST FILE </w:t>
      </w:r>
    </w:p>
    <w:p w14:paraId="04E40D13" w14:textId="77777777" w:rsidR="006A23FD" w:rsidRDefault="006A23FD" w:rsidP="006A23FD">
      <w:r>
        <w:t xml:space="preserve">THIS IS A TEST FILE </w:t>
      </w:r>
    </w:p>
    <w:p w14:paraId="3BD64527" w14:textId="77777777" w:rsidR="006A23FD" w:rsidRDefault="006A23FD" w:rsidP="006A23FD">
      <w:r>
        <w:t xml:space="preserve">THIS IS A TEST FILE </w:t>
      </w:r>
    </w:p>
    <w:p w14:paraId="2627CC4D" w14:textId="77777777" w:rsidR="006A23FD" w:rsidRDefault="006A23FD" w:rsidP="006A23FD">
      <w:r>
        <w:t xml:space="preserve">THIS IS A TEST FILE </w:t>
      </w:r>
    </w:p>
    <w:p w14:paraId="5FD5655C" w14:textId="77777777" w:rsidR="006A23FD" w:rsidRDefault="006A23FD" w:rsidP="006A23FD">
      <w:r>
        <w:t xml:space="preserve">THIS IS A TEST FILE </w:t>
      </w:r>
    </w:p>
    <w:p w14:paraId="189E6DE4" w14:textId="77777777" w:rsidR="006A23FD" w:rsidRDefault="006A23FD" w:rsidP="006A23FD">
      <w:r>
        <w:t xml:space="preserve">THIS IS A TEST FILE </w:t>
      </w:r>
    </w:p>
    <w:p w14:paraId="10EA73C9" w14:textId="77777777" w:rsidR="006A23FD" w:rsidRDefault="006A23FD" w:rsidP="006A23FD">
      <w:r>
        <w:t xml:space="preserve">THIS IS A TEST FILE </w:t>
      </w:r>
    </w:p>
    <w:p w14:paraId="0D68A317" w14:textId="77777777" w:rsidR="006A23FD" w:rsidRDefault="006A23FD" w:rsidP="006A23FD">
      <w:r>
        <w:t xml:space="preserve">THIS IS A TEST FILE </w:t>
      </w:r>
    </w:p>
    <w:p w14:paraId="02455E42" w14:textId="77777777" w:rsidR="006A23FD" w:rsidRDefault="006A23FD" w:rsidP="006A23FD">
      <w:r>
        <w:t xml:space="preserve">THIS IS A TEST FILE </w:t>
      </w:r>
    </w:p>
    <w:p w14:paraId="3A3DC698" w14:textId="77777777" w:rsidR="006A23FD" w:rsidRDefault="006A23FD" w:rsidP="006A23FD">
      <w:r>
        <w:t xml:space="preserve">THIS IS A TEST FILE </w:t>
      </w:r>
    </w:p>
    <w:p w14:paraId="6EF88D09" w14:textId="77777777" w:rsidR="006A23FD" w:rsidRDefault="006A23FD" w:rsidP="006A23FD">
      <w:r>
        <w:t xml:space="preserve">THIS IS A TEST FILE </w:t>
      </w:r>
    </w:p>
    <w:p w14:paraId="50477E9D" w14:textId="77777777" w:rsidR="006A23FD" w:rsidRDefault="006A23FD" w:rsidP="006A23FD">
      <w:r>
        <w:t xml:space="preserve">THIS IS A TEST FILE </w:t>
      </w:r>
    </w:p>
    <w:p w14:paraId="61D1400C" w14:textId="77777777" w:rsidR="006A23FD" w:rsidRDefault="006A23FD" w:rsidP="006A23FD">
      <w:r>
        <w:t xml:space="preserve">THIS IS A TEST FILE </w:t>
      </w:r>
    </w:p>
    <w:p w14:paraId="33930598" w14:textId="77777777" w:rsidR="006A23FD" w:rsidRDefault="006A23FD" w:rsidP="006A23FD">
      <w:r>
        <w:t xml:space="preserve">THIS IS A TEST FILE </w:t>
      </w:r>
    </w:p>
    <w:p w14:paraId="2A4A6E03" w14:textId="77777777" w:rsidR="006A23FD" w:rsidRDefault="006A23FD" w:rsidP="006A23FD">
      <w:r>
        <w:t xml:space="preserve">THIS IS A TEST FILE </w:t>
      </w:r>
    </w:p>
    <w:p w14:paraId="046B421C" w14:textId="77777777" w:rsidR="006A23FD" w:rsidRDefault="006A23FD" w:rsidP="006A23FD">
      <w:r>
        <w:t xml:space="preserve">THIS IS A TEST FILE </w:t>
      </w:r>
    </w:p>
    <w:p w14:paraId="21D3D78F" w14:textId="77777777" w:rsidR="006A23FD" w:rsidRDefault="006A23FD" w:rsidP="006A23FD">
      <w:r>
        <w:t xml:space="preserve">THIS IS A TEST FILE </w:t>
      </w:r>
    </w:p>
    <w:p w14:paraId="570142F1" w14:textId="77777777" w:rsidR="006A23FD" w:rsidRDefault="006A23FD" w:rsidP="006A23FD">
      <w:r>
        <w:t xml:space="preserve">THIS IS A TEST FILE </w:t>
      </w:r>
    </w:p>
    <w:p w14:paraId="66720804" w14:textId="77777777" w:rsidR="006A23FD" w:rsidRDefault="006A23FD" w:rsidP="006A23FD">
      <w:r>
        <w:t xml:space="preserve">THIS IS A TEST FILE </w:t>
      </w:r>
    </w:p>
    <w:p w14:paraId="3FAA73F2" w14:textId="77777777" w:rsidR="006A23FD" w:rsidRDefault="006A23FD" w:rsidP="006A23FD">
      <w:r>
        <w:t xml:space="preserve">THIS IS A TEST FILE </w:t>
      </w:r>
    </w:p>
    <w:p w14:paraId="092ED360" w14:textId="77777777" w:rsidR="006A23FD" w:rsidRDefault="006A23FD" w:rsidP="006A23FD">
      <w:r>
        <w:t xml:space="preserve">THIS IS A TEST FILE </w:t>
      </w:r>
    </w:p>
    <w:p w14:paraId="646FAFC9" w14:textId="77777777" w:rsidR="006A23FD" w:rsidRDefault="006A23FD" w:rsidP="006A23FD">
      <w:r>
        <w:lastRenderedPageBreak/>
        <w:t xml:space="preserve">THIS IS A TEST FILE </w:t>
      </w:r>
    </w:p>
    <w:p w14:paraId="2BB7AEC7" w14:textId="77777777" w:rsidR="006A23FD" w:rsidRDefault="006A23FD" w:rsidP="006A23FD">
      <w:r>
        <w:t xml:space="preserve">THIS IS A TEST FILE </w:t>
      </w:r>
    </w:p>
    <w:p w14:paraId="40B8CC54" w14:textId="77777777" w:rsidR="006A23FD" w:rsidRDefault="006A23FD" w:rsidP="006A23FD">
      <w:r>
        <w:t xml:space="preserve">THIS IS A TEST FILE </w:t>
      </w:r>
    </w:p>
    <w:p w14:paraId="0C8389A9" w14:textId="77777777" w:rsidR="006A23FD" w:rsidRDefault="006A23FD" w:rsidP="006A23FD">
      <w:r>
        <w:t xml:space="preserve">THIS IS A TEST FILE </w:t>
      </w:r>
    </w:p>
    <w:p w14:paraId="2D44D563" w14:textId="77777777" w:rsidR="006A23FD" w:rsidRDefault="006A23FD" w:rsidP="006A23FD">
      <w:r>
        <w:t xml:space="preserve">THIS IS A TEST FILE </w:t>
      </w:r>
    </w:p>
    <w:p w14:paraId="44BB0B42" w14:textId="77777777" w:rsidR="006A23FD" w:rsidRDefault="006A23FD" w:rsidP="006A23FD">
      <w:r>
        <w:t xml:space="preserve">THIS IS A TEST FILE </w:t>
      </w:r>
    </w:p>
    <w:p w14:paraId="56ABCA14" w14:textId="77777777" w:rsidR="006A23FD" w:rsidRDefault="006A23FD" w:rsidP="006A23FD">
      <w:r>
        <w:t xml:space="preserve">THIS IS A TEST FILE </w:t>
      </w:r>
    </w:p>
    <w:p w14:paraId="177438B6" w14:textId="77777777" w:rsidR="006A23FD" w:rsidRDefault="006A23FD" w:rsidP="006A23FD">
      <w:r>
        <w:t xml:space="preserve">THIS IS A TEST FILE </w:t>
      </w:r>
    </w:p>
    <w:p w14:paraId="60B0509E" w14:textId="77777777" w:rsidR="006A23FD" w:rsidRDefault="006A23FD" w:rsidP="006A23FD">
      <w:r>
        <w:t xml:space="preserve">THIS IS A TEST FILE </w:t>
      </w:r>
    </w:p>
    <w:p w14:paraId="6711A792" w14:textId="77777777" w:rsidR="006A23FD" w:rsidRDefault="006A23FD" w:rsidP="006A23FD">
      <w:r>
        <w:t xml:space="preserve">THIS IS A TEST FILE </w:t>
      </w:r>
    </w:p>
    <w:p w14:paraId="2B5674A4" w14:textId="77777777" w:rsidR="006A23FD" w:rsidRDefault="006A23FD" w:rsidP="006A23FD">
      <w:r>
        <w:t xml:space="preserve">THIS IS A TEST FILE </w:t>
      </w:r>
    </w:p>
    <w:p w14:paraId="2EC580EF" w14:textId="77777777" w:rsidR="006A23FD" w:rsidRDefault="006A23FD" w:rsidP="006A23FD">
      <w:r>
        <w:t xml:space="preserve">THIS IS A TEST FILE </w:t>
      </w:r>
    </w:p>
    <w:p w14:paraId="69F023FE" w14:textId="77777777" w:rsidR="006A23FD" w:rsidRDefault="006A23FD" w:rsidP="006A23FD">
      <w:r>
        <w:t xml:space="preserve">THIS IS A TEST FILE </w:t>
      </w:r>
    </w:p>
    <w:p w14:paraId="3CA1B8F1" w14:textId="77777777" w:rsidR="006A23FD" w:rsidRDefault="006A23FD" w:rsidP="006A23FD">
      <w:r>
        <w:t xml:space="preserve">THIS IS A TEST FILE </w:t>
      </w:r>
    </w:p>
    <w:p w14:paraId="2340BE15" w14:textId="77777777" w:rsidR="006A23FD" w:rsidRDefault="006A23FD" w:rsidP="006A23FD">
      <w:r>
        <w:t xml:space="preserve">THIS IS A TEST FILE </w:t>
      </w:r>
    </w:p>
    <w:p w14:paraId="05C8FEE1" w14:textId="77777777" w:rsidR="006A23FD" w:rsidRDefault="006A23FD" w:rsidP="006A23FD">
      <w:r>
        <w:t xml:space="preserve">THIS IS A TEST FILE </w:t>
      </w:r>
    </w:p>
    <w:p w14:paraId="0AE6A9A6" w14:textId="77777777" w:rsidR="006A23FD" w:rsidRDefault="006A23FD" w:rsidP="006A23FD">
      <w:r>
        <w:t xml:space="preserve">THIS IS A TEST FILE </w:t>
      </w:r>
    </w:p>
    <w:p w14:paraId="4E0709B7" w14:textId="77777777" w:rsidR="006A23FD" w:rsidRPr="006A23FD" w:rsidRDefault="006A23FD" w:rsidP="006A23FD"/>
    <w:p w14:paraId="7F0C8519" w14:textId="77777777" w:rsidR="006A23FD" w:rsidRDefault="006A23FD" w:rsidP="006A23FD">
      <w:r>
        <w:t xml:space="preserve">THIS IS A TEST FILE </w:t>
      </w:r>
    </w:p>
    <w:p w14:paraId="1E5B0533" w14:textId="77777777" w:rsidR="006A23FD" w:rsidRDefault="006A23FD" w:rsidP="006A23FD">
      <w:r>
        <w:t xml:space="preserve">THIS IS A TEST FILE </w:t>
      </w:r>
    </w:p>
    <w:p w14:paraId="24E32569" w14:textId="77777777" w:rsidR="006A23FD" w:rsidRDefault="006A23FD" w:rsidP="006A23FD">
      <w:r>
        <w:t xml:space="preserve">THIS IS A TEST FILE </w:t>
      </w:r>
    </w:p>
    <w:p w14:paraId="391EE33E" w14:textId="77777777" w:rsidR="006A23FD" w:rsidRDefault="006A23FD" w:rsidP="006A23FD">
      <w:r>
        <w:t xml:space="preserve">THIS IS A TEST FILE </w:t>
      </w:r>
    </w:p>
    <w:p w14:paraId="7100A0E8" w14:textId="77777777" w:rsidR="006A23FD" w:rsidRDefault="006A23FD" w:rsidP="006A23FD">
      <w:r>
        <w:t xml:space="preserve">THIS IS A TEST FILE </w:t>
      </w:r>
    </w:p>
    <w:p w14:paraId="4029C6E3" w14:textId="77777777" w:rsidR="006A23FD" w:rsidRDefault="006A23FD" w:rsidP="006A23FD">
      <w:r>
        <w:t xml:space="preserve">THIS IS A TEST FILE </w:t>
      </w:r>
    </w:p>
    <w:p w14:paraId="1DBFCDCE" w14:textId="77777777" w:rsidR="006A23FD" w:rsidRDefault="006A23FD" w:rsidP="006A23FD">
      <w:r>
        <w:t xml:space="preserve">THIS IS A TEST FILE </w:t>
      </w:r>
    </w:p>
    <w:p w14:paraId="62471B6B" w14:textId="77777777" w:rsidR="006A23FD" w:rsidRDefault="006A23FD" w:rsidP="006A23FD">
      <w:r>
        <w:lastRenderedPageBreak/>
        <w:t xml:space="preserve">THIS IS A TEST FILE </w:t>
      </w:r>
    </w:p>
    <w:p w14:paraId="5CF3D1EE" w14:textId="77777777" w:rsidR="006A23FD" w:rsidRDefault="006A23FD" w:rsidP="006A23FD">
      <w:r>
        <w:t xml:space="preserve">THIS IS A TEST FILE </w:t>
      </w:r>
    </w:p>
    <w:p w14:paraId="10C96D2F" w14:textId="77777777" w:rsidR="006A23FD" w:rsidRDefault="006A23FD" w:rsidP="006A23FD">
      <w:r>
        <w:t xml:space="preserve">THIS IS A TEST FILE </w:t>
      </w:r>
    </w:p>
    <w:p w14:paraId="1A6E4FC3" w14:textId="77777777" w:rsidR="006A23FD" w:rsidRDefault="006A23FD" w:rsidP="006A23FD">
      <w:r>
        <w:t xml:space="preserve">THIS IS A TEST FILE </w:t>
      </w:r>
    </w:p>
    <w:p w14:paraId="14F69B59" w14:textId="77777777" w:rsidR="006A23FD" w:rsidRDefault="006A23FD" w:rsidP="006A23FD">
      <w:r>
        <w:t xml:space="preserve">THIS IS A TEST FILE </w:t>
      </w:r>
    </w:p>
    <w:p w14:paraId="53B25EF3" w14:textId="77777777" w:rsidR="006A23FD" w:rsidRDefault="006A23FD" w:rsidP="006A23FD">
      <w:r>
        <w:t xml:space="preserve">THIS IS A TEST FILE </w:t>
      </w:r>
    </w:p>
    <w:p w14:paraId="7CF18443" w14:textId="77777777" w:rsidR="006A23FD" w:rsidRDefault="006A23FD" w:rsidP="006A23FD">
      <w:r>
        <w:t xml:space="preserve">THIS IS A TEST FILE </w:t>
      </w:r>
    </w:p>
    <w:p w14:paraId="586C056F" w14:textId="77777777" w:rsidR="006A23FD" w:rsidRDefault="006A23FD" w:rsidP="006A23FD">
      <w:r>
        <w:t xml:space="preserve">THIS IS A TEST FILE </w:t>
      </w:r>
    </w:p>
    <w:p w14:paraId="43196058" w14:textId="77777777" w:rsidR="006A23FD" w:rsidRDefault="006A23FD" w:rsidP="006A23FD">
      <w:r>
        <w:t xml:space="preserve">THIS IS A TEST FILE </w:t>
      </w:r>
    </w:p>
    <w:p w14:paraId="3F91F4D3" w14:textId="77777777" w:rsidR="006A23FD" w:rsidRDefault="006A23FD" w:rsidP="006A23FD">
      <w:r>
        <w:t xml:space="preserve">THIS IS A TEST FILE </w:t>
      </w:r>
    </w:p>
    <w:p w14:paraId="5D6A08DC" w14:textId="77777777" w:rsidR="006A23FD" w:rsidRDefault="006A23FD" w:rsidP="006A23FD">
      <w:r>
        <w:t xml:space="preserve">THIS IS A TEST FILE </w:t>
      </w:r>
    </w:p>
    <w:p w14:paraId="47E2C154" w14:textId="77777777" w:rsidR="006A23FD" w:rsidRDefault="006A23FD" w:rsidP="006A23FD">
      <w:r>
        <w:t xml:space="preserve">THIS IS A TEST FILE </w:t>
      </w:r>
    </w:p>
    <w:p w14:paraId="611F9273" w14:textId="77777777" w:rsidR="006A23FD" w:rsidRDefault="006A23FD" w:rsidP="006A23FD">
      <w:r>
        <w:t xml:space="preserve">THIS IS A TEST FILE </w:t>
      </w:r>
    </w:p>
    <w:p w14:paraId="134224F0" w14:textId="77777777" w:rsidR="006A23FD" w:rsidRDefault="006A23FD" w:rsidP="006A23FD">
      <w:r>
        <w:t xml:space="preserve">THIS IS A TEST FILE </w:t>
      </w:r>
    </w:p>
    <w:p w14:paraId="6B8FD8E3" w14:textId="77777777" w:rsidR="006A23FD" w:rsidRDefault="006A23FD" w:rsidP="006A23FD">
      <w:r>
        <w:t xml:space="preserve">THIS IS A TEST FILE </w:t>
      </w:r>
    </w:p>
    <w:p w14:paraId="0880642B" w14:textId="77777777" w:rsidR="006A23FD" w:rsidRDefault="006A23FD" w:rsidP="006A23FD">
      <w:r>
        <w:t xml:space="preserve">THIS IS A TEST FILE </w:t>
      </w:r>
    </w:p>
    <w:p w14:paraId="408F8815" w14:textId="77777777" w:rsidR="006A23FD" w:rsidRDefault="006A23FD" w:rsidP="006A23FD">
      <w:r>
        <w:t xml:space="preserve">THIS IS A TEST FILE </w:t>
      </w:r>
    </w:p>
    <w:p w14:paraId="5D646BE3" w14:textId="77777777" w:rsidR="006A23FD" w:rsidRDefault="006A23FD" w:rsidP="006A23FD">
      <w:r>
        <w:t xml:space="preserve">THIS IS A TEST FILE </w:t>
      </w:r>
    </w:p>
    <w:p w14:paraId="708BD0A2" w14:textId="77777777" w:rsidR="006A23FD" w:rsidRDefault="006A23FD" w:rsidP="006A23FD">
      <w:r>
        <w:t xml:space="preserve">THIS IS A TEST FILE </w:t>
      </w:r>
    </w:p>
    <w:p w14:paraId="3ECFC9A4" w14:textId="77777777" w:rsidR="006A23FD" w:rsidRDefault="006A23FD" w:rsidP="006A23FD">
      <w:r>
        <w:t xml:space="preserve">THIS IS A TEST FILE </w:t>
      </w:r>
    </w:p>
    <w:p w14:paraId="44777CE8" w14:textId="77777777" w:rsidR="006A23FD" w:rsidRDefault="006A23FD" w:rsidP="006A23FD">
      <w:r>
        <w:t xml:space="preserve">THIS IS A TEST FILE </w:t>
      </w:r>
    </w:p>
    <w:p w14:paraId="36FFB270" w14:textId="77777777" w:rsidR="006A23FD" w:rsidRDefault="006A23FD" w:rsidP="006A23FD">
      <w:r>
        <w:t xml:space="preserve">THIS IS A TEST FILE </w:t>
      </w:r>
    </w:p>
    <w:p w14:paraId="0A6D4A95" w14:textId="77777777" w:rsidR="006A23FD" w:rsidRDefault="006A23FD" w:rsidP="006A23FD">
      <w:r>
        <w:t xml:space="preserve">THIS IS A TEST FILE </w:t>
      </w:r>
    </w:p>
    <w:p w14:paraId="1DD2EC14" w14:textId="77777777" w:rsidR="006A23FD" w:rsidRDefault="006A23FD" w:rsidP="006A23FD">
      <w:r>
        <w:t xml:space="preserve">THIS IS A TEST FILE </w:t>
      </w:r>
    </w:p>
    <w:p w14:paraId="3FB78CB7" w14:textId="77777777" w:rsidR="006A23FD" w:rsidRDefault="006A23FD" w:rsidP="006A23FD">
      <w:r>
        <w:t xml:space="preserve">THIS IS A TEST FILE </w:t>
      </w:r>
    </w:p>
    <w:p w14:paraId="7F9E0CF6" w14:textId="77777777" w:rsidR="006A23FD" w:rsidRDefault="006A23FD" w:rsidP="006A23FD">
      <w:r>
        <w:lastRenderedPageBreak/>
        <w:t xml:space="preserve">THIS IS A TEST FILE </w:t>
      </w:r>
    </w:p>
    <w:p w14:paraId="6D643A51" w14:textId="77777777" w:rsidR="006A23FD" w:rsidRDefault="006A23FD" w:rsidP="006A23FD">
      <w:r>
        <w:t xml:space="preserve">THIS IS A TEST FILE </w:t>
      </w:r>
    </w:p>
    <w:p w14:paraId="391E267E" w14:textId="77777777" w:rsidR="006A23FD" w:rsidRDefault="006A23FD" w:rsidP="006A23FD">
      <w:r>
        <w:t xml:space="preserve">THIS IS A TEST FILE </w:t>
      </w:r>
    </w:p>
    <w:p w14:paraId="54B78D5C" w14:textId="77777777" w:rsidR="006A23FD" w:rsidRDefault="006A23FD" w:rsidP="006A23FD">
      <w:r>
        <w:t xml:space="preserve">THIS IS A TEST FILE </w:t>
      </w:r>
    </w:p>
    <w:p w14:paraId="20B6D73E" w14:textId="77777777" w:rsidR="006A23FD" w:rsidRDefault="006A23FD" w:rsidP="006A23FD">
      <w:r>
        <w:t xml:space="preserve">THIS IS A TEST FILE </w:t>
      </w:r>
    </w:p>
    <w:p w14:paraId="216C30AE" w14:textId="77777777" w:rsidR="006A23FD" w:rsidRDefault="006A23FD" w:rsidP="006A23FD">
      <w:r>
        <w:t xml:space="preserve">THIS IS A TEST FILE </w:t>
      </w:r>
    </w:p>
    <w:p w14:paraId="4E943DCE" w14:textId="77777777" w:rsidR="006A23FD" w:rsidRDefault="006A23FD" w:rsidP="006A23FD">
      <w:r>
        <w:t xml:space="preserve">THIS IS A TEST FILE </w:t>
      </w:r>
    </w:p>
    <w:p w14:paraId="2813E353" w14:textId="77777777" w:rsidR="006A23FD" w:rsidRDefault="006A23FD" w:rsidP="006A23FD">
      <w:r>
        <w:t xml:space="preserve">THIS IS A TEST FILE </w:t>
      </w:r>
    </w:p>
    <w:p w14:paraId="1E04B8AD" w14:textId="77777777" w:rsidR="006A23FD" w:rsidRDefault="006A23FD" w:rsidP="006A23FD">
      <w:r>
        <w:t xml:space="preserve">THIS IS A TEST FILE </w:t>
      </w:r>
    </w:p>
    <w:p w14:paraId="362D904D" w14:textId="77777777" w:rsidR="006A23FD" w:rsidRDefault="006A23FD" w:rsidP="006A23FD">
      <w:r>
        <w:t xml:space="preserve">THIS IS A TEST FILE </w:t>
      </w:r>
    </w:p>
    <w:p w14:paraId="0D05B071" w14:textId="77777777" w:rsidR="006A23FD" w:rsidRDefault="006A23FD" w:rsidP="006A23FD">
      <w:r>
        <w:t xml:space="preserve">THIS IS A TEST FILE </w:t>
      </w:r>
    </w:p>
    <w:p w14:paraId="2E4EAA0E" w14:textId="77777777" w:rsidR="006A23FD" w:rsidRPr="006A23FD" w:rsidRDefault="006A23FD" w:rsidP="006A23FD"/>
    <w:p w14:paraId="1ADEAE1C" w14:textId="77777777" w:rsidR="006A23FD" w:rsidRDefault="006A23FD" w:rsidP="006A23FD">
      <w:r>
        <w:t xml:space="preserve">THIS IS A TEST FILE </w:t>
      </w:r>
    </w:p>
    <w:p w14:paraId="6BCA2589" w14:textId="77777777" w:rsidR="006A23FD" w:rsidRDefault="006A23FD" w:rsidP="006A23FD">
      <w:r>
        <w:t xml:space="preserve">THIS IS A TEST FILE </w:t>
      </w:r>
    </w:p>
    <w:p w14:paraId="450EEFE8" w14:textId="77777777" w:rsidR="006A23FD" w:rsidRDefault="006A23FD" w:rsidP="006A23FD">
      <w:r>
        <w:t xml:space="preserve">THIS IS A TEST FILE </w:t>
      </w:r>
    </w:p>
    <w:p w14:paraId="691669ED" w14:textId="77777777" w:rsidR="006A23FD" w:rsidRDefault="006A23FD" w:rsidP="006A23FD">
      <w:r>
        <w:t xml:space="preserve">THIS IS A TEST FILE </w:t>
      </w:r>
    </w:p>
    <w:p w14:paraId="1BEA905A" w14:textId="77777777" w:rsidR="006A23FD" w:rsidRDefault="006A23FD" w:rsidP="006A23FD">
      <w:r>
        <w:t xml:space="preserve">THIS IS A TEST FILE </w:t>
      </w:r>
    </w:p>
    <w:p w14:paraId="10B08BB7" w14:textId="77777777" w:rsidR="006A23FD" w:rsidRDefault="006A23FD" w:rsidP="006A23FD">
      <w:r>
        <w:t xml:space="preserve">THIS IS A TEST FILE </w:t>
      </w:r>
    </w:p>
    <w:p w14:paraId="5FEC95BD" w14:textId="77777777" w:rsidR="006A23FD" w:rsidRDefault="006A23FD" w:rsidP="006A23FD">
      <w:r>
        <w:t xml:space="preserve">THIS IS A TEST FILE </w:t>
      </w:r>
    </w:p>
    <w:p w14:paraId="12395E96" w14:textId="77777777" w:rsidR="006A23FD" w:rsidRDefault="006A23FD" w:rsidP="006A23FD">
      <w:r>
        <w:t xml:space="preserve">THIS IS A TEST FILE </w:t>
      </w:r>
    </w:p>
    <w:p w14:paraId="3DEE5BB0" w14:textId="77777777" w:rsidR="006A23FD" w:rsidRDefault="006A23FD" w:rsidP="006A23FD">
      <w:r>
        <w:t xml:space="preserve">THIS IS A TEST FILE </w:t>
      </w:r>
    </w:p>
    <w:p w14:paraId="7C403571" w14:textId="77777777" w:rsidR="006A23FD" w:rsidRDefault="006A23FD" w:rsidP="006A23FD">
      <w:r>
        <w:t xml:space="preserve">THIS IS A TEST FILE </w:t>
      </w:r>
    </w:p>
    <w:p w14:paraId="464F2D55" w14:textId="77777777" w:rsidR="006A23FD" w:rsidRDefault="006A23FD" w:rsidP="006A23FD">
      <w:r>
        <w:t xml:space="preserve">THIS IS A TEST FILE </w:t>
      </w:r>
    </w:p>
    <w:p w14:paraId="668AE454" w14:textId="77777777" w:rsidR="006A23FD" w:rsidRDefault="006A23FD" w:rsidP="006A23FD">
      <w:r>
        <w:t xml:space="preserve">THIS IS A TEST FILE </w:t>
      </w:r>
    </w:p>
    <w:p w14:paraId="79664B2C" w14:textId="77777777" w:rsidR="006A23FD" w:rsidRDefault="006A23FD" w:rsidP="006A23FD">
      <w:r>
        <w:t xml:space="preserve">THIS IS A TEST FILE </w:t>
      </w:r>
    </w:p>
    <w:p w14:paraId="645EBCF6" w14:textId="77777777" w:rsidR="006A23FD" w:rsidRDefault="006A23FD" w:rsidP="006A23FD">
      <w:r>
        <w:lastRenderedPageBreak/>
        <w:t xml:space="preserve">THIS IS A TEST FILE </w:t>
      </w:r>
    </w:p>
    <w:p w14:paraId="21840B73" w14:textId="77777777" w:rsidR="006A23FD" w:rsidRDefault="006A23FD" w:rsidP="006A23FD">
      <w:r>
        <w:t xml:space="preserve">THIS IS A TEST FILE </w:t>
      </w:r>
    </w:p>
    <w:p w14:paraId="61B80BB3" w14:textId="77777777" w:rsidR="006A23FD" w:rsidRDefault="006A23FD" w:rsidP="006A23FD">
      <w:r>
        <w:t xml:space="preserve">THIS IS A TEST FILE </w:t>
      </w:r>
    </w:p>
    <w:p w14:paraId="6CA5B275" w14:textId="77777777" w:rsidR="006A23FD" w:rsidRDefault="006A23FD" w:rsidP="006A23FD">
      <w:r>
        <w:t xml:space="preserve">THIS IS A TEST FILE </w:t>
      </w:r>
    </w:p>
    <w:p w14:paraId="2BBC29F1" w14:textId="77777777" w:rsidR="006A23FD" w:rsidRDefault="006A23FD" w:rsidP="006A23FD">
      <w:r>
        <w:t xml:space="preserve">THIS IS A TEST FILE </w:t>
      </w:r>
    </w:p>
    <w:p w14:paraId="6CA1CAB4" w14:textId="77777777" w:rsidR="006A23FD" w:rsidRDefault="006A23FD" w:rsidP="006A23FD">
      <w:r>
        <w:t xml:space="preserve">THIS IS A TEST FILE </w:t>
      </w:r>
    </w:p>
    <w:p w14:paraId="15EA5886" w14:textId="77777777" w:rsidR="006A23FD" w:rsidRDefault="006A23FD" w:rsidP="006A23FD">
      <w:r>
        <w:t xml:space="preserve">THIS IS A TEST FILE </w:t>
      </w:r>
    </w:p>
    <w:p w14:paraId="5A52CD57" w14:textId="77777777" w:rsidR="006A23FD" w:rsidRDefault="006A23FD" w:rsidP="006A23FD">
      <w:r>
        <w:t xml:space="preserve">THIS IS A TEST FILE </w:t>
      </w:r>
    </w:p>
    <w:p w14:paraId="359C7971" w14:textId="77777777" w:rsidR="006A23FD" w:rsidRDefault="006A23FD" w:rsidP="006A23FD">
      <w:r>
        <w:t xml:space="preserve">THIS IS A TEST FILE </w:t>
      </w:r>
    </w:p>
    <w:p w14:paraId="4EEBC109" w14:textId="77777777" w:rsidR="006A23FD" w:rsidRDefault="006A23FD" w:rsidP="006A23FD">
      <w:r>
        <w:t xml:space="preserve">THIS IS A TEST FILE </w:t>
      </w:r>
    </w:p>
    <w:p w14:paraId="45596011" w14:textId="77777777" w:rsidR="006A23FD" w:rsidRDefault="006A23FD" w:rsidP="006A23FD">
      <w:r>
        <w:t xml:space="preserve">THIS IS A TEST FILE </w:t>
      </w:r>
    </w:p>
    <w:p w14:paraId="10C7584D" w14:textId="77777777" w:rsidR="006A23FD" w:rsidRDefault="006A23FD" w:rsidP="006A23FD">
      <w:r>
        <w:t xml:space="preserve">THIS IS A TEST FILE </w:t>
      </w:r>
    </w:p>
    <w:p w14:paraId="4A933992" w14:textId="77777777" w:rsidR="006A23FD" w:rsidRDefault="006A23FD" w:rsidP="006A23FD">
      <w:r>
        <w:t xml:space="preserve">THIS IS A TEST FILE </w:t>
      </w:r>
    </w:p>
    <w:p w14:paraId="0D146757" w14:textId="77777777" w:rsidR="006A23FD" w:rsidRDefault="006A23FD" w:rsidP="006A23FD">
      <w:r>
        <w:t xml:space="preserve">THIS IS A TEST FILE </w:t>
      </w:r>
    </w:p>
    <w:p w14:paraId="62CD2B27" w14:textId="77777777" w:rsidR="006A23FD" w:rsidRDefault="006A23FD" w:rsidP="006A23FD">
      <w:r>
        <w:t xml:space="preserve">THIS IS A TEST FILE </w:t>
      </w:r>
    </w:p>
    <w:p w14:paraId="73FD59FF" w14:textId="77777777" w:rsidR="006A23FD" w:rsidRDefault="006A23FD" w:rsidP="006A23FD">
      <w:r>
        <w:t xml:space="preserve">THIS IS A TEST FILE </w:t>
      </w:r>
    </w:p>
    <w:p w14:paraId="59727BE1" w14:textId="77777777" w:rsidR="006A23FD" w:rsidRDefault="006A23FD" w:rsidP="006A23FD">
      <w:r>
        <w:t xml:space="preserve">THIS IS A TEST FILE </w:t>
      </w:r>
    </w:p>
    <w:p w14:paraId="1807447A" w14:textId="77777777" w:rsidR="006A23FD" w:rsidRDefault="006A23FD" w:rsidP="006A23FD">
      <w:r>
        <w:t xml:space="preserve">THIS IS A TEST FILE </w:t>
      </w:r>
    </w:p>
    <w:p w14:paraId="69DAB8B6" w14:textId="77777777" w:rsidR="006A23FD" w:rsidRDefault="006A23FD" w:rsidP="006A23FD">
      <w:r>
        <w:t xml:space="preserve">THIS IS A TEST FILE </w:t>
      </w:r>
    </w:p>
    <w:p w14:paraId="06ED0765" w14:textId="77777777" w:rsidR="006A23FD" w:rsidRDefault="006A23FD" w:rsidP="006A23FD">
      <w:r>
        <w:t xml:space="preserve">THIS IS A TEST FILE </w:t>
      </w:r>
    </w:p>
    <w:p w14:paraId="4E416909" w14:textId="77777777" w:rsidR="006A23FD" w:rsidRDefault="006A23FD" w:rsidP="006A23FD">
      <w:r>
        <w:t xml:space="preserve">THIS IS A TEST FILE </w:t>
      </w:r>
    </w:p>
    <w:p w14:paraId="3E6752B7" w14:textId="77777777" w:rsidR="006A23FD" w:rsidRDefault="006A23FD" w:rsidP="006A23FD">
      <w:r>
        <w:t xml:space="preserve">THIS IS A TEST FILE </w:t>
      </w:r>
    </w:p>
    <w:p w14:paraId="1CDD0528" w14:textId="77777777" w:rsidR="006A23FD" w:rsidRDefault="006A23FD" w:rsidP="006A23FD">
      <w:r>
        <w:t xml:space="preserve">THIS IS A TEST FILE </w:t>
      </w:r>
    </w:p>
    <w:p w14:paraId="661B9EBA" w14:textId="77777777" w:rsidR="006A23FD" w:rsidRDefault="006A23FD" w:rsidP="006A23FD">
      <w:r>
        <w:t xml:space="preserve">THIS IS A TEST FILE </w:t>
      </w:r>
    </w:p>
    <w:p w14:paraId="4CA5458C" w14:textId="77777777" w:rsidR="006A23FD" w:rsidRDefault="006A23FD" w:rsidP="006A23FD">
      <w:r>
        <w:t xml:space="preserve">THIS IS A TEST FILE </w:t>
      </w:r>
    </w:p>
    <w:p w14:paraId="7B69EEFC" w14:textId="77777777" w:rsidR="006A23FD" w:rsidRDefault="006A23FD" w:rsidP="006A23FD">
      <w:r>
        <w:lastRenderedPageBreak/>
        <w:t xml:space="preserve">THIS IS A TEST FILE </w:t>
      </w:r>
    </w:p>
    <w:p w14:paraId="2A0245AA" w14:textId="77777777" w:rsidR="006A23FD" w:rsidRDefault="006A23FD" w:rsidP="006A23FD">
      <w:r>
        <w:t xml:space="preserve">THIS IS A TEST FILE </w:t>
      </w:r>
    </w:p>
    <w:p w14:paraId="34375803" w14:textId="77777777" w:rsidR="006A23FD" w:rsidRDefault="006A23FD" w:rsidP="006A23FD">
      <w:r>
        <w:t xml:space="preserve">THIS IS A TEST FILE </w:t>
      </w:r>
    </w:p>
    <w:p w14:paraId="4A3828FB" w14:textId="77777777" w:rsidR="006A23FD" w:rsidRDefault="006A23FD" w:rsidP="006A23FD">
      <w:r>
        <w:t xml:space="preserve">THIS IS A TEST FILE </w:t>
      </w:r>
    </w:p>
    <w:p w14:paraId="6789005F" w14:textId="77777777" w:rsidR="006A23FD" w:rsidRDefault="006A23FD" w:rsidP="006A23FD">
      <w:r>
        <w:t xml:space="preserve">THIS IS A TEST FILE </w:t>
      </w:r>
    </w:p>
    <w:p w14:paraId="0DE01887" w14:textId="77777777" w:rsidR="006A23FD" w:rsidRPr="006A23FD" w:rsidRDefault="006A23FD" w:rsidP="006A23FD"/>
    <w:p w14:paraId="6919A89D" w14:textId="77777777" w:rsidR="006A23FD" w:rsidRDefault="006A23FD" w:rsidP="006A23FD">
      <w:r>
        <w:t xml:space="preserve">THIS IS A TEST FILE </w:t>
      </w:r>
    </w:p>
    <w:p w14:paraId="18668A5F" w14:textId="77777777" w:rsidR="006A23FD" w:rsidRDefault="006A23FD" w:rsidP="006A23FD">
      <w:r>
        <w:t xml:space="preserve">THIS IS A TEST FILE </w:t>
      </w:r>
    </w:p>
    <w:p w14:paraId="30D7113D" w14:textId="77777777" w:rsidR="006A23FD" w:rsidRDefault="006A23FD" w:rsidP="006A23FD">
      <w:r>
        <w:t xml:space="preserve">THIS IS A TEST FILE </w:t>
      </w:r>
    </w:p>
    <w:p w14:paraId="45BD29E0" w14:textId="77777777" w:rsidR="006A23FD" w:rsidRDefault="006A23FD" w:rsidP="006A23FD">
      <w:r>
        <w:t xml:space="preserve">THIS IS A TEST FILE </w:t>
      </w:r>
    </w:p>
    <w:p w14:paraId="04FC529E" w14:textId="77777777" w:rsidR="006A23FD" w:rsidRDefault="006A23FD" w:rsidP="006A23FD">
      <w:r>
        <w:t xml:space="preserve">THIS IS A TEST FILE </w:t>
      </w:r>
    </w:p>
    <w:p w14:paraId="5EFA1B83" w14:textId="77777777" w:rsidR="006A23FD" w:rsidRDefault="006A23FD" w:rsidP="006A23FD">
      <w:r>
        <w:t xml:space="preserve">THIS IS A TEST FILE </w:t>
      </w:r>
    </w:p>
    <w:p w14:paraId="3BFE5F8F" w14:textId="77777777" w:rsidR="006A23FD" w:rsidRDefault="006A23FD" w:rsidP="006A23FD">
      <w:r>
        <w:t xml:space="preserve">THIS IS A TEST FILE </w:t>
      </w:r>
    </w:p>
    <w:p w14:paraId="28A4CB2A" w14:textId="77777777" w:rsidR="006A23FD" w:rsidRDefault="006A23FD" w:rsidP="006A23FD">
      <w:r>
        <w:t xml:space="preserve">THIS IS A TEST FILE </w:t>
      </w:r>
    </w:p>
    <w:p w14:paraId="5512D868" w14:textId="77777777" w:rsidR="006A23FD" w:rsidRDefault="006A23FD" w:rsidP="006A23FD">
      <w:r>
        <w:t xml:space="preserve">THIS IS A TEST FILE </w:t>
      </w:r>
    </w:p>
    <w:p w14:paraId="4F04F8EE" w14:textId="77777777" w:rsidR="006A23FD" w:rsidRDefault="006A23FD" w:rsidP="006A23FD">
      <w:r>
        <w:t xml:space="preserve">THIS IS A TEST FILE </w:t>
      </w:r>
    </w:p>
    <w:p w14:paraId="0CCE9290" w14:textId="77777777" w:rsidR="006A23FD" w:rsidRDefault="006A23FD" w:rsidP="006A23FD">
      <w:r>
        <w:t xml:space="preserve">THIS IS A TEST FILE </w:t>
      </w:r>
    </w:p>
    <w:p w14:paraId="6BD95874" w14:textId="77777777" w:rsidR="006A23FD" w:rsidRDefault="006A23FD" w:rsidP="006A23FD">
      <w:r>
        <w:t xml:space="preserve">THIS IS A TEST FILE </w:t>
      </w:r>
    </w:p>
    <w:p w14:paraId="0C23588C" w14:textId="77777777" w:rsidR="006A23FD" w:rsidRDefault="006A23FD" w:rsidP="006A23FD">
      <w:r>
        <w:t xml:space="preserve">THIS IS A TEST FILE </w:t>
      </w:r>
    </w:p>
    <w:p w14:paraId="4308B6D2" w14:textId="77777777" w:rsidR="006A23FD" w:rsidRDefault="006A23FD" w:rsidP="006A23FD">
      <w:r>
        <w:t xml:space="preserve">THIS IS A TEST FILE </w:t>
      </w:r>
    </w:p>
    <w:p w14:paraId="405A6676" w14:textId="77777777" w:rsidR="006A23FD" w:rsidRDefault="006A23FD" w:rsidP="006A23FD">
      <w:r>
        <w:t xml:space="preserve">THIS IS A TEST FILE </w:t>
      </w:r>
    </w:p>
    <w:p w14:paraId="6719A457" w14:textId="77777777" w:rsidR="006A23FD" w:rsidRDefault="006A23FD" w:rsidP="006A23FD">
      <w:r>
        <w:t xml:space="preserve">THIS IS A TEST FILE </w:t>
      </w:r>
    </w:p>
    <w:p w14:paraId="5DC297E3" w14:textId="77777777" w:rsidR="006A23FD" w:rsidRDefault="006A23FD" w:rsidP="006A23FD">
      <w:r>
        <w:t xml:space="preserve">THIS IS A TEST FILE </w:t>
      </w:r>
    </w:p>
    <w:p w14:paraId="0D49CA17" w14:textId="77777777" w:rsidR="006A23FD" w:rsidRDefault="006A23FD" w:rsidP="006A23FD">
      <w:r>
        <w:t xml:space="preserve">THIS IS A TEST FILE </w:t>
      </w:r>
    </w:p>
    <w:p w14:paraId="62DA9A09" w14:textId="77777777" w:rsidR="006A23FD" w:rsidRDefault="006A23FD" w:rsidP="006A23FD">
      <w:r>
        <w:t xml:space="preserve">THIS IS A TEST FILE </w:t>
      </w:r>
    </w:p>
    <w:p w14:paraId="7754489F" w14:textId="77777777" w:rsidR="006A23FD" w:rsidRDefault="006A23FD" w:rsidP="006A23FD">
      <w:r>
        <w:lastRenderedPageBreak/>
        <w:t xml:space="preserve">THIS IS A TEST FILE </w:t>
      </w:r>
    </w:p>
    <w:p w14:paraId="7772F78A" w14:textId="77777777" w:rsidR="006A23FD" w:rsidRDefault="006A23FD" w:rsidP="006A23FD">
      <w:r>
        <w:t xml:space="preserve">THIS IS A TEST FILE </w:t>
      </w:r>
    </w:p>
    <w:p w14:paraId="108F6C09" w14:textId="77777777" w:rsidR="006A23FD" w:rsidRDefault="006A23FD" w:rsidP="006A23FD">
      <w:r>
        <w:t xml:space="preserve">THIS IS A TEST FILE </w:t>
      </w:r>
    </w:p>
    <w:p w14:paraId="69305555" w14:textId="77777777" w:rsidR="006A23FD" w:rsidRDefault="006A23FD" w:rsidP="006A23FD">
      <w:r>
        <w:t xml:space="preserve">THIS IS A TEST FILE </w:t>
      </w:r>
    </w:p>
    <w:p w14:paraId="7E468354" w14:textId="77777777" w:rsidR="006A23FD" w:rsidRDefault="006A23FD" w:rsidP="006A23FD">
      <w:r>
        <w:t xml:space="preserve">THIS IS A TEST FILE </w:t>
      </w:r>
    </w:p>
    <w:p w14:paraId="72292B78" w14:textId="77777777" w:rsidR="006A23FD" w:rsidRDefault="006A23FD" w:rsidP="006A23FD">
      <w:r>
        <w:t xml:space="preserve">THIS IS A TEST FILE </w:t>
      </w:r>
    </w:p>
    <w:p w14:paraId="30758179" w14:textId="77777777" w:rsidR="006A23FD" w:rsidRDefault="006A23FD" w:rsidP="006A23FD">
      <w:r>
        <w:t xml:space="preserve">THIS IS A TEST FILE </w:t>
      </w:r>
    </w:p>
    <w:p w14:paraId="26F4C192" w14:textId="77777777" w:rsidR="006A23FD" w:rsidRDefault="006A23FD" w:rsidP="006A23FD">
      <w:r>
        <w:t xml:space="preserve">THIS IS A TEST FILE </w:t>
      </w:r>
    </w:p>
    <w:p w14:paraId="16B2C3E0" w14:textId="77777777" w:rsidR="006A23FD" w:rsidRDefault="006A23FD" w:rsidP="006A23FD">
      <w:r>
        <w:t xml:space="preserve">THIS IS A TEST FILE </w:t>
      </w:r>
    </w:p>
    <w:p w14:paraId="631126F0" w14:textId="77777777" w:rsidR="006A23FD" w:rsidRDefault="006A23FD" w:rsidP="006A23FD">
      <w:r>
        <w:t xml:space="preserve">THIS IS A TEST FILE </w:t>
      </w:r>
    </w:p>
    <w:p w14:paraId="240FB8BB" w14:textId="77777777" w:rsidR="006A23FD" w:rsidRDefault="006A23FD" w:rsidP="006A23FD">
      <w:r>
        <w:t xml:space="preserve">THIS IS A TEST FILE </w:t>
      </w:r>
    </w:p>
    <w:p w14:paraId="0A2E94DC" w14:textId="77777777" w:rsidR="006A23FD" w:rsidRDefault="006A23FD" w:rsidP="006A23FD">
      <w:r>
        <w:t xml:space="preserve">THIS IS A TEST FILE </w:t>
      </w:r>
    </w:p>
    <w:p w14:paraId="381174DE" w14:textId="77777777" w:rsidR="006A23FD" w:rsidRDefault="006A23FD" w:rsidP="006A23FD">
      <w:r>
        <w:t xml:space="preserve">THIS IS A TEST FILE </w:t>
      </w:r>
    </w:p>
    <w:p w14:paraId="10BD444A" w14:textId="77777777" w:rsidR="006A23FD" w:rsidRDefault="006A23FD" w:rsidP="006A23FD">
      <w:r>
        <w:t xml:space="preserve">THIS IS A TEST FILE </w:t>
      </w:r>
    </w:p>
    <w:p w14:paraId="47F183FA" w14:textId="77777777" w:rsidR="006A23FD" w:rsidRDefault="006A23FD" w:rsidP="006A23FD">
      <w:r>
        <w:t xml:space="preserve">THIS IS A TEST FILE </w:t>
      </w:r>
    </w:p>
    <w:p w14:paraId="1760F766" w14:textId="77777777" w:rsidR="006A23FD" w:rsidRDefault="006A23FD" w:rsidP="006A23FD">
      <w:r>
        <w:t xml:space="preserve">THIS IS A TEST FILE </w:t>
      </w:r>
    </w:p>
    <w:p w14:paraId="7DFFB4E8" w14:textId="77777777" w:rsidR="006A23FD" w:rsidRDefault="006A23FD" w:rsidP="006A23FD">
      <w:r>
        <w:t xml:space="preserve">THIS IS A TEST FILE </w:t>
      </w:r>
    </w:p>
    <w:p w14:paraId="55CC129A" w14:textId="77777777" w:rsidR="006A23FD" w:rsidRDefault="006A23FD" w:rsidP="006A23FD">
      <w:r>
        <w:t xml:space="preserve">THIS IS A TEST FILE </w:t>
      </w:r>
    </w:p>
    <w:p w14:paraId="10F2948F" w14:textId="77777777" w:rsidR="006A23FD" w:rsidRDefault="006A23FD" w:rsidP="006A23FD">
      <w:r>
        <w:t xml:space="preserve">THIS IS A TEST FILE </w:t>
      </w:r>
    </w:p>
    <w:p w14:paraId="4539FA08" w14:textId="77777777" w:rsidR="006A23FD" w:rsidRDefault="006A23FD" w:rsidP="006A23FD">
      <w:r>
        <w:t xml:space="preserve">THIS IS A TEST FILE </w:t>
      </w:r>
    </w:p>
    <w:p w14:paraId="5C39D4B4" w14:textId="77777777" w:rsidR="006A23FD" w:rsidRDefault="006A23FD" w:rsidP="006A23FD">
      <w:r>
        <w:t xml:space="preserve">THIS IS A TEST FILE </w:t>
      </w:r>
    </w:p>
    <w:p w14:paraId="31A1E864" w14:textId="77777777" w:rsidR="006A23FD" w:rsidRDefault="006A23FD" w:rsidP="006A23FD">
      <w:r>
        <w:t xml:space="preserve">THIS IS A TEST FILE </w:t>
      </w:r>
    </w:p>
    <w:p w14:paraId="2B5D067E" w14:textId="77777777" w:rsidR="006A23FD" w:rsidRDefault="006A23FD" w:rsidP="006A23FD">
      <w:r>
        <w:t xml:space="preserve">THIS IS A TEST FILE </w:t>
      </w:r>
    </w:p>
    <w:p w14:paraId="2ACED229" w14:textId="77777777" w:rsidR="006A23FD" w:rsidRDefault="006A23FD" w:rsidP="006A23FD">
      <w:r>
        <w:t xml:space="preserve">THIS IS A TEST FILE </w:t>
      </w:r>
    </w:p>
    <w:p w14:paraId="5B61462F" w14:textId="77777777" w:rsidR="006A23FD" w:rsidRPr="006A23FD" w:rsidRDefault="006A23FD" w:rsidP="006A23FD"/>
    <w:p w14:paraId="3DCE6A5E" w14:textId="77777777" w:rsidR="006A23FD" w:rsidRDefault="006A23FD" w:rsidP="006A23FD">
      <w:r>
        <w:lastRenderedPageBreak/>
        <w:t xml:space="preserve">THIS IS A TEST FILE </w:t>
      </w:r>
    </w:p>
    <w:p w14:paraId="32D36434" w14:textId="77777777" w:rsidR="006A23FD" w:rsidRDefault="006A23FD" w:rsidP="006A23FD">
      <w:r>
        <w:t xml:space="preserve">THIS IS A TEST FILE </w:t>
      </w:r>
    </w:p>
    <w:p w14:paraId="72B7E060" w14:textId="77777777" w:rsidR="006A23FD" w:rsidRDefault="006A23FD" w:rsidP="006A23FD">
      <w:r>
        <w:t xml:space="preserve">THIS IS A TEST FILE </w:t>
      </w:r>
    </w:p>
    <w:p w14:paraId="1327B9A4" w14:textId="77777777" w:rsidR="006A23FD" w:rsidRDefault="006A23FD" w:rsidP="006A23FD">
      <w:r>
        <w:t xml:space="preserve">THIS IS A TEST FILE </w:t>
      </w:r>
    </w:p>
    <w:p w14:paraId="7609784E" w14:textId="77777777" w:rsidR="006A23FD" w:rsidRDefault="006A23FD" w:rsidP="006A23FD">
      <w:r>
        <w:t xml:space="preserve">THIS IS A TEST FILE </w:t>
      </w:r>
    </w:p>
    <w:p w14:paraId="64593D39" w14:textId="77777777" w:rsidR="006A23FD" w:rsidRDefault="006A23FD" w:rsidP="006A23FD">
      <w:r>
        <w:t xml:space="preserve">THIS IS A TEST FILE </w:t>
      </w:r>
    </w:p>
    <w:p w14:paraId="4E8E9B55" w14:textId="77777777" w:rsidR="006A23FD" w:rsidRDefault="006A23FD" w:rsidP="006A23FD">
      <w:r>
        <w:t xml:space="preserve">THIS IS A TEST FILE </w:t>
      </w:r>
    </w:p>
    <w:p w14:paraId="4FE9EDBC" w14:textId="77777777" w:rsidR="006A23FD" w:rsidRDefault="006A23FD" w:rsidP="006A23FD">
      <w:r>
        <w:t xml:space="preserve">THIS IS A TEST FILE </w:t>
      </w:r>
    </w:p>
    <w:p w14:paraId="5C5227AD" w14:textId="77777777" w:rsidR="006A23FD" w:rsidRDefault="006A23FD" w:rsidP="006A23FD">
      <w:r>
        <w:t xml:space="preserve">THIS IS A TEST FILE </w:t>
      </w:r>
    </w:p>
    <w:p w14:paraId="56C904A4" w14:textId="77777777" w:rsidR="006A23FD" w:rsidRDefault="006A23FD" w:rsidP="006A23FD">
      <w:r>
        <w:t xml:space="preserve">THIS IS A TEST FILE </w:t>
      </w:r>
    </w:p>
    <w:p w14:paraId="78C3FDE3" w14:textId="77777777" w:rsidR="006A23FD" w:rsidRDefault="006A23FD" w:rsidP="006A23FD">
      <w:r>
        <w:t xml:space="preserve">THIS IS A TEST FILE </w:t>
      </w:r>
    </w:p>
    <w:p w14:paraId="11EFE667" w14:textId="77777777" w:rsidR="006A23FD" w:rsidRDefault="006A23FD" w:rsidP="006A23FD">
      <w:r>
        <w:t xml:space="preserve">THIS IS A TEST FILE </w:t>
      </w:r>
    </w:p>
    <w:p w14:paraId="3B66B77D" w14:textId="77777777" w:rsidR="006A23FD" w:rsidRDefault="006A23FD" w:rsidP="006A23FD">
      <w:r>
        <w:t xml:space="preserve">THIS IS A TEST FILE </w:t>
      </w:r>
    </w:p>
    <w:p w14:paraId="6E9A077B" w14:textId="77777777" w:rsidR="006A23FD" w:rsidRDefault="006A23FD" w:rsidP="006A23FD">
      <w:r>
        <w:t xml:space="preserve">THIS IS A TEST FILE </w:t>
      </w:r>
    </w:p>
    <w:p w14:paraId="261DE80E" w14:textId="77777777" w:rsidR="006A23FD" w:rsidRDefault="006A23FD" w:rsidP="006A23FD">
      <w:r>
        <w:t xml:space="preserve">THIS IS A TEST FILE </w:t>
      </w:r>
    </w:p>
    <w:p w14:paraId="645C29FD" w14:textId="77777777" w:rsidR="006A23FD" w:rsidRDefault="006A23FD" w:rsidP="006A23FD">
      <w:r>
        <w:t xml:space="preserve">THIS IS A TEST FILE </w:t>
      </w:r>
    </w:p>
    <w:p w14:paraId="3EC3C4FF" w14:textId="77777777" w:rsidR="006A23FD" w:rsidRDefault="006A23FD" w:rsidP="006A23FD">
      <w:r>
        <w:t xml:space="preserve">THIS IS A TEST FILE </w:t>
      </w:r>
    </w:p>
    <w:p w14:paraId="77694EAA" w14:textId="77777777" w:rsidR="006A23FD" w:rsidRDefault="006A23FD" w:rsidP="006A23FD">
      <w:r>
        <w:t xml:space="preserve">THIS IS A TEST FILE </w:t>
      </w:r>
    </w:p>
    <w:p w14:paraId="1DFBBC68" w14:textId="77777777" w:rsidR="006A23FD" w:rsidRDefault="006A23FD" w:rsidP="006A23FD">
      <w:r>
        <w:t xml:space="preserve">THIS IS A TEST FILE </w:t>
      </w:r>
    </w:p>
    <w:p w14:paraId="5D77A3F1" w14:textId="77777777" w:rsidR="006A23FD" w:rsidRDefault="006A23FD" w:rsidP="006A23FD">
      <w:r>
        <w:t xml:space="preserve">THIS IS A TEST FILE </w:t>
      </w:r>
    </w:p>
    <w:p w14:paraId="51D93D4D" w14:textId="77777777" w:rsidR="006A23FD" w:rsidRDefault="006A23FD" w:rsidP="006A23FD">
      <w:r>
        <w:t xml:space="preserve">THIS IS A TEST FILE </w:t>
      </w:r>
    </w:p>
    <w:p w14:paraId="16118A44" w14:textId="77777777" w:rsidR="006A23FD" w:rsidRDefault="006A23FD" w:rsidP="006A23FD">
      <w:r>
        <w:t xml:space="preserve">THIS IS A TEST FILE </w:t>
      </w:r>
    </w:p>
    <w:p w14:paraId="39F21DA2" w14:textId="77777777" w:rsidR="006A23FD" w:rsidRDefault="006A23FD" w:rsidP="006A23FD">
      <w:r>
        <w:t xml:space="preserve">THIS IS A TEST FILE </w:t>
      </w:r>
    </w:p>
    <w:p w14:paraId="18679BE8" w14:textId="77777777" w:rsidR="006A23FD" w:rsidRDefault="006A23FD" w:rsidP="006A23FD">
      <w:r>
        <w:t xml:space="preserve">THIS IS A TEST FILE </w:t>
      </w:r>
    </w:p>
    <w:p w14:paraId="59D4D4C4" w14:textId="77777777" w:rsidR="006A23FD" w:rsidRDefault="006A23FD" w:rsidP="006A23FD">
      <w:r>
        <w:t xml:space="preserve">THIS IS A TEST FILE </w:t>
      </w:r>
    </w:p>
    <w:p w14:paraId="54F359F7" w14:textId="77777777" w:rsidR="006A23FD" w:rsidRDefault="006A23FD" w:rsidP="006A23FD">
      <w:r>
        <w:lastRenderedPageBreak/>
        <w:t xml:space="preserve">THIS IS A TEST FILE </w:t>
      </w:r>
    </w:p>
    <w:p w14:paraId="16CF2EC0" w14:textId="77777777" w:rsidR="006A23FD" w:rsidRDefault="006A23FD" w:rsidP="006A23FD">
      <w:r>
        <w:t xml:space="preserve">THIS IS A TEST FILE </w:t>
      </w:r>
    </w:p>
    <w:p w14:paraId="2541434F" w14:textId="77777777" w:rsidR="006A23FD" w:rsidRDefault="006A23FD" w:rsidP="006A23FD">
      <w:r>
        <w:t xml:space="preserve">THIS IS A TEST FILE </w:t>
      </w:r>
    </w:p>
    <w:p w14:paraId="53BFF315" w14:textId="77777777" w:rsidR="006A23FD" w:rsidRDefault="006A23FD" w:rsidP="006A23FD">
      <w:r>
        <w:t xml:space="preserve">THIS IS A TEST FILE </w:t>
      </w:r>
    </w:p>
    <w:p w14:paraId="05DD4E1D" w14:textId="77777777" w:rsidR="006A23FD" w:rsidRDefault="006A23FD" w:rsidP="006A23FD">
      <w:r>
        <w:t xml:space="preserve">THIS IS A TEST FILE </w:t>
      </w:r>
    </w:p>
    <w:p w14:paraId="160A6E14" w14:textId="77777777" w:rsidR="006A23FD" w:rsidRDefault="006A23FD" w:rsidP="006A23FD">
      <w:r>
        <w:t xml:space="preserve">THIS IS A TEST FILE </w:t>
      </w:r>
    </w:p>
    <w:p w14:paraId="292DA9F1" w14:textId="77777777" w:rsidR="006A23FD" w:rsidRDefault="006A23FD" w:rsidP="006A23FD">
      <w:r>
        <w:t xml:space="preserve">THIS IS A TEST FILE </w:t>
      </w:r>
    </w:p>
    <w:p w14:paraId="57DD50A0" w14:textId="77777777" w:rsidR="006A23FD" w:rsidRDefault="006A23FD" w:rsidP="006A23FD">
      <w:r>
        <w:t xml:space="preserve">THIS IS A TEST FILE </w:t>
      </w:r>
    </w:p>
    <w:p w14:paraId="606AEE4D" w14:textId="77777777" w:rsidR="006A23FD" w:rsidRDefault="006A23FD" w:rsidP="006A23FD">
      <w:r>
        <w:t xml:space="preserve">THIS IS A TEST FILE </w:t>
      </w:r>
    </w:p>
    <w:p w14:paraId="0144FA8F" w14:textId="77777777" w:rsidR="006A23FD" w:rsidRDefault="006A23FD" w:rsidP="006A23FD">
      <w:r>
        <w:t xml:space="preserve">THIS IS A TEST FILE </w:t>
      </w:r>
    </w:p>
    <w:p w14:paraId="4E4CF9B8" w14:textId="77777777" w:rsidR="006A23FD" w:rsidRDefault="006A23FD" w:rsidP="006A23FD">
      <w:r>
        <w:t xml:space="preserve">THIS IS A TEST FILE </w:t>
      </w:r>
    </w:p>
    <w:p w14:paraId="7A14E367" w14:textId="77777777" w:rsidR="006A23FD" w:rsidRDefault="006A23FD" w:rsidP="006A23FD">
      <w:r>
        <w:t xml:space="preserve">THIS IS A TEST FILE </w:t>
      </w:r>
    </w:p>
    <w:p w14:paraId="0E64F0BD" w14:textId="77777777" w:rsidR="006A23FD" w:rsidRDefault="006A23FD" w:rsidP="006A23FD">
      <w:r>
        <w:t xml:space="preserve">THIS IS A TEST FILE </w:t>
      </w:r>
    </w:p>
    <w:p w14:paraId="51744220" w14:textId="77777777" w:rsidR="006A23FD" w:rsidRDefault="006A23FD" w:rsidP="006A23FD">
      <w:r>
        <w:t xml:space="preserve">THIS IS A TEST FILE </w:t>
      </w:r>
    </w:p>
    <w:p w14:paraId="741999B1" w14:textId="77777777" w:rsidR="006A23FD" w:rsidRDefault="006A23FD" w:rsidP="006A23FD">
      <w:r>
        <w:t xml:space="preserve">THIS IS A TEST FILE </w:t>
      </w:r>
    </w:p>
    <w:p w14:paraId="152A13DD" w14:textId="77777777" w:rsidR="006A23FD" w:rsidRDefault="006A23FD" w:rsidP="006A23FD">
      <w:r>
        <w:t xml:space="preserve">THIS IS A TEST FILE </w:t>
      </w:r>
    </w:p>
    <w:p w14:paraId="0A48C2CE" w14:textId="77777777" w:rsidR="006A23FD" w:rsidRDefault="006A23FD" w:rsidP="006A23FD">
      <w:r>
        <w:t xml:space="preserve">THIS IS A TEST FILE </w:t>
      </w:r>
    </w:p>
    <w:p w14:paraId="2466112F" w14:textId="77777777" w:rsidR="006A23FD" w:rsidRDefault="006A23FD" w:rsidP="006A23FD">
      <w:r>
        <w:t xml:space="preserve">THIS IS A TEST FILE </w:t>
      </w:r>
    </w:p>
    <w:p w14:paraId="7AAE0253" w14:textId="77777777" w:rsidR="006A23FD" w:rsidRPr="006A23FD" w:rsidRDefault="006A23FD" w:rsidP="006A23FD"/>
    <w:p w14:paraId="009C2A95" w14:textId="77777777" w:rsidR="006A23FD" w:rsidRDefault="006A23FD" w:rsidP="006A23FD">
      <w:r>
        <w:t xml:space="preserve">THIS IS A TEST FILE </w:t>
      </w:r>
    </w:p>
    <w:p w14:paraId="021A567F" w14:textId="77777777" w:rsidR="006A23FD" w:rsidRDefault="006A23FD" w:rsidP="006A23FD">
      <w:r>
        <w:t xml:space="preserve">THIS IS A TEST FILE </w:t>
      </w:r>
    </w:p>
    <w:p w14:paraId="4774FABD" w14:textId="77777777" w:rsidR="006A23FD" w:rsidRDefault="006A23FD" w:rsidP="006A23FD">
      <w:r>
        <w:t xml:space="preserve">THIS IS A TEST FILE </w:t>
      </w:r>
    </w:p>
    <w:p w14:paraId="6DC3F744" w14:textId="77777777" w:rsidR="006A23FD" w:rsidRDefault="006A23FD" w:rsidP="006A23FD">
      <w:r>
        <w:t xml:space="preserve">THIS IS A TEST FILE </w:t>
      </w:r>
    </w:p>
    <w:p w14:paraId="11F1CBB0" w14:textId="77777777" w:rsidR="006A23FD" w:rsidRDefault="006A23FD" w:rsidP="006A23FD">
      <w:r>
        <w:t xml:space="preserve">THIS IS A TEST FILE </w:t>
      </w:r>
    </w:p>
    <w:p w14:paraId="041FECA4" w14:textId="77777777" w:rsidR="006A23FD" w:rsidRDefault="006A23FD" w:rsidP="006A23FD">
      <w:r>
        <w:t xml:space="preserve">THIS IS A TEST FILE </w:t>
      </w:r>
    </w:p>
    <w:p w14:paraId="57C610EA" w14:textId="77777777" w:rsidR="006A23FD" w:rsidRDefault="006A23FD" w:rsidP="006A23FD">
      <w:r>
        <w:lastRenderedPageBreak/>
        <w:t xml:space="preserve">THIS IS A TEST FILE </w:t>
      </w:r>
    </w:p>
    <w:p w14:paraId="6483C9D5" w14:textId="77777777" w:rsidR="006A23FD" w:rsidRDefault="006A23FD" w:rsidP="006A23FD">
      <w:r>
        <w:t xml:space="preserve">THIS IS A TEST FILE </w:t>
      </w:r>
    </w:p>
    <w:p w14:paraId="2EE2CEA4" w14:textId="77777777" w:rsidR="006A23FD" w:rsidRDefault="006A23FD" w:rsidP="006A23FD">
      <w:r>
        <w:t xml:space="preserve">THIS IS A TEST FILE </w:t>
      </w:r>
    </w:p>
    <w:p w14:paraId="4E1E3063" w14:textId="77777777" w:rsidR="006A23FD" w:rsidRDefault="006A23FD" w:rsidP="006A23FD">
      <w:r>
        <w:t xml:space="preserve">THIS IS A TEST FILE </w:t>
      </w:r>
    </w:p>
    <w:p w14:paraId="77331263" w14:textId="77777777" w:rsidR="006A23FD" w:rsidRDefault="006A23FD" w:rsidP="006A23FD">
      <w:r>
        <w:t xml:space="preserve">THIS IS A TEST FILE </w:t>
      </w:r>
    </w:p>
    <w:p w14:paraId="7D556AA7" w14:textId="77777777" w:rsidR="006A23FD" w:rsidRDefault="006A23FD" w:rsidP="006A23FD">
      <w:r>
        <w:t xml:space="preserve">THIS IS A TEST FILE </w:t>
      </w:r>
    </w:p>
    <w:p w14:paraId="50E99143" w14:textId="77777777" w:rsidR="006A23FD" w:rsidRDefault="006A23FD" w:rsidP="006A23FD">
      <w:r>
        <w:t xml:space="preserve">THIS IS A TEST FILE </w:t>
      </w:r>
    </w:p>
    <w:p w14:paraId="2B769647" w14:textId="77777777" w:rsidR="006A23FD" w:rsidRDefault="006A23FD" w:rsidP="006A23FD">
      <w:r>
        <w:t xml:space="preserve">THIS IS A TEST FILE </w:t>
      </w:r>
    </w:p>
    <w:p w14:paraId="7F6FDA96" w14:textId="77777777" w:rsidR="006A23FD" w:rsidRDefault="006A23FD" w:rsidP="006A23FD">
      <w:r>
        <w:t xml:space="preserve">THIS IS A TEST FILE </w:t>
      </w:r>
    </w:p>
    <w:p w14:paraId="0121A08F" w14:textId="77777777" w:rsidR="006A23FD" w:rsidRDefault="006A23FD" w:rsidP="006A23FD">
      <w:r>
        <w:t xml:space="preserve">THIS IS A TEST FILE </w:t>
      </w:r>
    </w:p>
    <w:p w14:paraId="02194F5E" w14:textId="77777777" w:rsidR="006A23FD" w:rsidRDefault="006A23FD" w:rsidP="006A23FD">
      <w:r>
        <w:t xml:space="preserve">THIS IS A TEST FILE </w:t>
      </w:r>
    </w:p>
    <w:p w14:paraId="20066C38" w14:textId="77777777" w:rsidR="006A23FD" w:rsidRDefault="006A23FD" w:rsidP="006A23FD">
      <w:r>
        <w:t xml:space="preserve">THIS IS A TEST FILE </w:t>
      </w:r>
    </w:p>
    <w:p w14:paraId="31725F9F" w14:textId="77777777" w:rsidR="006A23FD" w:rsidRDefault="006A23FD" w:rsidP="006A23FD">
      <w:r>
        <w:t xml:space="preserve">THIS IS A TEST FILE </w:t>
      </w:r>
    </w:p>
    <w:p w14:paraId="0BCB1598" w14:textId="77777777" w:rsidR="006A23FD" w:rsidRDefault="006A23FD" w:rsidP="006A23FD">
      <w:r>
        <w:t xml:space="preserve">THIS IS A TEST FILE </w:t>
      </w:r>
    </w:p>
    <w:p w14:paraId="0908143E" w14:textId="77777777" w:rsidR="006A23FD" w:rsidRDefault="006A23FD" w:rsidP="006A23FD">
      <w:r>
        <w:t xml:space="preserve">THIS IS A TEST FILE </w:t>
      </w:r>
    </w:p>
    <w:p w14:paraId="15FD4A35" w14:textId="77777777" w:rsidR="006A23FD" w:rsidRDefault="006A23FD" w:rsidP="006A23FD">
      <w:r>
        <w:t xml:space="preserve">THIS IS A TEST FILE </w:t>
      </w:r>
    </w:p>
    <w:p w14:paraId="31148D83" w14:textId="77777777" w:rsidR="006A23FD" w:rsidRDefault="006A23FD" w:rsidP="006A23FD">
      <w:r>
        <w:t xml:space="preserve">THIS IS A TEST FILE </w:t>
      </w:r>
    </w:p>
    <w:p w14:paraId="7C85A9E6" w14:textId="77777777" w:rsidR="006A23FD" w:rsidRDefault="006A23FD" w:rsidP="006A23FD">
      <w:r>
        <w:t xml:space="preserve">THIS IS A TEST FILE </w:t>
      </w:r>
    </w:p>
    <w:p w14:paraId="2ED3D3CE" w14:textId="77777777" w:rsidR="006A23FD" w:rsidRDefault="006A23FD" w:rsidP="006A23FD">
      <w:r>
        <w:t xml:space="preserve">THIS IS A TEST FILE </w:t>
      </w:r>
    </w:p>
    <w:p w14:paraId="0F714FA5" w14:textId="77777777" w:rsidR="006A23FD" w:rsidRDefault="006A23FD" w:rsidP="006A23FD">
      <w:r>
        <w:t xml:space="preserve">THIS IS A TEST FILE </w:t>
      </w:r>
    </w:p>
    <w:p w14:paraId="09091D33" w14:textId="77777777" w:rsidR="006A23FD" w:rsidRDefault="006A23FD" w:rsidP="006A23FD">
      <w:r>
        <w:t xml:space="preserve">THIS IS A TEST FILE </w:t>
      </w:r>
    </w:p>
    <w:p w14:paraId="3DB1E01B" w14:textId="77777777" w:rsidR="006A23FD" w:rsidRDefault="006A23FD" w:rsidP="006A23FD">
      <w:r>
        <w:t xml:space="preserve">THIS IS A TEST FILE </w:t>
      </w:r>
    </w:p>
    <w:p w14:paraId="6BEF3696" w14:textId="77777777" w:rsidR="006A23FD" w:rsidRDefault="006A23FD" w:rsidP="006A23FD">
      <w:r>
        <w:t xml:space="preserve">THIS IS A TEST FILE </w:t>
      </w:r>
    </w:p>
    <w:p w14:paraId="530DFCF8" w14:textId="77777777" w:rsidR="006A23FD" w:rsidRDefault="006A23FD" w:rsidP="006A23FD">
      <w:r>
        <w:t xml:space="preserve">THIS IS A TEST FILE </w:t>
      </w:r>
    </w:p>
    <w:p w14:paraId="5AAEA643" w14:textId="77777777" w:rsidR="006A23FD" w:rsidRDefault="006A23FD" w:rsidP="006A23FD">
      <w:r>
        <w:t xml:space="preserve">THIS IS A TEST FILE </w:t>
      </w:r>
    </w:p>
    <w:p w14:paraId="792D2EF4" w14:textId="77777777" w:rsidR="006A23FD" w:rsidRDefault="006A23FD" w:rsidP="006A23FD">
      <w:r>
        <w:lastRenderedPageBreak/>
        <w:t xml:space="preserve">THIS IS A TEST FILE </w:t>
      </w:r>
    </w:p>
    <w:p w14:paraId="556F45F1" w14:textId="77777777" w:rsidR="006A23FD" w:rsidRDefault="006A23FD" w:rsidP="006A23FD">
      <w:r>
        <w:t xml:space="preserve">THIS IS A TEST FILE </w:t>
      </w:r>
    </w:p>
    <w:p w14:paraId="28DB1FC5" w14:textId="77777777" w:rsidR="006A23FD" w:rsidRDefault="006A23FD" w:rsidP="006A23FD">
      <w:r>
        <w:t xml:space="preserve">THIS IS A TEST FILE </w:t>
      </w:r>
    </w:p>
    <w:p w14:paraId="795E8DA6" w14:textId="77777777" w:rsidR="006A23FD" w:rsidRDefault="006A23FD" w:rsidP="006A23FD">
      <w:r>
        <w:t xml:space="preserve">THIS IS A TEST FILE </w:t>
      </w:r>
    </w:p>
    <w:p w14:paraId="3B6D0547" w14:textId="77777777" w:rsidR="006A23FD" w:rsidRDefault="006A23FD" w:rsidP="006A23FD">
      <w:r>
        <w:t xml:space="preserve">THIS IS A TEST FILE </w:t>
      </w:r>
    </w:p>
    <w:p w14:paraId="607044E4" w14:textId="77777777" w:rsidR="006A23FD" w:rsidRDefault="006A23FD" w:rsidP="006A23FD">
      <w:r>
        <w:t xml:space="preserve">THIS IS A TEST FILE </w:t>
      </w:r>
    </w:p>
    <w:p w14:paraId="4E0FBF56" w14:textId="77777777" w:rsidR="006A23FD" w:rsidRDefault="006A23FD" w:rsidP="006A23FD">
      <w:r>
        <w:t xml:space="preserve">THIS IS A TEST FILE </w:t>
      </w:r>
    </w:p>
    <w:p w14:paraId="4D2C1E48" w14:textId="77777777" w:rsidR="006A23FD" w:rsidRDefault="006A23FD" w:rsidP="006A23FD">
      <w:r>
        <w:t xml:space="preserve">THIS IS A TEST FILE </w:t>
      </w:r>
    </w:p>
    <w:p w14:paraId="30929A68" w14:textId="77777777" w:rsidR="006A23FD" w:rsidRDefault="006A23FD" w:rsidP="006A23FD">
      <w:r>
        <w:t xml:space="preserve">THIS IS A TEST FILE </w:t>
      </w:r>
    </w:p>
    <w:p w14:paraId="033A50FD" w14:textId="77777777" w:rsidR="006A23FD" w:rsidRDefault="006A23FD" w:rsidP="006A23FD">
      <w:r>
        <w:t xml:space="preserve">THIS IS A TEST FILE </w:t>
      </w:r>
    </w:p>
    <w:p w14:paraId="6F41BF24" w14:textId="77777777" w:rsidR="006A23FD" w:rsidRDefault="006A23FD" w:rsidP="006A23FD">
      <w:r>
        <w:t xml:space="preserve">THIS IS A TEST FILE </w:t>
      </w:r>
    </w:p>
    <w:p w14:paraId="484EC1FD" w14:textId="77777777" w:rsidR="006A23FD" w:rsidRDefault="006A23FD" w:rsidP="006A23FD">
      <w:r>
        <w:t xml:space="preserve">THIS IS A TEST FILE </w:t>
      </w:r>
    </w:p>
    <w:p w14:paraId="1074E5B3" w14:textId="77777777" w:rsidR="006A23FD" w:rsidRPr="006A23FD" w:rsidRDefault="006A23FD" w:rsidP="006A23FD"/>
    <w:p w14:paraId="6F9CAEE2" w14:textId="77777777" w:rsidR="006A23FD" w:rsidRDefault="006A23FD" w:rsidP="006A23FD">
      <w:r>
        <w:t xml:space="preserve">THIS IS A TEST FILE </w:t>
      </w:r>
    </w:p>
    <w:p w14:paraId="68EE1068" w14:textId="77777777" w:rsidR="006A23FD" w:rsidRDefault="006A23FD" w:rsidP="006A23FD">
      <w:r>
        <w:t xml:space="preserve">THIS IS A TEST FILE </w:t>
      </w:r>
    </w:p>
    <w:p w14:paraId="0FF84CD0" w14:textId="77777777" w:rsidR="006A23FD" w:rsidRDefault="006A23FD" w:rsidP="006A23FD">
      <w:r>
        <w:t xml:space="preserve">THIS IS A TEST FILE </w:t>
      </w:r>
    </w:p>
    <w:p w14:paraId="43A771AC" w14:textId="77777777" w:rsidR="006A23FD" w:rsidRDefault="006A23FD" w:rsidP="006A23FD">
      <w:r>
        <w:t xml:space="preserve">THIS IS A TEST FILE </w:t>
      </w:r>
    </w:p>
    <w:p w14:paraId="09C0B079" w14:textId="77777777" w:rsidR="006A23FD" w:rsidRDefault="006A23FD" w:rsidP="006A23FD">
      <w:r>
        <w:t xml:space="preserve">THIS IS A TEST FILE </w:t>
      </w:r>
    </w:p>
    <w:p w14:paraId="403ED565" w14:textId="77777777" w:rsidR="006A23FD" w:rsidRDefault="006A23FD" w:rsidP="006A23FD">
      <w:r>
        <w:t xml:space="preserve">THIS IS A TEST FILE </w:t>
      </w:r>
    </w:p>
    <w:p w14:paraId="458D4973" w14:textId="77777777" w:rsidR="006A23FD" w:rsidRDefault="006A23FD" w:rsidP="006A23FD">
      <w:r>
        <w:t xml:space="preserve">THIS IS A TEST FILE </w:t>
      </w:r>
    </w:p>
    <w:p w14:paraId="58479EBC" w14:textId="77777777" w:rsidR="006A23FD" w:rsidRDefault="006A23FD" w:rsidP="006A23FD">
      <w:r>
        <w:t xml:space="preserve">THIS IS A TEST FILE </w:t>
      </w:r>
    </w:p>
    <w:p w14:paraId="4EA189F5" w14:textId="77777777" w:rsidR="006A23FD" w:rsidRDefault="006A23FD" w:rsidP="006A23FD">
      <w:r>
        <w:t xml:space="preserve">THIS IS A TEST FILE </w:t>
      </w:r>
    </w:p>
    <w:p w14:paraId="263658EB" w14:textId="77777777" w:rsidR="006A23FD" w:rsidRDefault="006A23FD" w:rsidP="006A23FD">
      <w:r>
        <w:t xml:space="preserve">THIS IS A TEST FILE </w:t>
      </w:r>
    </w:p>
    <w:p w14:paraId="0DFDEBD7" w14:textId="77777777" w:rsidR="006A23FD" w:rsidRDefault="006A23FD" w:rsidP="006A23FD">
      <w:r>
        <w:t xml:space="preserve">THIS IS A TEST FILE </w:t>
      </w:r>
    </w:p>
    <w:p w14:paraId="614D60FC" w14:textId="77777777" w:rsidR="006A23FD" w:rsidRDefault="006A23FD" w:rsidP="006A23FD">
      <w:r>
        <w:t xml:space="preserve">THIS IS A TEST FILE </w:t>
      </w:r>
    </w:p>
    <w:p w14:paraId="708E8121" w14:textId="77777777" w:rsidR="006A23FD" w:rsidRDefault="006A23FD" w:rsidP="006A23FD">
      <w:r>
        <w:lastRenderedPageBreak/>
        <w:t xml:space="preserve">THIS IS A TEST FILE </w:t>
      </w:r>
    </w:p>
    <w:p w14:paraId="25FCCA2C" w14:textId="77777777" w:rsidR="006A23FD" w:rsidRDefault="006A23FD" w:rsidP="006A23FD">
      <w:r>
        <w:t xml:space="preserve">THIS IS A TEST FILE </w:t>
      </w:r>
    </w:p>
    <w:p w14:paraId="6DE4C523" w14:textId="77777777" w:rsidR="006A23FD" w:rsidRDefault="006A23FD" w:rsidP="006A23FD">
      <w:r>
        <w:t xml:space="preserve">THIS IS A TEST FILE </w:t>
      </w:r>
    </w:p>
    <w:p w14:paraId="7C6BB0AB" w14:textId="77777777" w:rsidR="006A23FD" w:rsidRDefault="006A23FD" w:rsidP="006A23FD">
      <w:r>
        <w:t xml:space="preserve">THIS IS A TEST FILE </w:t>
      </w:r>
    </w:p>
    <w:p w14:paraId="4A65921F" w14:textId="77777777" w:rsidR="006A23FD" w:rsidRDefault="006A23FD" w:rsidP="006A23FD">
      <w:r>
        <w:t xml:space="preserve">THIS IS A TEST FILE </w:t>
      </w:r>
    </w:p>
    <w:p w14:paraId="35A38ECC" w14:textId="77777777" w:rsidR="006A23FD" w:rsidRDefault="006A23FD" w:rsidP="006A23FD">
      <w:r>
        <w:t xml:space="preserve">THIS IS A TEST FILE </w:t>
      </w:r>
    </w:p>
    <w:p w14:paraId="5EA9F249" w14:textId="77777777" w:rsidR="006A23FD" w:rsidRDefault="006A23FD" w:rsidP="006A23FD">
      <w:r>
        <w:t xml:space="preserve">THIS IS A TEST FILE </w:t>
      </w:r>
    </w:p>
    <w:p w14:paraId="38C0D3FB" w14:textId="77777777" w:rsidR="006A23FD" w:rsidRDefault="006A23FD" w:rsidP="006A23FD">
      <w:r>
        <w:t xml:space="preserve">THIS IS A TEST FILE </w:t>
      </w:r>
    </w:p>
    <w:p w14:paraId="58910884" w14:textId="77777777" w:rsidR="006A23FD" w:rsidRDefault="006A23FD" w:rsidP="006A23FD">
      <w:r>
        <w:t xml:space="preserve">THIS IS A TEST FILE </w:t>
      </w:r>
    </w:p>
    <w:p w14:paraId="4F00A2F8" w14:textId="77777777" w:rsidR="006A23FD" w:rsidRDefault="006A23FD" w:rsidP="006A23FD">
      <w:r>
        <w:t xml:space="preserve">THIS IS A TEST FILE </w:t>
      </w:r>
    </w:p>
    <w:p w14:paraId="6678D6F6" w14:textId="77777777" w:rsidR="006A23FD" w:rsidRDefault="006A23FD" w:rsidP="006A23FD">
      <w:r>
        <w:t xml:space="preserve">THIS IS A TEST FILE </w:t>
      </w:r>
    </w:p>
    <w:p w14:paraId="44DB9786" w14:textId="77777777" w:rsidR="006A23FD" w:rsidRDefault="006A23FD" w:rsidP="006A23FD">
      <w:r>
        <w:t xml:space="preserve">THIS IS A TEST FILE </w:t>
      </w:r>
    </w:p>
    <w:p w14:paraId="3750C8B2" w14:textId="77777777" w:rsidR="006A23FD" w:rsidRDefault="006A23FD" w:rsidP="006A23FD">
      <w:r>
        <w:t xml:space="preserve">THIS IS A TEST FILE </w:t>
      </w:r>
    </w:p>
    <w:p w14:paraId="31302669" w14:textId="77777777" w:rsidR="006A23FD" w:rsidRDefault="006A23FD" w:rsidP="006A23FD">
      <w:r>
        <w:t xml:space="preserve">THIS IS A TEST FILE </w:t>
      </w:r>
    </w:p>
    <w:p w14:paraId="1F3E6A81" w14:textId="77777777" w:rsidR="006A23FD" w:rsidRDefault="006A23FD" w:rsidP="006A23FD">
      <w:r>
        <w:t xml:space="preserve">THIS IS A TEST FILE </w:t>
      </w:r>
    </w:p>
    <w:p w14:paraId="3888A0F8" w14:textId="77777777" w:rsidR="006A23FD" w:rsidRDefault="006A23FD" w:rsidP="006A23FD">
      <w:r>
        <w:t xml:space="preserve">THIS IS A TEST FILE </w:t>
      </w:r>
    </w:p>
    <w:p w14:paraId="6C941638" w14:textId="77777777" w:rsidR="006A23FD" w:rsidRDefault="006A23FD" w:rsidP="006A23FD">
      <w:r>
        <w:t xml:space="preserve">THIS IS A TEST FILE </w:t>
      </w:r>
    </w:p>
    <w:p w14:paraId="0825512B" w14:textId="77777777" w:rsidR="006A23FD" w:rsidRDefault="006A23FD" w:rsidP="006A23FD">
      <w:r>
        <w:t xml:space="preserve">THIS IS A TEST FILE </w:t>
      </w:r>
    </w:p>
    <w:p w14:paraId="1AA7849D" w14:textId="77777777" w:rsidR="006A23FD" w:rsidRDefault="006A23FD" w:rsidP="006A23FD">
      <w:r>
        <w:t xml:space="preserve">THIS IS A TEST FILE </w:t>
      </w:r>
    </w:p>
    <w:p w14:paraId="27973209" w14:textId="77777777" w:rsidR="006A23FD" w:rsidRDefault="006A23FD" w:rsidP="006A23FD">
      <w:r>
        <w:t xml:space="preserve">THIS IS A TEST FILE </w:t>
      </w:r>
    </w:p>
    <w:p w14:paraId="6E67432E" w14:textId="77777777" w:rsidR="006A23FD" w:rsidRDefault="006A23FD" w:rsidP="006A23FD">
      <w:r>
        <w:t xml:space="preserve">THIS IS A TEST FILE </w:t>
      </w:r>
    </w:p>
    <w:p w14:paraId="0A893998" w14:textId="77777777" w:rsidR="006A23FD" w:rsidRDefault="006A23FD" w:rsidP="006A23FD">
      <w:r>
        <w:t xml:space="preserve">THIS IS A TEST FILE </w:t>
      </w:r>
    </w:p>
    <w:p w14:paraId="4D7335B0" w14:textId="77777777" w:rsidR="006A23FD" w:rsidRDefault="006A23FD" w:rsidP="006A23FD">
      <w:r>
        <w:t xml:space="preserve">THIS IS A TEST FILE </w:t>
      </w:r>
    </w:p>
    <w:p w14:paraId="57DF86FD" w14:textId="77777777" w:rsidR="006A23FD" w:rsidRDefault="006A23FD" w:rsidP="006A23FD">
      <w:r>
        <w:t xml:space="preserve">THIS IS A TEST FILE </w:t>
      </w:r>
    </w:p>
    <w:p w14:paraId="354A80E3" w14:textId="77777777" w:rsidR="006A23FD" w:rsidRDefault="006A23FD" w:rsidP="006A23FD">
      <w:r>
        <w:t xml:space="preserve">THIS IS A TEST FILE </w:t>
      </w:r>
    </w:p>
    <w:p w14:paraId="063F4A4D" w14:textId="77777777" w:rsidR="006A23FD" w:rsidRDefault="006A23FD" w:rsidP="006A23FD">
      <w:r>
        <w:lastRenderedPageBreak/>
        <w:t xml:space="preserve">THIS IS A TEST FILE </w:t>
      </w:r>
    </w:p>
    <w:p w14:paraId="45122A8A" w14:textId="77777777" w:rsidR="006A23FD" w:rsidRDefault="006A23FD" w:rsidP="006A23FD">
      <w:r>
        <w:t xml:space="preserve">THIS IS A TEST FILE </w:t>
      </w:r>
    </w:p>
    <w:p w14:paraId="64F6BD4F" w14:textId="77777777" w:rsidR="006A23FD" w:rsidRDefault="006A23FD" w:rsidP="006A23FD">
      <w:r>
        <w:t xml:space="preserve">THIS IS A TEST FILE </w:t>
      </w:r>
    </w:p>
    <w:p w14:paraId="68C95CFC" w14:textId="77777777" w:rsidR="006A23FD" w:rsidRDefault="006A23FD" w:rsidP="006A23FD">
      <w:r>
        <w:t xml:space="preserve">THIS IS A TEST FILE </w:t>
      </w:r>
    </w:p>
    <w:p w14:paraId="10010EDC" w14:textId="77777777" w:rsidR="006A23FD" w:rsidRDefault="006A23FD" w:rsidP="006A23FD">
      <w:r>
        <w:t xml:space="preserve">THIS IS A TEST FILE </w:t>
      </w:r>
    </w:p>
    <w:p w14:paraId="13A3C333" w14:textId="77777777" w:rsidR="006A23FD" w:rsidRDefault="006A23FD" w:rsidP="006A23FD">
      <w:r>
        <w:t xml:space="preserve">THIS IS A TEST FILE </w:t>
      </w:r>
    </w:p>
    <w:p w14:paraId="0C8434A0" w14:textId="77777777" w:rsidR="006A23FD" w:rsidRPr="006A23FD" w:rsidRDefault="006A23FD" w:rsidP="006A23FD"/>
    <w:p w14:paraId="46E3A156" w14:textId="77777777" w:rsidR="006A23FD" w:rsidRDefault="006A23FD" w:rsidP="006A23FD">
      <w:r>
        <w:t xml:space="preserve">THIS IS A TEST FILE </w:t>
      </w:r>
    </w:p>
    <w:p w14:paraId="25B13776" w14:textId="77777777" w:rsidR="006A23FD" w:rsidRDefault="006A23FD" w:rsidP="006A23FD">
      <w:r>
        <w:t xml:space="preserve">THIS IS A TEST FILE </w:t>
      </w:r>
    </w:p>
    <w:p w14:paraId="1AA96DD4" w14:textId="77777777" w:rsidR="006A23FD" w:rsidRDefault="006A23FD" w:rsidP="006A23FD">
      <w:r>
        <w:t xml:space="preserve">THIS IS A TEST FILE </w:t>
      </w:r>
    </w:p>
    <w:p w14:paraId="70E72E30" w14:textId="77777777" w:rsidR="006A23FD" w:rsidRDefault="006A23FD" w:rsidP="006A23FD">
      <w:r>
        <w:t xml:space="preserve">THIS IS A TEST FILE </w:t>
      </w:r>
    </w:p>
    <w:p w14:paraId="6FE3CEE9" w14:textId="77777777" w:rsidR="006A23FD" w:rsidRDefault="006A23FD" w:rsidP="006A23FD">
      <w:r>
        <w:t xml:space="preserve">THIS IS A TEST FILE </w:t>
      </w:r>
    </w:p>
    <w:p w14:paraId="1185BB01" w14:textId="77777777" w:rsidR="006A23FD" w:rsidRDefault="006A23FD" w:rsidP="006A23FD">
      <w:r>
        <w:t xml:space="preserve">THIS IS A TEST FILE </w:t>
      </w:r>
    </w:p>
    <w:p w14:paraId="5263E0AA" w14:textId="77777777" w:rsidR="006A23FD" w:rsidRDefault="006A23FD" w:rsidP="006A23FD">
      <w:r>
        <w:t xml:space="preserve">THIS IS A TEST FILE </w:t>
      </w:r>
    </w:p>
    <w:p w14:paraId="5CAEC8A6" w14:textId="77777777" w:rsidR="006A23FD" w:rsidRDefault="006A23FD" w:rsidP="006A23FD">
      <w:r>
        <w:t xml:space="preserve">THIS IS A TEST FILE </w:t>
      </w:r>
    </w:p>
    <w:p w14:paraId="385481EA" w14:textId="77777777" w:rsidR="006A23FD" w:rsidRDefault="006A23FD" w:rsidP="006A23FD">
      <w:r>
        <w:t xml:space="preserve">THIS IS A TEST FILE </w:t>
      </w:r>
    </w:p>
    <w:p w14:paraId="1D08C048" w14:textId="77777777" w:rsidR="006A23FD" w:rsidRDefault="006A23FD" w:rsidP="006A23FD">
      <w:r>
        <w:t xml:space="preserve">THIS IS A TEST FILE </w:t>
      </w:r>
    </w:p>
    <w:p w14:paraId="73C54E90" w14:textId="77777777" w:rsidR="006A23FD" w:rsidRDefault="006A23FD" w:rsidP="006A23FD">
      <w:r>
        <w:t xml:space="preserve">THIS IS A TEST FILE </w:t>
      </w:r>
    </w:p>
    <w:p w14:paraId="7363E44B" w14:textId="77777777" w:rsidR="006A23FD" w:rsidRDefault="006A23FD" w:rsidP="006A23FD">
      <w:r>
        <w:t xml:space="preserve">THIS IS A TEST FILE </w:t>
      </w:r>
    </w:p>
    <w:p w14:paraId="5A3A065C" w14:textId="77777777" w:rsidR="006A23FD" w:rsidRDefault="006A23FD" w:rsidP="006A23FD">
      <w:r>
        <w:t xml:space="preserve">THIS IS A TEST FILE </w:t>
      </w:r>
    </w:p>
    <w:p w14:paraId="7F12CDA9" w14:textId="77777777" w:rsidR="006A23FD" w:rsidRDefault="006A23FD" w:rsidP="006A23FD">
      <w:r>
        <w:t xml:space="preserve">THIS IS A TEST FILE </w:t>
      </w:r>
    </w:p>
    <w:p w14:paraId="0F68CF39" w14:textId="77777777" w:rsidR="006A23FD" w:rsidRDefault="006A23FD" w:rsidP="006A23FD">
      <w:r>
        <w:t xml:space="preserve">THIS IS A TEST FILE </w:t>
      </w:r>
    </w:p>
    <w:p w14:paraId="42E276E1" w14:textId="77777777" w:rsidR="006A23FD" w:rsidRDefault="006A23FD" w:rsidP="006A23FD">
      <w:r>
        <w:t xml:space="preserve">THIS IS A TEST FILE </w:t>
      </w:r>
    </w:p>
    <w:p w14:paraId="04F75FEC" w14:textId="77777777" w:rsidR="006A23FD" w:rsidRDefault="006A23FD" w:rsidP="006A23FD">
      <w:r>
        <w:t xml:space="preserve">THIS IS A TEST FILE </w:t>
      </w:r>
    </w:p>
    <w:p w14:paraId="21278D78" w14:textId="77777777" w:rsidR="006A23FD" w:rsidRDefault="006A23FD" w:rsidP="006A23FD">
      <w:r>
        <w:t xml:space="preserve">THIS IS A TEST FILE </w:t>
      </w:r>
    </w:p>
    <w:p w14:paraId="056AF8EF" w14:textId="77777777" w:rsidR="006A23FD" w:rsidRDefault="006A23FD" w:rsidP="006A23FD">
      <w:r>
        <w:lastRenderedPageBreak/>
        <w:t xml:space="preserve">THIS IS A TEST FILE </w:t>
      </w:r>
    </w:p>
    <w:p w14:paraId="73DC8F1C" w14:textId="77777777" w:rsidR="006A23FD" w:rsidRDefault="006A23FD" w:rsidP="006A23FD">
      <w:r>
        <w:t xml:space="preserve">THIS IS A TEST FILE </w:t>
      </w:r>
    </w:p>
    <w:p w14:paraId="6F6B1E67" w14:textId="77777777" w:rsidR="006A23FD" w:rsidRDefault="006A23FD" w:rsidP="006A23FD">
      <w:r>
        <w:t xml:space="preserve">THIS IS A TEST FILE </w:t>
      </w:r>
    </w:p>
    <w:p w14:paraId="7B7A51B9" w14:textId="77777777" w:rsidR="006A23FD" w:rsidRDefault="006A23FD" w:rsidP="006A23FD">
      <w:r>
        <w:t xml:space="preserve">THIS IS A TEST FILE </w:t>
      </w:r>
    </w:p>
    <w:p w14:paraId="1E9E0D3C" w14:textId="77777777" w:rsidR="006A23FD" w:rsidRDefault="006A23FD" w:rsidP="006A23FD">
      <w:r>
        <w:t xml:space="preserve">THIS IS A TEST FILE </w:t>
      </w:r>
    </w:p>
    <w:p w14:paraId="306E8759" w14:textId="77777777" w:rsidR="006A23FD" w:rsidRDefault="006A23FD" w:rsidP="006A23FD">
      <w:r>
        <w:t xml:space="preserve">THIS IS A TEST FILE </w:t>
      </w:r>
    </w:p>
    <w:p w14:paraId="1B4B1EED" w14:textId="77777777" w:rsidR="006A23FD" w:rsidRDefault="006A23FD" w:rsidP="006A23FD">
      <w:r>
        <w:t xml:space="preserve">THIS IS A TEST FILE </w:t>
      </w:r>
    </w:p>
    <w:p w14:paraId="2BEE296A" w14:textId="77777777" w:rsidR="006A23FD" w:rsidRDefault="006A23FD" w:rsidP="006A23FD">
      <w:r>
        <w:t xml:space="preserve">THIS IS A TEST FILE </w:t>
      </w:r>
    </w:p>
    <w:p w14:paraId="6AB78DA3" w14:textId="77777777" w:rsidR="006A23FD" w:rsidRDefault="006A23FD" w:rsidP="006A23FD">
      <w:r>
        <w:t xml:space="preserve">THIS IS A TEST FILE </w:t>
      </w:r>
    </w:p>
    <w:p w14:paraId="1EC1A705" w14:textId="77777777" w:rsidR="006A23FD" w:rsidRDefault="006A23FD" w:rsidP="006A23FD">
      <w:r>
        <w:t xml:space="preserve">THIS IS A TEST FILE </w:t>
      </w:r>
    </w:p>
    <w:p w14:paraId="06312783" w14:textId="77777777" w:rsidR="006A23FD" w:rsidRDefault="006A23FD" w:rsidP="006A23FD">
      <w:r>
        <w:t xml:space="preserve">THIS IS A TEST FILE </w:t>
      </w:r>
    </w:p>
    <w:p w14:paraId="26C58503" w14:textId="77777777" w:rsidR="006A23FD" w:rsidRDefault="006A23FD" w:rsidP="006A23FD">
      <w:r>
        <w:t xml:space="preserve">THIS IS A TEST FILE </w:t>
      </w:r>
    </w:p>
    <w:p w14:paraId="028C9551" w14:textId="77777777" w:rsidR="006A23FD" w:rsidRDefault="006A23FD" w:rsidP="006A23FD">
      <w:r>
        <w:t xml:space="preserve">THIS IS A TEST FILE </w:t>
      </w:r>
    </w:p>
    <w:p w14:paraId="6648F401" w14:textId="77777777" w:rsidR="006A23FD" w:rsidRDefault="006A23FD" w:rsidP="006A23FD">
      <w:r>
        <w:t xml:space="preserve">THIS IS A TEST FILE </w:t>
      </w:r>
    </w:p>
    <w:p w14:paraId="17C5B152" w14:textId="77777777" w:rsidR="006A23FD" w:rsidRDefault="006A23FD" w:rsidP="006A23FD">
      <w:r>
        <w:t xml:space="preserve">THIS IS A TEST FILE </w:t>
      </w:r>
    </w:p>
    <w:p w14:paraId="163050F0" w14:textId="77777777" w:rsidR="006A23FD" w:rsidRDefault="006A23FD" w:rsidP="006A23FD">
      <w:r>
        <w:t xml:space="preserve">THIS IS A TEST FILE </w:t>
      </w:r>
    </w:p>
    <w:p w14:paraId="569DB8DD" w14:textId="77777777" w:rsidR="006A23FD" w:rsidRDefault="006A23FD" w:rsidP="006A23FD">
      <w:r>
        <w:t xml:space="preserve">THIS IS A TEST FILE </w:t>
      </w:r>
    </w:p>
    <w:p w14:paraId="7BC9E088" w14:textId="77777777" w:rsidR="006A23FD" w:rsidRDefault="006A23FD" w:rsidP="006A23FD">
      <w:r>
        <w:t xml:space="preserve">THIS IS A TEST FILE </w:t>
      </w:r>
    </w:p>
    <w:p w14:paraId="0AB7B0FA" w14:textId="77777777" w:rsidR="006A23FD" w:rsidRDefault="006A23FD" w:rsidP="006A23FD">
      <w:r>
        <w:t xml:space="preserve">THIS IS A TEST FILE </w:t>
      </w:r>
    </w:p>
    <w:p w14:paraId="440D2C21" w14:textId="77777777" w:rsidR="006A23FD" w:rsidRDefault="006A23FD" w:rsidP="006A23FD">
      <w:r>
        <w:t xml:space="preserve">THIS IS A TEST FILE </w:t>
      </w:r>
    </w:p>
    <w:p w14:paraId="4862C880" w14:textId="77777777" w:rsidR="006A23FD" w:rsidRDefault="006A23FD" w:rsidP="006A23FD">
      <w:r>
        <w:t xml:space="preserve">THIS IS A TEST FILE </w:t>
      </w:r>
    </w:p>
    <w:p w14:paraId="10B2C087" w14:textId="77777777" w:rsidR="006A23FD" w:rsidRDefault="006A23FD" w:rsidP="006A23FD">
      <w:r>
        <w:t xml:space="preserve">THIS IS A TEST FILE </w:t>
      </w:r>
    </w:p>
    <w:p w14:paraId="3490AF58" w14:textId="77777777" w:rsidR="006A23FD" w:rsidRDefault="006A23FD" w:rsidP="006A23FD">
      <w:r>
        <w:t xml:space="preserve">THIS IS A TEST FILE </w:t>
      </w:r>
    </w:p>
    <w:p w14:paraId="2DA39491" w14:textId="77777777" w:rsidR="006A23FD" w:rsidRDefault="006A23FD" w:rsidP="006A23FD">
      <w:r>
        <w:t xml:space="preserve">THIS IS A TEST FILE </w:t>
      </w:r>
    </w:p>
    <w:p w14:paraId="77875118" w14:textId="77777777" w:rsidR="006A23FD" w:rsidRDefault="006A23FD" w:rsidP="006A23FD">
      <w:r>
        <w:t xml:space="preserve">THIS IS A TEST FILE </w:t>
      </w:r>
    </w:p>
    <w:p w14:paraId="1D3EFE6E" w14:textId="77777777" w:rsidR="006A23FD" w:rsidRPr="006A23FD" w:rsidRDefault="006A23FD" w:rsidP="006A23FD"/>
    <w:p w14:paraId="14B38D6B" w14:textId="77777777" w:rsidR="006A23FD" w:rsidRDefault="006A23FD" w:rsidP="006A23FD">
      <w:r>
        <w:t xml:space="preserve">THIS IS A TEST FILE </w:t>
      </w:r>
    </w:p>
    <w:p w14:paraId="4744F1FA" w14:textId="77777777" w:rsidR="006A23FD" w:rsidRDefault="006A23FD" w:rsidP="006A23FD">
      <w:r>
        <w:t xml:space="preserve">THIS IS A TEST FILE </w:t>
      </w:r>
    </w:p>
    <w:p w14:paraId="3B03CED3" w14:textId="77777777" w:rsidR="006A23FD" w:rsidRDefault="006A23FD" w:rsidP="006A23FD">
      <w:r>
        <w:t xml:space="preserve">THIS IS A TEST FILE </w:t>
      </w:r>
    </w:p>
    <w:p w14:paraId="1C2247AD" w14:textId="77777777" w:rsidR="006A23FD" w:rsidRDefault="006A23FD" w:rsidP="006A23FD">
      <w:r>
        <w:t xml:space="preserve">THIS IS A TEST FILE </w:t>
      </w:r>
    </w:p>
    <w:p w14:paraId="6A247536" w14:textId="77777777" w:rsidR="006A23FD" w:rsidRDefault="006A23FD" w:rsidP="006A23FD">
      <w:r>
        <w:t xml:space="preserve">THIS IS A TEST FILE </w:t>
      </w:r>
    </w:p>
    <w:p w14:paraId="13B18FC2" w14:textId="77777777" w:rsidR="006A23FD" w:rsidRDefault="006A23FD" w:rsidP="006A23FD">
      <w:r>
        <w:t xml:space="preserve">THIS IS A TEST FILE </w:t>
      </w:r>
    </w:p>
    <w:p w14:paraId="1DE4B19D" w14:textId="77777777" w:rsidR="006A23FD" w:rsidRDefault="006A23FD" w:rsidP="006A23FD">
      <w:r>
        <w:t xml:space="preserve">THIS IS A TEST FILE </w:t>
      </w:r>
    </w:p>
    <w:p w14:paraId="697E86FC" w14:textId="77777777" w:rsidR="006A23FD" w:rsidRDefault="006A23FD" w:rsidP="006A23FD">
      <w:r>
        <w:t xml:space="preserve">THIS IS A TEST FILE </w:t>
      </w:r>
    </w:p>
    <w:p w14:paraId="360D5F2B" w14:textId="77777777" w:rsidR="006A23FD" w:rsidRDefault="006A23FD" w:rsidP="006A23FD">
      <w:r>
        <w:t xml:space="preserve">THIS IS A TEST FILE </w:t>
      </w:r>
    </w:p>
    <w:p w14:paraId="3A08C47F" w14:textId="77777777" w:rsidR="006A23FD" w:rsidRDefault="006A23FD" w:rsidP="006A23FD">
      <w:r>
        <w:t xml:space="preserve">THIS IS A TEST FILE </w:t>
      </w:r>
    </w:p>
    <w:p w14:paraId="7D6707BC" w14:textId="77777777" w:rsidR="006A23FD" w:rsidRDefault="006A23FD" w:rsidP="006A23FD">
      <w:r>
        <w:t xml:space="preserve">THIS IS A TEST FILE </w:t>
      </w:r>
    </w:p>
    <w:p w14:paraId="74A0C210" w14:textId="77777777" w:rsidR="006A23FD" w:rsidRDefault="006A23FD" w:rsidP="006A23FD">
      <w:r>
        <w:t xml:space="preserve">THIS IS A TEST FILE </w:t>
      </w:r>
    </w:p>
    <w:p w14:paraId="5641C8F0" w14:textId="77777777" w:rsidR="006A23FD" w:rsidRDefault="006A23FD" w:rsidP="006A23FD">
      <w:r>
        <w:t xml:space="preserve">THIS IS A TEST FILE </w:t>
      </w:r>
    </w:p>
    <w:p w14:paraId="34C67309" w14:textId="77777777" w:rsidR="006A23FD" w:rsidRDefault="006A23FD" w:rsidP="006A23FD">
      <w:r>
        <w:t xml:space="preserve">THIS IS A TEST FILE </w:t>
      </w:r>
    </w:p>
    <w:p w14:paraId="3C37DD90" w14:textId="77777777" w:rsidR="006A23FD" w:rsidRDefault="006A23FD" w:rsidP="006A23FD">
      <w:r>
        <w:t xml:space="preserve">THIS IS A TEST FILE </w:t>
      </w:r>
    </w:p>
    <w:p w14:paraId="463BA71E" w14:textId="77777777" w:rsidR="006A23FD" w:rsidRDefault="006A23FD" w:rsidP="006A23FD">
      <w:r>
        <w:t xml:space="preserve">THIS IS A TEST FILE </w:t>
      </w:r>
    </w:p>
    <w:p w14:paraId="79870083" w14:textId="77777777" w:rsidR="006A23FD" w:rsidRDefault="006A23FD" w:rsidP="006A23FD">
      <w:r>
        <w:t xml:space="preserve">THIS IS A TEST FILE </w:t>
      </w:r>
    </w:p>
    <w:p w14:paraId="4B2BA0E5" w14:textId="77777777" w:rsidR="006A23FD" w:rsidRDefault="006A23FD" w:rsidP="006A23FD">
      <w:r>
        <w:t xml:space="preserve">THIS IS A TEST FILE </w:t>
      </w:r>
    </w:p>
    <w:p w14:paraId="63C83C0B" w14:textId="77777777" w:rsidR="006A23FD" w:rsidRDefault="006A23FD" w:rsidP="006A23FD">
      <w:r>
        <w:t xml:space="preserve">THIS IS A TEST FILE </w:t>
      </w:r>
    </w:p>
    <w:p w14:paraId="13B45D72" w14:textId="77777777" w:rsidR="006A23FD" w:rsidRDefault="006A23FD" w:rsidP="006A23FD">
      <w:r>
        <w:t xml:space="preserve">THIS IS A TEST FILE </w:t>
      </w:r>
    </w:p>
    <w:p w14:paraId="0971A407" w14:textId="77777777" w:rsidR="006A23FD" w:rsidRDefault="006A23FD" w:rsidP="006A23FD">
      <w:r>
        <w:t xml:space="preserve">THIS IS A TEST FILE </w:t>
      </w:r>
    </w:p>
    <w:p w14:paraId="67AE4A33" w14:textId="77777777" w:rsidR="006A23FD" w:rsidRDefault="006A23FD" w:rsidP="006A23FD">
      <w:r>
        <w:t xml:space="preserve">THIS IS A TEST FILE </w:t>
      </w:r>
    </w:p>
    <w:p w14:paraId="2461866F" w14:textId="77777777" w:rsidR="006A23FD" w:rsidRDefault="006A23FD" w:rsidP="006A23FD">
      <w:r>
        <w:t xml:space="preserve">THIS IS A TEST FILE </w:t>
      </w:r>
    </w:p>
    <w:p w14:paraId="4C6F061F" w14:textId="77777777" w:rsidR="006A23FD" w:rsidRDefault="006A23FD" w:rsidP="006A23FD">
      <w:r>
        <w:t xml:space="preserve">THIS IS A TEST FILE </w:t>
      </w:r>
    </w:p>
    <w:p w14:paraId="5A4ABD22" w14:textId="77777777" w:rsidR="006A23FD" w:rsidRDefault="006A23FD" w:rsidP="006A23FD">
      <w:r>
        <w:lastRenderedPageBreak/>
        <w:t xml:space="preserve">THIS IS A TEST FILE </w:t>
      </w:r>
    </w:p>
    <w:p w14:paraId="0046B472" w14:textId="77777777" w:rsidR="006A23FD" w:rsidRDefault="006A23FD" w:rsidP="006A23FD">
      <w:r>
        <w:t xml:space="preserve">THIS IS A TEST FILE </w:t>
      </w:r>
    </w:p>
    <w:p w14:paraId="33852CE4" w14:textId="77777777" w:rsidR="006A23FD" w:rsidRDefault="006A23FD" w:rsidP="006A23FD">
      <w:r>
        <w:t xml:space="preserve">THIS IS A TEST FILE </w:t>
      </w:r>
    </w:p>
    <w:p w14:paraId="1717F881" w14:textId="77777777" w:rsidR="006A23FD" w:rsidRDefault="006A23FD" w:rsidP="006A23FD">
      <w:r>
        <w:t xml:space="preserve">THIS IS A TEST FILE </w:t>
      </w:r>
    </w:p>
    <w:p w14:paraId="0DA52E47" w14:textId="77777777" w:rsidR="006A23FD" w:rsidRDefault="006A23FD" w:rsidP="006A23FD">
      <w:r>
        <w:t xml:space="preserve">THIS IS A TEST FILE </w:t>
      </w:r>
    </w:p>
    <w:p w14:paraId="14ED233A" w14:textId="77777777" w:rsidR="006A23FD" w:rsidRDefault="006A23FD" w:rsidP="006A23FD">
      <w:r>
        <w:t xml:space="preserve">THIS IS A TEST FILE </w:t>
      </w:r>
    </w:p>
    <w:p w14:paraId="686D1BD8" w14:textId="77777777" w:rsidR="006A23FD" w:rsidRDefault="006A23FD" w:rsidP="006A23FD">
      <w:r>
        <w:t xml:space="preserve">THIS IS A TEST FILE </w:t>
      </w:r>
    </w:p>
    <w:p w14:paraId="3CD21B04" w14:textId="77777777" w:rsidR="006A23FD" w:rsidRDefault="006A23FD" w:rsidP="006A23FD">
      <w:r>
        <w:t xml:space="preserve">THIS IS A TEST FILE </w:t>
      </w:r>
    </w:p>
    <w:p w14:paraId="6363315B" w14:textId="77777777" w:rsidR="006A23FD" w:rsidRDefault="006A23FD" w:rsidP="006A23FD">
      <w:r>
        <w:t xml:space="preserve">THIS IS A TEST FILE </w:t>
      </w:r>
    </w:p>
    <w:p w14:paraId="6F696625" w14:textId="77777777" w:rsidR="006A23FD" w:rsidRDefault="006A23FD" w:rsidP="006A23FD">
      <w:r>
        <w:t xml:space="preserve">THIS IS A TEST FILE </w:t>
      </w:r>
    </w:p>
    <w:p w14:paraId="39807D79" w14:textId="77777777" w:rsidR="006A23FD" w:rsidRDefault="006A23FD" w:rsidP="006A23FD">
      <w:r>
        <w:t xml:space="preserve">THIS IS A TEST FILE </w:t>
      </w:r>
    </w:p>
    <w:p w14:paraId="115A5151" w14:textId="77777777" w:rsidR="006A23FD" w:rsidRDefault="006A23FD" w:rsidP="006A23FD">
      <w:r>
        <w:t xml:space="preserve">THIS IS A TEST FILE </w:t>
      </w:r>
    </w:p>
    <w:p w14:paraId="50EE5968" w14:textId="77777777" w:rsidR="006A23FD" w:rsidRDefault="006A23FD" w:rsidP="006A23FD">
      <w:r>
        <w:t xml:space="preserve">THIS IS A TEST FILE </w:t>
      </w:r>
    </w:p>
    <w:p w14:paraId="62E8C179" w14:textId="77777777" w:rsidR="006A23FD" w:rsidRDefault="006A23FD" w:rsidP="006A23FD">
      <w:r>
        <w:t xml:space="preserve">THIS IS A TEST FILE </w:t>
      </w:r>
    </w:p>
    <w:p w14:paraId="16531EDE" w14:textId="77777777" w:rsidR="006A23FD" w:rsidRDefault="006A23FD" w:rsidP="006A23FD">
      <w:r>
        <w:t xml:space="preserve">THIS IS A TEST FILE </w:t>
      </w:r>
    </w:p>
    <w:p w14:paraId="0DD3F14F" w14:textId="77777777" w:rsidR="006A23FD" w:rsidRDefault="006A23FD" w:rsidP="006A23FD">
      <w:r>
        <w:t xml:space="preserve">THIS IS A TEST FILE </w:t>
      </w:r>
    </w:p>
    <w:p w14:paraId="16DD2231" w14:textId="77777777" w:rsidR="006A23FD" w:rsidRDefault="006A23FD" w:rsidP="006A23FD">
      <w:r>
        <w:t xml:space="preserve">THIS IS A TEST FILE </w:t>
      </w:r>
    </w:p>
    <w:p w14:paraId="3C757802" w14:textId="77777777" w:rsidR="006A23FD" w:rsidRDefault="006A23FD" w:rsidP="006A23FD">
      <w:r>
        <w:t xml:space="preserve">THIS IS A TEST FILE </w:t>
      </w:r>
    </w:p>
    <w:p w14:paraId="0189C623" w14:textId="77777777" w:rsidR="006A23FD" w:rsidRDefault="006A23FD" w:rsidP="006A23FD">
      <w:r>
        <w:t xml:space="preserve">THIS IS A TEST FILE </w:t>
      </w:r>
    </w:p>
    <w:p w14:paraId="1D82E54A" w14:textId="77777777" w:rsidR="006A23FD" w:rsidRPr="006A23FD" w:rsidRDefault="006A23FD" w:rsidP="006A23FD"/>
    <w:p w14:paraId="41A300AE" w14:textId="77777777" w:rsidR="006A23FD" w:rsidRDefault="006A23FD" w:rsidP="006A23FD">
      <w:r>
        <w:t xml:space="preserve">THIS IS A TEST FILE </w:t>
      </w:r>
    </w:p>
    <w:p w14:paraId="255DEC6A" w14:textId="77777777" w:rsidR="006A23FD" w:rsidRDefault="006A23FD" w:rsidP="006A23FD">
      <w:r>
        <w:t xml:space="preserve">THIS IS A TEST FILE </w:t>
      </w:r>
    </w:p>
    <w:p w14:paraId="1F436E89" w14:textId="77777777" w:rsidR="006A23FD" w:rsidRDefault="006A23FD" w:rsidP="006A23FD">
      <w:r>
        <w:t xml:space="preserve">THIS IS A TEST FILE </w:t>
      </w:r>
    </w:p>
    <w:p w14:paraId="78F430F1" w14:textId="77777777" w:rsidR="006A23FD" w:rsidRDefault="006A23FD" w:rsidP="006A23FD">
      <w:r>
        <w:t xml:space="preserve">THIS IS A TEST FILE </w:t>
      </w:r>
    </w:p>
    <w:p w14:paraId="4B069013" w14:textId="77777777" w:rsidR="006A23FD" w:rsidRDefault="006A23FD" w:rsidP="006A23FD">
      <w:r>
        <w:t xml:space="preserve">THIS IS A TEST FILE </w:t>
      </w:r>
    </w:p>
    <w:p w14:paraId="55D212ED" w14:textId="77777777" w:rsidR="006A23FD" w:rsidRDefault="006A23FD" w:rsidP="006A23FD">
      <w:r>
        <w:lastRenderedPageBreak/>
        <w:t xml:space="preserve">THIS IS A TEST FILE </w:t>
      </w:r>
    </w:p>
    <w:p w14:paraId="772CE8C2" w14:textId="77777777" w:rsidR="006A23FD" w:rsidRDefault="006A23FD" w:rsidP="006A23FD">
      <w:r>
        <w:t xml:space="preserve">THIS IS A TEST FILE </w:t>
      </w:r>
    </w:p>
    <w:p w14:paraId="10EA5271" w14:textId="77777777" w:rsidR="006A23FD" w:rsidRDefault="006A23FD" w:rsidP="006A23FD">
      <w:r>
        <w:t xml:space="preserve">THIS IS A TEST FILE </w:t>
      </w:r>
    </w:p>
    <w:p w14:paraId="08696530" w14:textId="77777777" w:rsidR="006A23FD" w:rsidRDefault="006A23FD" w:rsidP="006A23FD">
      <w:r>
        <w:t xml:space="preserve">THIS IS A TEST FILE </w:t>
      </w:r>
    </w:p>
    <w:p w14:paraId="4E5B9563" w14:textId="77777777" w:rsidR="006A23FD" w:rsidRDefault="006A23FD" w:rsidP="006A23FD">
      <w:r>
        <w:t xml:space="preserve">THIS IS A TEST FILE </w:t>
      </w:r>
    </w:p>
    <w:p w14:paraId="2A7EE496" w14:textId="77777777" w:rsidR="006A23FD" w:rsidRDefault="006A23FD" w:rsidP="006A23FD">
      <w:r>
        <w:t xml:space="preserve">THIS IS A TEST FILE </w:t>
      </w:r>
    </w:p>
    <w:p w14:paraId="61141E5D" w14:textId="77777777" w:rsidR="006A23FD" w:rsidRDefault="006A23FD" w:rsidP="006A23FD">
      <w:r>
        <w:t xml:space="preserve">THIS IS A TEST FILE </w:t>
      </w:r>
    </w:p>
    <w:p w14:paraId="5BDDC7C0" w14:textId="77777777" w:rsidR="006A23FD" w:rsidRDefault="006A23FD" w:rsidP="006A23FD">
      <w:r>
        <w:t xml:space="preserve">THIS IS A TEST FILE </w:t>
      </w:r>
    </w:p>
    <w:p w14:paraId="6644F527" w14:textId="77777777" w:rsidR="006A23FD" w:rsidRDefault="006A23FD" w:rsidP="006A23FD">
      <w:r>
        <w:t xml:space="preserve">THIS IS A TEST FILE </w:t>
      </w:r>
    </w:p>
    <w:p w14:paraId="7E7DC24A" w14:textId="77777777" w:rsidR="006A23FD" w:rsidRDefault="006A23FD" w:rsidP="006A23FD">
      <w:r>
        <w:t xml:space="preserve">THIS IS A TEST FILE </w:t>
      </w:r>
    </w:p>
    <w:p w14:paraId="39938B04" w14:textId="77777777" w:rsidR="006A23FD" w:rsidRDefault="006A23FD" w:rsidP="006A23FD">
      <w:r>
        <w:t xml:space="preserve">THIS IS A TEST FILE </w:t>
      </w:r>
    </w:p>
    <w:p w14:paraId="6C48F549" w14:textId="77777777" w:rsidR="006A23FD" w:rsidRDefault="006A23FD" w:rsidP="006A23FD">
      <w:r>
        <w:t xml:space="preserve">THIS IS A TEST FILE </w:t>
      </w:r>
    </w:p>
    <w:p w14:paraId="45F6F3BF" w14:textId="77777777" w:rsidR="006A23FD" w:rsidRDefault="006A23FD" w:rsidP="006A23FD">
      <w:r>
        <w:t xml:space="preserve">THIS IS A TEST FILE </w:t>
      </w:r>
    </w:p>
    <w:p w14:paraId="2DF1B48A" w14:textId="77777777" w:rsidR="006A23FD" w:rsidRDefault="006A23FD" w:rsidP="006A23FD">
      <w:r>
        <w:t xml:space="preserve">THIS IS A TEST FILE </w:t>
      </w:r>
    </w:p>
    <w:p w14:paraId="2CA7D6EB" w14:textId="77777777" w:rsidR="006A23FD" w:rsidRDefault="006A23FD" w:rsidP="006A23FD">
      <w:r>
        <w:t xml:space="preserve">THIS IS A TEST FILE </w:t>
      </w:r>
    </w:p>
    <w:p w14:paraId="3DECC578" w14:textId="77777777" w:rsidR="006A23FD" w:rsidRDefault="006A23FD" w:rsidP="006A23FD">
      <w:r>
        <w:t xml:space="preserve">THIS IS A TEST FILE </w:t>
      </w:r>
    </w:p>
    <w:p w14:paraId="3F606D1A" w14:textId="77777777" w:rsidR="006A23FD" w:rsidRDefault="006A23FD" w:rsidP="006A23FD">
      <w:r>
        <w:t xml:space="preserve">THIS IS A TEST FILE </w:t>
      </w:r>
    </w:p>
    <w:p w14:paraId="7146567C" w14:textId="77777777" w:rsidR="006A23FD" w:rsidRDefault="006A23FD" w:rsidP="006A23FD">
      <w:r>
        <w:t xml:space="preserve">THIS IS A TEST FILE </w:t>
      </w:r>
    </w:p>
    <w:p w14:paraId="3270BD4C" w14:textId="77777777" w:rsidR="006A23FD" w:rsidRDefault="006A23FD" w:rsidP="006A23FD">
      <w:r>
        <w:t xml:space="preserve">THIS IS A TEST FILE </w:t>
      </w:r>
    </w:p>
    <w:p w14:paraId="2A1AD5F7" w14:textId="77777777" w:rsidR="006A23FD" w:rsidRDefault="006A23FD" w:rsidP="006A23FD">
      <w:r>
        <w:t xml:space="preserve">THIS IS A TEST FILE </w:t>
      </w:r>
    </w:p>
    <w:p w14:paraId="628F37E6" w14:textId="77777777" w:rsidR="006A23FD" w:rsidRDefault="006A23FD" w:rsidP="006A23FD">
      <w:r>
        <w:t xml:space="preserve">THIS IS A TEST FILE </w:t>
      </w:r>
    </w:p>
    <w:p w14:paraId="2B606439" w14:textId="77777777" w:rsidR="006A23FD" w:rsidRDefault="006A23FD" w:rsidP="006A23FD">
      <w:r>
        <w:t xml:space="preserve">THIS IS A TEST FILE </w:t>
      </w:r>
    </w:p>
    <w:p w14:paraId="2BF1A73D" w14:textId="77777777" w:rsidR="006A23FD" w:rsidRDefault="006A23FD" w:rsidP="006A23FD">
      <w:r>
        <w:t xml:space="preserve">THIS IS A TEST FILE </w:t>
      </w:r>
    </w:p>
    <w:p w14:paraId="70A9A267" w14:textId="77777777" w:rsidR="006A23FD" w:rsidRDefault="006A23FD" w:rsidP="006A23FD">
      <w:r>
        <w:t xml:space="preserve">THIS IS A TEST FILE </w:t>
      </w:r>
    </w:p>
    <w:p w14:paraId="36C8420E" w14:textId="77777777" w:rsidR="006A23FD" w:rsidRDefault="006A23FD" w:rsidP="006A23FD">
      <w:r>
        <w:t xml:space="preserve">THIS IS A TEST FILE </w:t>
      </w:r>
    </w:p>
    <w:p w14:paraId="3B9AD7A5" w14:textId="77777777" w:rsidR="006A23FD" w:rsidRDefault="006A23FD" w:rsidP="006A23FD">
      <w:r>
        <w:lastRenderedPageBreak/>
        <w:t xml:space="preserve">THIS IS A TEST FILE </w:t>
      </w:r>
    </w:p>
    <w:p w14:paraId="3E4FB680" w14:textId="77777777" w:rsidR="006A23FD" w:rsidRDefault="006A23FD" w:rsidP="006A23FD">
      <w:r>
        <w:t xml:space="preserve">THIS IS A TEST FILE </w:t>
      </w:r>
    </w:p>
    <w:p w14:paraId="13191303" w14:textId="77777777" w:rsidR="006A23FD" w:rsidRDefault="006A23FD" w:rsidP="006A23FD">
      <w:r>
        <w:t xml:space="preserve">THIS IS A TEST FILE </w:t>
      </w:r>
    </w:p>
    <w:p w14:paraId="43FB0AA5" w14:textId="77777777" w:rsidR="006A23FD" w:rsidRDefault="006A23FD" w:rsidP="006A23FD">
      <w:r>
        <w:t xml:space="preserve">THIS IS A TEST FILE </w:t>
      </w:r>
    </w:p>
    <w:p w14:paraId="10D42A65" w14:textId="77777777" w:rsidR="006A23FD" w:rsidRDefault="006A23FD" w:rsidP="006A23FD">
      <w:r>
        <w:t xml:space="preserve">THIS IS A TEST FILE </w:t>
      </w:r>
    </w:p>
    <w:p w14:paraId="366B1EFD" w14:textId="77777777" w:rsidR="006A23FD" w:rsidRDefault="006A23FD" w:rsidP="006A23FD">
      <w:r>
        <w:t xml:space="preserve">THIS IS A TEST FILE </w:t>
      </w:r>
    </w:p>
    <w:p w14:paraId="46908F86" w14:textId="77777777" w:rsidR="006A23FD" w:rsidRDefault="006A23FD" w:rsidP="006A23FD">
      <w:r>
        <w:t xml:space="preserve">THIS IS A TEST FILE </w:t>
      </w:r>
    </w:p>
    <w:p w14:paraId="32DEE9B0" w14:textId="77777777" w:rsidR="006A23FD" w:rsidRDefault="006A23FD" w:rsidP="006A23FD">
      <w:r>
        <w:t xml:space="preserve">THIS IS A TEST FILE </w:t>
      </w:r>
    </w:p>
    <w:p w14:paraId="2CB7CEE5" w14:textId="77777777" w:rsidR="006A23FD" w:rsidRDefault="006A23FD" w:rsidP="006A23FD">
      <w:r>
        <w:t xml:space="preserve">THIS IS A TEST FILE </w:t>
      </w:r>
    </w:p>
    <w:p w14:paraId="2288E562" w14:textId="77777777" w:rsidR="006A23FD" w:rsidRDefault="006A23FD" w:rsidP="006A23FD">
      <w:r>
        <w:t xml:space="preserve">THIS IS A TEST FILE </w:t>
      </w:r>
    </w:p>
    <w:p w14:paraId="78D4B14C" w14:textId="77777777" w:rsidR="006A23FD" w:rsidRDefault="006A23FD" w:rsidP="006A23FD">
      <w:r>
        <w:t xml:space="preserve">THIS IS A TEST FILE </w:t>
      </w:r>
    </w:p>
    <w:p w14:paraId="12A2A281" w14:textId="77777777" w:rsidR="006A23FD" w:rsidRDefault="006A23FD" w:rsidP="006A23FD">
      <w:r>
        <w:t xml:space="preserve">THIS IS A TEST FILE </w:t>
      </w:r>
    </w:p>
    <w:p w14:paraId="0440E5F1" w14:textId="77777777" w:rsidR="006A23FD" w:rsidRDefault="006A23FD" w:rsidP="006A23FD">
      <w:r>
        <w:t xml:space="preserve">THIS IS A TEST FILE </w:t>
      </w:r>
    </w:p>
    <w:p w14:paraId="48C1EF12" w14:textId="77777777" w:rsidR="006A23FD" w:rsidRPr="006A23FD" w:rsidRDefault="006A23FD" w:rsidP="006A23FD"/>
    <w:p w14:paraId="52FD58EF" w14:textId="77777777" w:rsidR="006A23FD" w:rsidRDefault="006A23FD" w:rsidP="006A23FD">
      <w:r>
        <w:t xml:space="preserve">THIS IS A TEST FILE </w:t>
      </w:r>
    </w:p>
    <w:p w14:paraId="5C49A908" w14:textId="77777777" w:rsidR="006A23FD" w:rsidRDefault="006A23FD" w:rsidP="006A23FD">
      <w:r>
        <w:t xml:space="preserve">THIS IS A TEST FILE </w:t>
      </w:r>
    </w:p>
    <w:p w14:paraId="10E67A71" w14:textId="77777777" w:rsidR="006A23FD" w:rsidRDefault="006A23FD" w:rsidP="006A23FD">
      <w:r>
        <w:t xml:space="preserve">THIS IS A TEST FILE </w:t>
      </w:r>
    </w:p>
    <w:p w14:paraId="74F3EF0E" w14:textId="77777777" w:rsidR="006A23FD" w:rsidRDefault="006A23FD" w:rsidP="006A23FD">
      <w:r>
        <w:t xml:space="preserve">THIS IS A TEST FILE </w:t>
      </w:r>
    </w:p>
    <w:p w14:paraId="4D26DA28" w14:textId="77777777" w:rsidR="006A23FD" w:rsidRDefault="006A23FD" w:rsidP="006A23FD">
      <w:r>
        <w:t xml:space="preserve">THIS IS A TEST FILE </w:t>
      </w:r>
    </w:p>
    <w:p w14:paraId="668C03ED" w14:textId="77777777" w:rsidR="006A23FD" w:rsidRDefault="006A23FD" w:rsidP="006A23FD">
      <w:r>
        <w:t xml:space="preserve">THIS IS A TEST FILE </w:t>
      </w:r>
    </w:p>
    <w:p w14:paraId="247F7B4F" w14:textId="77777777" w:rsidR="006A23FD" w:rsidRDefault="006A23FD" w:rsidP="006A23FD">
      <w:r>
        <w:t xml:space="preserve">THIS IS A TEST FILE </w:t>
      </w:r>
    </w:p>
    <w:p w14:paraId="49AA41DE" w14:textId="77777777" w:rsidR="006A23FD" w:rsidRDefault="006A23FD" w:rsidP="006A23FD">
      <w:r>
        <w:t xml:space="preserve">THIS IS A TEST FILE </w:t>
      </w:r>
    </w:p>
    <w:p w14:paraId="23ADB605" w14:textId="77777777" w:rsidR="006A23FD" w:rsidRDefault="006A23FD" w:rsidP="006A23FD">
      <w:r>
        <w:t xml:space="preserve">THIS IS A TEST FILE </w:t>
      </w:r>
    </w:p>
    <w:p w14:paraId="5A2CA586" w14:textId="77777777" w:rsidR="006A23FD" w:rsidRDefault="006A23FD" w:rsidP="006A23FD">
      <w:r>
        <w:t xml:space="preserve">THIS IS A TEST FILE </w:t>
      </w:r>
    </w:p>
    <w:p w14:paraId="7DD6D8FF" w14:textId="77777777" w:rsidR="006A23FD" w:rsidRDefault="006A23FD" w:rsidP="006A23FD">
      <w:r>
        <w:t xml:space="preserve">THIS IS A TEST FILE </w:t>
      </w:r>
    </w:p>
    <w:p w14:paraId="364FAE3E" w14:textId="77777777" w:rsidR="006A23FD" w:rsidRDefault="006A23FD" w:rsidP="006A23FD">
      <w:r>
        <w:lastRenderedPageBreak/>
        <w:t xml:space="preserve">THIS IS A TEST FILE </w:t>
      </w:r>
    </w:p>
    <w:p w14:paraId="29DC40E3" w14:textId="77777777" w:rsidR="006A23FD" w:rsidRDefault="006A23FD" w:rsidP="006A23FD">
      <w:r>
        <w:t xml:space="preserve">THIS IS A TEST FILE </w:t>
      </w:r>
    </w:p>
    <w:p w14:paraId="01B21F6F" w14:textId="77777777" w:rsidR="006A23FD" w:rsidRDefault="006A23FD" w:rsidP="006A23FD">
      <w:r>
        <w:t xml:space="preserve">THIS IS A TEST FILE </w:t>
      </w:r>
    </w:p>
    <w:p w14:paraId="296C8612" w14:textId="77777777" w:rsidR="006A23FD" w:rsidRDefault="006A23FD" w:rsidP="006A23FD">
      <w:r>
        <w:t xml:space="preserve">THIS IS A TEST FILE </w:t>
      </w:r>
    </w:p>
    <w:p w14:paraId="4360227A" w14:textId="77777777" w:rsidR="006A23FD" w:rsidRDefault="006A23FD" w:rsidP="006A23FD">
      <w:r>
        <w:t xml:space="preserve">THIS IS A TEST FILE </w:t>
      </w:r>
    </w:p>
    <w:p w14:paraId="5A178D2B" w14:textId="77777777" w:rsidR="006A23FD" w:rsidRDefault="006A23FD" w:rsidP="006A23FD">
      <w:r>
        <w:t xml:space="preserve">THIS IS A TEST FILE </w:t>
      </w:r>
    </w:p>
    <w:p w14:paraId="548F8535" w14:textId="77777777" w:rsidR="006A23FD" w:rsidRDefault="006A23FD" w:rsidP="006A23FD">
      <w:r>
        <w:t xml:space="preserve">THIS IS A TEST FILE </w:t>
      </w:r>
    </w:p>
    <w:p w14:paraId="20F6333F" w14:textId="77777777" w:rsidR="006A23FD" w:rsidRDefault="006A23FD" w:rsidP="006A23FD">
      <w:r>
        <w:t xml:space="preserve">THIS IS A TEST FILE </w:t>
      </w:r>
    </w:p>
    <w:p w14:paraId="2018CE6E" w14:textId="77777777" w:rsidR="006A23FD" w:rsidRDefault="006A23FD" w:rsidP="006A23FD">
      <w:r>
        <w:t xml:space="preserve">THIS IS A TEST FILE </w:t>
      </w:r>
    </w:p>
    <w:p w14:paraId="72B423EE" w14:textId="77777777" w:rsidR="006A23FD" w:rsidRDefault="006A23FD" w:rsidP="006A23FD">
      <w:r>
        <w:t xml:space="preserve">THIS IS A TEST FILE </w:t>
      </w:r>
    </w:p>
    <w:p w14:paraId="03D356BA" w14:textId="77777777" w:rsidR="006A23FD" w:rsidRDefault="006A23FD" w:rsidP="006A23FD">
      <w:r>
        <w:t xml:space="preserve">THIS IS A TEST FILE </w:t>
      </w:r>
    </w:p>
    <w:p w14:paraId="5DB2DB62" w14:textId="77777777" w:rsidR="006A23FD" w:rsidRDefault="006A23FD" w:rsidP="006A23FD">
      <w:r>
        <w:t xml:space="preserve">THIS IS A TEST FILE </w:t>
      </w:r>
    </w:p>
    <w:p w14:paraId="3197392F" w14:textId="77777777" w:rsidR="006A23FD" w:rsidRDefault="006A23FD" w:rsidP="006A23FD">
      <w:r>
        <w:t xml:space="preserve">THIS IS A TEST FILE </w:t>
      </w:r>
    </w:p>
    <w:p w14:paraId="1179A036" w14:textId="77777777" w:rsidR="006A23FD" w:rsidRDefault="006A23FD" w:rsidP="006A23FD">
      <w:r>
        <w:t xml:space="preserve">THIS IS A TEST FILE </w:t>
      </w:r>
    </w:p>
    <w:p w14:paraId="0203ECD2" w14:textId="77777777" w:rsidR="006A23FD" w:rsidRDefault="006A23FD" w:rsidP="006A23FD">
      <w:r>
        <w:t xml:space="preserve">THIS IS A TEST FILE </w:t>
      </w:r>
    </w:p>
    <w:p w14:paraId="6BA0E66A" w14:textId="77777777" w:rsidR="006A23FD" w:rsidRDefault="006A23FD" w:rsidP="006A23FD">
      <w:r>
        <w:t xml:space="preserve">THIS IS A TEST FILE </w:t>
      </w:r>
    </w:p>
    <w:p w14:paraId="16B45E35" w14:textId="77777777" w:rsidR="006A23FD" w:rsidRDefault="006A23FD" w:rsidP="006A23FD">
      <w:r>
        <w:t xml:space="preserve">THIS IS A TEST FILE </w:t>
      </w:r>
    </w:p>
    <w:p w14:paraId="208EDED0" w14:textId="77777777" w:rsidR="006A23FD" w:rsidRDefault="006A23FD" w:rsidP="006A23FD">
      <w:r>
        <w:t xml:space="preserve">THIS IS A TEST FILE </w:t>
      </w:r>
    </w:p>
    <w:p w14:paraId="240696F3" w14:textId="77777777" w:rsidR="006A23FD" w:rsidRDefault="006A23FD" w:rsidP="006A23FD">
      <w:r>
        <w:t xml:space="preserve">THIS IS A TEST FILE </w:t>
      </w:r>
    </w:p>
    <w:p w14:paraId="2BD9A366" w14:textId="77777777" w:rsidR="006A23FD" w:rsidRDefault="006A23FD" w:rsidP="006A23FD">
      <w:r>
        <w:t xml:space="preserve">THIS IS A TEST FILE </w:t>
      </w:r>
    </w:p>
    <w:p w14:paraId="575E3F98" w14:textId="77777777" w:rsidR="006A23FD" w:rsidRDefault="006A23FD" w:rsidP="006A23FD">
      <w:r>
        <w:t xml:space="preserve">THIS IS A TEST FILE </w:t>
      </w:r>
    </w:p>
    <w:p w14:paraId="55BA8541" w14:textId="77777777" w:rsidR="006A23FD" w:rsidRDefault="006A23FD" w:rsidP="006A23FD">
      <w:r>
        <w:t xml:space="preserve">THIS IS A TEST FILE </w:t>
      </w:r>
    </w:p>
    <w:p w14:paraId="6F97030D" w14:textId="77777777" w:rsidR="006A23FD" w:rsidRDefault="006A23FD" w:rsidP="006A23FD">
      <w:r>
        <w:t xml:space="preserve">THIS IS A TEST FILE </w:t>
      </w:r>
    </w:p>
    <w:p w14:paraId="0F5CEDE8" w14:textId="77777777" w:rsidR="006A23FD" w:rsidRDefault="006A23FD" w:rsidP="006A23FD">
      <w:r>
        <w:t xml:space="preserve">THIS IS A TEST FILE </w:t>
      </w:r>
    </w:p>
    <w:p w14:paraId="7B1F8B36" w14:textId="77777777" w:rsidR="006A23FD" w:rsidRDefault="006A23FD" w:rsidP="006A23FD">
      <w:r>
        <w:t xml:space="preserve">THIS IS A TEST FILE </w:t>
      </w:r>
    </w:p>
    <w:p w14:paraId="042C7DB9" w14:textId="77777777" w:rsidR="006A23FD" w:rsidRDefault="006A23FD" w:rsidP="006A23FD">
      <w:r>
        <w:lastRenderedPageBreak/>
        <w:t xml:space="preserve">THIS IS A TEST FILE </w:t>
      </w:r>
    </w:p>
    <w:p w14:paraId="39DFD349" w14:textId="77777777" w:rsidR="006A23FD" w:rsidRDefault="006A23FD" w:rsidP="006A23FD">
      <w:r>
        <w:t xml:space="preserve">THIS IS A TEST FILE </w:t>
      </w:r>
    </w:p>
    <w:p w14:paraId="5AB97062" w14:textId="77777777" w:rsidR="006A23FD" w:rsidRDefault="006A23FD" w:rsidP="006A23FD">
      <w:r>
        <w:t xml:space="preserve">THIS IS A TEST FILE </w:t>
      </w:r>
    </w:p>
    <w:p w14:paraId="171949C7" w14:textId="77777777" w:rsidR="006A23FD" w:rsidRDefault="006A23FD" w:rsidP="006A23FD">
      <w:r>
        <w:t xml:space="preserve">THIS IS A TEST FILE </w:t>
      </w:r>
    </w:p>
    <w:p w14:paraId="40301988" w14:textId="77777777" w:rsidR="006A23FD" w:rsidRDefault="006A23FD" w:rsidP="006A23FD">
      <w:r>
        <w:t xml:space="preserve">THIS IS A TEST FILE </w:t>
      </w:r>
    </w:p>
    <w:p w14:paraId="10503FC4" w14:textId="77777777" w:rsidR="006A23FD" w:rsidRDefault="006A23FD" w:rsidP="006A23FD">
      <w:r>
        <w:t xml:space="preserve">THIS IS A TEST FILE </w:t>
      </w:r>
    </w:p>
    <w:p w14:paraId="71AAEF02" w14:textId="77777777" w:rsidR="006A23FD" w:rsidRDefault="006A23FD" w:rsidP="006A23FD">
      <w:r>
        <w:t xml:space="preserve">THIS IS A TEST FILE </w:t>
      </w:r>
    </w:p>
    <w:p w14:paraId="45A01165" w14:textId="77777777" w:rsidR="006A23FD" w:rsidRPr="006A23FD" w:rsidRDefault="006A23FD" w:rsidP="006A23FD"/>
    <w:p w14:paraId="28C8184C" w14:textId="77777777" w:rsidR="006A23FD" w:rsidRDefault="006A23FD" w:rsidP="006A23FD">
      <w:r>
        <w:t xml:space="preserve">THIS IS A TEST FILE </w:t>
      </w:r>
    </w:p>
    <w:p w14:paraId="1F58F5D3" w14:textId="77777777" w:rsidR="006A23FD" w:rsidRDefault="006A23FD" w:rsidP="006A23FD">
      <w:r>
        <w:t xml:space="preserve">THIS IS A TEST FILE </w:t>
      </w:r>
    </w:p>
    <w:p w14:paraId="32DB6DCE" w14:textId="77777777" w:rsidR="006A23FD" w:rsidRDefault="006A23FD" w:rsidP="006A23FD">
      <w:r>
        <w:t xml:space="preserve">THIS IS A TEST FILE </w:t>
      </w:r>
    </w:p>
    <w:p w14:paraId="27103C9F" w14:textId="77777777" w:rsidR="006A23FD" w:rsidRDefault="006A23FD" w:rsidP="006A23FD">
      <w:r>
        <w:t xml:space="preserve">THIS IS A TEST FILE </w:t>
      </w:r>
    </w:p>
    <w:p w14:paraId="34F26FDC" w14:textId="77777777" w:rsidR="006A23FD" w:rsidRDefault="006A23FD" w:rsidP="006A23FD">
      <w:r>
        <w:t xml:space="preserve">THIS IS A TEST FILE </w:t>
      </w:r>
    </w:p>
    <w:p w14:paraId="53BA2B6E" w14:textId="77777777" w:rsidR="006A23FD" w:rsidRDefault="006A23FD" w:rsidP="006A23FD">
      <w:r>
        <w:t xml:space="preserve">THIS IS A TEST FILE </w:t>
      </w:r>
    </w:p>
    <w:p w14:paraId="2820F301" w14:textId="77777777" w:rsidR="006A23FD" w:rsidRDefault="006A23FD" w:rsidP="006A23FD">
      <w:r>
        <w:t xml:space="preserve">THIS IS A TEST FILE </w:t>
      </w:r>
    </w:p>
    <w:p w14:paraId="13173140" w14:textId="77777777" w:rsidR="006A23FD" w:rsidRDefault="006A23FD" w:rsidP="006A23FD">
      <w:r>
        <w:t xml:space="preserve">THIS IS A TEST FILE </w:t>
      </w:r>
    </w:p>
    <w:p w14:paraId="7BC92D74" w14:textId="77777777" w:rsidR="006A23FD" w:rsidRDefault="006A23FD" w:rsidP="006A23FD">
      <w:r>
        <w:t xml:space="preserve">THIS IS A TEST FILE </w:t>
      </w:r>
    </w:p>
    <w:p w14:paraId="6FE1A6BC" w14:textId="77777777" w:rsidR="006A23FD" w:rsidRDefault="006A23FD" w:rsidP="006A23FD">
      <w:r>
        <w:t xml:space="preserve">THIS IS A TEST FILE </w:t>
      </w:r>
    </w:p>
    <w:p w14:paraId="3EC67435" w14:textId="77777777" w:rsidR="006A23FD" w:rsidRDefault="006A23FD" w:rsidP="006A23FD">
      <w:r>
        <w:t xml:space="preserve">THIS IS A TEST FILE </w:t>
      </w:r>
    </w:p>
    <w:p w14:paraId="5E64DD1C" w14:textId="77777777" w:rsidR="006A23FD" w:rsidRDefault="006A23FD" w:rsidP="006A23FD">
      <w:r>
        <w:t xml:space="preserve">THIS IS A TEST FILE </w:t>
      </w:r>
    </w:p>
    <w:p w14:paraId="5E835C6D" w14:textId="77777777" w:rsidR="006A23FD" w:rsidRDefault="006A23FD" w:rsidP="006A23FD">
      <w:r>
        <w:t xml:space="preserve">THIS IS A TEST FILE </w:t>
      </w:r>
    </w:p>
    <w:p w14:paraId="707DB8F5" w14:textId="77777777" w:rsidR="006A23FD" w:rsidRDefault="006A23FD" w:rsidP="006A23FD">
      <w:r>
        <w:t xml:space="preserve">THIS IS A TEST FILE </w:t>
      </w:r>
    </w:p>
    <w:p w14:paraId="222D7668" w14:textId="77777777" w:rsidR="006A23FD" w:rsidRDefault="006A23FD" w:rsidP="006A23FD">
      <w:r>
        <w:t xml:space="preserve">THIS IS A TEST FILE </w:t>
      </w:r>
    </w:p>
    <w:p w14:paraId="452440BC" w14:textId="77777777" w:rsidR="006A23FD" w:rsidRDefault="006A23FD" w:rsidP="006A23FD">
      <w:r>
        <w:t xml:space="preserve">THIS IS A TEST FILE </w:t>
      </w:r>
    </w:p>
    <w:p w14:paraId="1AD434AE" w14:textId="77777777" w:rsidR="006A23FD" w:rsidRDefault="006A23FD" w:rsidP="006A23FD">
      <w:r>
        <w:t xml:space="preserve">THIS IS A TEST FILE </w:t>
      </w:r>
    </w:p>
    <w:p w14:paraId="59F5BC85" w14:textId="77777777" w:rsidR="006A23FD" w:rsidRDefault="006A23FD" w:rsidP="006A23FD">
      <w:r>
        <w:lastRenderedPageBreak/>
        <w:t xml:space="preserve">THIS IS A TEST FILE </w:t>
      </w:r>
    </w:p>
    <w:p w14:paraId="434E14D4" w14:textId="77777777" w:rsidR="006A23FD" w:rsidRDefault="006A23FD" w:rsidP="006A23FD">
      <w:r>
        <w:t xml:space="preserve">THIS IS A TEST FILE </w:t>
      </w:r>
    </w:p>
    <w:p w14:paraId="2581F30B" w14:textId="77777777" w:rsidR="006A23FD" w:rsidRDefault="006A23FD" w:rsidP="006A23FD">
      <w:r>
        <w:t xml:space="preserve">THIS IS A TEST FILE </w:t>
      </w:r>
    </w:p>
    <w:p w14:paraId="0555A14D" w14:textId="77777777" w:rsidR="006A23FD" w:rsidRDefault="006A23FD" w:rsidP="006A23FD">
      <w:r>
        <w:t xml:space="preserve">THIS IS A TEST FILE </w:t>
      </w:r>
    </w:p>
    <w:p w14:paraId="4119B235" w14:textId="77777777" w:rsidR="006A23FD" w:rsidRDefault="006A23FD" w:rsidP="006A23FD">
      <w:r>
        <w:t xml:space="preserve">THIS IS A TEST FILE </w:t>
      </w:r>
    </w:p>
    <w:p w14:paraId="11D66DAE" w14:textId="77777777" w:rsidR="006A23FD" w:rsidRDefault="006A23FD" w:rsidP="006A23FD">
      <w:r>
        <w:t xml:space="preserve">THIS IS A TEST FILE </w:t>
      </w:r>
    </w:p>
    <w:p w14:paraId="6A3A5831" w14:textId="77777777" w:rsidR="006A23FD" w:rsidRDefault="006A23FD" w:rsidP="006A23FD">
      <w:r>
        <w:t xml:space="preserve">THIS IS A TEST FILE </w:t>
      </w:r>
    </w:p>
    <w:p w14:paraId="5B56418A" w14:textId="77777777" w:rsidR="006A23FD" w:rsidRDefault="006A23FD" w:rsidP="006A23FD">
      <w:r>
        <w:t xml:space="preserve">THIS IS A TEST FILE </w:t>
      </w:r>
    </w:p>
    <w:p w14:paraId="171D40FF" w14:textId="77777777" w:rsidR="006A23FD" w:rsidRDefault="006A23FD" w:rsidP="006A23FD">
      <w:r>
        <w:t xml:space="preserve">THIS IS A TEST FILE </w:t>
      </w:r>
    </w:p>
    <w:p w14:paraId="585345C3" w14:textId="77777777" w:rsidR="006A23FD" w:rsidRDefault="006A23FD" w:rsidP="006A23FD">
      <w:r>
        <w:t xml:space="preserve">THIS IS A TEST FILE </w:t>
      </w:r>
    </w:p>
    <w:p w14:paraId="0DA81C7D" w14:textId="77777777" w:rsidR="006A23FD" w:rsidRDefault="006A23FD" w:rsidP="006A23FD">
      <w:r>
        <w:t xml:space="preserve">THIS IS A TEST FILE </w:t>
      </w:r>
    </w:p>
    <w:p w14:paraId="0559A84D" w14:textId="77777777" w:rsidR="006A23FD" w:rsidRDefault="006A23FD" w:rsidP="006A23FD">
      <w:r>
        <w:t xml:space="preserve">THIS IS A TEST FILE </w:t>
      </w:r>
    </w:p>
    <w:p w14:paraId="5B9A50FC" w14:textId="77777777" w:rsidR="006A23FD" w:rsidRDefault="006A23FD" w:rsidP="006A23FD">
      <w:r>
        <w:t xml:space="preserve">THIS IS A TEST FILE </w:t>
      </w:r>
    </w:p>
    <w:p w14:paraId="4A21CA88" w14:textId="77777777" w:rsidR="006A23FD" w:rsidRDefault="006A23FD" w:rsidP="006A23FD">
      <w:r>
        <w:t xml:space="preserve">THIS IS A TEST FILE </w:t>
      </w:r>
    </w:p>
    <w:p w14:paraId="0D63AE55" w14:textId="77777777" w:rsidR="006A23FD" w:rsidRDefault="006A23FD" w:rsidP="006A23FD">
      <w:r>
        <w:t xml:space="preserve">THIS IS A TEST FILE </w:t>
      </w:r>
    </w:p>
    <w:p w14:paraId="4423AE13" w14:textId="77777777" w:rsidR="006A23FD" w:rsidRDefault="006A23FD" w:rsidP="006A23FD">
      <w:r>
        <w:t xml:space="preserve">THIS IS A TEST FILE </w:t>
      </w:r>
    </w:p>
    <w:p w14:paraId="27D9D569" w14:textId="77777777" w:rsidR="006A23FD" w:rsidRDefault="006A23FD" w:rsidP="006A23FD">
      <w:r>
        <w:t xml:space="preserve">THIS IS A TEST FILE </w:t>
      </w:r>
    </w:p>
    <w:p w14:paraId="6ADCF40F" w14:textId="77777777" w:rsidR="006A23FD" w:rsidRDefault="006A23FD" w:rsidP="006A23FD">
      <w:r>
        <w:t xml:space="preserve">THIS IS A TEST FILE </w:t>
      </w:r>
    </w:p>
    <w:p w14:paraId="398BD843" w14:textId="77777777" w:rsidR="006A23FD" w:rsidRDefault="006A23FD" w:rsidP="006A23FD">
      <w:r>
        <w:t xml:space="preserve">THIS IS A TEST FILE </w:t>
      </w:r>
    </w:p>
    <w:p w14:paraId="44F46313" w14:textId="77777777" w:rsidR="006A23FD" w:rsidRDefault="006A23FD" w:rsidP="006A23FD">
      <w:r>
        <w:t xml:space="preserve">THIS IS A TEST FILE </w:t>
      </w:r>
    </w:p>
    <w:p w14:paraId="6E89967B" w14:textId="77777777" w:rsidR="006A23FD" w:rsidRDefault="006A23FD" w:rsidP="006A23FD">
      <w:r>
        <w:t xml:space="preserve">THIS IS A TEST FILE </w:t>
      </w:r>
    </w:p>
    <w:p w14:paraId="2F5EF0EF" w14:textId="77777777" w:rsidR="006A23FD" w:rsidRDefault="006A23FD" w:rsidP="006A23FD">
      <w:r>
        <w:t xml:space="preserve">THIS IS A TEST FILE </w:t>
      </w:r>
    </w:p>
    <w:p w14:paraId="684DCB3A" w14:textId="77777777" w:rsidR="006A23FD" w:rsidRDefault="006A23FD" w:rsidP="006A23FD">
      <w:r>
        <w:t xml:space="preserve">THIS IS A TEST FILE </w:t>
      </w:r>
    </w:p>
    <w:p w14:paraId="0B7A5813" w14:textId="77777777" w:rsidR="006A23FD" w:rsidRDefault="006A23FD" w:rsidP="006A23FD">
      <w:r>
        <w:t xml:space="preserve">THIS IS A TEST FILE </w:t>
      </w:r>
    </w:p>
    <w:p w14:paraId="6F9188DF" w14:textId="77777777" w:rsidR="006A23FD" w:rsidRDefault="006A23FD" w:rsidP="006A23FD">
      <w:r>
        <w:t xml:space="preserve">THIS IS A TEST FILE </w:t>
      </w:r>
    </w:p>
    <w:p w14:paraId="3D3CC727" w14:textId="77777777" w:rsidR="006A23FD" w:rsidRDefault="006A23FD" w:rsidP="006A23FD">
      <w:r>
        <w:lastRenderedPageBreak/>
        <w:t xml:space="preserve">THIS IS A TEST FILE </w:t>
      </w:r>
    </w:p>
    <w:p w14:paraId="5FB0EB9F" w14:textId="77777777" w:rsidR="006A23FD" w:rsidRPr="006A23FD" w:rsidRDefault="006A23FD" w:rsidP="006A23FD"/>
    <w:p w14:paraId="214C2567" w14:textId="77777777" w:rsidR="006A23FD" w:rsidRDefault="006A23FD" w:rsidP="006A23FD">
      <w:r>
        <w:t xml:space="preserve">THIS IS A TEST FILE </w:t>
      </w:r>
    </w:p>
    <w:p w14:paraId="0143B6D0" w14:textId="77777777" w:rsidR="006A23FD" w:rsidRDefault="006A23FD" w:rsidP="006A23FD">
      <w:r>
        <w:t xml:space="preserve">THIS IS A TEST FILE </w:t>
      </w:r>
    </w:p>
    <w:p w14:paraId="1DC90D9A" w14:textId="77777777" w:rsidR="006A23FD" w:rsidRDefault="006A23FD" w:rsidP="006A23FD">
      <w:r>
        <w:t xml:space="preserve">THIS IS A TEST FILE </w:t>
      </w:r>
    </w:p>
    <w:p w14:paraId="451B7DBA" w14:textId="77777777" w:rsidR="006A23FD" w:rsidRDefault="006A23FD" w:rsidP="006A23FD">
      <w:r>
        <w:t xml:space="preserve">THIS IS A TEST FILE </w:t>
      </w:r>
    </w:p>
    <w:p w14:paraId="4AB31110" w14:textId="77777777" w:rsidR="006A23FD" w:rsidRDefault="006A23FD" w:rsidP="006A23FD">
      <w:r>
        <w:t xml:space="preserve">THIS IS A TEST FILE </w:t>
      </w:r>
    </w:p>
    <w:p w14:paraId="52A275B8" w14:textId="77777777" w:rsidR="006A23FD" w:rsidRDefault="006A23FD" w:rsidP="006A23FD">
      <w:r>
        <w:t xml:space="preserve">THIS IS A TEST FILE </w:t>
      </w:r>
    </w:p>
    <w:p w14:paraId="3D8AE4B1" w14:textId="77777777" w:rsidR="006A23FD" w:rsidRDefault="006A23FD" w:rsidP="006A23FD">
      <w:r>
        <w:t xml:space="preserve">THIS IS A TEST FILE </w:t>
      </w:r>
    </w:p>
    <w:p w14:paraId="147433C5" w14:textId="77777777" w:rsidR="006A23FD" w:rsidRDefault="006A23FD" w:rsidP="006A23FD">
      <w:r>
        <w:t xml:space="preserve">THIS IS A TEST FILE </w:t>
      </w:r>
    </w:p>
    <w:p w14:paraId="48F2BB65" w14:textId="77777777" w:rsidR="006A23FD" w:rsidRDefault="006A23FD" w:rsidP="006A23FD">
      <w:r>
        <w:t xml:space="preserve">THIS IS A TEST FILE </w:t>
      </w:r>
    </w:p>
    <w:p w14:paraId="230BFFB0" w14:textId="77777777" w:rsidR="006A23FD" w:rsidRDefault="006A23FD" w:rsidP="006A23FD">
      <w:r>
        <w:t xml:space="preserve">THIS IS A TEST FILE </w:t>
      </w:r>
    </w:p>
    <w:p w14:paraId="1E5CCF4B" w14:textId="77777777" w:rsidR="006A23FD" w:rsidRDefault="006A23FD" w:rsidP="006A23FD">
      <w:r>
        <w:t xml:space="preserve">THIS IS A TEST FILE </w:t>
      </w:r>
    </w:p>
    <w:p w14:paraId="6989273E" w14:textId="77777777" w:rsidR="006A23FD" w:rsidRDefault="006A23FD" w:rsidP="006A23FD">
      <w:r>
        <w:t xml:space="preserve">THIS IS A TEST FILE </w:t>
      </w:r>
    </w:p>
    <w:p w14:paraId="4DB35BCD" w14:textId="77777777" w:rsidR="006A23FD" w:rsidRDefault="006A23FD" w:rsidP="006A23FD">
      <w:r>
        <w:t xml:space="preserve">THIS IS A TEST FILE </w:t>
      </w:r>
    </w:p>
    <w:p w14:paraId="74D59EFC" w14:textId="77777777" w:rsidR="006A23FD" w:rsidRDefault="006A23FD" w:rsidP="006A23FD">
      <w:r>
        <w:t xml:space="preserve">THIS IS A TEST FILE </w:t>
      </w:r>
    </w:p>
    <w:p w14:paraId="42412FBE" w14:textId="77777777" w:rsidR="006A23FD" w:rsidRDefault="006A23FD" w:rsidP="006A23FD">
      <w:r>
        <w:t xml:space="preserve">THIS IS A TEST FILE </w:t>
      </w:r>
    </w:p>
    <w:p w14:paraId="59D17226" w14:textId="77777777" w:rsidR="006A23FD" w:rsidRDefault="006A23FD" w:rsidP="006A23FD">
      <w:r>
        <w:t xml:space="preserve">THIS IS A TEST FILE </w:t>
      </w:r>
    </w:p>
    <w:p w14:paraId="53150BBF" w14:textId="77777777" w:rsidR="006A23FD" w:rsidRDefault="006A23FD" w:rsidP="006A23FD">
      <w:r>
        <w:t xml:space="preserve">THIS IS A TEST FILE </w:t>
      </w:r>
    </w:p>
    <w:p w14:paraId="69708676" w14:textId="77777777" w:rsidR="006A23FD" w:rsidRDefault="006A23FD" w:rsidP="006A23FD">
      <w:r>
        <w:t xml:space="preserve">THIS IS A TEST FILE </w:t>
      </w:r>
    </w:p>
    <w:p w14:paraId="1CE3422C" w14:textId="77777777" w:rsidR="006A23FD" w:rsidRDefault="006A23FD" w:rsidP="006A23FD">
      <w:r>
        <w:t xml:space="preserve">THIS IS A TEST FILE </w:t>
      </w:r>
    </w:p>
    <w:p w14:paraId="556E5BA3" w14:textId="77777777" w:rsidR="006A23FD" w:rsidRDefault="006A23FD" w:rsidP="006A23FD">
      <w:r>
        <w:t xml:space="preserve">THIS IS A TEST FILE </w:t>
      </w:r>
    </w:p>
    <w:p w14:paraId="05BE6B43" w14:textId="77777777" w:rsidR="006A23FD" w:rsidRDefault="006A23FD" w:rsidP="006A23FD">
      <w:r>
        <w:t xml:space="preserve">THIS IS A TEST FILE </w:t>
      </w:r>
    </w:p>
    <w:p w14:paraId="7525A428" w14:textId="77777777" w:rsidR="006A23FD" w:rsidRDefault="006A23FD" w:rsidP="006A23FD">
      <w:r>
        <w:t xml:space="preserve">THIS IS A TEST FILE </w:t>
      </w:r>
    </w:p>
    <w:p w14:paraId="401782ED" w14:textId="77777777" w:rsidR="006A23FD" w:rsidRDefault="006A23FD" w:rsidP="006A23FD">
      <w:r>
        <w:t xml:space="preserve">THIS IS A TEST FILE </w:t>
      </w:r>
    </w:p>
    <w:p w14:paraId="61068341" w14:textId="77777777" w:rsidR="006A23FD" w:rsidRDefault="006A23FD" w:rsidP="006A23FD">
      <w:r>
        <w:lastRenderedPageBreak/>
        <w:t xml:space="preserve">THIS IS A TEST FILE </w:t>
      </w:r>
    </w:p>
    <w:p w14:paraId="51E6478D" w14:textId="77777777" w:rsidR="006A23FD" w:rsidRDefault="006A23FD" w:rsidP="006A23FD">
      <w:r>
        <w:t xml:space="preserve">THIS IS A TEST FILE </w:t>
      </w:r>
    </w:p>
    <w:p w14:paraId="0A53DE7E" w14:textId="77777777" w:rsidR="006A23FD" w:rsidRDefault="006A23FD" w:rsidP="006A23FD">
      <w:r>
        <w:t xml:space="preserve">THIS IS A TEST FILE </w:t>
      </w:r>
    </w:p>
    <w:p w14:paraId="4E8B3B53" w14:textId="77777777" w:rsidR="006A23FD" w:rsidRDefault="006A23FD" w:rsidP="006A23FD">
      <w:r>
        <w:t xml:space="preserve">THIS IS A TEST FILE </w:t>
      </w:r>
    </w:p>
    <w:p w14:paraId="4E6FB7CB" w14:textId="77777777" w:rsidR="006A23FD" w:rsidRDefault="006A23FD" w:rsidP="006A23FD">
      <w:r>
        <w:t xml:space="preserve">THIS IS A TEST FILE </w:t>
      </w:r>
    </w:p>
    <w:p w14:paraId="2EEABC04" w14:textId="77777777" w:rsidR="006A23FD" w:rsidRDefault="006A23FD" w:rsidP="006A23FD">
      <w:r>
        <w:t xml:space="preserve">THIS IS A TEST FILE </w:t>
      </w:r>
    </w:p>
    <w:p w14:paraId="7E3BB40D" w14:textId="77777777" w:rsidR="006A23FD" w:rsidRDefault="006A23FD" w:rsidP="006A23FD">
      <w:r>
        <w:t xml:space="preserve">THIS IS A TEST FILE </w:t>
      </w:r>
    </w:p>
    <w:p w14:paraId="53774551" w14:textId="77777777" w:rsidR="006A23FD" w:rsidRDefault="006A23FD" w:rsidP="006A23FD">
      <w:r>
        <w:t xml:space="preserve">THIS IS A TEST FILE </w:t>
      </w:r>
    </w:p>
    <w:p w14:paraId="21AB122A" w14:textId="77777777" w:rsidR="006A23FD" w:rsidRDefault="006A23FD" w:rsidP="006A23FD">
      <w:r>
        <w:t xml:space="preserve">THIS IS A TEST FILE </w:t>
      </w:r>
    </w:p>
    <w:p w14:paraId="3AE491A7" w14:textId="77777777" w:rsidR="006A23FD" w:rsidRDefault="006A23FD" w:rsidP="006A23FD">
      <w:r>
        <w:t xml:space="preserve">THIS IS A TEST FILE </w:t>
      </w:r>
    </w:p>
    <w:p w14:paraId="6DB47694" w14:textId="77777777" w:rsidR="006A23FD" w:rsidRDefault="006A23FD" w:rsidP="006A23FD">
      <w:r>
        <w:t xml:space="preserve">THIS IS A TEST FILE </w:t>
      </w:r>
    </w:p>
    <w:p w14:paraId="3F35ED79" w14:textId="77777777" w:rsidR="006A23FD" w:rsidRDefault="006A23FD" w:rsidP="006A23FD">
      <w:r>
        <w:t xml:space="preserve">THIS IS A TEST FILE </w:t>
      </w:r>
    </w:p>
    <w:p w14:paraId="12E40F67" w14:textId="77777777" w:rsidR="006A23FD" w:rsidRDefault="006A23FD" w:rsidP="006A23FD">
      <w:r>
        <w:t xml:space="preserve">THIS IS A TEST FILE </w:t>
      </w:r>
    </w:p>
    <w:p w14:paraId="522FB118" w14:textId="77777777" w:rsidR="006A23FD" w:rsidRDefault="006A23FD" w:rsidP="006A23FD">
      <w:r>
        <w:t xml:space="preserve">THIS IS A TEST FILE </w:t>
      </w:r>
    </w:p>
    <w:p w14:paraId="0AA9B4EC" w14:textId="77777777" w:rsidR="006A23FD" w:rsidRDefault="006A23FD" w:rsidP="006A23FD">
      <w:r>
        <w:t xml:space="preserve">THIS IS A TEST FILE </w:t>
      </w:r>
    </w:p>
    <w:p w14:paraId="2B8E74FD" w14:textId="77777777" w:rsidR="006A23FD" w:rsidRDefault="006A23FD" w:rsidP="006A23FD">
      <w:r>
        <w:t xml:space="preserve">THIS IS A TEST FILE </w:t>
      </w:r>
    </w:p>
    <w:p w14:paraId="132ACAAE" w14:textId="77777777" w:rsidR="006A23FD" w:rsidRDefault="006A23FD" w:rsidP="006A23FD">
      <w:r>
        <w:t xml:space="preserve">THIS IS A TEST FILE </w:t>
      </w:r>
    </w:p>
    <w:p w14:paraId="6BAE3499" w14:textId="77777777" w:rsidR="006A23FD" w:rsidRDefault="006A23FD" w:rsidP="006A23FD">
      <w:r>
        <w:t xml:space="preserve">THIS IS A TEST FILE </w:t>
      </w:r>
    </w:p>
    <w:p w14:paraId="1524C50D" w14:textId="77777777" w:rsidR="006A23FD" w:rsidRDefault="006A23FD" w:rsidP="006A23FD">
      <w:r>
        <w:t xml:space="preserve">THIS IS A TEST FILE </w:t>
      </w:r>
    </w:p>
    <w:p w14:paraId="3EA833C1" w14:textId="77777777" w:rsidR="006A23FD" w:rsidRDefault="006A23FD" w:rsidP="006A23FD">
      <w:r>
        <w:t xml:space="preserve">THIS IS A TEST FILE </w:t>
      </w:r>
    </w:p>
    <w:p w14:paraId="55D63726" w14:textId="77777777" w:rsidR="006A23FD" w:rsidRPr="006A23FD" w:rsidRDefault="006A23FD" w:rsidP="006A23FD"/>
    <w:p w14:paraId="160E83F3" w14:textId="77777777" w:rsidR="006A23FD" w:rsidRDefault="006A23FD" w:rsidP="006A23FD">
      <w:r>
        <w:t xml:space="preserve">THIS IS A TEST FILE </w:t>
      </w:r>
    </w:p>
    <w:p w14:paraId="45E8BE45" w14:textId="77777777" w:rsidR="006A23FD" w:rsidRDefault="006A23FD" w:rsidP="006A23FD">
      <w:r>
        <w:t xml:space="preserve">THIS IS A TEST FILE </w:t>
      </w:r>
    </w:p>
    <w:p w14:paraId="0CD8315D" w14:textId="77777777" w:rsidR="006A23FD" w:rsidRDefault="006A23FD" w:rsidP="006A23FD">
      <w:r>
        <w:t xml:space="preserve">THIS IS A TEST FILE </w:t>
      </w:r>
    </w:p>
    <w:p w14:paraId="5CEA7D86" w14:textId="77777777" w:rsidR="006A23FD" w:rsidRDefault="006A23FD" w:rsidP="006A23FD">
      <w:r>
        <w:t xml:space="preserve">THIS IS A TEST FILE </w:t>
      </w:r>
    </w:p>
    <w:p w14:paraId="2ADE551F" w14:textId="77777777" w:rsidR="006A23FD" w:rsidRDefault="006A23FD" w:rsidP="006A23FD">
      <w:r>
        <w:lastRenderedPageBreak/>
        <w:t xml:space="preserve">THIS IS A TEST FILE </w:t>
      </w:r>
    </w:p>
    <w:p w14:paraId="2E745F21" w14:textId="77777777" w:rsidR="006A23FD" w:rsidRDefault="006A23FD" w:rsidP="006A23FD">
      <w:r>
        <w:t xml:space="preserve">THIS IS A TEST FILE </w:t>
      </w:r>
    </w:p>
    <w:p w14:paraId="417238CC" w14:textId="77777777" w:rsidR="006A23FD" w:rsidRDefault="006A23FD" w:rsidP="006A23FD">
      <w:r>
        <w:t xml:space="preserve">THIS IS A TEST FILE </w:t>
      </w:r>
    </w:p>
    <w:p w14:paraId="55F9D2B5" w14:textId="77777777" w:rsidR="006A23FD" w:rsidRDefault="006A23FD" w:rsidP="006A23FD">
      <w:r>
        <w:t xml:space="preserve">THIS IS A TEST FILE </w:t>
      </w:r>
    </w:p>
    <w:p w14:paraId="6C155978" w14:textId="77777777" w:rsidR="006A23FD" w:rsidRDefault="006A23FD" w:rsidP="006A23FD">
      <w:r>
        <w:t xml:space="preserve">THIS IS A TEST FILE </w:t>
      </w:r>
    </w:p>
    <w:p w14:paraId="0A164A22" w14:textId="77777777" w:rsidR="006A23FD" w:rsidRDefault="006A23FD" w:rsidP="006A23FD">
      <w:r>
        <w:t xml:space="preserve">THIS IS A TEST FILE </w:t>
      </w:r>
    </w:p>
    <w:p w14:paraId="14269F72" w14:textId="77777777" w:rsidR="006A23FD" w:rsidRDefault="006A23FD" w:rsidP="006A23FD">
      <w:r>
        <w:t xml:space="preserve">THIS IS A TEST FILE </w:t>
      </w:r>
    </w:p>
    <w:p w14:paraId="28BF8885" w14:textId="77777777" w:rsidR="006A23FD" w:rsidRDefault="006A23FD" w:rsidP="006A23FD">
      <w:r>
        <w:t xml:space="preserve">THIS IS A TEST FILE </w:t>
      </w:r>
    </w:p>
    <w:p w14:paraId="56E52152" w14:textId="77777777" w:rsidR="006A23FD" w:rsidRDefault="006A23FD" w:rsidP="006A23FD">
      <w:r>
        <w:t xml:space="preserve">THIS IS A TEST FILE </w:t>
      </w:r>
    </w:p>
    <w:p w14:paraId="2F3C19D0" w14:textId="77777777" w:rsidR="006A23FD" w:rsidRDefault="006A23FD" w:rsidP="006A23FD">
      <w:r>
        <w:t xml:space="preserve">THIS IS A TEST FILE </w:t>
      </w:r>
    </w:p>
    <w:p w14:paraId="2FB6FDEE" w14:textId="77777777" w:rsidR="006A23FD" w:rsidRDefault="006A23FD" w:rsidP="006A23FD">
      <w:r>
        <w:t xml:space="preserve">THIS IS A TEST FILE </w:t>
      </w:r>
    </w:p>
    <w:p w14:paraId="1A38643C" w14:textId="77777777" w:rsidR="006A23FD" w:rsidRDefault="006A23FD" w:rsidP="006A23FD">
      <w:r>
        <w:t xml:space="preserve">THIS IS A TEST FILE </w:t>
      </w:r>
    </w:p>
    <w:p w14:paraId="006A244C" w14:textId="77777777" w:rsidR="006A23FD" w:rsidRDefault="006A23FD" w:rsidP="006A23FD">
      <w:r>
        <w:t xml:space="preserve">THIS IS A TEST FILE </w:t>
      </w:r>
    </w:p>
    <w:p w14:paraId="02FF2A91" w14:textId="77777777" w:rsidR="006A23FD" w:rsidRDefault="006A23FD" w:rsidP="006A23FD">
      <w:r>
        <w:t xml:space="preserve">THIS IS A TEST FILE </w:t>
      </w:r>
    </w:p>
    <w:p w14:paraId="12109D93" w14:textId="77777777" w:rsidR="006A23FD" w:rsidRDefault="006A23FD" w:rsidP="006A23FD">
      <w:r>
        <w:t xml:space="preserve">THIS IS A TEST FILE </w:t>
      </w:r>
    </w:p>
    <w:p w14:paraId="2279C56A" w14:textId="77777777" w:rsidR="006A23FD" w:rsidRDefault="006A23FD" w:rsidP="006A23FD">
      <w:r>
        <w:t xml:space="preserve">THIS IS A TEST FILE </w:t>
      </w:r>
    </w:p>
    <w:p w14:paraId="349736C2" w14:textId="77777777" w:rsidR="006A23FD" w:rsidRDefault="006A23FD" w:rsidP="006A23FD">
      <w:r>
        <w:t xml:space="preserve">THIS IS A TEST FILE </w:t>
      </w:r>
    </w:p>
    <w:p w14:paraId="281C77FF" w14:textId="77777777" w:rsidR="006A23FD" w:rsidRDefault="006A23FD" w:rsidP="006A23FD">
      <w:r>
        <w:t xml:space="preserve">THIS IS A TEST FILE </w:t>
      </w:r>
    </w:p>
    <w:p w14:paraId="673446B7" w14:textId="77777777" w:rsidR="006A23FD" w:rsidRDefault="006A23FD" w:rsidP="006A23FD">
      <w:r>
        <w:t xml:space="preserve">THIS IS A TEST FILE </w:t>
      </w:r>
    </w:p>
    <w:p w14:paraId="5B89D134" w14:textId="77777777" w:rsidR="006A23FD" w:rsidRDefault="006A23FD" w:rsidP="006A23FD">
      <w:r>
        <w:t xml:space="preserve">THIS IS A TEST FILE </w:t>
      </w:r>
    </w:p>
    <w:p w14:paraId="512B9DA4" w14:textId="77777777" w:rsidR="006A23FD" w:rsidRDefault="006A23FD" w:rsidP="006A23FD">
      <w:r>
        <w:t xml:space="preserve">THIS IS A TEST FILE </w:t>
      </w:r>
    </w:p>
    <w:p w14:paraId="114B900C" w14:textId="77777777" w:rsidR="006A23FD" w:rsidRDefault="006A23FD" w:rsidP="006A23FD">
      <w:r>
        <w:t xml:space="preserve">THIS IS A TEST FILE </w:t>
      </w:r>
    </w:p>
    <w:p w14:paraId="1AE1CC51" w14:textId="77777777" w:rsidR="006A23FD" w:rsidRDefault="006A23FD" w:rsidP="006A23FD">
      <w:r>
        <w:t xml:space="preserve">THIS IS A TEST FILE </w:t>
      </w:r>
    </w:p>
    <w:p w14:paraId="6367FC7E" w14:textId="77777777" w:rsidR="006A23FD" w:rsidRDefault="006A23FD" w:rsidP="006A23FD">
      <w:r>
        <w:t xml:space="preserve">THIS IS A TEST FILE </w:t>
      </w:r>
    </w:p>
    <w:p w14:paraId="274E490A" w14:textId="77777777" w:rsidR="006A23FD" w:rsidRDefault="006A23FD" w:rsidP="006A23FD">
      <w:r>
        <w:t xml:space="preserve">THIS IS A TEST FILE </w:t>
      </w:r>
    </w:p>
    <w:p w14:paraId="0154C141" w14:textId="77777777" w:rsidR="006A23FD" w:rsidRDefault="006A23FD" w:rsidP="006A23FD">
      <w:r>
        <w:lastRenderedPageBreak/>
        <w:t xml:space="preserve">THIS IS A TEST FILE </w:t>
      </w:r>
    </w:p>
    <w:p w14:paraId="2B868C11" w14:textId="77777777" w:rsidR="006A23FD" w:rsidRDefault="006A23FD" w:rsidP="006A23FD">
      <w:r>
        <w:t xml:space="preserve">THIS IS A TEST FILE </w:t>
      </w:r>
    </w:p>
    <w:p w14:paraId="63B83D85" w14:textId="77777777" w:rsidR="006A23FD" w:rsidRDefault="006A23FD" w:rsidP="006A23FD">
      <w:r>
        <w:t xml:space="preserve">THIS IS A TEST FILE </w:t>
      </w:r>
    </w:p>
    <w:p w14:paraId="2E1CF863" w14:textId="77777777" w:rsidR="006A23FD" w:rsidRDefault="006A23FD" w:rsidP="006A23FD">
      <w:r>
        <w:t xml:space="preserve">THIS IS A TEST FILE </w:t>
      </w:r>
    </w:p>
    <w:p w14:paraId="2871C0B0" w14:textId="77777777" w:rsidR="006A23FD" w:rsidRDefault="006A23FD" w:rsidP="006A23FD">
      <w:r>
        <w:t xml:space="preserve">THIS IS A TEST FILE </w:t>
      </w:r>
    </w:p>
    <w:p w14:paraId="2EF9E7CC" w14:textId="77777777" w:rsidR="006A23FD" w:rsidRDefault="006A23FD" w:rsidP="006A23FD">
      <w:r>
        <w:t xml:space="preserve">THIS IS A TEST FILE </w:t>
      </w:r>
    </w:p>
    <w:p w14:paraId="443E3801" w14:textId="77777777" w:rsidR="006A23FD" w:rsidRDefault="006A23FD" w:rsidP="006A23FD">
      <w:r>
        <w:t xml:space="preserve">THIS IS A TEST FILE </w:t>
      </w:r>
    </w:p>
    <w:p w14:paraId="21F74F5D" w14:textId="77777777" w:rsidR="006A23FD" w:rsidRDefault="006A23FD" w:rsidP="006A23FD">
      <w:r>
        <w:t xml:space="preserve">THIS IS A TEST FILE </w:t>
      </w:r>
    </w:p>
    <w:p w14:paraId="27AC63D3" w14:textId="77777777" w:rsidR="006A23FD" w:rsidRDefault="006A23FD" w:rsidP="006A23FD">
      <w:r>
        <w:t xml:space="preserve">THIS IS A TEST FILE </w:t>
      </w:r>
    </w:p>
    <w:p w14:paraId="1B7E629B" w14:textId="77777777" w:rsidR="006A23FD" w:rsidRDefault="006A23FD" w:rsidP="006A23FD">
      <w:r>
        <w:t xml:space="preserve">THIS IS A TEST FILE </w:t>
      </w:r>
    </w:p>
    <w:p w14:paraId="5A999CB0" w14:textId="77777777" w:rsidR="006A23FD" w:rsidRDefault="006A23FD" w:rsidP="006A23FD">
      <w:r>
        <w:t xml:space="preserve">THIS IS A TEST FILE </w:t>
      </w:r>
    </w:p>
    <w:p w14:paraId="521CF79C" w14:textId="77777777" w:rsidR="006A23FD" w:rsidRDefault="006A23FD" w:rsidP="006A23FD">
      <w:r>
        <w:t xml:space="preserve">THIS IS A TEST FILE </w:t>
      </w:r>
    </w:p>
    <w:p w14:paraId="3C53F630" w14:textId="77777777" w:rsidR="006A23FD" w:rsidRDefault="006A23FD" w:rsidP="006A23FD">
      <w:r>
        <w:t xml:space="preserve">THIS IS A TEST FILE </w:t>
      </w:r>
    </w:p>
    <w:p w14:paraId="7C185318" w14:textId="77777777" w:rsidR="006A23FD" w:rsidRDefault="006A23FD" w:rsidP="006A23FD">
      <w:r>
        <w:t xml:space="preserve">THIS IS A TEST FILE </w:t>
      </w:r>
    </w:p>
    <w:p w14:paraId="4C38C0BF" w14:textId="77777777" w:rsidR="006A23FD" w:rsidRPr="006A23FD" w:rsidRDefault="006A23FD" w:rsidP="006A23FD"/>
    <w:p w14:paraId="38473122" w14:textId="77777777" w:rsidR="006A23FD" w:rsidRDefault="006A23FD" w:rsidP="006A23FD">
      <w:r>
        <w:t xml:space="preserve">THIS IS A TEST FILE </w:t>
      </w:r>
    </w:p>
    <w:p w14:paraId="1E34C5B6" w14:textId="77777777" w:rsidR="006A23FD" w:rsidRDefault="006A23FD" w:rsidP="006A23FD">
      <w:r>
        <w:t xml:space="preserve">THIS IS A TEST FILE </w:t>
      </w:r>
    </w:p>
    <w:p w14:paraId="6991A138" w14:textId="77777777" w:rsidR="006A23FD" w:rsidRDefault="006A23FD" w:rsidP="006A23FD">
      <w:r>
        <w:t xml:space="preserve">THIS IS A TEST FILE </w:t>
      </w:r>
    </w:p>
    <w:p w14:paraId="12E2D3D6" w14:textId="77777777" w:rsidR="006A23FD" w:rsidRDefault="006A23FD" w:rsidP="006A23FD">
      <w:r>
        <w:t xml:space="preserve">THIS IS A TEST FILE </w:t>
      </w:r>
    </w:p>
    <w:p w14:paraId="22E58133" w14:textId="77777777" w:rsidR="006A23FD" w:rsidRDefault="006A23FD" w:rsidP="006A23FD">
      <w:r>
        <w:t xml:space="preserve">THIS IS A TEST FILE </w:t>
      </w:r>
    </w:p>
    <w:p w14:paraId="599A4DCE" w14:textId="77777777" w:rsidR="006A23FD" w:rsidRDefault="006A23FD" w:rsidP="006A23FD">
      <w:r>
        <w:t xml:space="preserve">THIS IS A TEST FILE </w:t>
      </w:r>
    </w:p>
    <w:p w14:paraId="0FA7AE3B" w14:textId="77777777" w:rsidR="006A23FD" w:rsidRDefault="006A23FD" w:rsidP="006A23FD">
      <w:r>
        <w:t xml:space="preserve">THIS IS A TEST FILE </w:t>
      </w:r>
    </w:p>
    <w:p w14:paraId="2ED3D178" w14:textId="77777777" w:rsidR="006A23FD" w:rsidRDefault="006A23FD" w:rsidP="006A23FD">
      <w:r>
        <w:t xml:space="preserve">THIS IS A TEST FILE </w:t>
      </w:r>
    </w:p>
    <w:p w14:paraId="0F17BFBD" w14:textId="77777777" w:rsidR="006A23FD" w:rsidRDefault="006A23FD" w:rsidP="006A23FD">
      <w:r>
        <w:t xml:space="preserve">THIS IS A TEST FILE </w:t>
      </w:r>
    </w:p>
    <w:p w14:paraId="1D2372A7" w14:textId="77777777" w:rsidR="006A23FD" w:rsidRDefault="006A23FD" w:rsidP="006A23FD">
      <w:r>
        <w:t xml:space="preserve">THIS IS A TEST FILE </w:t>
      </w:r>
    </w:p>
    <w:p w14:paraId="73F244F6" w14:textId="77777777" w:rsidR="006A23FD" w:rsidRDefault="006A23FD" w:rsidP="006A23FD">
      <w:r>
        <w:lastRenderedPageBreak/>
        <w:t xml:space="preserve">THIS IS A TEST FILE </w:t>
      </w:r>
    </w:p>
    <w:p w14:paraId="304C7878" w14:textId="77777777" w:rsidR="006A23FD" w:rsidRDefault="006A23FD" w:rsidP="006A23FD">
      <w:r>
        <w:t xml:space="preserve">THIS IS A TEST FILE </w:t>
      </w:r>
    </w:p>
    <w:p w14:paraId="00B66B0A" w14:textId="77777777" w:rsidR="006A23FD" w:rsidRDefault="006A23FD" w:rsidP="006A23FD">
      <w:r>
        <w:t xml:space="preserve">THIS IS A TEST FILE </w:t>
      </w:r>
    </w:p>
    <w:p w14:paraId="71351122" w14:textId="77777777" w:rsidR="006A23FD" w:rsidRDefault="006A23FD" w:rsidP="006A23FD">
      <w:r>
        <w:t xml:space="preserve">THIS IS A TEST FILE </w:t>
      </w:r>
    </w:p>
    <w:p w14:paraId="1BDF2F87" w14:textId="77777777" w:rsidR="006A23FD" w:rsidRDefault="006A23FD" w:rsidP="006A23FD">
      <w:r>
        <w:t xml:space="preserve">THIS IS A TEST FILE </w:t>
      </w:r>
    </w:p>
    <w:p w14:paraId="5C2F1BE4" w14:textId="77777777" w:rsidR="006A23FD" w:rsidRDefault="006A23FD" w:rsidP="006A23FD">
      <w:r>
        <w:t xml:space="preserve">THIS IS A TEST FILE </w:t>
      </w:r>
    </w:p>
    <w:p w14:paraId="164DEF78" w14:textId="77777777" w:rsidR="006A23FD" w:rsidRDefault="006A23FD" w:rsidP="006A23FD">
      <w:r>
        <w:t xml:space="preserve">THIS IS A TEST FILE </w:t>
      </w:r>
    </w:p>
    <w:p w14:paraId="46E888D0" w14:textId="77777777" w:rsidR="006A23FD" w:rsidRDefault="006A23FD" w:rsidP="006A23FD">
      <w:r>
        <w:t xml:space="preserve">THIS IS A TEST FILE </w:t>
      </w:r>
    </w:p>
    <w:p w14:paraId="61D57292" w14:textId="77777777" w:rsidR="006A23FD" w:rsidRDefault="006A23FD" w:rsidP="006A23FD">
      <w:r>
        <w:t xml:space="preserve">THIS IS A TEST FILE </w:t>
      </w:r>
    </w:p>
    <w:p w14:paraId="5499312A" w14:textId="77777777" w:rsidR="006A23FD" w:rsidRDefault="006A23FD" w:rsidP="006A23FD">
      <w:r>
        <w:t xml:space="preserve">THIS IS A TEST FILE </w:t>
      </w:r>
    </w:p>
    <w:p w14:paraId="14000834" w14:textId="77777777" w:rsidR="006A23FD" w:rsidRDefault="006A23FD" w:rsidP="006A23FD">
      <w:r>
        <w:t xml:space="preserve">THIS IS A TEST FILE </w:t>
      </w:r>
    </w:p>
    <w:p w14:paraId="6047749A" w14:textId="77777777" w:rsidR="006A23FD" w:rsidRDefault="006A23FD" w:rsidP="006A23FD">
      <w:r>
        <w:t xml:space="preserve">THIS IS A TEST FILE </w:t>
      </w:r>
    </w:p>
    <w:p w14:paraId="30511D40" w14:textId="77777777" w:rsidR="006A23FD" w:rsidRDefault="006A23FD" w:rsidP="006A23FD">
      <w:r>
        <w:t xml:space="preserve">THIS IS A TEST FILE </w:t>
      </w:r>
    </w:p>
    <w:p w14:paraId="32DBE9E8" w14:textId="77777777" w:rsidR="006A23FD" w:rsidRDefault="006A23FD" w:rsidP="006A23FD">
      <w:r>
        <w:t xml:space="preserve">THIS IS A TEST FILE </w:t>
      </w:r>
    </w:p>
    <w:p w14:paraId="39A931F6" w14:textId="77777777" w:rsidR="006A23FD" w:rsidRDefault="006A23FD" w:rsidP="006A23FD">
      <w:r>
        <w:t xml:space="preserve">THIS IS A TEST FILE </w:t>
      </w:r>
    </w:p>
    <w:p w14:paraId="2AEE8B8D" w14:textId="77777777" w:rsidR="006A23FD" w:rsidRDefault="006A23FD" w:rsidP="006A23FD">
      <w:r>
        <w:t xml:space="preserve">THIS IS A TEST FILE </w:t>
      </w:r>
    </w:p>
    <w:p w14:paraId="1C6C6A41" w14:textId="77777777" w:rsidR="006A23FD" w:rsidRDefault="006A23FD" w:rsidP="006A23FD">
      <w:r>
        <w:t xml:space="preserve">THIS IS A TEST FILE </w:t>
      </w:r>
    </w:p>
    <w:p w14:paraId="063504C7" w14:textId="77777777" w:rsidR="006A23FD" w:rsidRDefault="006A23FD" w:rsidP="006A23FD">
      <w:r>
        <w:t xml:space="preserve">THIS IS A TEST FILE </w:t>
      </w:r>
    </w:p>
    <w:p w14:paraId="3B04EC82" w14:textId="77777777" w:rsidR="006A23FD" w:rsidRDefault="006A23FD" w:rsidP="006A23FD">
      <w:r>
        <w:t xml:space="preserve">THIS IS A TEST FILE </w:t>
      </w:r>
    </w:p>
    <w:p w14:paraId="46F20321" w14:textId="77777777" w:rsidR="006A23FD" w:rsidRDefault="006A23FD" w:rsidP="006A23FD">
      <w:r>
        <w:t xml:space="preserve">THIS IS A TEST FILE </w:t>
      </w:r>
    </w:p>
    <w:p w14:paraId="4D6EE2E7" w14:textId="77777777" w:rsidR="006A23FD" w:rsidRDefault="006A23FD" w:rsidP="006A23FD">
      <w:r>
        <w:t xml:space="preserve">THIS IS A TEST FILE </w:t>
      </w:r>
    </w:p>
    <w:p w14:paraId="3203908F" w14:textId="77777777" w:rsidR="006A23FD" w:rsidRDefault="006A23FD" w:rsidP="006A23FD">
      <w:r>
        <w:t xml:space="preserve">THIS IS A TEST FILE </w:t>
      </w:r>
    </w:p>
    <w:p w14:paraId="4DCD9338" w14:textId="77777777" w:rsidR="006A23FD" w:rsidRDefault="006A23FD" w:rsidP="006A23FD">
      <w:r>
        <w:t xml:space="preserve">THIS IS A TEST FILE </w:t>
      </w:r>
    </w:p>
    <w:p w14:paraId="629599F1" w14:textId="77777777" w:rsidR="006A23FD" w:rsidRDefault="006A23FD" w:rsidP="006A23FD">
      <w:r>
        <w:t xml:space="preserve">THIS IS A TEST FILE </w:t>
      </w:r>
    </w:p>
    <w:p w14:paraId="203FA126" w14:textId="77777777" w:rsidR="006A23FD" w:rsidRDefault="006A23FD" w:rsidP="006A23FD">
      <w:r>
        <w:t xml:space="preserve">THIS IS A TEST FILE </w:t>
      </w:r>
    </w:p>
    <w:p w14:paraId="4415E62D" w14:textId="77777777" w:rsidR="006A23FD" w:rsidRDefault="006A23FD" w:rsidP="006A23FD">
      <w:r>
        <w:lastRenderedPageBreak/>
        <w:t xml:space="preserve">THIS IS A TEST FILE </w:t>
      </w:r>
    </w:p>
    <w:p w14:paraId="172C2F1B" w14:textId="77777777" w:rsidR="006A23FD" w:rsidRDefault="006A23FD" w:rsidP="006A23FD">
      <w:r>
        <w:t xml:space="preserve">THIS IS A TEST FILE </w:t>
      </w:r>
    </w:p>
    <w:p w14:paraId="1517E1B9" w14:textId="77777777" w:rsidR="006A23FD" w:rsidRDefault="006A23FD" w:rsidP="006A23FD">
      <w:r>
        <w:t xml:space="preserve">THIS IS A TEST FILE </w:t>
      </w:r>
    </w:p>
    <w:p w14:paraId="503B318D" w14:textId="77777777" w:rsidR="006A23FD" w:rsidRDefault="006A23FD" w:rsidP="006A23FD">
      <w:r>
        <w:t xml:space="preserve">THIS IS A TEST FILE </w:t>
      </w:r>
    </w:p>
    <w:p w14:paraId="09E8C2AC" w14:textId="77777777" w:rsidR="006A23FD" w:rsidRDefault="006A23FD" w:rsidP="006A23FD">
      <w:r>
        <w:t xml:space="preserve">THIS IS A TEST FILE </w:t>
      </w:r>
    </w:p>
    <w:p w14:paraId="4180E8CC" w14:textId="77777777" w:rsidR="006A23FD" w:rsidRDefault="006A23FD" w:rsidP="006A23FD">
      <w:r>
        <w:t xml:space="preserve">THIS IS A TEST FILE </w:t>
      </w:r>
    </w:p>
    <w:p w14:paraId="096FA950" w14:textId="77777777" w:rsidR="006A23FD" w:rsidRDefault="006A23FD" w:rsidP="006A23FD">
      <w:r>
        <w:t xml:space="preserve">THIS IS A TEST FILE </w:t>
      </w:r>
    </w:p>
    <w:p w14:paraId="1BBF1551" w14:textId="77777777" w:rsidR="006A23FD" w:rsidRDefault="006A23FD" w:rsidP="006A23FD">
      <w:r>
        <w:t xml:space="preserve">THIS IS A TEST FILE </w:t>
      </w:r>
    </w:p>
    <w:p w14:paraId="0CA18132" w14:textId="77777777" w:rsidR="006A23FD" w:rsidRPr="006A23FD" w:rsidRDefault="006A23FD" w:rsidP="006A23FD"/>
    <w:p w14:paraId="2AE61A8E" w14:textId="77777777" w:rsidR="006A23FD" w:rsidRPr="006A23FD" w:rsidRDefault="006A23FD" w:rsidP="006A23FD"/>
    <w:p w14:paraId="589586B0" w14:textId="77777777" w:rsidR="006A23FD" w:rsidRDefault="006A23FD" w:rsidP="006A23FD">
      <w:r>
        <w:t xml:space="preserve">THIS IS A TEST FILE </w:t>
      </w:r>
    </w:p>
    <w:p w14:paraId="7B5CE440" w14:textId="77777777" w:rsidR="006A23FD" w:rsidRDefault="006A23FD" w:rsidP="006A23FD">
      <w:r>
        <w:t xml:space="preserve">THIS IS A TEST FILE </w:t>
      </w:r>
    </w:p>
    <w:p w14:paraId="35AD750B" w14:textId="77777777" w:rsidR="006A23FD" w:rsidRDefault="006A23FD" w:rsidP="006A23FD">
      <w:r>
        <w:t xml:space="preserve">THIS IS A TEST FILE </w:t>
      </w:r>
    </w:p>
    <w:p w14:paraId="5A700255" w14:textId="77777777" w:rsidR="006A23FD" w:rsidRDefault="006A23FD" w:rsidP="006A23FD">
      <w:r>
        <w:t xml:space="preserve">THIS IS A TEST FILE </w:t>
      </w:r>
    </w:p>
    <w:p w14:paraId="161660D5" w14:textId="77777777" w:rsidR="006A23FD" w:rsidRDefault="006A23FD" w:rsidP="006A23FD">
      <w:r>
        <w:t xml:space="preserve">THIS IS A TEST FILE </w:t>
      </w:r>
    </w:p>
    <w:p w14:paraId="738D78B5" w14:textId="77777777" w:rsidR="006A23FD" w:rsidRDefault="006A23FD" w:rsidP="006A23FD">
      <w:r>
        <w:t xml:space="preserve">THIS IS A TEST FILE </w:t>
      </w:r>
    </w:p>
    <w:p w14:paraId="155CB3D7" w14:textId="77777777" w:rsidR="006A23FD" w:rsidRDefault="006A23FD" w:rsidP="006A23FD">
      <w:r>
        <w:t xml:space="preserve">THIS IS A TEST FILE </w:t>
      </w:r>
    </w:p>
    <w:p w14:paraId="206BEACA" w14:textId="77777777" w:rsidR="006A23FD" w:rsidRDefault="006A23FD" w:rsidP="006A23FD">
      <w:r>
        <w:t xml:space="preserve">THIS IS A TEST FILE </w:t>
      </w:r>
    </w:p>
    <w:p w14:paraId="671B1D40" w14:textId="77777777" w:rsidR="006A23FD" w:rsidRDefault="006A23FD" w:rsidP="006A23FD">
      <w:r>
        <w:t xml:space="preserve">THIS IS A TEST FILE </w:t>
      </w:r>
    </w:p>
    <w:p w14:paraId="163E003C" w14:textId="77777777" w:rsidR="006A23FD" w:rsidRDefault="006A23FD" w:rsidP="006A23FD">
      <w:r>
        <w:t xml:space="preserve">THIS IS A TEST FILE </w:t>
      </w:r>
    </w:p>
    <w:p w14:paraId="639BCB6C" w14:textId="77777777" w:rsidR="006A23FD" w:rsidRDefault="006A23FD" w:rsidP="006A23FD">
      <w:r>
        <w:t xml:space="preserve">THIS IS A TEST FILE </w:t>
      </w:r>
    </w:p>
    <w:p w14:paraId="6AD7CEF7" w14:textId="77777777" w:rsidR="006A23FD" w:rsidRDefault="006A23FD" w:rsidP="006A23FD">
      <w:r>
        <w:t xml:space="preserve">THIS IS A TEST FILE </w:t>
      </w:r>
    </w:p>
    <w:p w14:paraId="742BC6AC" w14:textId="77777777" w:rsidR="006A23FD" w:rsidRDefault="006A23FD" w:rsidP="006A23FD">
      <w:r>
        <w:t xml:space="preserve">THIS IS A TEST FILE </w:t>
      </w:r>
    </w:p>
    <w:p w14:paraId="4E71B8E2" w14:textId="77777777" w:rsidR="006A23FD" w:rsidRDefault="006A23FD" w:rsidP="006A23FD">
      <w:r>
        <w:t xml:space="preserve">THIS IS A TEST FILE </w:t>
      </w:r>
    </w:p>
    <w:p w14:paraId="7BCE8E70" w14:textId="77777777" w:rsidR="006A23FD" w:rsidRDefault="006A23FD" w:rsidP="006A23FD">
      <w:r>
        <w:t xml:space="preserve">THIS IS A TEST FILE </w:t>
      </w:r>
    </w:p>
    <w:p w14:paraId="3E3B64CF" w14:textId="77777777" w:rsidR="006A23FD" w:rsidRDefault="006A23FD" w:rsidP="006A23FD">
      <w:r>
        <w:lastRenderedPageBreak/>
        <w:t xml:space="preserve">THIS IS A TEST FILE </w:t>
      </w:r>
    </w:p>
    <w:p w14:paraId="07973870" w14:textId="77777777" w:rsidR="006A23FD" w:rsidRDefault="006A23FD" w:rsidP="006A23FD">
      <w:r>
        <w:t xml:space="preserve">THIS IS A TEST FILE </w:t>
      </w:r>
    </w:p>
    <w:p w14:paraId="4F5CCEFE" w14:textId="77777777" w:rsidR="006A23FD" w:rsidRDefault="006A23FD" w:rsidP="006A23FD">
      <w:r>
        <w:t xml:space="preserve">THIS IS A TEST FILE </w:t>
      </w:r>
    </w:p>
    <w:p w14:paraId="367DC9DB" w14:textId="77777777" w:rsidR="006A23FD" w:rsidRDefault="006A23FD" w:rsidP="006A23FD">
      <w:r>
        <w:t xml:space="preserve">THIS IS A TEST FILE </w:t>
      </w:r>
    </w:p>
    <w:p w14:paraId="12B59966" w14:textId="77777777" w:rsidR="006A23FD" w:rsidRDefault="006A23FD" w:rsidP="006A23FD">
      <w:r>
        <w:t xml:space="preserve">THIS IS A TEST FILE </w:t>
      </w:r>
    </w:p>
    <w:p w14:paraId="5BCA926E" w14:textId="77777777" w:rsidR="006A23FD" w:rsidRDefault="006A23FD" w:rsidP="006A23FD">
      <w:r>
        <w:t xml:space="preserve">THIS IS A TEST FILE </w:t>
      </w:r>
    </w:p>
    <w:p w14:paraId="05605E88" w14:textId="77777777" w:rsidR="006A23FD" w:rsidRDefault="006A23FD" w:rsidP="006A23FD">
      <w:r>
        <w:t xml:space="preserve">THIS IS A TEST FILE </w:t>
      </w:r>
    </w:p>
    <w:p w14:paraId="5D172F57" w14:textId="77777777" w:rsidR="006A23FD" w:rsidRDefault="006A23FD" w:rsidP="006A23FD">
      <w:r>
        <w:t xml:space="preserve">THIS IS A TEST FILE </w:t>
      </w:r>
    </w:p>
    <w:p w14:paraId="5D8015B0" w14:textId="77777777" w:rsidR="006A23FD" w:rsidRDefault="006A23FD" w:rsidP="006A23FD">
      <w:r>
        <w:t xml:space="preserve">THIS IS A TEST FILE </w:t>
      </w:r>
    </w:p>
    <w:p w14:paraId="15CCEF29" w14:textId="77777777" w:rsidR="006A23FD" w:rsidRDefault="006A23FD" w:rsidP="006A23FD">
      <w:r>
        <w:t xml:space="preserve">THIS IS A TEST FILE </w:t>
      </w:r>
    </w:p>
    <w:p w14:paraId="71FFB2C9" w14:textId="77777777" w:rsidR="006A23FD" w:rsidRDefault="006A23FD" w:rsidP="006A23FD">
      <w:r>
        <w:t xml:space="preserve">THIS IS A TEST FILE </w:t>
      </w:r>
    </w:p>
    <w:p w14:paraId="797AC061" w14:textId="77777777" w:rsidR="006A23FD" w:rsidRDefault="006A23FD" w:rsidP="006A23FD">
      <w:r>
        <w:t xml:space="preserve">THIS IS A TEST FILE </w:t>
      </w:r>
    </w:p>
    <w:p w14:paraId="753330B6" w14:textId="77777777" w:rsidR="006A23FD" w:rsidRDefault="006A23FD" w:rsidP="006A23FD">
      <w:r>
        <w:t xml:space="preserve">THIS IS A TEST FILE </w:t>
      </w:r>
    </w:p>
    <w:p w14:paraId="47E0B07A" w14:textId="77777777" w:rsidR="006A23FD" w:rsidRDefault="006A23FD" w:rsidP="006A23FD">
      <w:r>
        <w:t xml:space="preserve">THIS IS A TEST FILE </w:t>
      </w:r>
    </w:p>
    <w:p w14:paraId="11DF03A0" w14:textId="77777777" w:rsidR="006A23FD" w:rsidRDefault="006A23FD" w:rsidP="006A23FD">
      <w:r>
        <w:t xml:space="preserve">THIS IS A TEST FILE </w:t>
      </w:r>
    </w:p>
    <w:p w14:paraId="339AD9A8" w14:textId="77777777" w:rsidR="006A23FD" w:rsidRDefault="006A23FD" w:rsidP="006A23FD">
      <w:r>
        <w:t xml:space="preserve">THIS IS A TEST FILE </w:t>
      </w:r>
    </w:p>
    <w:p w14:paraId="569CD547" w14:textId="77777777" w:rsidR="006A23FD" w:rsidRDefault="006A23FD" w:rsidP="006A23FD">
      <w:r>
        <w:t xml:space="preserve">THIS IS A TEST FILE </w:t>
      </w:r>
    </w:p>
    <w:p w14:paraId="59AED710" w14:textId="77777777" w:rsidR="006A23FD" w:rsidRDefault="006A23FD" w:rsidP="006A23FD">
      <w:r>
        <w:t xml:space="preserve">THIS IS A TEST FILE </w:t>
      </w:r>
    </w:p>
    <w:p w14:paraId="237D6B96" w14:textId="77777777" w:rsidR="006A23FD" w:rsidRDefault="006A23FD" w:rsidP="006A23FD">
      <w:r>
        <w:t xml:space="preserve">THIS IS A TEST FILE </w:t>
      </w:r>
    </w:p>
    <w:p w14:paraId="1D952D1D" w14:textId="77777777" w:rsidR="006A23FD" w:rsidRDefault="006A23FD" w:rsidP="006A23FD">
      <w:r>
        <w:t xml:space="preserve">THIS IS A TEST FILE </w:t>
      </w:r>
    </w:p>
    <w:p w14:paraId="7EF08048" w14:textId="77777777" w:rsidR="006A23FD" w:rsidRDefault="006A23FD" w:rsidP="006A23FD">
      <w:r>
        <w:t xml:space="preserve">THIS IS A TEST FILE </w:t>
      </w:r>
    </w:p>
    <w:p w14:paraId="6B7646AF" w14:textId="77777777" w:rsidR="006A23FD" w:rsidRDefault="006A23FD" w:rsidP="006A23FD">
      <w:r>
        <w:t xml:space="preserve">THIS IS A TEST FILE </w:t>
      </w:r>
    </w:p>
    <w:p w14:paraId="3382A395" w14:textId="77777777" w:rsidR="006A23FD" w:rsidRDefault="006A23FD" w:rsidP="006A23FD">
      <w:r>
        <w:t xml:space="preserve">THIS IS A TEST FILE </w:t>
      </w:r>
    </w:p>
    <w:p w14:paraId="35CA5648" w14:textId="77777777" w:rsidR="006A23FD" w:rsidRDefault="006A23FD" w:rsidP="006A23FD">
      <w:r>
        <w:t xml:space="preserve">THIS IS A TEST FILE </w:t>
      </w:r>
    </w:p>
    <w:p w14:paraId="2E5CE91D" w14:textId="77777777" w:rsidR="006A23FD" w:rsidRDefault="006A23FD" w:rsidP="006A23FD">
      <w:r>
        <w:t xml:space="preserve">THIS IS A TEST FILE </w:t>
      </w:r>
    </w:p>
    <w:p w14:paraId="3D67D906" w14:textId="77777777" w:rsidR="006A23FD" w:rsidRDefault="006A23FD" w:rsidP="006A23FD">
      <w:r>
        <w:lastRenderedPageBreak/>
        <w:t xml:space="preserve">THIS IS A TEST FILE </w:t>
      </w:r>
    </w:p>
    <w:p w14:paraId="53FD8CB3" w14:textId="77777777" w:rsidR="006A23FD" w:rsidRDefault="006A23FD" w:rsidP="006A23FD">
      <w:r>
        <w:t xml:space="preserve">THIS IS A TEST FILE </w:t>
      </w:r>
    </w:p>
    <w:p w14:paraId="410BA0D8" w14:textId="77777777" w:rsidR="006A23FD" w:rsidRDefault="006A23FD" w:rsidP="006A23FD">
      <w:r>
        <w:t xml:space="preserve">THIS IS A TEST FILE </w:t>
      </w:r>
    </w:p>
    <w:p w14:paraId="762654EF" w14:textId="77777777" w:rsidR="006A23FD" w:rsidRPr="006A23FD" w:rsidRDefault="006A23FD" w:rsidP="006A23FD"/>
    <w:p w14:paraId="37954631" w14:textId="77777777" w:rsidR="006A23FD" w:rsidRDefault="006A23FD" w:rsidP="006A23FD">
      <w:r>
        <w:t xml:space="preserve">THIS IS A TEST FILE </w:t>
      </w:r>
    </w:p>
    <w:p w14:paraId="74B298E5" w14:textId="77777777" w:rsidR="006A23FD" w:rsidRDefault="006A23FD" w:rsidP="006A23FD">
      <w:r>
        <w:t xml:space="preserve">THIS IS A TEST FILE </w:t>
      </w:r>
    </w:p>
    <w:p w14:paraId="02A073E5" w14:textId="77777777" w:rsidR="006A23FD" w:rsidRDefault="006A23FD" w:rsidP="006A23FD">
      <w:r>
        <w:t xml:space="preserve">THIS IS A TEST FILE </w:t>
      </w:r>
    </w:p>
    <w:p w14:paraId="608ABE7A" w14:textId="77777777" w:rsidR="006A23FD" w:rsidRDefault="006A23FD" w:rsidP="006A23FD">
      <w:r>
        <w:t xml:space="preserve">THIS IS A TEST FILE </w:t>
      </w:r>
    </w:p>
    <w:p w14:paraId="45BA478E" w14:textId="77777777" w:rsidR="006A23FD" w:rsidRDefault="006A23FD" w:rsidP="006A23FD">
      <w:r>
        <w:t xml:space="preserve">THIS IS A TEST FILE </w:t>
      </w:r>
    </w:p>
    <w:p w14:paraId="1657FF62" w14:textId="77777777" w:rsidR="006A23FD" w:rsidRDefault="006A23FD" w:rsidP="006A23FD">
      <w:r>
        <w:t xml:space="preserve">THIS IS A TEST FILE </w:t>
      </w:r>
    </w:p>
    <w:p w14:paraId="48ED228D" w14:textId="77777777" w:rsidR="006A23FD" w:rsidRDefault="006A23FD" w:rsidP="006A23FD">
      <w:r>
        <w:t xml:space="preserve">THIS IS A TEST FILE </w:t>
      </w:r>
    </w:p>
    <w:p w14:paraId="4C534DCB" w14:textId="77777777" w:rsidR="006A23FD" w:rsidRDefault="006A23FD" w:rsidP="006A23FD">
      <w:r>
        <w:t xml:space="preserve">THIS IS A TEST FILE </w:t>
      </w:r>
    </w:p>
    <w:p w14:paraId="32DC4508" w14:textId="77777777" w:rsidR="006A23FD" w:rsidRDefault="006A23FD" w:rsidP="006A23FD">
      <w:r>
        <w:t xml:space="preserve">THIS IS A TEST FILE </w:t>
      </w:r>
    </w:p>
    <w:p w14:paraId="4751070B" w14:textId="77777777" w:rsidR="006A23FD" w:rsidRDefault="006A23FD" w:rsidP="006A23FD">
      <w:r>
        <w:t xml:space="preserve">THIS IS A TEST FILE </w:t>
      </w:r>
    </w:p>
    <w:p w14:paraId="0A88013F" w14:textId="77777777" w:rsidR="006A23FD" w:rsidRDefault="006A23FD" w:rsidP="006A23FD">
      <w:r>
        <w:t xml:space="preserve">THIS IS A TEST FILE </w:t>
      </w:r>
    </w:p>
    <w:p w14:paraId="1EA495F8" w14:textId="77777777" w:rsidR="006A23FD" w:rsidRDefault="006A23FD" w:rsidP="006A23FD">
      <w:r>
        <w:t xml:space="preserve">THIS IS A TEST FILE </w:t>
      </w:r>
    </w:p>
    <w:p w14:paraId="2B1A1AE5" w14:textId="77777777" w:rsidR="006A23FD" w:rsidRDefault="006A23FD" w:rsidP="006A23FD">
      <w:r>
        <w:t xml:space="preserve">THIS IS A TEST FILE </w:t>
      </w:r>
    </w:p>
    <w:p w14:paraId="238687D4" w14:textId="77777777" w:rsidR="006A23FD" w:rsidRDefault="006A23FD" w:rsidP="006A23FD">
      <w:r>
        <w:t xml:space="preserve">THIS IS A TEST FILE </w:t>
      </w:r>
    </w:p>
    <w:p w14:paraId="7B15922D" w14:textId="77777777" w:rsidR="006A23FD" w:rsidRDefault="006A23FD" w:rsidP="006A23FD">
      <w:r>
        <w:t xml:space="preserve">THIS IS A TEST FILE </w:t>
      </w:r>
    </w:p>
    <w:p w14:paraId="0595B11A" w14:textId="77777777" w:rsidR="006A23FD" w:rsidRDefault="006A23FD" w:rsidP="006A23FD">
      <w:r>
        <w:t xml:space="preserve">THIS IS A TEST FILE </w:t>
      </w:r>
    </w:p>
    <w:p w14:paraId="5AB7E386" w14:textId="77777777" w:rsidR="006A23FD" w:rsidRDefault="006A23FD" w:rsidP="006A23FD">
      <w:r>
        <w:t xml:space="preserve">THIS IS A TEST FILE </w:t>
      </w:r>
    </w:p>
    <w:p w14:paraId="5BA0648B" w14:textId="77777777" w:rsidR="006A23FD" w:rsidRDefault="006A23FD" w:rsidP="006A23FD">
      <w:r>
        <w:t xml:space="preserve">THIS IS A TEST FILE </w:t>
      </w:r>
    </w:p>
    <w:p w14:paraId="333E12AC" w14:textId="77777777" w:rsidR="006A23FD" w:rsidRDefault="006A23FD" w:rsidP="006A23FD">
      <w:r>
        <w:t xml:space="preserve">THIS IS A TEST FILE </w:t>
      </w:r>
    </w:p>
    <w:p w14:paraId="6F5F12B8" w14:textId="77777777" w:rsidR="006A23FD" w:rsidRDefault="006A23FD" w:rsidP="006A23FD">
      <w:r>
        <w:t xml:space="preserve">THIS IS A TEST FILE </w:t>
      </w:r>
    </w:p>
    <w:p w14:paraId="2D5E0C90" w14:textId="77777777" w:rsidR="006A23FD" w:rsidRDefault="006A23FD" w:rsidP="006A23FD">
      <w:r>
        <w:t xml:space="preserve">THIS IS A TEST FILE </w:t>
      </w:r>
    </w:p>
    <w:p w14:paraId="0C14C390" w14:textId="77777777" w:rsidR="006A23FD" w:rsidRDefault="006A23FD" w:rsidP="006A23FD">
      <w:r>
        <w:lastRenderedPageBreak/>
        <w:t xml:space="preserve">THIS IS A TEST FILE </w:t>
      </w:r>
    </w:p>
    <w:p w14:paraId="139F1739" w14:textId="77777777" w:rsidR="006A23FD" w:rsidRDefault="006A23FD" w:rsidP="006A23FD">
      <w:r>
        <w:t xml:space="preserve">THIS IS A TEST FILE </w:t>
      </w:r>
    </w:p>
    <w:p w14:paraId="594AAA1E" w14:textId="77777777" w:rsidR="006A23FD" w:rsidRDefault="006A23FD" w:rsidP="006A23FD">
      <w:r>
        <w:t xml:space="preserve">THIS IS A TEST FILE </w:t>
      </w:r>
    </w:p>
    <w:p w14:paraId="206D1485" w14:textId="77777777" w:rsidR="006A23FD" w:rsidRDefault="006A23FD" w:rsidP="006A23FD">
      <w:r>
        <w:t xml:space="preserve">THIS IS A TEST FILE </w:t>
      </w:r>
    </w:p>
    <w:p w14:paraId="13B90112" w14:textId="77777777" w:rsidR="006A23FD" w:rsidRDefault="006A23FD" w:rsidP="006A23FD">
      <w:r>
        <w:t xml:space="preserve">THIS IS A TEST FILE </w:t>
      </w:r>
    </w:p>
    <w:p w14:paraId="3B6ABF58" w14:textId="77777777" w:rsidR="006A23FD" w:rsidRDefault="006A23FD" w:rsidP="006A23FD">
      <w:r>
        <w:t xml:space="preserve">THIS IS A TEST FILE </w:t>
      </w:r>
    </w:p>
    <w:p w14:paraId="093B6877" w14:textId="77777777" w:rsidR="006A23FD" w:rsidRDefault="006A23FD" w:rsidP="006A23FD">
      <w:r>
        <w:t xml:space="preserve">THIS IS A TEST FILE </w:t>
      </w:r>
    </w:p>
    <w:p w14:paraId="47235A5F" w14:textId="77777777" w:rsidR="006A23FD" w:rsidRDefault="006A23FD" w:rsidP="006A23FD">
      <w:r>
        <w:t xml:space="preserve">THIS IS A TEST FILE </w:t>
      </w:r>
    </w:p>
    <w:p w14:paraId="324ED0BE" w14:textId="77777777" w:rsidR="006A23FD" w:rsidRDefault="006A23FD" w:rsidP="006A23FD">
      <w:r>
        <w:t xml:space="preserve">THIS IS A TEST FILE </w:t>
      </w:r>
    </w:p>
    <w:p w14:paraId="14AAE7E3" w14:textId="77777777" w:rsidR="006A23FD" w:rsidRDefault="006A23FD" w:rsidP="006A23FD">
      <w:r>
        <w:t xml:space="preserve">THIS IS A TEST FILE </w:t>
      </w:r>
    </w:p>
    <w:p w14:paraId="7B8EA14A" w14:textId="77777777" w:rsidR="006A23FD" w:rsidRDefault="006A23FD" w:rsidP="006A23FD">
      <w:r>
        <w:t xml:space="preserve">THIS IS A TEST FILE </w:t>
      </w:r>
    </w:p>
    <w:p w14:paraId="29CE8C12" w14:textId="77777777" w:rsidR="006A23FD" w:rsidRDefault="006A23FD" w:rsidP="006A23FD">
      <w:r>
        <w:t xml:space="preserve">THIS IS A TEST FILE </w:t>
      </w:r>
    </w:p>
    <w:p w14:paraId="73E04F80" w14:textId="77777777" w:rsidR="006A23FD" w:rsidRDefault="006A23FD" w:rsidP="006A23FD">
      <w:r>
        <w:t xml:space="preserve">THIS IS A TEST FILE </w:t>
      </w:r>
    </w:p>
    <w:p w14:paraId="7F56CDD8" w14:textId="77777777" w:rsidR="006A23FD" w:rsidRDefault="006A23FD" w:rsidP="006A23FD">
      <w:r>
        <w:t xml:space="preserve">THIS IS A TEST FILE </w:t>
      </w:r>
    </w:p>
    <w:p w14:paraId="4023CA7C" w14:textId="77777777" w:rsidR="006A23FD" w:rsidRDefault="006A23FD" w:rsidP="006A23FD">
      <w:r>
        <w:t xml:space="preserve">THIS IS A TEST FILE </w:t>
      </w:r>
    </w:p>
    <w:p w14:paraId="381BC9FE" w14:textId="77777777" w:rsidR="006A23FD" w:rsidRDefault="006A23FD" w:rsidP="006A23FD">
      <w:r>
        <w:t xml:space="preserve">THIS IS A TEST FILE </w:t>
      </w:r>
    </w:p>
    <w:p w14:paraId="1D20F20A" w14:textId="77777777" w:rsidR="006A23FD" w:rsidRDefault="006A23FD" w:rsidP="006A23FD">
      <w:r>
        <w:t xml:space="preserve">THIS IS A TEST FILE </w:t>
      </w:r>
    </w:p>
    <w:p w14:paraId="13F2182B" w14:textId="77777777" w:rsidR="006A23FD" w:rsidRDefault="006A23FD" w:rsidP="006A23FD">
      <w:r>
        <w:t xml:space="preserve">THIS IS A TEST FILE </w:t>
      </w:r>
    </w:p>
    <w:p w14:paraId="4995D561" w14:textId="77777777" w:rsidR="006A23FD" w:rsidRDefault="006A23FD" w:rsidP="006A23FD">
      <w:r>
        <w:t xml:space="preserve">THIS IS A TEST FILE </w:t>
      </w:r>
    </w:p>
    <w:p w14:paraId="1427C714" w14:textId="77777777" w:rsidR="006A23FD" w:rsidRDefault="006A23FD" w:rsidP="006A23FD">
      <w:r>
        <w:t xml:space="preserve">THIS IS A TEST FILE </w:t>
      </w:r>
    </w:p>
    <w:p w14:paraId="550CFFC3" w14:textId="77777777" w:rsidR="006A23FD" w:rsidRDefault="006A23FD" w:rsidP="006A23FD">
      <w:r>
        <w:t xml:space="preserve">THIS IS A TEST FILE </w:t>
      </w:r>
    </w:p>
    <w:p w14:paraId="6EBCD033" w14:textId="77777777" w:rsidR="006A23FD" w:rsidRDefault="006A23FD" w:rsidP="006A23FD">
      <w:r>
        <w:t xml:space="preserve">THIS IS A TEST FILE </w:t>
      </w:r>
    </w:p>
    <w:p w14:paraId="5C8C381A" w14:textId="77777777" w:rsidR="006A23FD" w:rsidRPr="006A23FD" w:rsidRDefault="006A23FD" w:rsidP="006A23FD"/>
    <w:p w14:paraId="0A5115CA" w14:textId="77777777" w:rsidR="006A23FD" w:rsidRDefault="006A23FD" w:rsidP="006A23FD">
      <w:r>
        <w:t xml:space="preserve">THIS IS A TEST FILE </w:t>
      </w:r>
    </w:p>
    <w:p w14:paraId="63BD9FC7" w14:textId="77777777" w:rsidR="006A23FD" w:rsidRDefault="006A23FD" w:rsidP="006A23FD">
      <w:r>
        <w:t xml:space="preserve">THIS IS A TEST FILE </w:t>
      </w:r>
    </w:p>
    <w:p w14:paraId="7CA77460" w14:textId="77777777" w:rsidR="006A23FD" w:rsidRDefault="006A23FD" w:rsidP="006A23FD">
      <w:r>
        <w:lastRenderedPageBreak/>
        <w:t xml:space="preserve">THIS IS A TEST FILE </w:t>
      </w:r>
    </w:p>
    <w:p w14:paraId="3F2873F9" w14:textId="77777777" w:rsidR="006A23FD" w:rsidRDefault="006A23FD" w:rsidP="006A23FD">
      <w:r>
        <w:t xml:space="preserve">THIS IS A TEST FILE </w:t>
      </w:r>
    </w:p>
    <w:p w14:paraId="0DF5DCEB" w14:textId="77777777" w:rsidR="006A23FD" w:rsidRDefault="006A23FD" w:rsidP="006A23FD">
      <w:r>
        <w:t xml:space="preserve">THIS IS A TEST FILE </w:t>
      </w:r>
    </w:p>
    <w:p w14:paraId="2C28E576" w14:textId="77777777" w:rsidR="006A23FD" w:rsidRDefault="006A23FD" w:rsidP="006A23FD">
      <w:r>
        <w:t xml:space="preserve">THIS IS A TEST FILE </w:t>
      </w:r>
    </w:p>
    <w:p w14:paraId="37F79B49" w14:textId="77777777" w:rsidR="006A23FD" w:rsidRDefault="006A23FD" w:rsidP="006A23FD">
      <w:r>
        <w:t xml:space="preserve">THIS IS A TEST FILE </w:t>
      </w:r>
    </w:p>
    <w:p w14:paraId="310D1AEF" w14:textId="77777777" w:rsidR="006A23FD" w:rsidRDefault="006A23FD" w:rsidP="006A23FD">
      <w:r>
        <w:t xml:space="preserve">THIS IS A TEST FILE </w:t>
      </w:r>
    </w:p>
    <w:p w14:paraId="5ECF0D60" w14:textId="77777777" w:rsidR="006A23FD" w:rsidRDefault="006A23FD" w:rsidP="006A23FD">
      <w:r>
        <w:t xml:space="preserve">THIS IS A TEST FILE </w:t>
      </w:r>
    </w:p>
    <w:p w14:paraId="484111D0" w14:textId="77777777" w:rsidR="006A23FD" w:rsidRDefault="006A23FD" w:rsidP="006A23FD">
      <w:r>
        <w:t xml:space="preserve">THIS IS A TEST FILE </w:t>
      </w:r>
    </w:p>
    <w:p w14:paraId="03552EA9" w14:textId="77777777" w:rsidR="006A23FD" w:rsidRDefault="006A23FD" w:rsidP="006A23FD">
      <w:r>
        <w:t xml:space="preserve">THIS IS A TEST FILE </w:t>
      </w:r>
    </w:p>
    <w:p w14:paraId="75EBB18E" w14:textId="77777777" w:rsidR="006A23FD" w:rsidRDefault="006A23FD" w:rsidP="006A23FD">
      <w:r>
        <w:t xml:space="preserve">THIS IS A TEST FILE </w:t>
      </w:r>
    </w:p>
    <w:p w14:paraId="6E077C36" w14:textId="77777777" w:rsidR="006A23FD" w:rsidRDefault="006A23FD" w:rsidP="006A23FD">
      <w:r>
        <w:t xml:space="preserve">THIS IS A TEST FILE </w:t>
      </w:r>
    </w:p>
    <w:p w14:paraId="30351C7A" w14:textId="77777777" w:rsidR="006A23FD" w:rsidRDefault="006A23FD" w:rsidP="006A23FD">
      <w:r>
        <w:t xml:space="preserve">THIS IS A TEST FILE </w:t>
      </w:r>
    </w:p>
    <w:p w14:paraId="00924DB7" w14:textId="77777777" w:rsidR="006A23FD" w:rsidRDefault="006A23FD" w:rsidP="006A23FD">
      <w:r>
        <w:t xml:space="preserve">THIS IS A TEST FILE </w:t>
      </w:r>
    </w:p>
    <w:p w14:paraId="07BC0D59" w14:textId="77777777" w:rsidR="006A23FD" w:rsidRDefault="006A23FD" w:rsidP="006A23FD">
      <w:r>
        <w:t xml:space="preserve">THIS IS A TEST FILE </w:t>
      </w:r>
    </w:p>
    <w:p w14:paraId="5458B4B9" w14:textId="77777777" w:rsidR="006A23FD" w:rsidRDefault="006A23FD" w:rsidP="006A23FD">
      <w:r>
        <w:t xml:space="preserve">THIS IS A TEST FILE </w:t>
      </w:r>
    </w:p>
    <w:p w14:paraId="6A19F4AF" w14:textId="77777777" w:rsidR="006A23FD" w:rsidRDefault="006A23FD" w:rsidP="006A23FD">
      <w:r>
        <w:t xml:space="preserve">THIS IS A TEST FILE </w:t>
      </w:r>
    </w:p>
    <w:p w14:paraId="00CCCD12" w14:textId="77777777" w:rsidR="006A23FD" w:rsidRDefault="006A23FD" w:rsidP="006A23FD">
      <w:r>
        <w:t xml:space="preserve">THIS IS A TEST FILE </w:t>
      </w:r>
    </w:p>
    <w:p w14:paraId="4BE3E9CE" w14:textId="77777777" w:rsidR="006A23FD" w:rsidRDefault="006A23FD" w:rsidP="006A23FD">
      <w:r>
        <w:t xml:space="preserve">THIS IS A TEST FILE </w:t>
      </w:r>
    </w:p>
    <w:p w14:paraId="018D5B82" w14:textId="77777777" w:rsidR="006A23FD" w:rsidRDefault="006A23FD" w:rsidP="006A23FD">
      <w:r>
        <w:t xml:space="preserve">THIS IS A TEST FILE </w:t>
      </w:r>
    </w:p>
    <w:p w14:paraId="26FC36BC" w14:textId="77777777" w:rsidR="006A23FD" w:rsidRDefault="006A23FD" w:rsidP="006A23FD">
      <w:r>
        <w:t xml:space="preserve">THIS IS A TEST FILE </w:t>
      </w:r>
    </w:p>
    <w:p w14:paraId="34CCA018" w14:textId="77777777" w:rsidR="006A23FD" w:rsidRDefault="006A23FD" w:rsidP="006A23FD">
      <w:r>
        <w:t xml:space="preserve">THIS IS A TEST FILE </w:t>
      </w:r>
    </w:p>
    <w:p w14:paraId="292676E0" w14:textId="77777777" w:rsidR="006A23FD" w:rsidRDefault="006A23FD" w:rsidP="006A23FD">
      <w:r>
        <w:t xml:space="preserve">THIS IS A TEST FILE </w:t>
      </w:r>
    </w:p>
    <w:p w14:paraId="43AB2968" w14:textId="77777777" w:rsidR="006A23FD" w:rsidRDefault="006A23FD" w:rsidP="006A23FD">
      <w:r>
        <w:t xml:space="preserve">THIS IS A TEST FILE </w:t>
      </w:r>
    </w:p>
    <w:p w14:paraId="18605B8E" w14:textId="77777777" w:rsidR="006A23FD" w:rsidRDefault="006A23FD" w:rsidP="006A23FD">
      <w:r>
        <w:t xml:space="preserve">THIS IS A TEST FILE </w:t>
      </w:r>
    </w:p>
    <w:p w14:paraId="43A50D6F" w14:textId="77777777" w:rsidR="006A23FD" w:rsidRDefault="006A23FD" w:rsidP="006A23FD">
      <w:r>
        <w:t xml:space="preserve">THIS IS A TEST FILE </w:t>
      </w:r>
    </w:p>
    <w:p w14:paraId="2E0133AB" w14:textId="77777777" w:rsidR="006A23FD" w:rsidRDefault="006A23FD" w:rsidP="006A23FD">
      <w:r>
        <w:lastRenderedPageBreak/>
        <w:t xml:space="preserve">THIS IS A TEST FILE </w:t>
      </w:r>
    </w:p>
    <w:p w14:paraId="7F27E083" w14:textId="77777777" w:rsidR="006A23FD" w:rsidRDefault="006A23FD" w:rsidP="006A23FD">
      <w:r>
        <w:t xml:space="preserve">THIS IS A TEST FILE </w:t>
      </w:r>
    </w:p>
    <w:p w14:paraId="37DD070A" w14:textId="77777777" w:rsidR="006A23FD" w:rsidRDefault="006A23FD" w:rsidP="006A23FD">
      <w:r>
        <w:t xml:space="preserve">THIS IS A TEST FILE </w:t>
      </w:r>
    </w:p>
    <w:p w14:paraId="3563D171" w14:textId="77777777" w:rsidR="006A23FD" w:rsidRDefault="006A23FD" w:rsidP="006A23FD">
      <w:r>
        <w:t xml:space="preserve">THIS IS A TEST FILE </w:t>
      </w:r>
    </w:p>
    <w:p w14:paraId="5166A87A" w14:textId="77777777" w:rsidR="006A23FD" w:rsidRDefault="006A23FD" w:rsidP="006A23FD">
      <w:r>
        <w:t xml:space="preserve">THIS IS A TEST FILE </w:t>
      </w:r>
    </w:p>
    <w:p w14:paraId="6A5A34A6" w14:textId="77777777" w:rsidR="006A23FD" w:rsidRDefault="006A23FD" w:rsidP="006A23FD">
      <w:r>
        <w:t xml:space="preserve">THIS IS A TEST FILE </w:t>
      </w:r>
    </w:p>
    <w:p w14:paraId="21A2A677" w14:textId="77777777" w:rsidR="006A23FD" w:rsidRDefault="006A23FD" w:rsidP="006A23FD">
      <w:r>
        <w:t xml:space="preserve">THIS IS A TEST FILE </w:t>
      </w:r>
    </w:p>
    <w:p w14:paraId="77D8D4C1" w14:textId="77777777" w:rsidR="006A23FD" w:rsidRDefault="006A23FD" w:rsidP="006A23FD">
      <w:r>
        <w:t xml:space="preserve">THIS IS A TEST FILE </w:t>
      </w:r>
    </w:p>
    <w:p w14:paraId="5466F2CA" w14:textId="77777777" w:rsidR="006A23FD" w:rsidRDefault="006A23FD" w:rsidP="006A23FD">
      <w:r>
        <w:t xml:space="preserve">THIS IS A TEST FILE </w:t>
      </w:r>
    </w:p>
    <w:p w14:paraId="0C7D00D5" w14:textId="77777777" w:rsidR="006A23FD" w:rsidRDefault="006A23FD" w:rsidP="006A23FD">
      <w:r>
        <w:t xml:space="preserve">THIS IS A TEST FILE </w:t>
      </w:r>
    </w:p>
    <w:p w14:paraId="3295AFDD" w14:textId="77777777" w:rsidR="006A23FD" w:rsidRDefault="006A23FD" w:rsidP="006A23FD">
      <w:r>
        <w:t xml:space="preserve">THIS IS A TEST FILE </w:t>
      </w:r>
    </w:p>
    <w:p w14:paraId="33888BE0" w14:textId="77777777" w:rsidR="006A23FD" w:rsidRDefault="006A23FD" w:rsidP="006A23FD">
      <w:r>
        <w:t xml:space="preserve">THIS IS A TEST FILE </w:t>
      </w:r>
    </w:p>
    <w:p w14:paraId="186ADB02" w14:textId="77777777" w:rsidR="006A23FD" w:rsidRDefault="006A23FD" w:rsidP="006A23FD">
      <w:r>
        <w:t xml:space="preserve">THIS IS A TEST FILE </w:t>
      </w:r>
    </w:p>
    <w:p w14:paraId="56608BE8" w14:textId="77777777" w:rsidR="006A23FD" w:rsidRDefault="006A23FD" w:rsidP="006A23FD">
      <w:r>
        <w:t xml:space="preserve">THIS IS A TEST FILE </w:t>
      </w:r>
    </w:p>
    <w:p w14:paraId="50E41541" w14:textId="77777777" w:rsidR="006A23FD" w:rsidRDefault="006A23FD" w:rsidP="006A23FD">
      <w:r>
        <w:t xml:space="preserve">THIS IS A TEST FILE </w:t>
      </w:r>
    </w:p>
    <w:p w14:paraId="59102D83" w14:textId="77777777" w:rsidR="006A23FD" w:rsidRDefault="006A23FD" w:rsidP="006A23FD">
      <w:r>
        <w:t xml:space="preserve">THIS IS A TEST FILE </w:t>
      </w:r>
    </w:p>
    <w:p w14:paraId="5CAEDEB1" w14:textId="77777777" w:rsidR="006A23FD" w:rsidRPr="006A23FD" w:rsidRDefault="006A23FD" w:rsidP="006A23FD"/>
    <w:p w14:paraId="3BA21FEA" w14:textId="77777777" w:rsidR="006A23FD" w:rsidRDefault="006A23FD" w:rsidP="006A23FD">
      <w:r>
        <w:t xml:space="preserve">THIS IS A TEST FILE </w:t>
      </w:r>
    </w:p>
    <w:p w14:paraId="55AF3843" w14:textId="77777777" w:rsidR="006A23FD" w:rsidRDefault="006A23FD" w:rsidP="006A23FD">
      <w:r>
        <w:t xml:space="preserve">THIS IS A TEST FILE </w:t>
      </w:r>
    </w:p>
    <w:p w14:paraId="3E0E3D87" w14:textId="77777777" w:rsidR="006A23FD" w:rsidRDefault="006A23FD" w:rsidP="006A23FD">
      <w:r>
        <w:t xml:space="preserve">THIS IS A TEST FILE </w:t>
      </w:r>
    </w:p>
    <w:p w14:paraId="435B400E" w14:textId="77777777" w:rsidR="006A23FD" w:rsidRDefault="006A23FD" w:rsidP="006A23FD">
      <w:r>
        <w:t xml:space="preserve">THIS IS A TEST FILE </w:t>
      </w:r>
    </w:p>
    <w:p w14:paraId="1EB53506" w14:textId="77777777" w:rsidR="006A23FD" w:rsidRDefault="006A23FD" w:rsidP="006A23FD">
      <w:r>
        <w:t xml:space="preserve">THIS IS A TEST FILE </w:t>
      </w:r>
    </w:p>
    <w:p w14:paraId="28BFFC26" w14:textId="77777777" w:rsidR="006A23FD" w:rsidRDefault="006A23FD" w:rsidP="006A23FD">
      <w:r>
        <w:t xml:space="preserve">THIS IS A TEST FILE </w:t>
      </w:r>
    </w:p>
    <w:p w14:paraId="683916E4" w14:textId="77777777" w:rsidR="006A23FD" w:rsidRDefault="006A23FD" w:rsidP="006A23FD">
      <w:r>
        <w:t xml:space="preserve">THIS IS A TEST FILE </w:t>
      </w:r>
    </w:p>
    <w:p w14:paraId="713027E7" w14:textId="77777777" w:rsidR="006A23FD" w:rsidRDefault="006A23FD" w:rsidP="006A23FD">
      <w:r>
        <w:t xml:space="preserve">THIS IS A TEST FILE </w:t>
      </w:r>
    </w:p>
    <w:p w14:paraId="5F77CB84" w14:textId="77777777" w:rsidR="006A23FD" w:rsidRDefault="006A23FD" w:rsidP="006A23FD">
      <w:r>
        <w:lastRenderedPageBreak/>
        <w:t xml:space="preserve">THIS IS A TEST FILE </w:t>
      </w:r>
    </w:p>
    <w:p w14:paraId="11C777E0" w14:textId="77777777" w:rsidR="006A23FD" w:rsidRDefault="006A23FD" w:rsidP="006A23FD">
      <w:r>
        <w:t xml:space="preserve">THIS IS A TEST FILE </w:t>
      </w:r>
    </w:p>
    <w:p w14:paraId="2C4E7596" w14:textId="77777777" w:rsidR="006A23FD" w:rsidRDefault="006A23FD" w:rsidP="006A23FD">
      <w:r>
        <w:t xml:space="preserve">THIS IS A TEST FILE </w:t>
      </w:r>
    </w:p>
    <w:p w14:paraId="5901D195" w14:textId="77777777" w:rsidR="006A23FD" w:rsidRDefault="006A23FD" w:rsidP="006A23FD">
      <w:r>
        <w:t xml:space="preserve">THIS IS A TEST FILE </w:t>
      </w:r>
    </w:p>
    <w:p w14:paraId="35D23605" w14:textId="77777777" w:rsidR="006A23FD" w:rsidRDefault="006A23FD" w:rsidP="006A23FD">
      <w:r>
        <w:t xml:space="preserve">THIS IS A TEST FILE </w:t>
      </w:r>
    </w:p>
    <w:p w14:paraId="5C6F1F14" w14:textId="77777777" w:rsidR="006A23FD" w:rsidRDefault="006A23FD" w:rsidP="006A23FD">
      <w:r>
        <w:t xml:space="preserve">THIS IS A TEST FILE </w:t>
      </w:r>
    </w:p>
    <w:p w14:paraId="2E082420" w14:textId="77777777" w:rsidR="006A23FD" w:rsidRDefault="006A23FD" w:rsidP="006A23FD">
      <w:r>
        <w:t xml:space="preserve">THIS IS A TEST FILE </w:t>
      </w:r>
    </w:p>
    <w:p w14:paraId="095E9BA5" w14:textId="77777777" w:rsidR="006A23FD" w:rsidRDefault="006A23FD" w:rsidP="006A23FD">
      <w:r>
        <w:t xml:space="preserve">THIS IS A TEST FILE </w:t>
      </w:r>
    </w:p>
    <w:p w14:paraId="0D85CF61" w14:textId="77777777" w:rsidR="006A23FD" w:rsidRDefault="006A23FD" w:rsidP="006A23FD">
      <w:r>
        <w:t xml:space="preserve">THIS IS A TEST FILE </w:t>
      </w:r>
    </w:p>
    <w:p w14:paraId="617165D2" w14:textId="77777777" w:rsidR="006A23FD" w:rsidRDefault="006A23FD" w:rsidP="006A23FD">
      <w:r>
        <w:t xml:space="preserve">THIS IS A TEST FILE </w:t>
      </w:r>
    </w:p>
    <w:p w14:paraId="565C2239" w14:textId="77777777" w:rsidR="006A23FD" w:rsidRDefault="006A23FD" w:rsidP="006A23FD">
      <w:r>
        <w:t xml:space="preserve">THIS IS A TEST FILE </w:t>
      </w:r>
    </w:p>
    <w:p w14:paraId="2799C4FE" w14:textId="77777777" w:rsidR="006A23FD" w:rsidRDefault="006A23FD" w:rsidP="006A23FD">
      <w:r>
        <w:t xml:space="preserve">THIS IS A TEST FILE </w:t>
      </w:r>
    </w:p>
    <w:p w14:paraId="51270769" w14:textId="77777777" w:rsidR="006A23FD" w:rsidRDefault="006A23FD" w:rsidP="006A23FD">
      <w:r>
        <w:t xml:space="preserve">THIS IS A TEST FILE </w:t>
      </w:r>
    </w:p>
    <w:p w14:paraId="61541764" w14:textId="77777777" w:rsidR="006A23FD" w:rsidRDefault="006A23FD" w:rsidP="006A23FD">
      <w:r>
        <w:t xml:space="preserve">THIS IS A TEST FILE </w:t>
      </w:r>
    </w:p>
    <w:p w14:paraId="721245C5" w14:textId="77777777" w:rsidR="006A23FD" w:rsidRDefault="006A23FD" w:rsidP="006A23FD">
      <w:r>
        <w:t xml:space="preserve">THIS IS A TEST FILE </w:t>
      </w:r>
    </w:p>
    <w:p w14:paraId="420B8CBB" w14:textId="77777777" w:rsidR="006A23FD" w:rsidRDefault="006A23FD" w:rsidP="006A23FD">
      <w:r>
        <w:t xml:space="preserve">THIS IS A TEST FILE </w:t>
      </w:r>
    </w:p>
    <w:p w14:paraId="5022A6A4" w14:textId="77777777" w:rsidR="006A23FD" w:rsidRDefault="006A23FD" w:rsidP="006A23FD">
      <w:r>
        <w:t xml:space="preserve">THIS IS A TEST FILE </w:t>
      </w:r>
    </w:p>
    <w:p w14:paraId="5C5FD112" w14:textId="77777777" w:rsidR="006A23FD" w:rsidRDefault="006A23FD" w:rsidP="006A23FD">
      <w:r>
        <w:t xml:space="preserve">THIS IS A TEST FILE </w:t>
      </w:r>
    </w:p>
    <w:p w14:paraId="62E4842A" w14:textId="77777777" w:rsidR="006A23FD" w:rsidRDefault="006A23FD" w:rsidP="006A23FD">
      <w:r>
        <w:t xml:space="preserve">THIS IS A TEST FILE </w:t>
      </w:r>
    </w:p>
    <w:p w14:paraId="73AF3D49" w14:textId="77777777" w:rsidR="006A23FD" w:rsidRDefault="006A23FD" w:rsidP="006A23FD">
      <w:r>
        <w:t xml:space="preserve">THIS IS A TEST FILE </w:t>
      </w:r>
    </w:p>
    <w:p w14:paraId="24CF074B" w14:textId="77777777" w:rsidR="006A23FD" w:rsidRDefault="006A23FD" w:rsidP="006A23FD">
      <w:r>
        <w:t xml:space="preserve">THIS IS A TEST FILE </w:t>
      </w:r>
    </w:p>
    <w:p w14:paraId="35577FC5" w14:textId="77777777" w:rsidR="006A23FD" w:rsidRDefault="006A23FD" w:rsidP="006A23FD">
      <w:r>
        <w:t xml:space="preserve">THIS IS A TEST FILE </w:t>
      </w:r>
    </w:p>
    <w:p w14:paraId="78CD72E4" w14:textId="77777777" w:rsidR="006A23FD" w:rsidRDefault="006A23FD" w:rsidP="006A23FD">
      <w:r>
        <w:t xml:space="preserve">THIS IS A TEST FILE </w:t>
      </w:r>
    </w:p>
    <w:p w14:paraId="7CBD9C38" w14:textId="77777777" w:rsidR="006A23FD" w:rsidRDefault="006A23FD" w:rsidP="006A23FD">
      <w:r>
        <w:t xml:space="preserve">THIS IS A TEST FILE </w:t>
      </w:r>
    </w:p>
    <w:p w14:paraId="111F193E" w14:textId="77777777" w:rsidR="006A23FD" w:rsidRDefault="006A23FD" w:rsidP="006A23FD">
      <w:r>
        <w:t xml:space="preserve">THIS IS A TEST FILE </w:t>
      </w:r>
    </w:p>
    <w:p w14:paraId="71180D9A" w14:textId="77777777" w:rsidR="006A23FD" w:rsidRDefault="006A23FD" w:rsidP="006A23FD">
      <w:r>
        <w:lastRenderedPageBreak/>
        <w:t xml:space="preserve">THIS IS A TEST FILE </w:t>
      </w:r>
    </w:p>
    <w:p w14:paraId="42CEC1FC" w14:textId="77777777" w:rsidR="006A23FD" w:rsidRDefault="006A23FD" w:rsidP="006A23FD">
      <w:r>
        <w:t xml:space="preserve">THIS IS A TEST FILE </w:t>
      </w:r>
    </w:p>
    <w:p w14:paraId="10F4AFE6" w14:textId="77777777" w:rsidR="006A23FD" w:rsidRDefault="006A23FD" w:rsidP="006A23FD">
      <w:r>
        <w:t xml:space="preserve">THIS IS A TEST FILE </w:t>
      </w:r>
    </w:p>
    <w:p w14:paraId="160CCBBF" w14:textId="77777777" w:rsidR="006A23FD" w:rsidRDefault="006A23FD" w:rsidP="006A23FD">
      <w:r>
        <w:t xml:space="preserve">THIS IS A TEST FILE </w:t>
      </w:r>
    </w:p>
    <w:p w14:paraId="03F112EA" w14:textId="77777777" w:rsidR="006A23FD" w:rsidRDefault="006A23FD" w:rsidP="006A23FD">
      <w:r>
        <w:t xml:space="preserve">THIS IS A TEST FILE </w:t>
      </w:r>
    </w:p>
    <w:p w14:paraId="526F5B25" w14:textId="77777777" w:rsidR="006A23FD" w:rsidRDefault="006A23FD" w:rsidP="006A23FD">
      <w:r>
        <w:t xml:space="preserve">THIS IS A TEST FILE </w:t>
      </w:r>
    </w:p>
    <w:p w14:paraId="150886DE" w14:textId="77777777" w:rsidR="006A23FD" w:rsidRDefault="006A23FD" w:rsidP="006A23FD">
      <w:r>
        <w:t xml:space="preserve">THIS IS A TEST FILE </w:t>
      </w:r>
    </w:p>
    <w:p w14:paraId="032A9FC2" w14:textId="77777777" w:rsidR="006A23FD" w:rsidRDefault="006A23FD" w:rsidP="006A23FD">
      <w:r>
        <w:t xml:space="preserve">THIS IS A TEST FILE </w:t>
      </w:r>
    </w:p>
    <w:p w14:paraId="153F964B" w14:textId="77777777" w:rsidR="006A23FD" w:rsidRDefault="006A23FD" w:rsidP="006A23FD">
      <w:r>
        <w:t xml:space="preserve">THIS IS A TEST FILE </w:t>
      </w:r>
    </w:p>
    <w:p w14:paraId="4375734B" w14:textId="77777777" w:rsidR="006A23FD" w:rsidRDefault="006A23FD" w:rsidP="006A23FD">
      <w:r>
        <w:t xml:space="preserve">THIS IS A TEST FILE </w:t>
      </w:r>
    </w:p>
    <w:p w14:paraId="0BD4EFFF" w14:textId="77777777" w:rsidR="006A23FD" w:rsidRPr="006A23FD" w:rsidRDefault="006A23FD" w:rsidP="006A23FD"/>
    <w:p w14:paraId="0307C4C2" w14:textId="77777777" w:rsidR="006A23FD" w:rsidRDefault="006A23FD" w:rsidP="006A23FD">
      <w:r>
        <w:t xml:space="preserve">THIS IS A TEST FILE </w:t>
      </w:r>
    </w:p>
    <w:p w14:paraId="5C140604" w14:textId="77777777" w:rsidR="006A23FD" w:rsidRDefault="006A23FD" w:rsidP="006A23FD">
      <w:r>
        <w:t xml:space="preserve">THIS IS A TEST FILE </w:t>
      </w:r>
    </w:p>
    <w:p w14:paraId="0737A27F" w14:textId="77777777" w:rsidR="006A23FD" w:rsidRDefault="006A23FD" w:rsidP="006A23FD">
      <w:r>
        <w:t xml:space="preserve">THIS IS A TEST FILE </w:t>
      </w:r>
    </w:p>
    <w:p w14:paraId="7C61A0D9" w14:textId="77777777" w:rsidR="006A23FD" w:rsidRDefault="006A23FD" w:rsidP="006A23FD">
      <w:r>
        <w:t xml:space="preserve">THIS IS A TEST FILE </w:t>
      </w:r>
    </w:p>
    <w:p w14:paraId="4864A64F" w14:textId="77777777" w:rsidR="006A23FD" w:rsidRDefault="006A23FD" w:rsidP="006A23FD">
      <w:r>
        <w:t xml:space="preserve">THIS IS A TEST FILE </w:t>
      </w:r>
    </w:p>
    <w:p w14:paraId="584CF9BE" w14:textId="77777777" w:rsidR="006A23FD" w:rsidRDefault="006A23FD" w:rsidP="006A23FD">
      <w:r>
        <w:t xml:space="preserve">THIS IS A TEST FILE </w:t>
      </w:r>
    </w:p>
    <w:p w14:paraId="1C15CE16" w14:textId="77777777" w:rsidR="006A23FD" w:rsidRDefault="006A23FD" w:rsidP="006A23FD">
      <w:r>
        <w:t xml:space="preserve">THIS IS A TEST FILE </w:t>
      </w:r>
    </w:p>
    <w:p w14:paraId="0B8FD03A" w14:textId="77777777" w:rsidR="006A23FD" w:rsidRDefault="006A23FD" w:rsidP="006A23FD">
      <w:r>
        <w:t xml:space="preserve">THIS IS A TEST FILE </w:t>
      </w:r>
    </w:p>
    <w:p w14:paraId="2733F752" w14:textId="77777777" w:rsidR="006A23FD" w:rsidRDefault="006A23FD" w:rsidP="006A23FD">
      <w:r>
        <w:t xml:space="preserve">THIS IS A TEST FILE </w:t>
      </w:r>
    </w:p>
    <w:p w14:paraId="0FA3CBC0" w14:textId="77777777" w:rsidR="006A23FD" w:rsidRDefault="006A23FD" w:rsidP="006A23FD">
      <w:r>
        <w:t xml:space="preserve">THIS IS A TEST FILE </w:t>
      </w:r>
    </w:p>
    <w:p w14:paraId="19CC38C1" w14:textId="77777777" w:rsidR="006A23FD" w:rsidRDefault="006A23FD" w:rsidP="006A23FD">
      <w:r>
        <w:t xml:space="preserve">THIS IS A TEST FILE </w:t>
      </w:r>
    </w:p>
    <w:p w14:paraId="4AA9F9D6" w14:textId="77777777" w:rsidR="006A23FD" w:rsidRDefault="006A23FD" w:rsidP="006A23FD">
      <w:r>
        <w:t xml:space="preserve">THIS IS A TEST FILE </w:t>
      </w:r>
    </w:p>
    <w:p w14:paraId="75E269A5" w14:textId="77777777" w:rsidR="006A23FD" w:rsidRDefault="006A23FD" w:rsidP="006A23FD">
      <w:r>
        <w:t xml:space="preserve">THIS IS A TEST FILE </w:t>
      </w:r>
    </w:p>
    <w:p w14:paraId="09FBD628" w14:textId="77777777" w:rsidR="006A23FD" w:rsidRDefault="006A23FD" w:rsidP="006A23FD">
      <w:r>
        <w:t xml:space="preserve">THIS IS A TEST FILE </w:t>
      </w:r>
    </w:p>
    <w:p w14:paraId="1D536FB6" w14:textId="77777777" w:rsidR="006A23FD" w:rsidRDefault="006A23FD" w:rsidP="006A23FD">
      <w:r>
        <w:lastRenderedPageBreak/>
        <w:t xml:space="preserve">THIS IS A TEST FILE </w:t>
      </w:r>
    </w:p>
    <w:p w14:paraId="24F14EEB" w14:textId="77777777" w:rsidR="006A23FD" w:rsidRDefault="006A23FD" w:rsidP="006A23FD">
      <w:r>
        <w:t xml:space="preserve">THIS IS A TEST FILE </w:t>
      </w:r>
    </w:p>
    <w:p w14:paraId="586D50E1" w14:textId="77777777" w:rsidR="006A23FD" w:rsidRDefault="006A23FD" w:rsidP="006A23FD">
      <w:r>
        <w:t xml:space="preserve">THIS IS A TEST FILE </w:t>
      </w:r>
    </w:p>
    <w:p w14:paraId="74C4BAD3" w14:textId="77777777" w:rsidR="006A23FD" w:rsidRDefault="006A23FD" w:rsidP="006A23FD">
      <w:r>
        <w:t xml:space="preserve">THIS IS A TEST FILE </w:t>
      </w:r>
    </w:p>
    <w:p w14:paraId="3A4030DB" w14:textId="77777777" w:rsidR="006A23FD" w:rsidRDefault="006A23FD" w:rsidP="006A23FD">
      <w:r>
        <w:t xml:space="preserve">THIS IS A TEST FILE </w:t>
      </w:r>
    </w:p>
    <w:p w14:paraId="4B9F134E" w14:textId="77777777" w:rsidR="006A23FD" w:rsidRDefault="006A23FD" w:rsidP="006A23FD">
      <w:r>
        <w:t xml:space="preserve">THIS IS A TEST FILE </w:t>
      </w:r>
    </w:p>
    <w:p w14:paraId="30B477B2" w14:textId="77777777" w:rsidR="006A23FD" w:rsidRDefault="006A23FD" w:rsidP="006A23FD">
      <w:r>
        <w:t xml:space="preserve">THIS IS A TEST FILE </w:t>
      </w:r>
    </w:p>
    <w:p w14:paraId="1660B1C5" w14:textId="77777777" w:rsidR="006A23FD" w:rsidRDefault="006A23FD" w:rsidP="006A23FD">
      <w:r>
        <w:t xml:space="preserve">THIS IS A TEST FILE </w:t>
      </w:r>
    </w:p>
    <w:p w14:paraId="16909EB2" w14:textId="77777777" w:rsidR="006A23FD" w:rsidRDefault="006A23FD" w:rsidP="006A23FD">
      <w:r>
        <w:t xml:space="preserve">THIS IS A TEST FILE </w:t>
      </w:r>
    </w:p>
    <w:p w14:paraId="4524DB1F" w14:textId="77777777" w:rsidR="006A23FD" w:rsidRDefault="006A23FD" w:rsidP="006A23FD">
      <w:r>
        <w:t xml:space="preserve">THIS IS A TEST FILE </w:t>
      </w:r>
    </w:p>
    <w:p w14:paraId="31F7008A" w14:textId="77777777" w:rsidR="006A23FD" w:rsidRDefault="006A23FD" w:rsidP="006A23FD">
      <w:r>
        <w:t xml:space="preserve">THIS IS A TEST FILE </w:t>
      </w:r>
    </w:p>
    <w:p w14:paraId="6BDC8486" w14:textId="77777777" w:rsidR="006A23FD" w:rsidRDefault="006A23FD" w:rsidP="006A23FD">
      <w:r>
        <w:t xml:space="preserve">THIS IS A TEST FILE </w:t>
      </w:r>
    </w:p>
    <w:p w14:paraId="05D4F315" w14:textId="77777777" w:rsidR="006A23FD" w:rsidRDefault="006A23FD" w:rsidP="006A23FD">
      <w:r>
        <w:t xml:space="preserve">THIS IS A TEST FILE </w:t>
      </w:r>
    </w:p>
    <w:p w14:paraId="557E1D68" w14:textId="77777777" w:rsidR="006A23FD" w:rsidRDefault="006A23FD" w:rsidP="006A23FD">
      <w:r>
        <w:t xml:space="preserve">THIS IS A TEST FILE </w:t>
      </w:r>
    </w:p>
    <w:p w14:paraId="623B0222" w14:textId="77777777" w:rsidR="006A23FD" w:rsidRDefault="006A23FD" w:rsidP="006A23FD">
      <w:r>
        <w:t xml:space="preserve">THIS IS A TEST FILE </w:t>
      </w:r>
    </w:p>
    <w:p w14:paraId="0CCDCD03" w14:textId="77777777" w:rsidR="006A23FD" w:rsidRDefault="006A23FD" w:rsidP="006A23FD">
      <w:r>
        <w:t xml:space="preserve">THIS IS A TEST FILE </w:t>
      </w:r>
    </w:p>
    <w:p w14:paraId="4E3EACD4" w14:textId="77777777" w:rsidR="006A23FD" w:rsidRDefault="006A23FD" w:rsidP="006A23FD">
      <w:r>
        <w:t xml:space="preserve">THIS IS A TEST FILE </w:t>
      </w:r>
    </w:p>
    <w:p w14:paraId="55791875" w14:textId="77777777" w:rsidR="006A23FD" w:rsidRDefault="006A23FD" w:rsidP="006A23FD">
      <w:r>
        <w:t xml:space="preserve">THIS IS A TEST FILE </w:t>
      </w:r>
    </w:p>
    <w:p w14:paraId="21AC195F" w14:textId="77777777" w:rsidR="006A23FD" w:rsidRDefault="006A23FD" w:rsidP="006A23FD">
      <w:r>
        <w:t xml:space="preserve">THIS IS A TEST FILE </w:t>
      </w:r>
    </w:p>
    <w:p w14:paraId="62561552" w14:textId="77777777" w:rsidR="006A23FD" w:rsidRDefault="006A23FD" w:rsidP="006A23FD">
      <w:r>
        <w:t xml:space="preserve">THIS IS A TEST FILE </w:t>
      </w:r>
    </w:p>
    <w:p w14:paraId="1B7CD364" w14:textId="77777777" w:rsidR="006A23FD" w:rsidRDefault="006A23FD" w:rsidP="006A23FD">
      <w:r>
        <w:t xml:space="preserve">THIS IS A TEST FILE </w:t>
      </w:r>
    </w:p>
    <w:p w14:paraId="1EC66CAF" w14:textId="77777777" w:rsidR="006A23FD" w:rsidRDefault="006A23FD" w:rsidP="006A23FD">
      <w:r>
        <w:t xml:space="preserve">THIS IS A TEST FILE </w:t>
      </w:r>
    </w:p>
    <w:p w14:paraId="3D4448BF" w14:textId="77777777" w:rsidR="006A23FD" w:rsidRDefault="006A23FD" w:rsidP="006A23FD">
      <w:r>
        <w:t xml:space="preserve">THIS IS A TEST FILE </w:t>
      </w:r>
    </w:p>
    <w:p w14:paraId="7FA792B0" w14:textId="77777777" w:rsidR="006A23FD" w:rsidRDefault="006A23FD" w:rsidP="006A23FD">
      <w:r>
        <w:t xml:space="preserve">THIS IS A TEST FILE </w:t>
      </w:r>
    </w:p>
    <w:p w14:paraId="5AB358D4" w14:textId="77777777" w:rsidR="006A23FD" w:rsidRDefault="006A23FD" w:rsidP="006A23FD">
      <w:r>
        <w:t xml:space="preserve">THIS IS A TEST FILE </w:t>
      </w:r>
    </w:p>
    <w:p w14:paraId="2D63B6A0" w14:textId="77777777" w:rsidR="006A23FD" w:rsidRDefault="006A23FD" w:rsidP="006A23FD">
      <w:r>
        <w:lastRenderedPageBreak/>
        <w:t xml:space="preserve">THIS IS A TEST FILE </w:t>
      </w:r>
    </w:p>
    <w:p w14:paraId="6561EA65" w14:textId="77777777" w:rsidR="006A23FD" w:rsidRDefault="006A23FD" w:rsidP="006A23FD">
      <w:r>
        <w:t xml:space="preserve">THIS IS A TEST FILE </w:t>
      </w:r>
    </w:p>
    <w:p w14:paraId="786A0F76" w14:textId="77777777" w:rsidR="006A23FD" w:rsidRDefault="006A23FD" w:rsidP="006A23FD">
      <w:r>
        <w:t xml:space="preserve">THIS IS A TEST FILE </w:t>
      </w:r>
    </w:p>
    <w:p w14:paraId="17E01BDA" w14:textId="77777777" w:rsidR="006A23FD" w:rsidRDefault="006A23FD" w:rsidP="006A23FD">
      <w:r>
        <w:t xml:space="preserve">THIS IS A TEST FILE </w:t>
      </w:r>
    </w:p>
    <w:p w14:paraId="0B9948F3" w14:textId="77777777" w:rsidR="006A23FD" w:rsidRPr="006A23FD" w:rsidRDefault="006A23FD" w:rsidP="006A23FD"/>
    <w:p w14:paraId="12904216" w14:textId="77777777" w:rsidR="006A23FD" w:rsidRDefault="006A23FD" w:rsidP="006A23FD">
      <w:r>
        <w:t xml:space="preserve">THIS IS A TEST FILE </w:t>
      </w:r>
    </w:p>
    <w:p w14:paraId="4343F51F" w14:textId="77777777" w:rsidR="006A23FD" w:rsidRDefault="006A23FD" w:rsidP="006A23FD">
      <w:r>
        <w:t xml:space="preserve">THIS IS A TEST FILE </w:t>
      </w:r>
    </w:p>
    <w:p w14:paraId="211F89C5" w14:textId="77777777" w:rsidR="006A23FD" w:rsidRDefault="006A23FD" w:rsidP="006A23FD">
      <w:r>
        <w:t xml:space="preserve">THIS IS A TEST FILE </w:t>
      </w:r>
    </w:p>
    <w:p w14:paraId="51F5066F" w14:textId="77777777" w:rsidR="006A23FD" w:rsidRDefault="006A23FD" w:rsidP="006A23FD">
      <w:r>
        <w:t xml:space="preserve">THIS IS A TEST FILE </w:t>
      </w:r>
    </w:p>
    <w:p w14:paraId="4004AF2F" w14:textId="77777777" w:rsidR="006A23FD" w:rsidRDefault="006A23FD" w:rsidP="006A23FD">
      <w:r>
        <w:t xml:space="preserve">THIS IS A TEST FILE </w:t>
      </w:r>
    </w:p>
    <w:p w14:paraId="0EC17645" w14:textId="77777777" w:rsidR="006A23FD" w:rsidRDefault="006A23FD" w:rsidP="006A23FD">
      <w:r>
        <w:t xml:space="preserve">THIS IS A TEST FILE </w:t>
      </w:r>
    </w:p>
    <w:p w14:paraId="2EE2E087" w14:textId="77777777" w:rsidR="006A23FD" w:rsidRDefault="006A23FD" w:rsidP="006A23FD">
      <w:r>
        <w:t xml:space="preserve">THIS IS A TEST FILE </w:t>
      </w:r>
    </w:p>
    <w:p w14:paraId="50CC5C01" w14:textId="77777777" w:rsidR="006A23FD" w:rsidRDefault="006A23FD" w:rsidP="006A23FD">
      <w:r>
        <w:t xml:space="preserve">THIS IS A TEST FILE </w:t>
      </w:r>
    </w:p>
    <w:p w14:paraId="4AF27EB6" w14:textId="77777777" w:rsidR="006A23FD" w:rsidRDefault="006A23FD" w:rsidP="006A23FD">
      <w:r>
        <w:t xml:space="preserve">THIS IS A TEST FILE </w:t>
      </w:r>
    </w:p>
    <w:p w14:paraId="53F3D89E" w14:textId="77777777" w:rsidR="006A23FD" w:rsidRDefault="006A23FD" w:rsidP="006A23FD">
      <w:r>
        <w:t xml:space="preserve">THIS IS A TEST FILE </w:t>
      </w:r>
    </w:p>
    <w:p w14:paraId="4CCA10B2" w14:textId="77777777" w:rsidR="006A23FD" w:rsidRDefault="006A23FD" w:rsidP="006A23FD">
      <w:r>
        <w:t xml:space="preserve">THIS IS A TEST FILE </w:t>
      </w:r>
    </w:p>
    <w:p w14:paraId="7EEF5AB2" w14:textId="77777777" w:rsidR="006A23FD" w:rsidRDefault="006A23FD" w:rsidP="006A23FD">
      <w:r>
        <w:t xml:space="preserve">THIS IS A TEST FILE </w:t>
      </w:r>
    </w:p>
    <w:p w14:paraId="3F775D4B" w14:textId="77777777" w:rsidR="006A23FD" w:rsidRDefault="006A23FD" w:rsidP="006A23FD">
      <w:r>
        <w:t xml:space="preserve">THIS IS A TEST FILE </w:t>
      </w:r>
    </w:p>
    <w:p w14:paraId="6142DF2F" w14:textId="77777777" w:rsidR="006A23FD" w:rsidRDefault="006A23FD" w:rsidP="006A23FD">
      <w:r>
        <w:t xml:space="preserve">THIS IS A TEST FILE </w:t>
      </w:r>
    </w:p>
    <w:p w14:paraId="5D78FF37" w14:textId="77777777" w:rsidR="006A23FD" w:rsidRDefault="006A23FD" w:rsidP="006A23FD">
      <w:r>
        <w:t xml:space="preserve">THIS IS A TEST FILE </w:t>
      </w:r>
    </w:p>
    <w:p w14:paraId="05E3C577" w14:textId="77777777" w:rsidR="006A23FD" w:rsidRDefault="006A23FD" w:rsidP="006A23FD">
      <w:r>
        <w:t xml:space="preserve">THIS IS A TEST FILE </w:t>
      </w:r>
    </w:p>
    <w:p w14:paraId="0E1B099A" w14:textId="77777777" w:rsidR="006A23FD" w:rsidRDefault="006A23FD" w:rsidP="006A23FD">
      <w:r>
        <w:t xml:space="preserve">THIS IS A TEST FILE </w:t>
      </w:r>
    </w:p>
    <w:p w14:paraId="3E4C023B" w14:textId="77777777" w:rsidR="006A23FD" w:rsidRDefault="006A23FD" w:rsidP="006A23FD">
      <w:r>
        <w:t xml:space="preserve">THIS IS A TEST FILE </w:t>
      </w:r>
    </w:p>
    <w:p w14:paraId="04FE6E80" w14:textId="77777777" w:rsidR="006A23FD" w:rsidRDefault="006A23FD" w:rsidP="006A23FD">
      <w:r>
        <w:t xml:space="preserve">THIS IS A TEST FILE </w:t>
      </w:r>
    </w:p>
    <w:p w14:paraId="2FE1C88B" w14:textId="77777777" w:rsidR="006A23FD" w:rsidRDefault="006A23FD" w:rsidP="006A23FD">
      <w:r>
        <w:t xml:space="preserve">THIS IS A TEST FILE </w:t>
      </w:r>
    </w:p>
    <w:p w14:paraId="03D73E23" w14:textId="77777777" w:rsidR="006A23FD" w:rsidRDefault="006A23FD" w:rsidP="006A23FD">
      <w:r>
        <w:lastRenderedPageBreak/>
        <w:t xml:space="preserve">THIS IS A TEST FILE </w:t>
      </w:r>
    </w:p>
    <w:p w14:paraId="73777CAF" w14:textId="77777777" w:rsidR="006A23FD" w:rsidRDefault="006A23FD" w:rsidP="006A23FD">
      <w:r>
        <w:t xml:space="preserve">THIS IS A TEST FILE </w:t>
      </w:r>
    </w:p>
    <w:p w14:paraId="49F739B6" w14:textId="77777777" w:rsidR="006A23FD" w:rsidRDefault="006A23FD" w:rsidP="006A23FD">
      <w:r>
        <w:t xml:space="preserve">THIS IS A TEST FILE </w:t>
      </w:r>
    </w:p>
    <w:p w14:paraId="2C6DE9F0" w14:textId="77777777" w:rsidR="006A23FD" w:rsidRDefault="006A23FD" w:rsidP="006A23FD">
      <w:r>
        <w:t xml:space="preserve">THIS IS A TEST FILE </w:t>
      </w:r>
    </w:p>
    <w:p w14:paraId="0FB46878" w14:textId="77777777" w:rsidR="006A23FD" w:rsidRDefault="006A23FD" w:rsidP="006A23FD">
      <w:r>
        <w:t xml:space="preserve">THIS IS A TEST FILE </w:t>
      </w:r>
    </w:p>
    <w:p w14:paraId="171873A0" w14:textId="77777777" w:rsidR="006A23FD" w:rsidRDefault="006A23FD" w:rsidP="006A23FD">
      <w:r>
        <w:t xml:space="preserve">THIS IS A TEST FILE </w:t>
      </w:r>
    </w:p>
    <w:p w14:paraId="2018852A" w14:textId="77777777" w:rsidR="006A23FD" w:rsidRDefault="006A23FD" w:rsidP="006A23FD">
      <w:r>
        <w:t xml:space="preserve">THIS IS A TEST FILE </w:t>
      </w:r>
    </w:p>
    <w:p w14:paraId="67B94D09" w14:textId="77777777" w:rsidR="006A23FD" w:rsidRDefault="006A23FD" w:rsidP="006A23FD">
      <w:r>
        <w:t xml:space="preserve">THIS IS A TEST FILE </w:t>
      </w:r>
    </w:p>
    <w:p w14:paraId="4ACD35A0" w14:textId="77777777" w:rsidR="006A23FD" w:rsidRDefault="006A23FD" w:rsidP="006A23FD">
      <w:r>
        <w:t xml:space="preserve">THIS IS A TEST FILE </w:t>
      </w:r>
    </w:p>
    <w:p w14:paraId="3D8F0F6B" w14:textId="77777777" w:rsidR="006A23FD" w:rsidRDefault="006A23FD" w:rsidP="006A23FD">
      <w:r>
        <w:t xml:space="preserve">THIS IS A TEST FILE </w:t>
      </w:r>
    </w:p>
    <w:p w14:paraId="344F62F9" w14:textId="77777777" w:rsidR="006A23FD" w:rsidRDefault="006A23FD" w:rsidP="006A23FD">
      <w:r>
        <w:t xml:space="preserve">THIS IS A TEST FILE </w:t>
      </w:r>
    </w:p>
    <w:p w14:paraId="6494C1E5" w14:textId="77777777" w:rsidR="006A23FD" w:rsidRDefault="006A23FD" w:rsidP="006A23FD">
      <w:r>
        <w:t xml:space="preserve">THIS IS A TEST FILE </w:t>
      </w:r>
    </w:p>
    <w:p w14:paraId="39DF6D6C" w14:textId="77777777" w:rsidR="006A23FD" w:rsidRDefault="006A23FD" w:rsidP="006A23FD">
      <w:r>
        <w:t xml:space="preserve">THIS IS A TEST FILE </w:t>
      </w:r>
    </w:p>
    <w:p w14:paraId="4B758C0B" w14:textId="77777777" w:rsidR="006A23FD" w:rsidRDefault="006A23FD" w:rsidP="006A23FD">
      <w:r>
        <w:t xml:space="preserve">THIS IS A TEST FILE </w:t>
      </w:r>
    </w:p>
    <w:p w14:paraId="778A6A98" w14:textId="77777777" w:rsidR="006A23FD" w:rsidRDefault="006A23FD" w:rsidP="006A23FD">
      <w:r>
        <w:t xml:space="preserve">THIS IS A TEST FILE </w:t>
      </w:r>
    </w:p>
    <w:p w14:paraId="142838F1" w14:textId="77777777" w:rsidR="006A23FD" w:rsidRDefault="006A23FD" w:rsidP="006A23FD">
      <w:r>
        <w:t xml:space="preserve">THIS IS A TEST FILE </w:t>
      </w:r>
    </w:p>
    <w:p w14:paraId="661D226E" w14:textId="77777777" w:rsidR="006A23FD" w:rsidRDefault="006A23FD" w:rsidP="006A23FD">
      <w:r>
        <w:t xml:space="preserve">THIS IS A TEST FILE </w:t>
      </w:r>
    </w:p>
    <w:p w14:paraId="06BECE99" w14:textId="77777777" w:rsidR="006A23FD" w:rsidRDefault="006A23FD" w:rsidP="006A23FD">
      <w:r>
        <w:t xml:space="preserve">THIS IS A TEST FILE </w:t>
      </w:r>
    </w:p>
    <w:p w14:paraId="610887FD" w14:textId="77777777" w:rsidR="006A23FD" w:rsidRDefault="006A23FD" w:rsidP="006A23FD">
      <w:r>
        <w:t xml:space="preserve">THIS IS A TEST FILE </w:t>
      </w:r>
    </w:p>
    <w:p w14:paraId="1F55EEE5" w14:textId="77777777" w:rsidR="006A23FD" w:rsidRDefault="006A23FD" w:rsidP="006A23FD">
      <w:r>
        <w:t xml:space="preserve">THIS IS A TEST FILE </w:t>
      </w:r>
    </w:p>
    <w:p w14:paraId="3EBA95F1" w14:textId="77777777" w:rsidR="006A23FD" w:rsidRDefault="006A23FD" w:rsidP="006A23FD">
      <w:r>
        <w:t xml:space="preserve">THIS IS A TEST FILE </w:t>
      </w:r>
    </w:p>
    <w:p w14:paraId="171714B9" w14:textId="77777777" w:rsidR="006A23FD" w:rsidRDefault="006A23FD" w:rsidP="006A23FD">
      <w:r>
        <w:t xml:space="preserve">THIS IS A TEST FILE </w:t>
      </w:r>
    </w:p>
    <w:p w14:paraId="6B82AC56" w14:textId="77777777" w:rsidR="006A23FD" w:rsidRDefault="006A23FD" w:rsidP="006A23FD">
      <w:r>
        <w:t xml:space="preserve">THIS IS A TEST FILE </w:t>
      </w:r>
    </w:p>
    <w:p w14:paraId="0F1A42C0" w14:textId="77777777" w:rsidR="006A23FD" w:rsidRPr="006A23FD" w:rsidRDefault="006A23FD" w:rsidP="006A23FD"/>
    <w:p w14:paraId="7D7F7B9D" w14:textId="77777777" w:rsidR="006A23FD" w:rsidRDefault="006A23FD" w:rsidP="006A23FD">
      <w:r>
        <w:t xml:space="preserve">THIS IS A TEST FILE </w:t>
      </w:r>
    </w:p>
    <w:p w14:paraId="1EB63B43" w14:textId="77777777" w:rsidR="006A23FD" w:rsidRDefault="006A23FD" w:rsidP="006A23FD">
      <w:r>
        <w:lastRenderedPageBreak/>
        <w:t xml:space="preserve">THIS IS A TEST FILE </w:t>
      </w:r>
    </w:p>
    <w:p w14:paraId="500C2B51" w14:textId="77777777" w:rsidR="006A23FD" w:rsidRDefault="006A23FD" w:rsidP="006A23FD">
      <w:r>
        <w:t xml:space="preserve">THIS IS A TEST FILE </w:t>
      </w:r>
    </w:p>
    <w:p w14:paraId="7DE6A22E" w14:textId="77777777" w:rsidR="006A23FD" w:rsidRDefault="006A23FD" w:rsidP="006A23FD">
      <w:r>
        <w:t xml:space="preserve">THIS IS A TEST FILE </w:t>
      </w:r>
    </w:p>
    <w:p w14:paraId="13E8C429" w14:textId="77777777" w:rsidR="006A23FD" w:rsidRDefault="006A23FD" w:rsidP="006A23FD">
      <w:r>
        <w:t xml:space="preserve">THIS IS A TEST FILE </w:t>
      </w:r>
    </w:p>
    <w:p w14:paraId="63BA1FB3" w14:textId="77777777" w:rsidR="006A23FD" w:rsidRDefault="006A23FD" w:rsidP="006A23FD">
      <w:r>
        <w:t xml:space="preserve">THIS IS A TEST FILE </w:t>
      </w:r>
    </w:p>
    <w:p w14:paraId="765F08D1" w14:textId="77777777" w:rsidR="006A23FD" w:rsidRDefault="006A23FD" w:rsidP="006A23FD">
      <w:r>
        <w:t xml:space="preserve">THIS IS A TEST FILE </w:t>
      </w:r>
    </w:p>
    <w:p w14:paraId="36E21E41" w14:textId="77777777" w:rsidR="006A23FD" w:rsidRDefault="006A23FD" w:rsidP="006A23FD">
      <w:r>
        <w:t xml:space="preserve">THIS IS A TEST FILE </w:t>
      </w:r>
    </w:p>
    <w:p w14:paraId="1BAF85D9" w14:textId="77777777" w:rsidR="006A23FD" w:rsidRDefault="006A23FD" w:rsidP="006A23FD">
      <w:r>
        <w:t xml:space="preserve">THIS IS A TEST FILE </w:t>
      </w:r>
    </w:p>
    <w:p w14:paraId="37AE8E54" w14:textId="77777777" w:rsidR="006A23FD" w:rsidRDefault="006A23FD" w:rsidP="006A23FD">
      <w:r>
        <w:t xml:space="preserve">THIS IS A TEST FILE </w:t>
      </w:r>
    </w:p>
    <w:p w14:paraId="3E9704B5" w14:textId="77777777" w:rsidR="006A23FD" w:rsidRDefault="006A23FD" w:rsidP="006A23FD">
      <w:r>
        <w:t xml:space="preserve">THIS IS A TEST FILE </w:t>
      </w:r>
    </w:p>
    <w:p w14:paraId="429C6593" w14:textId="77777777" w:rsidR="006A23FD" w:rsidRDefault="006A23FD" w:rsidP="006A23FD">
      <w:r>
        <w:t xml:space="preserve">THIS IS A TEST FILE </w:t>
      </w:r>
    </w:p>
    <w:p w14:paraId="04F19FBB" w14:textId="77777777" w:rsidR="006A23FD" w:rsidRDefault="006A23FD" w:rsidP="006A23FD">
      <w:r>
        <w:t xml:space="preserve">THIS IS A TEST FILE </w:t>
      </w:r>
    </w:p>
    <w:p w14:paraId="44898EEB" w14:textId="77777777" w:rsidR="006A23FD" w:rsidRDefault="006A23FD" w:rsidP="006A23FD">
      <w:r>
        <w:t xml:space="preserve">THIS IS A TEST FILE </w:t>
      </w:r>
    </w:p>
    <w:p w14:paraId="6C3C99DF" w14:textId="77777777" w:rsidR="006A23FD" w:rsidRDefault="006A23FD" w:rsidP="006A23FD">
      <w:r>
        <w:t xml:space="preserve">THIS IS A TEST FILE </w:t>
      </w:r>
    </w:p>
    <w:p w14:paraId="6BE7EB4F" w14:textId="77777777" w:rsidR="006A23FD" w:rsidRDefault="006A23FD" w:rsidP="006A23FD">
      <w:r>
        <w:t xml:space="preserve">THIS IS A TEST FILE </w:t>
      </w:r>
    </w:p>
    <w:p w14:paraId="3B3B13BC" w14:textId="77777777" w:rsidR="006A23FD" w:rsidRDefault="006A23FD" w:rsidP="006A23FD">
      <w:r>
        <w:t xml:space="preserve">THIS IS A TEST FILE </w:t>
      </w:r>
    </w:p>
    <w:p w14:paraId="6470EBA3" w14:textId="77777777" w:rsidR="006A23FD" w:rsidRDefault="006A23FD" w:rsidP="006A23FD">
      <w:r>
        <w:t xml:space="preserve">THIS IS A TEST FILE </w:t>
      </w:r>
    </w:p>
    <w:p w14:paraId="5B0CABF9" w14:textId="77777777" w:rsidR="006A23FD" w:rsidRDefault="006A23FD" w:rsidP="006A23FD">
      <w:r>
        <w:t xml:space="preserve">THIS IS A TEST FILE </w:t>
      </w:r>
    </w:p>
    <w:p w14:paraId="102E4E8B" w14:textId="77777777" w:rsidR="006A23FD" w:rsidRDefault="006A23FD" w:rsidP="006A23FD">
      <w:r>
        <w:t xml:space="preserve">THIS IS A TEST FILE </w:t>
      </w:r>
    </w:p>
    <w:p w14:paraId="5B87F13A" w14:textId="77777777" w:rsidR="006A23FD" w:rsidRDefault="006A23FD" w:rsidP="006A23FD">
      <w:r>
        <w:t xml:space="preserve">THIS IS A TEST FILE </w:t>
      </w:r>
    </w:p>
    <w:p w14:paraId="093E29E5" w14:textId="77777777" w:rsidR="006A23FD" w:rsidRDefault="006A23FD" w:rsidP="006A23FD">
      <w:r>
        <w:t xml:space="preserve">THIS IS A TEST FILE </w:t>
      </w:r>
    </w:p>
    <w:p w14:paraId="30D9F848" w14:textId="77777777" w:rsidR="006A23FD" w:rsidRDefault="006A23FD" w:rsidP="006A23FD">
      <w:r>
        <w:t xml:space="preserve">THIS IS A TEST FILE </w:t>
      </w:r>
    </w:p>
    <w:p w14:paraId="35169D93" w14:textId="77777777" w:rsidR="006A23FD" w:rsidRDefault="006A23FD" w:rsidP="006A23FD">
      <w:r>
        <w:t xml:space="preserve">THIS IS A TEST FILE </w:t>
      </w:r>
    </w:p>
    <w:p w14:paraId="3FA7EBD1" w14:textId="77777777" w:rsidR="006A23FD" w:rsidRDefault="006A23FD" w:rsidP="006A23FD">
      <w:r>
        <w:t xml:space="preserve">THIS IS A TEST FILE </w:t>
      </w:r>
    </w:p>
    <w:p w14:paraId="280E7B7B" w14:textId="77777777" w:rsidR="006A23FD" w:rsidRDefault="006A23FD" w:rsidP="006A23FD">
      <w:r>
        <w:t xml:space="preserve">THIS IS A TEST FILE </w:t>
      </w:r>
    </w:p>
    <w:p w14:paraId="4EA3ED42" w14:textId="77777777" w:rsidR="006A23FD" w:rsidRDefault="006A23FD" w:rsidP="006A23FD">
      <w:r>
        <w:lastRenderedPageBreak/>
        <w:t xml:space="preserve">THIS IS A TEST FILE </w:t>
      </w:r>
    </w:p>
    <w:p w14:paraId="01D1D313" w14:textId="77777777" w:rsidR="006A23FD" w:rsidRDefault="006A23FD" w:rsidP="006A23FD">
      <w:r>
        <w:t xml:space="preserve">THIS IS A TEST FILE </w:t>
      </w:r>
    </w:p>
    <w:p w14:paraId="699B2810" w14:textId="77777777" w:rsidR="006A23FD" w:rsidRDefault="006A23FD" w:rsidP="006A23FD">
      <w:r>
        <w:t xml:space="preserve">THIS IS A TEST FILE </w:t>
      </w:r>
    </w:p>
    <w:p w14:paraId="005CD572" w14:textId="77777777" w:rsidR="006A23FD" w:rsidRDefault="006A23FD" w:rsidP="006A23FD">
      <w:r>
        <w:t xml:space="preserve">THIS IS A TEST FILE </w:t>
      </w:r>
    </w:p>
    <w:p w14:paraId="0475228D" w14:textId="77777777" w:rsidR="006A23FD" w:rsidRDefault="006A23FD" w:rsidP="006A23FD">
      <w:r>
        <w:t xml:space="preserve">THIS IS A TEST FILE </w:t>
      </w:r>
    </w:p>
    <w:p w14:paraId="1CBB2E2E" w14:textId="77777777" w:rsidR="006A23FD" w:rsidRDefault="006A23FD" w:rsidP="006A23FD">
      <w:r>
        <w:t xml:space="preserve">THIS IS A TEST FILE </w:t>
      </w:r>
    </w:p>
    <w:p w14:paraId="53E749FA" w14:textId="77777777" w:rsidR="006A23FD" w:rsidRDefault="006A23FD" w:rsidP="006A23FD">
      <w:r>
        <w:t xml:space="preserve">THIS IS A TEST FILE </w:t>
      </w:r>
    </w:p>
    <w:p w14:paraId="6B0DD65E" w14:textId="77777777" w:rsidR="006A23FD" w:rsidRDefault="006A23FD" w:rsidP="006A23FD">
      <w:r>
        <w:t xml:space="preserve">THIS IS A TEST FILE </w:t>
      </w:r>
    </w:p>
    <w:p w14:paraId="0CE5D4E1" w14:textId="77777777" w:rsidR="006A23FD" w:rsidRDefault="006A23FD" w:rsidP="006A23FD">
      <w:r>
        <w:t xml:space="preserve">THIS IS A TEST FILE </w:t>
      </w:r>
    </w:p>
    <w:p w14:paraId="6824719C" w14:textId="77777777" w:rsidR="006A23FD" w:rsidRDefault="006A23FD" w:rsidP="006A23FD">
      <w:r>
        <w:t xml:space="preserve">THIS IS A TEST FILE </w:t>
      </w:r>
    </w:p>
    <w:p w14:paraId="59275E83" w14:textId="77777777" w:rsidR="006A23FD" w:rsidRDefault="006A23FD" w:rsidP="006A23FD">
      <w:r>
        <w:t xml:space="preserve">THIS IS A TEST FILE </w:t>
      </w:r>
    </w:p>
    <w:p w14:paraId="5661B68F" w14:textId="77777777" w:rsidR="006A23FD" w:rsidRDefault="006A23FD" w:rsidP="006A23FD">
      <w:r>
        <w:t xml:space="preserve">THIS IS A TEST FILE </w:t>
      </w:r>
    </w:p>
    <w:p w14:paraId="7DA56629" w14:textId="77777777" w:rsidR="006A23FD" w:rsidRDefault="006A23FD" w:rsidP="006A23FD">
      <w:r>
        <w:t xml:space="preserve">THIS IS A TEST FILE </w:t>
      </w:r>
    </w:p>
    <w:p w14:paraId="4D4D2768" w14:textId="77777777" w:rsidR="006A23FD" w:rsidRDefault="006A23FD" w:rsidP="006A23FD">
      <w:r>
        <w:t xml:space="preserve">THIS IS A TEST FILE </w:t>
      </w:r>
    </w:p>
    <w:p w14:paraId="23EDAC01" w14:textId="77777777" w:rsidR="006A23FD" w:rsidRDefault="006A23FD" w:rsidP="006A23FD">
      <w:r>
        <w:t xml:space="preserve">THIS IS A TEST FILE </w:t>
      </w:r>
    </w:p>
    <w:p w14:paraId="6FEC796D" w14:textId="77777777" w:rsidR="006A23FD" w:rsidRDefault="006A23FD" w:rsidP="006A23FD">
      <w:r>
        <w:t xml:space="preserve">THIS IS A TEST FILE </w:t>
      </w:r>
    </w:p>
    <w:p w14:paraId="5DFB4D59" w14:textId="77777777" w:rsidR="006A23FD" w:rsidRDefault="006A23FD" w:rsidP="006A23FD">
      <w:r>
        <w:t xml:space="preserve">THIS IS A TEST FILE </w:t>
      </w:r>
    </w:p>
    <w:p w14:paraId="0CD327D3" w14:textId="77777777" w:rsidR="006A23FD" w:rsidRPr="006A23FD" w:rsidRDefault="006A23FD" w:rsidP="006A23FD"/>
    <w:p w14:paraId="1BAB90FD" w14:textId="77777777" w:rsidR="006A23FD" w:rsidRDefault="006A23FD" w:rsidP="006A23FD">
      <w:r>
        <w:t xml:space="preserve">THIS IS A TEST FILE </w:t>
      </w:r>
    </w:p>
    <w:p w14:paraId="1FE5EA64" w14:textId="77777777" w:rsidR="006A23FD" w:rsidRDefault="006A23FD" w:rsidP="006A23FD">
      <w:r>
        <w:t xml:space="preserve">THIS IS A TEST FILE </w:t>
      </w:r>
    </w:p>
    <w:p w14:paraId="525DC5CF" w14:textId="77777777" w:rsidR="006A23FD" w:rsidRDefault="006A23FD" w:rsidP="006A23FD">
      <w:r>
        <w:t xml:space="preserve">THIS IS A TEST FILE </w:t>
      </w:r>
    </w:p>
    <w:p w14:paraId="727A7AFA" w14:textId="77777777" w:rsidR="006A23FD" w:rsidRDefault="006A23FD" w:rsidP="006A23FD">
      <w:r>
        <w:t xml:space="preserve">THIS IS A TEST FILE </w:t>
      </w:r>
    </w:p>
    <w:p w14:paraId="5FCCAE6C" w14:textId="77777777" w:rsidR="006A23FD" w:rsidRDefault="006A23FD" w:rsidP="006A23FD">
      <w:r>
        <w:t xml:space="preserve">THIS IS A TEST FILE </w:t>
      </w:r>
    </w:p>
    <w:p w14:paraId="4A4C4AC3" w14:textId="77777777" w:rsidR="006A23FD" w:rsidRDefault="006A23FD" w:rsidP="006A23FD">
      <w:r>
        <w:t xml:space="preserve">THIS IS A TEST FILE </w:t>
      </w:r>
    </w:p>
    <w:p w14:paraId="6BDCF966" w14:textId="77777777" w:rsidR="006A23FD" w:rsidRDefault="006A23FD" w:rsidP="006A23FD">
      <w:r>
        <w:t xml:space="preserve">THIS IS A TEST FILE </w:t>
      </w:r>
    </w:p>
    <w:p w14:paraId="1758A0BD" w14:textId="77777777" w:rsidR="006A23FD" w:rsidRDefault="006A23FD" w:rsidP="006A23FD">
      <w:r>
        <w:lastRenderedPageBreak/>
        <w:t xml:space="preserve">THIS IS A TEST FILE </w:t>
      </w:r>
    </w:p>
    <w:p w14:paraId="3E1B2EAE" w14:textId="77777777" w:rsidR="006A23FD" w:rsidRDefault="006A23FD" w:rsidP="006A23FD">
      <w:r>
        <w:t xml:space="preserve">THIS IS A TEST FILE </w:t>
      </w:r>
    </w:p>
    <w:p w14:paraId="33DA8FA5" w14:textId="77777777" w:rsidR="006A23FD" w:rsidRDefault="006A23FD" w:rsidP="006A23FD">
      <w:r>
        <w:t xml:space="preserve">THIS IS A TEST FILE </w:t>
      </w:r>
    </w:p>
    <w:p w14:paraId="62C57CE3" w14:textId="77777777" w:rsidR="006A23FD" w:rsidRDefault="006A23FD" w:rsidP="006A23FD">
      <w:r>
        <w:t xml:space="preserve">THIS IS A TEST FILE </w:t>
      </w:r>
    </w:p>
    <w:p w14:paraId="4D550966" w14:textId="77777777" w:rsidR="006A23FD" w:rsidRDefault="006A23FD" w:rsidP="006A23FD">
      <w:r>
        <w:t xml:space="preserve">THIS IS A TEST FILE </w:t>
      </w:r>
    </w:p>
    <w:p w14:paraId="52566E56" w14:textId="77777777" w:rsidR="006A23FD" w:rsidRDefault="006A23FD" w:rsidP="006A23FD">
      <w:r>
        <w:t xml:space="preserve">THIS IS A TEST FILE </w:t>
      </w:r>
    </w:p>
    <w:p w14:paraId="58D3C2BD" w14:textId="77777777" w:rsidR="006A23FD" w:rsidRDefault="006A23FD" w:rsidP="006A23FD">
      <w:r>
        <w:t xml:space="preserve">THIS IS A TEST FILE </w:t>
      </w:r>
    </w:p>
    <w:p w14:paraId="4EE2C345" w14:textId="77777777" w:rsidR="006A23FD" w:rsidRDefault="006A23FD" w:rsidP="006A23FD">
      <w:r>
        <w:t xml:space="preserve">THIS IS A TEST FILE </w:t>
      </w:r>
    </w:p>
    <w:p w14:paraId="6C6A1C82" w14:textId="77777777" w:rsidR="006A23FD" w:rsidRDefault="006A23FD" w:rsidP="006A23FD">
      <w:r>
        <w:t xml:space="preserve">THIS IS A TEST FILE </w:t>
      </w:r>
    </w:p>
    <w:p w14:paraId="3DD49D64" w14:textId="77777777" w:rsidR="006A23FD" w:rsidRDefault="006A23FD" w:rsidP="006A23FD">
      <w:r>
        <w:t xml:space="preserve">THIS IS A TEST FILE </w:t>
      </w:r>
    </w:p>
    <w:p w14:paraId="20A6CA0A" w14:textId="77777777" w:rsidR="006A23FD" w:rsidRDefault="006A23FD" w:rsidP="006A23FD">
      <w:r>
        <w:t xml:space="preserve">THIS IS A TEST FILE </w:t>
      </w:r>
    </w:p>
    <w:p w14:paraId="39A1AAC3" w14:textId="77777777" w:rsidR="006A23FD" w:rsidRDefault="006A23FD" w:rsidP="006A23FD">
      <w:r>
        <w:t xml:space="preserve">THIS IS A TEST FILE </w:t>
      </w:r>
    </w:p>
    <w:p w14:paraId="0A20DF79" w14:textId="77777777" w:rsidR="006A23FD" w:rsidRDefault="006A23FD" w:rsidP="006A23FD">
      <w:r>
        <w:t xml:space="preserve">THIS IS A TEST FILE </w:t>
      </w:r>
    </w:p>
    <w:p w14:paraId="2A29D643" w14:textId="77777777" w:rsidR="006A23FD" w:rsidRDefault="006A23FD" w:rsidP="006A23FD">
      <w:r>
        <w:t xml:space="preserve">THIS IS A TEST FILE </w:t>
      </w:r>
    </w:p>
    <w:p w14:paraId="220D8FC0" w14:textId="77777777" w:rsidR="006A23FD" w:rsidRDefault="006A23FD" w:rsidP="006A23FD">
      <w:r>
        <w:t xml:space="preserve">THIS IS A TEST FILE </w:t>
      </w:r>
    </w:p>
    <w:p w14:paraId="7D507032" w14:textId="77777777" w:rsidR="006A23FD" w:rsidRDefault="006A23FD" w:rsidP="006A23FD">
      <w:r>
        <w:t xml:space="preserve">THIS IS A TEST FILE </w:t>
      </w:r>
    </w:p>
    <w:p w14:paraId="11ED17E4" w14:textId="77777777" w:rsidR="006A23FD" w:rsidRDefault="006A23FD" w:rsidP="006A23FD">
      <w:r>
        <w:t xml:space="preserve">THIS IS A TEST FILE </w:t>
      </w:r>
    </w:p>
    <w:p w14:paraId="4FBA44B1" w14:textId="77777777" w:rsidR="006A23FD" w:rsidRDefault="006A23FD" w:rsidP="006A23FD">
      <w:r>
        <w:t xml:space="preserve">THIS IS A TEST FILE </w:t>
      </w:r>
    </w:p>
    <w:p w14:paraId="37EA235A" w14:textId="77777777" w:rsidR="006A23FD" w:rsidRDefault="006A23FD" w:rsidP="006A23FD">
      <w:r>
        <w:t xml:space="preserve">THIS IS A TEST FILE </w:t>
      </w:r>
    </w:p>
    <w:p w14:paraId="2C5B0080" w14:textId="77777777" w:rsidR="006A23FD" w:rsidRDefault="006A23FD" w:rsidP="006A23FD">
      <w:r>
        <w:t xml:space="preserve">THIS IS A TEST FILE </w:t>
      </w:r>
    </w:p>
    <w:p w14:paraId="3A2EE8F2" w14:textId="77777777" w:rsidR="006A23FD" w:rsidRDefault="006A23FD" w:rsidP="006A23FD">
      <w:r>
        <w:t xml:space="preserve">THIS IS A TEST FILE </w:t>
      </w:r>
    </w:p>
    <w:p w14:paraId="34AB5977" w14:textId="77777777" w:rsidR="006A23FD" w:rsidRDefault="006A23FD" w:rsidP="006A23FD">
      <w:r>
        <w:t xml:space="preserve">THIS IS A TEST FILE </w:t>
      </w:r>
    </w:p>
    <w:p w14:paraId="2C9403FF" w14:textId="77777777" w:rsidR="006A23FD" w:rsidRDefault="006A23FD" w:rsidP="006A23FD">
      <w:r>
        <w:t xml:space="preserve">THIS IS A TEST FILE </w:t>
      </w:r>
    </w:p>
    <w:p w14:paraId="456A1857" w14:textId="77777777" w:rsidR="006A23FD" w:rsidRDefault="006A23FD" w:rsidP="006A23FD">
      <w:r>
        <w:t xml:space="preserve">THIS IS A TEST FILE </w:t>
      </w:r>
    </w:p>
    <w:p w14:paraId="12349F1E" w14:textId="77777777" w:rsidR="006A23FD" w:rsidRDefault="006A23FD" w:rsidP="006A23FD">
      <w:r>
        <w:t xml:space="preserve">THIS IS A TEST FILE </w:t>
      </w:r>
    </w:p>
    <w:p w14:paraId="07C90FC1" w14:textId="77777777" w:rsidR="006A23FD" w:rsidRDefault="006A23FD" w:rsidP="006A23FD">
      <w:r>
        <w:lastRenderedPageBreak/>
        <w:t xml:space="preserve">THIS IS A TEST FILE </w:t>
      </w:r>
    </w:p>
    <w:p w14:paraId="476E0806" w14:textId="77777777" w:rsidR="006A23FD" w:rsidRDefault="006A23FD" w:rsidP="006A23FD">
      <w:r>
        <w:t xml:space="preserve">THIS IS A TEST FILE </w:t>
      </w:r>
    </w:p>
    <w:p w14:paraId="6336AEC3" w14:textId="77777777" w:rsidR="006A23FD" w:rsidRDefault="006A23FD" w:rsidP="006A23FD">
      <w:r>
        <w:t xml:space="preserve">THIS IS A TEST FILE </w:t>
      </w:r>
    </w:p>
    <w:p w14:paraId="43DB4DD9" w14:textId="77777777" w:rsidR="006A23FD" w:rsidRDefault="006A23FD" w:rsidP="006A23FD">
      <w:r>
        <w:t xml:space="preserve">THIS IS A TEST FILE </w:t>
      </w:r>
    </w:p>
    <w:p w14:paraId="4F4663F5" w14:textId="77777777" w:rsidR="006A23FD" w:rsidRDefault="006A23FD" w:rsidP="006A23FD">
      <w:r>
        <w:t xml:space="preserve">THIS IS A TEST FILE </w:t>
      </w:r>
    </w:p>
    <w:p w14:paraId="5A759DF2" w14:textId="77777777" w:rsidR="006A23FD" w:rsidRDefault="006A23FD" w:rsidP="006A23FD">
      <w:r>
        <w:t xml:space="preserve">THIS IS A TEST FILE </w:t>
      </w:r>
    </w:p>
    <w:p w14:paraId="6D3934FD" w14:textId="77777777" w:rsidR="006A23FD" w:rsidRDefault="006A23FD" w:rsidP="006A23FD">
      <w:r>
        <w:t xml:space="preserve">THIS IS A TEST FILE </w:t>
      </w:r>
    </w:p>
    <w:p w14:paraId="46B2B337" w14:textId="77777777" w:rsidR="006A23FD" w:rsidRDefault="006A23FD" w:rsidP="006A23FD">
      <w:r>
        <w:t xml:space="preserve">THIS IS A TEST FILE </w:t>
      </w:r>
    </w:p>
    <w:p w14:paraId="50920EA2" w14:textId="77777777" w:rsidR="006A23FD" w:rsidRDefault="006A23FD" w:rsidP="006A23FD">
      <w:r>
        <w:t xml:space="preserve">THIS IS A TEST FILE </w:t>
      </w:r>
    </w:p>
    <w:p w14:paraId="0E484BE6" w14:textId="77777777" w:rsidR="006A23FD" w:rsidRDefault="006A23FD" w:rsidP="006A23FD">
      <w:r>
        <w:t xml:space="preserve">THIS IS A TEST FILE </w:t>
      </w:r>
    </w:p>
    <w:p w14:paraId="06947161" w14:textId="77777777" w:rsidR="006A23FD" w:rsidRDefault="006A23FD" w:rsidP="006A23FD">
      <w:r>
        <w:t xml:space="preserve">THIS IS A TEST FILE </w:t>
      </w:r>
    </w:p>
    <w:p w14:paraId="07CE39E8" w14:textId="77777777" w:rsidR="006A23FD" w:rsidRPr="006A23FD" w:rsidRDefault="006A23FD" w:rsidP="006A23FD"/>
    <w:p w14:paraId="0D903E72" w14:textId="77777777" w:rsidR="006A23FD" w:rsidRDefault="006A23FD" w:rsidP="006A23FD">
      <w:r>
        <w:t xml:space="preserve">THIS IS A TEST FILE </w:t>
      </w:r>
    </w:p>
    <w:p w14:paraId="71B841A0" w14:textId="77777777" w:rsidR="006A23FD" w:rsidRDefault="006A23FD" w:rsidP="006A23FD">
      <w:r>
        <w:t xml:space="preserve">THIS IS A TEST FILE </w:t>
      </w:r>
    </w:p>
    <w:p w14:paraId="44BA8964" w14:textId="77777777" w:rsidR="006A23FD" w:rsidRDefault="006A23FD" w:rsidP="006A23FD">
      <w:r>
        <w:t xml:space="preserve">THIS IS A TEST FILE </w:t>
      </w:r>
    </w:p>
    <w:p w14:paraId="43359B51" w14:textId="77777777" w:rsidR="006A23FD" w:rsidRDefault="006A23FD" w:rsidP="006A23FD">
      <w:r>
        <w:t xml:space="preserve">THIS IS A TEST FILE </w:t>
      </w:r>
    </w:p>
    <w:p w14:paraId="7A945208" w14:textId="77777777" w:rsidR="006A23FD" w:rsidRDefault="006A23FD" w:rsidP="006A23FD">
      <w:r>
        <w:t xml:space="preserve">THIS IS A TEST FILE </w:t>
      </w:r>
    </w:p>
    <w:p w14:paraId="271BF46B" w14:textId="77777777" w:rsidR="006A23FD" w:rsidRDefault="006A23FD" w:rsidP="006A23FD">
      <w:r>
        <w:t xml:space="preserve">THIS IS A TEST FILE </w:t>
      </w:r>
    </w:p>
    <w:p w14:paraId="767C7BEB" w14:textId="77777777" w:rsidR="006A23FD" w:rsidRDefault="006A23FD" w:rsidP="006A23FD">
      <w:r>
        <w:t xml:space="preserve">THIS IS A TEST FILE </w:t>
      </w:r>
    </w:p>
    <w:p w14:paraId="20AAD86A" w14:textId="77777777" w:rsidR="006A23FD" w:rsidRDefault="006A23FD" w:rsidP="006A23FD">
      <w:r>
        <w:t xml:space="preserve">THIS IS A TEST FILE </w:t>
      </w:r>
    </w:p>
    <w:p w14:paraId="553D1FAA" w14:textId="77777777" w:rsidR="006A23FD" w:rsidRDefault="006A23FD" w:rsidP="006A23FD">
      <w:r>
        <w:t xml:space="preserve">THIS IS A TEST FILE </w:t>
      </w:r>
    </w:p>
    <w:p w14:paraId="24F4AFB3" w14:textId="77777777" w:rsidR="006A23FD" w:rsidRDefault="006A23FD" w:rsidP="006A23FD">
      <w:r>
        <w:t xml:space="preserve">THIS IS A TEST FILE </w:t>
      </w:r>
    </w:p>
    <w:p w14:paraId="5A0531EE" w14:textId="77777777" w:rsidR="006A23FD" w:rsidRDefault="006A23FD" w:rsidP="006A23FD">
      <w:r>
        <w:t xml:space="preserve">THIS IS A TEST FILE </w:t>
      </w:r>
    </w:p>
    <w:p w14:paraId="14595161" w14:textId="77777777" w:rsidR="006A23FD" w:rsidRDefault="006A23FD" w:rsidP="006A23FD">
      <w:r>
        <w:t xml:space="preserve">THIS IS A TEST FILE </w:t>
      </w:r>
    </w:p>
    <w:p w14:paraId="4193A884" w14:textId="77777777" w:rsidR="006A23FD" w:rsidRDefault="006A23FD" w:rsidP="006A23FD">
      <w:r>
        <w:t xml:space="preserve">THIS IS A TEST FILE </w:t>
      </w:r>
    </w:p>
    <w:p w14:paraId="58B4A538" w14:textId="77777777" w:rsidR="006A23FD" w:rsidRDefault="006A23FD" w:rsidP="006A23FD">
      <w:r>
        <w:lastRenderedPageBreak/>
        <w:t xml:space="preserve">THIS IS A TEST FILE </w:t>
      </w:r>
    </w:p>
    <w:p w14:paraId="25334A4F" w14:textId="77777777" w:rsidR="006A23FD" w:rsidRDefault="006A23FD" w:rsidP="006A23FD">
      <w:r>
        <w:t xml:space="preserve">THIS IS A TEST FILE </w:t>
      </w:r>
    </w:p>
    <w:p w14:paraId="3BB680EE" w14:textId="77777777" w:rsidR="006A23FD" w:rsidRDefault="006A23FD" w:rsidP="006A23FD">
      <w:r>
        <w:t xml:space="preserve">THIS IS A TEST FILE </w:t>
      </w:r>
    </w:p>
    <w:p w14:paraId="637D0832" w14:textId="77777777" w:rsidR="006A23FD" w:rsidRDefault="006A23FD" w:rsidP="006A23FD">
      <w:r>
        <w:t xml:space="preserve">THIS IS A TEST FILE </w:t>
      </w:r>
    </w:p>
    <w:p w14:paraId="4EB048EB" w14:textId="77777777" w:rsidR="006A23FD" w:rsidRDefault="006A23FD" w:rsidP="006A23FD">
      <w:r>
        <w:t xml:space="preserve">THIS IS A TEST FILE </w:t>
      </w:r>
    </w:p>
    <w:p w14:paraId="5BEA48A5" w14:textId="77777777" w:rsidR="006A23FD" w:rsidRDefault="006A23FD" w:rsidP="006A23FD">
      <w:r>
        <w:t xml:space="preserve">THIS IS A TEST FILE </w:t>
      </w:r>
    </w:p>
    <w:p w14:paraId="45F1C3A6" w14:textId="77777777" w:rsidR="006A23FD" w:rsidRDefault="006A23FD" w:rsidP="006A23FD">
      <w:r>
        <w:t xml:space="preserve">THIS IS A TEST FILE </w:t>
      </w:r>
    </w:p>
    <w:p w14:paraId="66EB8BBF" w14:textId="77777777" w:rsidR="006A23FD" w:rsidRDefault="006A23FD" w:rsidP="006A23FD">
      <w:r>
        <w:t xml:space="preserve">THIS IS A TEST FILE </w:t>
      </w:r>
    </w:p>
    <w:p w14:paraId="755D136C" w14:textId="77777777" w:rsidR="006A23FD" w:rsidRDefault="006A23FD" w:rsidP="006A23FD">
      <w:r>
        <w:t xml:space="preserve">THIS IS A TEST FILE </w:t>
      </w:r>
    </w:p>
    <w:p w14:paraId="0EBF0BCD" w14:textId="77777777" w:rsidR="006A23FD" w:rsidRDefault="006A23FD" w:rsidP="006A23FD">
      <w:r>
        <w:t xml:space="preserve">THIS IS A TEST FILE </w:t>
      </w:r>
    </w:p>
    <w:p w14:paraId="52346ACC" w14:textId="77777777" w:rsidR="006A23FD" w:rsidRDefault="006A23FD" w:rsidP="006A23FD">
      <w:r>
        <w:t xml:space="preserve">THIS IS A TEST FILE </w:t>
      </w:r>
    </w:p>
    <w:p w14:paraId="3FF1FE35" w14:textId="77777777" w:rsidR="006A23FD" w:rsidRDefault="006A23FD" w:rsidP="006A23FD">
      <w:r>
        <w:t xml:space="preserve">THIS IS A TEST FILE </w:t>
      </w:r>
    </w:p>
    <w:p w14:paraId="41B218E3" w14:textId="77777777" w:rsidR="006A23FD" w:rsidRDefault="006A23FD" w:rsidP="006A23FD">
      <w:r>
        <w:t xml:space="preserve">THIS IS A TEST FILE </w:t>
      </w:r>
    </w:p>
    <w:p w14:paraId="687189F0" w14:textId="77777777" w:rsidR="006A23FD" w:rsidRDefault="006A23FD" w:rsidP="006A23FD">
      <w:r>
        <w:t xml:space="preserve">THIS IS A TEST FILE </w:t>
      </w:r>
    </w:p>
    <w:p w14:paraId="66C5B558" w14:textId="77777777" w:rsidR="006A23FD" w:rsidRDefault="006A23FD" w:rsidP="006A23FD">
      <w:r>
        <w:t xml:space="preserve">THIS IS A TEST FILE </w:t>
      </w:r>
    </w:p>
    <w:p w14:paraId="49CAE628" w14:textId="77777777" w:rsidR="006A23FD" w:rsidRDefault="006A23FD" w:rsidP="006A23FD">
      <w:r>
        <w:t xml:space="preserve">THIS IS A TEST FILE </w:t>
      </w:r>
    </w:p>
    <w:p w14:paraId="07EC69AC" w14:textId="77777777" w:rsidR="006A23FD" w:rsidRDefault="006A23FD" w:rsidP="006A23FD">
      <w:r>
        <w:t xml:space="preserve">THIS IS A TEST FILE </w:t>
      </w:r>
    </w:p>
    <w:p w14:paraId="139E967F" w14:textId="77777777" w:rsidR="006A23FD" w:rsidRDefault="006A23FD" w:rsidP="006A23FD">
      <w:r>
        <w:t xml:space="preserve">THIS IS A TEST FILE </w:t>
      </w:r>
    </w:p>
    <w:p w14:paraId="460043A7" w14:textId="77777777" w:rsidR="006A23FD" w:rsidRDefault="006A23FD" w:rsidP="006A23FD">
      <w:r>
        <w:t xml:space="preserve">THIS IS A TEST FILE </w:t>
      </w:r>
    </w:p>
    <w:p w14:paraId="13303C61" w14:textId="77777777" w:rsidR="006A23FD" w:rsidRDefault="006A23FD" w:rsidP="006A23FD">
      <w:r>
        <w:t xml:space="preserve">THIS IS A TEST FILE </w:t>
      </w:r>
    </w:p>
    <w:p w14:paraId="3C891F7E" w14:textId="77777777" w:rsidR="006A23FD" w:rsidRDefault="006A23FD" w:rsidP="006A23FD">
      <w:r>
        <w:t xml:space="preserve">THIS IS A TEST FILE </w:t>
      </w:r>
    </w:p>
    <w:p w14:paraId="7389FED6" w14:textId="77777777" w:rsidR="006A23FD" w:rsidRDefault="006A23FD" w:rsidP="006A23FD">
      <w:r>
        <w:t xml:space="preserve">THIS IS A TEST FILE </w:t>
      </w:r>
    </w:p>
    <w:p w14:paraId="10023E53" w14:textId="77777777" w:rsidR="006A23FD" w:rsidRDefault="006A23FD" w:rsidP="006A23FD">
      <w:r>
        <w:t xml:space="preserve">THIS IS A TEST FILE </w:t>
      </w:r>
    </w:p>
    <w:p w14:paraId="411D9CE4" w14:textId="77777777" w:rsidR="006A23FD" w:rsidRDefault="006A23FD" w:rsidP="006A23FD">
      <w:r>
        <w:t xml:space="preserve">THIS IS A TEST FILE </w:t>
      </w:r>
    </w:p>
    <w:p w14:paraId="2818AD26" w14:textId="77777777" w:rsidR="006A23FD" w:rsidRDefault="006A23FD" w:rsidP="006A23FD">
      <w:r>
        <w:t xml:space="preserve">THIS IS A TEST FILE </w:t>
      </w:r>
    </w:p>
    <w:p w14:paraId="55B747DF" w14:textId="77777777" w:rsidR="006A23FD" w:rsidRDefault="006A23FD" w:rsidP="006A23FD">
      <w:r>
        <w:lastRenderedPageBreak/>
        <w:t xml:space="preserve">THIS IS A TEST FILE </w:t>
      </w:r>
    </w:p>
    <w:p w14:paraId="734D1146" w14:textId="77777777" w:rsidR="006A23FD" w:rsidRDefault="006A23FD" w:rsidP="006A23FD">
      <w:r>
        <w:t xml:space="preserve">THIS IS A TEST FILE </w:t>
      </w:r>
    </w:p>
    <w:p w14:paraId="6E9C8D68" w14:textId="77777777" w:rsidR="006A23FD" w:rsidRDefault="006A23FD" w:rsidP="006A23FD">
      <w:r>
        <w:t xml:space="preserve">THIS IS A TEST FILE </w:t>
      </w:r>
    </w:p>
    <w:p w14:paraId="06E9CD0A" w14:textId="77777777" w:rsidR="006A23FD" w:rsidRDefault="006A23FD" w:rsidP="006A23FD">
      <w:r>
        <w:t xml:space="preserve">THIS IS A TEST FILE </w:t>
      </w:r>
    </w:p>
    <w:p w14:paraId="526BAEA8" w14:textId="77777777" w:rsidR="006A23FD" w:rsidRDefault="006A23FD" w:rsidP="006A23FD">
      <w:r>
        <w:t xml:space="preserve">THIS IS A TEST FILE </w:t>
      </w:r>
    </w:p>
    <w:p w14:paraId="08183B73" w14:textId="77777777" w:rsidR="006A23FD" w:rsidRPr="006A23FD" w:rsidRDefault="006A23FD" w:rsidP="006A23FD"/>
    <w:p w14:paraId="24AD6B25" w14:textId="77777777" w:rsidR="006A23FD" w:rsidRDefault="006A23FD" w:rsidP="006A23FD">
      <w:r>
        <w:t xml:space="preserve">THIS IS A TEST FILE </w:t>
      </w:r>
    </w:p>
    <w:p w14:paraId="2BF41F0B" w14:textId="77777777" w:rsidR="006A23FD" w:rsidRDefault="006A23FD" w:rsidP="006A23FD">
      <w:r>
        <w:t xml:space="preserve">THIS IS A TEST FILE </w:t>
      </w:r>
    </w:p>
    <w:p w14:paraId="4F57B01A" w14:textId="77777777" w:rsidR="006A23FD" w:rsidRDefault="006A23FD" w:rsidP="006A23FD">
      <w:r>
        <w:t xml:space="preserve">THIS IS A TEST FILE </w:t>
      </w:r>
    </w:p>
    <w:p w14:paraId="720BBDBE" w14:textId="77777777" w:rsidR="006A23FD" w:rsidRDefault="006A23FD" w:rsidP="006A23FD">
      <w:r>
        <w:t xml:space="preserve">THIS IS A TEST FILE </w:t>
      </w:r>
    </w:p>
    <w:p w14:paraId="477B1C3B" w14:textId="77777777" w:rsidR="006A23FD" w:rsidRDefault="006A23FD" w:rsidP="006A23FD">
      <w:r>
        <w:t xml:space="preserve">THIS IS A TEST FILE </w:t>
      </w:r>
    </w:p>
    <w:p w14:paraId="58F6E729" w14:textId="77777777" w:rsidR="006A23FD" w:rsidRDefault="006A23FD" w:rsidP="006A23FD">
      <w:r>
        <w:t xml:space="preserve">THIS IS A TEST FILE </w:t>
      </w:r>
    </w:p>
    <w:p w14:paraId="130F0709" w14:textId="77777777" w:rsidR="006A23FD" w:rsidRDefault="006A23FD" w:rsidP="006A23FD">
      <w:r>
        <w:t xml:space="preserve">THIS IS A TEST FILE </w:t>
      </w:r>
    </w:p>
    <w:p w14:paraId="428D9067" w14:textId="77777777" w:rsidR="006A23FD" w:rsidRDefault="006A23FD" w:rsidP="006A23FD">
      <w:r>
        <w:t xml:space="preserve">THIS IS A TEST FILE </w:t>
      </w:r>
    </w:p>
    <w:p w14:paraId="4BE998BB" w14:textId="77777777" w:rsidR="006A23FD" w:rsidRDefault="006A23FD" w:rsidP="006A23FD">
      <w:r>
        <w:t xml:space="preserve">THIS IS A TEST FILE </w:t>
      </w:r>
    </w:p>
    <w:p w14:paraId="5B952B8D" w14:textId="77777777" w:rsidR="006A23FD" w:rsidRDefault="006A23FD" w:rsidP="006A23FD">
      <w:r>
        <w:t xml:space="preserve">THIS IS A TEST FILE </w:t>
      </w:r>
    </w:p>
    <w:p w14:paraId="04B4B677" w14:textId="77777777" w:rsidR="006A23FD" w:rsidRDefault="006A23FD" w:rsidP="006A23FD">
      <w:r>
        <w:t xml:space="preserve">THIS IS A TEST FILE </w:t>
      </w:r>
    </w:p>
    <w:p w14:paraId="23C89879" w14:textId="77777777" w:rsidR="006A23FD" w:rsidRDefault="006A23FD" w:rsidP="006A23FD">
      <w:r>
        <w:t xml:space="preserve">THIS IS A TEST FILE </w:t>
      </w:r>
    </w:p>
    <w:p w14:paraId="618E17FF" w14:textId="77777777" w:rsidR="006A23FD" w:rsidRDefault="006A23FD" w:rsidP="006A23FD">
      <w:r>
        <w:t xml:space="preserve">THIS IS A TEST FILE </w:t>
      </w:r>
    </w:p>
    <w:p w14:paraId="233B7AC3" w14:textId="77777777" w:rsidR="006A23FD" w:rsidRDefault="006A23FD" w:rsidP="006A23FD">
      <w:r>
        <w:t xml:space="preserve">THIS IS A TEST FILE </w:t>
      </w:r>
    </w:p>
    <w:p w14:paraId="3BE15E9C" w14:textId="77777777" w:rsidR="006A23FD" w:rsidRDefault="006A23FD" w:rsidP="006A23FD">
      <w:r>
        <w:t xml:space="preserve">THIS IS A TEST FILE </w:t>
      </w:r>
    </w:p>
    <w:p w14:paraId="4FF7635C" w14:textId="77777777" w:rsidR="006A23FD" w:rsidRDefault="006A23FD" w:rsidP="006A23FD">
      <w:r>
        <w:t xml:space="preserve">THIS IS A TEST FILE </w:t>
      </w:r>
    </w:p>
    <w:p w14:paraId="60AB8E58" w14:textId="77777777" w:rsidR="006A23FD" w:rsidRDefault="006A23FD" w:rsidP="006A23FD">
      <w:r>
        <w:t xml:space="preserve">THIS IS A TEST FILE </w:t>
      </w:r>
    </w:p>
    <w:p w14:paraId="3080C293" w14:textId="77777777" w:rsidR="006A23FD" w:rsidRDefault="006A23FD" w:rsidP="006A23FD">
      <w:r>
        <w:t xml:space="preserve">THIS IS A TEST FILE </w:t>
      </w:r>
    </w:p>
    <w:p w14:paraId="56B55DDD" w14:textId="77777777" w:rsidR="006A23FD" w:rsidRDefault="006A23FD" w:rsidP="006A23FD">
      <w:r>
        <w:t xml:space="preserve">THIS IS A TEST FILE </w:t>
      </w:r>
    </w:p>
    <w:p w14:paraId="06DEC6AC" w14:textId="77777777" w:rsidR="006A23FD" w:rsidRDefault="006A23FD" w:rsidP="006A23FD">
      <w:r>
        <w:lastRenderedPageBreak/>
        <w:t xml:space="preserve">THIS IS A TEST FILE </w:t>
      </w:r>
    </w:p>
    <w:p w14:paraId="2B7870BA" w14:textId="77777777" w:rsidR="006A23FD" w:rsidRDefault="006A23FD" w:rsidP="006A23FD">
      <w:r>
        <w:t xml:space="preserve">THIS IS A TEST FILE </w:t>
      </w:r>
    </w:p>
    <w:p w14:paraId="46896AE8" w14:textId="77777777" w:rsidR="006A23FD" w:rsidRDefault="006A23FD" w:rsidP="006A23FD">
      <w:r>
        <w:t xml:space="preserve">THIS IS A TEST FILE </w:t>
      </w:r>
    </w:p>
    <w:p w14:paraId="20D7303B" w14:textId="77777777" w:rsidR="006A23FD" w:rsidRDefault="006A23FD" w:rsidP="006A23FD">
      <w:r>
        <w:t xml:space="preserve">THIS IS A TEST FILE </w:t>
      </w:r>
    </w:p>
    <w:p w14:paraId="7A621B20" w14:textId="77777777" w:rsidR="006A23FD" w:rsidRDefault="006A23FD" w:rsidP="006A23FD">
      <w:r>
        <w:t xml:space="preserve">THIS IS A TEST FILE </w:t>
      </w:r>
    </w:p>
    <w:p w14:paraId="20B796B5" w14:textId="77777777" w:rsidR="006A23FD" w:rsidRDefault="006A23FD" w:rsidP="006A23FD">
      <w:r>
        <w:t xml:space="preserve">THIS IS A TEST FILE </w:t>
      </w:r>
    </w:p>
    <w:p w14:paraId="3E1D6FCD" w14:textId="77777777" w:rsidR="006A23FD" w:rsidRDefault="006A23FD" w:rsidP="006A23FD">
      <w:r>
        <w:t xml:space="preserve">THIS IS A TEST FILE </w:t>
      </w:r>
    </w:p>
    <w:p w14:paraId="0A56E158" w14:textId="77777777" w:rsidR="006A23FD" w:rsidRDefault="006A23FD" w:rsidP="006A23FD">
      <w:r>
        <w:t xml:space="preserve">THIS IS A TEST FILE </w:t>
      </w:r>
    </w:p>
    <w:p w14:paraId="420FA697" w14:textId="77777777" w:rsidR="006A23FD" w:rsidRDefault="006A23FD" w:rsidP="006A23FD">
      <w:r>
        <w:t xml:space="preserve">THIS IS A TEST FILE </w:t>
      </w:r>
    </w:p>
    <w:p w14:paraId="6D76BC7B" w14:textId="77777777" w:rsidR="006A23FD" w:rsidRDefault="006A23FD" w:rsidP="006A23FD">
      <w:r>
        <w:t xml:space="preserve">THIS IS A TEST FILE </w:t>
      </w:r>
    </w:p>
    <w:p w14:paraId="7F299B6A" w14:textId="77777777" w:rsidR="006A23FD" w:rsidRDefault="006A23FD" w:rsidP="006A23FD">
      <w:r>
        <w:t xml:space="preserve">THIS IS A TEST FILE </w:t>
      </w:r>
    </w:p>
    <w:p w14:paraId="7A3C1E86" w14:textId="77777777" w:rsidR="006A23FD" w:rsidRDefault="006A23FD" w:rsidP="006A23FD">
      <w:r>
        <w:t xml:space="preserve">THIS IS A TEST FILE </w:t>
      </w:r>
    </w:p>
    <w:p w14:paraId="6F6C05F8" w14:textId="77777777" w:rsidR="006A23FD" w:rsidRDefault="006A23FD" w:rsidP="006A23FD">
      <w:r>
        <w:t xml:space="preserve">THIS IS A TEST FILE </w:t>
      </w:r>
    </w:p>
    <w:p w14:paraId="1E2DEEB6" w14:textId="77777777" w:rsidR="006A23FD" w:rsidRDefault="006A23FD" w:rsidP="006A23FD">
      <w:r>
        <w:t xml:space="preserve">THIS IS A TEST FILE </w:t>
      </w:r>
    </w:p>
    <w:p w14:paraId="632B7A15" w14:textId="77777777" w:rsidR="006A23FD" w:rsidRDefault="006A23FD" w:rsidP="006A23FD">
      <w:r>
        <w:t xml:space="preserve">THIS IS A TEST FILE </w:t>
      </w:r>
    </w:p>
    <w:p w14:paraId="15F759CA" w14:textId="77777777" w:rsidR="006A23FD" w:rsidRDefault="006A23FD" w:rsidP="006A23FD">
      <w:r>
        <w:t xml:space="preserve">THIS IS A TEST FILE </w:t>
      </w:r>
    </w:p>
    <w:p w14:paraId="4D3C4BE9" w14:textId="77777777" w:rsidR="006A23FD" w:rsidRDefault="006A23FD" w:rsidP="006A23FD">
      <w:r>
        <w:t xml:space="preserve">THIS IS A TEST FILE </w:t>
      </w:r>
    </w:p>
    <w:p w14:paraId="1D3905F5" w14:textId="77777777" w:rsidR="006A23FD" w:rsidRDefault="006A23FD" w:rsidP="006A23FD">
      <w:r>
        <w:t xml:space="preserve">THIS IS A TEST FILE </w:t>
      </w:r>
    </w:p>
    <w:p w14:paraId="2FA65974" w14:textId="77777777" w:rsidR="006A23FD" w:rsidRDefault="006A23FD" w:rsidP="006A23FD">
      <w:r>
        <w:t xml:space="preserve">THIS IS A TEST FILE </w:t>
      </w:r>
    </w:p>
    <w:p w14:paraId="1BC27BA1" w14:textId="77777777" w:rsidR="006A23FD" w:rsidRDefault="006A23FD" w:rsidP="006A23FD">
      <w:r>
        <w:t xml:space="preserve">THIS IS A TEST FILE </w:t>
      </w:r>
    </w:p>
    <w:p w14:paraId="0F0D83B7" w14:textId="77777777" w:rsidR="006A23FD" w:rsidRDefault="006A23FD" w:rsidP="006A23FD">
      <w:r>
        <w:t xml:space="preserve">THIS IS A TEST FILE </w:t>
      </w:r>
    </w:p>
    <w:p w14:paraId="1482CE1D" w14:textId="77777777" w:rsidR="006A23FD" w:rsidRDefault="006A23FD" w:rsidP="006A23FD">
      <w:r>
        <w:t xml:space="preserve">THIS IS A TEST FILE </w:t>
      </w:r>
    </w:p>
    <w:p w14:paraId="7929DEB6" w14:textId="77777777" w:rsidR="006A23FD" w:rsidRDefault="006A23FD" w:rsidP="006A23FD">
      <w:r>
        <w:t xml:space="preserve">THIS IS A TEST FILE </w:t>
      </w:r>
    </w:p>
    <w:p w14:paraId="5651E473" w14:textId="77777777" w:rsidR="006A23FD" w:rsidRDefault="006A23FD" w:rsidP="006A23FD">
      <w:r>
        <w:t xml:space="preserve">THIS IS A TEST FILE </w:t>
      </w:r>
    </w:p>
    <w:p w14:paraId="1EB60531" w14:textId="77777777" w:rsidR="006A23FD" w:rsidRPr="006A23FD" w:rsidRDefault="006A23FD" w:rsidP="006A23FD"/>
    <w:p w14:paraId="47F1F47A" w14:textId="77777777" w:rsidR="006A23FD" w:rsidRDefault="006A23FD" w:rsidP="006A23FD">
      <w:r>
        <w:lastRenderedPageBreak/>
        <w:t xml:space="preserve">THIS IS A TEST FILE </w:t>
      </w:r>
    </w:p>
    <w:p w14:paraId="283CD7B2" w14:textId="77777777" w:rsidR="006A23FD" w:rsidRDefault="006A23FD" w:rsidP="006A23FD">
      <w:r>
        <w:t xml:space="preserve">THIS IS A TEST FILE </w:t>
      </w:r>
    </w:p>
    <w:p w14:paraId="412B864E" w14:textId="77777777" w:rsidR="006A23FD" w:rsidRDefault="006A23FD" w:rsidP="006A23FD">
      <w:r>
        <w:t xml:space="preserve">THIS IS A TEST FILE </w:t>
      </w:r>
    </w:p>
    <w:p w14:paraId="3DCC327B" w14:textId="77777777" w:rsidR="006A23FD" w:rsidRDefault="006A23FD" w:rsidP="006A23FD">
      <w:r>
        <w:t xml:space="preserve">THIS IS A TEST FILE </w:t>
      </w:r>
    </w:p>
    <w:p w14:paraId="5DB971D9" w14:textId="77777777" w:rsidR="006A23FD" w:rsidRDefault="006A23FD" w:rsidP="006A23FD">
      <w:r>
        <w:t xml:space="preserve">THIS IS A TEST FILE </w:t>
      </w:r>
    </w:p>
    <w:p w14:paraId="2E517184" w14:textId="77777777" w:rsidR="006A23FD" w:rsidRDefault="006A23FD" w:rsidP="006A23FD">
      <w:r>
        <w:t xml:space="preserve">THIS IS A TEST FILE </w:t>
      </w:r>
    </w:p>
    <w:p w14:paraId="057CAD13" w14:textId="77777777" w:rsidR="006A23FD" w:rsidRDefault="006A23FD" w:rsidP="006A23FD">
      <w:r>
        <w:t xml:space="preserve">THIS IS A TEST FILE </w:t>
      </w:r>
    </w:p>
    <w:p w14:paraId="1B085665" w14:textId="77777777" w:rsidR="006A23FD" w:rsidRDefault="006A23FD" w:rsidP="006A23FD">
      <w:r>
        <w:t xml:space="preserve">THIS IS A TEST FILE </w:t>
      </w:r>
    </w:p>
    <w:p w14:paraId="29E725C7" w14:textId="77777777" w:rsidR="006A23FD" w:rsidRDefault="006A23FD" w:rsidP="006A23FD">
      <w:r>
        <w:t xml:space="preserve">THIS IS A TEST FILE </w:t>
      </w:r>
    </w:p>
    <w:p w14:paraId="23A108E7" w14:textId="77777777" w:rsidR="006A23FD" w:rsidRDefault="006A23FD" w:rsidP="006A23FD">
      <w:r>
        <w:t xml:space="preserve">THIS IS A TEST FILE </w:t>
      </w:r>
    </w:p>
    <w:p w14:paraId="73DF55F0" w14:textId="77777777" w:rsidR="006A23FD" w:rsidRDefault="006A23FD" w:rsidP="006A23FD">
      <w:r>
        <w:t xml:space="preserve">THIS IS A TEST FILE </w:t>
      </w:r>
    </w:p>
    <w:p w14:paraId="59F0D817" w14:textId="77777777" w:rsidR="006A23FD" w:rsidRDefault="006A23FD" w:rsidP="006A23FD">
      <w:r>
        <w:t xml:space="preserve">THIS IS A TEST FILE </w:t>
      </w:r>
    </w:p>
    <w:p w14:paraId="079EC699" w14:textId="77777777" w:rsidR="006A23FD" w:rsidRDefault="006A23FD" w:rsidP="006A23FD">
      <w:r>
        <w:t xml:space="preserve">THIS IS A TEST FILE </w:t>
      </w:r>
    </w:p>
    <w:p w14:paraId="71357FB2" w14:textId="77777777" w:rsidR="006A23FD" w:rsidRDefault="006A23FD" w:rsidP="006A23FD">
      <w:r>
        <w:t xml:space="preserve">THIS IS A TEST FILE </w:t>
      </w:r>
    </w:p>
    <w:p w14:paraId="2C70BEA2" w14:textId="77777777" w:rsidR="006A23FD" w:rsidRDefault="006A23FD" w:rsidP="006A23FD">
      <w:r>
        <w:t xml:space="preserve">THIS IS A TEST FILE </w:t>
      </w:r>
    </w:p>
    <w:p w14:paraId="7C4E2723" w14:textId="77777777" w:rsidR="006A23FD" w:rsidRDefault="006A23FD" w:rsidP="006A23FD">
      <w:r>
        <w:t xml:space="preserve">THIS IS A TEST FILE </w:t>
      </w:r>
    </w:p>
    <w:p w14:paraId="5D406532" w14:textId="77777777" w:rsidR="006A23FD" w:rsidRDefault="006A23FD" w:rsidP="006A23FD">
      <w:r>
        <w:t xml:space="preserve">THIS IS A TEST FILE </w:t>
      </w:r>
    </w:p>
    <w:p w14:paraId="0A771632" w14:textId="77777777" w:rsidR="006A23FD" w:rsidRDefault="006A23FD" w:rsidP="006A23FD">
      <w:r>
        <w:t xml:space="preserve">THIS IS A TEST FILE </w:t>
      </w:r>
    </w:p>
    <w:p w14:paraId="159B2647" w14:textId="77777777" w:rsidR="006A23FD" w:rsidRDefault="006A23FD" w:rsidP="006A23FD">
      <w:r>
        <w:t xml:space="preserve">THIS IS A TEST FILE </w:t>
      </w:r>
    </w:p>
    <w:p w14:paraId="7C18286A" w14:textId="77777777" w:rsidR="006A23FD" w:rsidRDefault="006A23FD" w:rsidP="006A23FD">
      <w:r>
        <w:t xml:space="preserve">THIS IS A TEST FILE </w:t>
      </w:r>
    </w:p>
    <w:p w14:paraId="45D3544E" w14:textId="77777777" w:rsidR="006A23FD" w:rsidRDefault="006A23FD" w:rsidP="006A23FD">
      <w:r>
        <w:t xml:space="preserve">THIS IS A TEST FILE </w:t>
      </w:r>
    </w:p>
    <w:p w14:paraId="57562075" w14:textId="77777777" w:rsidR="006A23FD" w:rsidRDefault="006A23FD" w:rsidP="006A23FD">
      <w:r>
        <w:t xml:space="preserve">THIS IS A TEST FILE </w:t>
      </w:r>
    </w:p>
    <w:p w14:paraId="1E280677" w14:textId="77777777" w:rsidR="006A23FD" w:rsidRDefault="006A23FD" w:rsidP="006A23FD">
      <w:r>
        <w:t xml:space="preserve">THIS IS A TEST FILE </w:t>
      </w:r>
    </w:p>
    <w:p w14:paraId="008CD488" w14:textId="77777777" w:rsidR="006A23FD" w:rsidRDefault="006A23FD" w:rsidP="006A23FD">
      <w:r>
        <w:t xml:space="preserve">THIS IS A TEST FILE </w:t>
      </w:r>
    </w:p>
    <w:p w14:paraId="35C21BF4" w14:textId="77777777" w:rsidR="006A23FD" w:rsidRDefault="006A23FD" w:rsidP="006A23FD">
      <w:r>
        <w:t xml:space="preserve">THIS IS A TEST FILE </w:t>
      </w:r>
    </w:p>
    <w:p w14:paraId="72B74278" w14:textId="77777777" w:rsidR="006A23FD" w:rsidRDefault="006A23FD" w:rsidP="006A23FD">
      <w:r>
        <w:lastRenderedPageBreak/>
        <w:t xml:space="preserve">THIS IS A TEST FILE </w:t>
      </w:r>
    </w:p>
    <w:p w14:paraId="7B7DF14C" w14:textId="77777777" w:rsidR="006A23FD" w:rsidRDefault="006A23FD" w:rsidP="006A23FD">
      <w:r>
        <w:t xml:space="preserve">THIS IS A TEST FILE </w:t>
      </w:r>
    </w:p>
    <w:p w14:paraId="299EEC9E" w14:textId="77777777" w:rsidR="006A23FD" w:rsidRDefault="006A23FD" w:rsidP="006A23FD">
      <w:r>
        <w:t xml:space="preserve">THIS IS A TEST FILE </w:t>
      </w:r>
    </w:p>
    <w:p w14:paraId="50E8348D" w14:textId="77777777" w:rsidR="006A23FD" w:rsidRDefault="006A23FD" w:rsidP="006A23FD">
      <w:r>
        <w:t xml:space="preserve">THIS IS A TEST FILE </w:t>
      </w:r>
    </w:p>
    <w:p w14:paraId="7734E62D" w14:textId="77777777" w:rsidR="006A23FD" w:rsidRDefault="006A23FD" w:rsidP="006A23FD">
      <w:r>
        <w:t xml:space="preserve">THIS IS A TEST FILE </w:t>
      </w:r>
    </w:p>
    <w:p w14:paraId="436F4E33" w14:textId="77777777" w:rsidR="006A23FD" w:rsidRDefault="006A23FD" w:rsidP="006A23FD">
      <w:r>
        <w:t xml:space="preserve">THIS IS A TEST FILE </w:t>
      </w:r>
    </w:p>
    <w:p w14:paraId="2017CC20" w14:textId="77777777" w:rsidR="006A23FD" w:rsidRDefault="006A23FD" w:rsidP="006A23FD">
      <w:r>
        <w:t xml:space="preserve">THIS IS A TEST FILE </w:t>
      </w:r>
    </w:p>
    <w:p w14:paraId="4BFEBA0C" w14:textId="77777777" w:rsidR="006A23FD" w:rsidRDefault="006A23FD" w:rsidP="006A23FD">
      <w:r>
        <w:t xml:space="preserve">THIS IS A TEST FILE </w:t>
      </w:r>
    </w:p>
    <w:p w14:paraId="063430B6" w14:textId="77777777" w:rsidR="006A23FD" w:rsidRDefault="006A23FD" w:rsidP="006A23FD">
      <w:r>
        <w:t xml:space="preserve">THIS IS A TEST FILE </w:t>
      </w:r>
    </w:p>
    <w:p w14:paraId="1B3D5B22" w14:textId="77777777" w:rsidR="006A23FD" w:rsidRDefault="006A23FD" w:rsidP="006A23FD">
      <w:r>
        <w:t xml:space="preserve">THIS IS A TEST FILE </w:t>
      </w:r>
    </w:p>
    <w:p w14:paraId="1BDDF6DA" w14:textId="77777777" w:rsidR="006A23FD" w:rsidRDefault="006A23FD" w:rsidP="006A23FD">
      <w:r>
        <w:t xml:space="preserve">THIS IS A TEST FILE </w:t>
      </w:r>
    </w:p>
    <w:p w14:paraId="2D53D852" w14:textId="77777777" w:rsidR="006A23FD" w:rsidRDefault="006A23FD" w:rsidP="006A23FD">
      <w:r>
        <w:t xml:space="preserve">THIS IS A TEST FILE </w:t>
      </w:r>
    </w:p>
    <w:p w14:paraId="049E9470" w14:textId="77777777" w:rsidR="006A23FD" w:rsidRDefault="006A23FD" w:rsidP="006A23FD">
      <w:r>
        <w:t xml:space="preserve">THIS IS A TEST FILE </w:t>
      </w:r>
    </w:p>
    <w:p w14:paraId="52B14D93" w14:textId="77777777" w:rsidR="006A23FD" w:rsidRDefault="006A23FD" w:rsidP="006A23FD">
      <w:r>
        <w:t xml:space="preserve">THIS IS A TEST FILE </w:t>
      </w:r>
    </w:p>
    <w:p w14:paraId="76F9E5C7" w14:textId="77777777" w:rsidR="006A23FD" w:rsidRDefault="006A23FD" w:rsidP="006A23FD">
      <w:r>
        <w:t xml:space="preserve">THIS IS A TEST FILE </w:t>
      </w:r>
    </w:p>
    <w:p w14:paraId="6BF0FA47" w14:textId="77777777" w:rsidR="006A23FD" w:rsidRDefault="006A23FD" w:rsidP="006A23FD">
      <w:r>
        <w:t xml:space="preserve">THIS IS A TEST FILE </w:t>
      </w:r>
    </w:p>
    <w:p w14:paraId="16BE60B8" w14:textId="77777777" w:rsidR="006A23FD" w:rsidRDefault="006A23FD" w:rsidP="006A23FD">
      <w:r>
        <w:t xml:space="preserve">THIS IS A TEST FILE </w:t>
      </w:r>
    </w:p>
    <w:p w14:paraId="20912E1D" w14:textId="77777777" w:rsidR="006A23FD" w:rsidRDefault="006A23FD" w:rsidP="006A23FD">
      <w:r>
        <w:t xml:space="preserve">THIS IS A TEST FILE </w:t>
      </w:r>
    </w:p>
    <w:p w14:paraId="7CA2DC02" w14:textId="77777777" w:rsidR="006A23FD" w:rsidRPr="006A23FD" w:rsidRDefault="006A23FD" w:rsidP="006A23FD"/>
    <w:p w14:paraId="0EDF31E4" w14:textId="77777777" w:rsidR="006A23FD" w:rsidRDefault="006A23FD" w:rsidP="006A23FD">
      <w:r>
        <w:t xml:space="preserve">THIS IS A TEST FILE </w:t>
      </w:r>
    </w:p>
    <w:p w14:paraId="2389A05E" w14:textId="77777777" w:rsidR="006A23FD" w:rsidRDefault="006A23FD" w:rsidP="006A23FD">
      <w:r>
        <w:t xml:space="preserve">THIS IS A TEST FILE </w:t>
      </w:r>
    </w:p>
    <w:p w14:paraId="71D9F3E3" w14:textId="77777777" w:rsidR="006A23FD" w:rsidRDefault="006A23FD" w:rsidP="006A23FD">
      <w:r>
        <w:t xml:space="preserve">THIS IS A TEST FILE </w:t>
      </w:r>
    </w:p>
    <w:p w14:paraId="516E3F14" w14:textId="77777777" w:rsidR="006A23FD" w:rsidRDefault="006A23FD" w:rsidP="006A23FD">
      <w:r>
        <w:t xml:space="preserve">THIS IS A TEST FILE </w:t>
      </w:r>
    </w:p>
    <w:p w14:paraId="0D76C699" w14:textId="77777777" w:rsidR="006A23FD" w:rsidRDefault="006A23FD" w:rsidP="006A23FD">
      <w:r>
        <w:t xml:space="preserve">THIS IS A TEST FILE </w:t>
      </w:r>
    </w:p>
    <w:p w14:paraId="20AD9761" w14:textId="77777777" w:rsidR="006A23FD" w:rsidRDefault="006A23FD" w:rsidP="006A23FD">
      <w:r>
        <w:t xml:space="preserve">THIS IS A TEST FILE </w:t>
      </w:r>
    </w:p>
    <w:p w14:paraId="3E9515C4" w14:textId="77777777" w:rsidR="006A23FD" w:rsidRDefault="006A23FD" w:rsidP="006A23FD">
      <w:r>
        <w:lastRenderedPageBreak/>
        <w:t xml:space="preserve">THIS IS A TEST FILE </w:t>
      </w:r>
    </w:p>
    <w:p w14:paraId="7870DC83" w14:textId="77777777" w:rsidR="006A23FD" w:rsidRDefault="006A23FD" w:rsidP="006A23FD">
      <w:r>
        <w:t xml:space="preserve">THIS IS A TEST FILE </w:t>
      </w:r>
    </w:p>
    <w:p w14:paraId="1CC88567" w14:textId="77777777" w:rsidR="006A23FD" w:rsidRDefault="006A23FD" w:rsidP="006A23FD">
      <w:r>
        <w:t xml:space="preserve">THIS IS A TEST FILE </w:t>
      </w:r>
    </w:p>
    <w:p w14:paraId="53B284FA" w14:textId="77777777" w:rsidR="006A23FD" w:rsidRDefault="006A23FD" w:rsidP="006A23FD">
      <w:r>
        <w:t xml:space="preserve">THIS IS A TEST FILE </w:t>
      </w:r>
    </w:p>
    <w:p w14:paraId="02A44C62" w14:textId="77777777" w:rsidR="006A23FD" w:rsidRDefault="006A23FD" w:rsidP="006A23FD">
      <w:r>
        <w:t xml:space="preserve">THIS IS A TEST FILE </w:t>
      </w:r>
    </w:p>
    <w:p w14:paraId="7412EBBE" w14:textId="77777777" w:rsidR="006A23FD" w:rsidRDefault="006A23FD" w:rsidP="006A23FD">
      <w:r>
        <w:t xml:space="preserve">THIS IS A TEST FILE </w:t>
      </w:r>
    </w:p>
    <w:p w14:paraId="14EAD54F" w14:textId="77777777" w:rsidR="006A23FD" w:rsidRDefault="006A23FD" w:rsidP="006A23FD">
      <w:r>
        <w:t xml:space="preserve">THIS IS A TEST FILE </w:t>
      </w:r>
    </w:p>
    <w:p w14:paraId="1005F6DE" w14:textId="77777777" w:rsidR="006A23FD" w:rsidRDefault="006A23FD" w:rsidP="006A23FD">
      <w:r>
        <w:t xml:space="preserve">THIS IS A TEST FILE </w:t>
      </w:r>
    </w:p>
    <w:p w14:paraId="4FDC5AD8" w14:textId="77777777" w:rsidR="006A23FD" w:rsidRDefault="006A23FD" w:rsidP="006A23FD">
      <w:r>
        <w:t xml:space="preserve">THIS IS A TEST FILE </w:t>
      </w:r>
    </w:p>
    <w:p w14:paraId="5395F326" w14:textId="77777777" w:rsidR="006A23FD" w:rsidRDefault="006A23FD" w:rsidP="006A23FD">
      <w:r>
        <w:t xml:space="preserve">THIS IS A TEST FILE </w:t>
      </w:r>
    </w:p>
    <w:p w14:paraId="3A9DDB1C" w14:textId="77777777" w:rsidR="006A23FD" w:rsidRDefault="006A23FD" w:rsidP="006A23FD">
      <w:r>
        <w:t xml:space="preserve">THIS IS A TEST FILE </w:t>
      </w:r>
    </w:p>
    <w:p w14:paraId="54EBA700" w14:textId="77777777" w:rsidR="006A23FD" w:rsidRDefault="006A23FD" w:rsidP="006A23FD">
      <w:r>
        <w:t xml:space="preserve">THIS IS A TEST FILE </w:t>
      </w:r>
    </w:p>
    <w:p w14:paraId="6F727F11" w14:textId="77777777" w:rsidR="006A23FD" w:rsidRDefault="006A23FD" w:rsidP="006A23FD">
      <w:r>
        <w:t xml:space="preserve">THIS IS A TEST FILE </w:t>
      </w:r>
    </w:p>
    <w:p w14:paraId="1681A7BD" w14:textId="77777777" w:rsidR="006A23FD" w:rsidRDefault="006A23FD" w:rsidP="006A23FD">
      <w:r>
        <w:t xml:space="preserve">THIS IS A TEST FILE </w:t>
      </w:r>
    </w:p>
    <w:p w14:paraId="070CBB2E" w14:textId="77777777" w:rsidR="006A23FD" w:rsidRDefault="006A23FD" w:rsidP="006A23FD">
      <w:r>
        <w:t xml:space="preserve">THIS IS A TEST FILE </w:t>
      </w:r>
    </w:p>
    <w:p w14:paraId="0E758C0F" w14:textId="77777777" w:rsidR="006A23FD" w:rsidRDefault="006A23FD" w:rsidP="006A23FD">
      <w:r>
        <w:t xml:space="preserve">THIS IS A TEST FILE </w:t>
      </w:r>
    </w:p>
    <w:p w14:paraId="4E8AE5B4" w14:textId="77777777" w:rsidR="006A23FD" w:rsidRDefault="006A23FD" w:rsidP="006A23FD">
      <w:r>
        <w:t xml:space="preserve">THIS IS A TEST FILE </w:t>
      </w:r>
    </w:p>
    <w:p w14:paraId="419B0474" w14:textId="77777777" w:rsidR="006A23FD" w:rsidRDefault="006A23FD" w:rsidP="006A23FD">
      <w:r>
        <w:t xml:space="preserve">THIS IS A TEST FILE </w:t>
      </w:r>
    </w:p>
    <w:p w14:paraId="7306BCB7" w14:textId="77777777" w:rsidR="006A23FD" w:rsidRDefault="006A23FD" w:rsidP="006A23FD">
      <w:r>
        <w:t xml:space="preserve">THIS IS A TEST FILE </w:t>
      </w:r>
    </w:p>
    <w:p w14:paraId="6482ABDE" w14:textId="77777777" w:rsidR="006A23FD" w:rsidRDefault="006A23FD" w:rsidP="006A23FD">
      <w:r>
        <w:t xml:space="preserve">THIS IS A TEST FILE </w:t>
      </w:r>
    </w:p>
    <w:p w14:paraId="0408595D" w14:textId="77777777" w:rsidR="006A23FD" w:rsidRDefault="006A23FD" w:rsidP="006A23FD">
      <w:r>
        <w:t xml:space="preserve">THIS IS A TEST FILE </w:t>
      </w:r>
    </w:p>
    <w:p w14:paraId="4F5905F9" w14:textId="77777777" w:rsidR="006A23FD" w:rsidRDefault="006A23FD" w:rsidP="006A23FD">
      <w:r>
        <w:t xml:space="preserve">THIS IS A TEST FILE </w:t>
      </w:r>
    </w:p>
    <w:p w14:paraId="2546FC59" w14:textId="77777777" w:rsidR="006A23FD" w:rsidRDefault="006A23FD" w:rsidP="006A23FD">
      <w:r>
        <w:t xml:space="preserve">THIS IS A TEST FILE </w:t>
      </w:r>
    </w:p>
    <w:p w14:paraId="2F4BA279" w14:textId="77777777" w:rsidR="006A23FD" w:rsidRDefault="006A23FD" w:rsidP="006A23FD">
      <w:r>
        <w:t xml:space="preserve">THIS IS A TEST FILE </w:t>
      </w:r>
    </w:p>
    <w:p w14:paraId="03A4C205" w14:textId="77777777" w:rsidR="006A23FD" w:rsidRDefault="006A23FD" w:rsidP="006A23FD">
      <w:r>
        <w:t xml:space="preserve">THIS IS A TEST FILE </w:t>
      </w:r>
    </w:p>
    <w:p w14:paraId="62B3E6EC" w14:textId="77777777" w:rsidR="006A23FD" w:rsidRDefault="006A23FD" w:rsidP="006A23FD">
      <w:r>
        <w:lastRenderedPageBreak/>
        <w:t xml:space="preserve">THIS IS A TEST FILE </w:t>
      </w:r>
    </w:p>
    <w:p w14:paraId="2AAED2EA" w14:textId="77777777" w:rsidR="006A23FD" w:rsidRDefault="006A23FD" w:rsidP="006A23FD">
      <w:r>
        <w:t xml:space="preserve">THIS IS A TEST FILE </w:t>
      </w:r>
    </w:p>
    <w:p w14:paraId="0FDE130F" w14:textId="77777777" w:rsidR="006A23FD" w:rsidRDefault="006A23FD" w:rsidP="006A23FD">
      <w:r>
        <w:t xml:space="preserve">THIS IS A TEST FILE </w:t>
      </w:r>
    </w:p>
    <w:p w14:paraId="558DD4D4" w14:textId="77777777" w:rsidR="006A23FD" w:rsidRDefault="006A23FD" w:rsidP="006A23FD">
      <w:r>
        <w:t xml:space="preserve">THIS IS A TEST FILE </w:t>
      </w:r>
    </w:p>
    <w:p w14:paraId="3D2AB390" w14:textId="77777777" w:rsidR="006A23FD" w:rsidRDefault="006A23FD" w:rsidP="006A23FD">
      <w:r>
        <w:t xml:space="preserve">THIS IS A TEST FILE </w:t>
      </w:r>
    </w:p>
    <w:p w14:paraId="2A378064" w14:textId="77777777" w:rsidR="006A23FD" w:rsidRDefault="006A23FD" w:rsidP="006A23FD">
      <w:r>
        <w:t xml:space="preserve">THIS IS A TEST FILE </w:t>
      </w:r>
    </w:p>
    <w:p w14:paraId="2E455771" w14:textId="77777777" w:rsidR="006A23FD" w:rsidRDefault="006A23FD" w:rsidP="006A23FD">
      <w:r>
        <w:t xml:space="preserve">THIS IS A TEST FILE </w:t>
      </w:r>
    </w:p>
    <w:p w14:paraId="35385F18" w14:textId="77777777" w:rsidR="006A23FD" w:rsidRDefault="006A23FD" w:rsidP="006A23FD">
      <w:r>
        <w:t xml:space="preserve">THIS IS A TEST FILE </w:t>
      </w:r>
    </w:p>
    <w:p w14:paraId="4EA4FBC7" w14:textId="77777777" w:rsidR="006A23FD" w:rsidRDefault="006A23FD" w:rsidP="006A23FD">
      <w:r>
        <w:t xml:space="preserve">THIS IS A TEST FILE </w:t>
      </w:r>
    </w:p>
    <w:p w14:paraId="2A5BD5E3" w14:textId="77777777" w:rsidR="006A23FD" w:rsidRDefault="006A23FD" w:rsidP="006A23FD">
      <w:r>
        <w:t xml:space="preserve">THIS IS A TEST FILE </w:t>
      </w:r>
    </w:p>
    <w:p w14:paraId="20294214" w14:textId="77777777" w:rsidR="006A23FD" w:rsidRDefault="006A23FD" w:rsidP="006A23FD">
      <w:r>
        <w:t xml:space="preserve">THIS IS A TEST FILE </w:t>
      </w:r>
    </w:p>
    <w:p w14:paraId="69D8C038" w14:textId="77777777" w:rsidR="006A23FD" w:rsidRDefault="006A23FD" w:rsidP="006A23FD">
      <w:r>
        <w:t xml:space="preserve">THIS IS A TEST FILE </w:t>
      </w:r>
    </w:p>
    <w:p w14:paraId="3B532512" w14:textId="77777777" w:rsidR="006A23FD" w:rsidRPr="006A23FD" w:rsidRDefault="006A23FD" w:rsidP="006A23FD"/>
    <w:p w14:paraId="7FC1FF9F" w14:textId="77777777" w:rsidR="006A23FD" w:rsidRDefault="006A23FD" w:rsidP="006A23FD">
      <w:r>
        <w:t xml:space="preserve">THIS IS A TEST FILE </w:t>
      </w:r>
    </w:p>
    <w:p w14:paraId="50788008" w14:textId="77777777" w:rsidR="006A23FD" w:rsidRDefault="006A23FD" w:rsidP="006A23FD">
      <w:r>
        <w:t xml:space="preserve">THIS IS A TEST FILE </w:t>
      </w:r>
    </w:p>
    <w:p w14:paraId="39D483C1" w14:textId="77777777" w:rsidR="006A23FD" w:rsidRDefault="006A23FD" w:rsidP="006A23FD">
      <w:r>
        <w:t xml:space="preserve">THIS IS A TEST FILE </w:t>
      </w:r>
    </w:p>
    <w:p w14:paraId="28CF5C94" w14:textId="77777777" w:rsidR="006A23FD" w:rsidRDefault="006A23FD" w:rsidP="006A23FD">
      <w:r>
        <w:t xml:space="preserve">THIS IS A TEST FILE </w:t>
      </w:r>
    </w:p>
    <w:p w14:paraId="361F6EF6" w14:textId="77777777" w:rsidR="006A23FD" w:rsidRDefault="006A23FD" w:rsidP="006A23FD">
      <w:r>
        <w:t xml:space="preserve">THIS IS A TEST FILE </w:t>
      </w:r>
    </w:p>
    <w:p w14:paraId="6EF09AFF" w14:textId="77777777" w:rsidR="006A23FD" w:rsidRDefault="006A23FD" w:rsidP="006A23FD">
      <w:r>
        <w:t xml:space="preserve">THIS IS A TEST FILE </w:t>
      </w:r>
    </w:p>
    <w:p w14:paraId="1F771B5B" w14:textId="77777777" w:rsidR="006A23FD" w:rsidRDefault="006A23FD" w:rsidP="006A23FD">
      <w:r>
        <w:t xml:space="preserve">THIS IS A TEST FILE </w:t>
      </w:r>
    </w:p>
    <w:p w14:paraId="37612922" w14:textId="77777777" w:rsidR="006A23FD" w:rsidRDefault="006A23FD" w:rsidP="006A23FD">
      <w:r>
        <w:t xml:space="preserve">THIS IS A TEST FILE </w:t>
      </w:r>
    </w:p>
    <w:p w14:paraId="2573C43C" w14:textId="77777777" w:rsidR="006A23FD" w:rsidRDefault="006A23FD" w:rsidP="006A23FD">
      <w:r>
        <w:t xml:space="preserve">THIS IS A TEST FILE </w:t>
      </w:r>
    </w:p>
    <w:p w14:paraId="653C0531" w14:textId="77777777" w:rsidR="006A23FD" w:rsidRDefault="006A23FD" w:rsidP="006A23FD">
      <w:r>
        <w:t xml:space="preserve">THIS IS A TEST FILE </w:t>
      </w:r>
    </w:p>
    <w:p w14:paraId="4AA00902" w14:textId="77777777" w:rsidR="006A23FD" w:rsidRDefault="006A23FD" w:rsidP="006A23FD">
      <w:r>
        <w:t xml:space="preserve">THIS IS A TEST FILE </w:t>
      </w:r>
    </w:p>
    <w:p w14:paraId="78867441" w14:textId="77777777" w:rsidR="006A23FD" w:rsidRDefault="006A23FD" w:rsidP="006A23FD">
      <w:r>
        <w:t xml:space="preserve">THIS IS A TEST FILE </w:t>
      </w:r>
    </w:p>
    <w:p w14:paraId="5926DC58" w14:textId="77777777" w:rsidR="006A23FD" w:rsidRDefault="006A23FD" w:rsidP="006A23FD">
      <w:r>
        <w:lastRenderedPageBreak/>
        <w:t xml:space="preserve">THIS IS A TEST FILE </w:t>
      </w:r>
    </w:p>
    <w:p w14:paraId="42E00A30" w14:textId="77777777" w:rsidR="006A23FD" w:rsidRDefault="006A23FD" w:rsidP="006A23FD">
      <w:r>
        <w:t xml:space="preserve">THIS IS A TEST FILE </w:t>
      </w:r>
    </w:p>
    <w:p w14:paraId="27F3B4B2" w14:textId="77777777" w:rsidR="006A23FD" w:rsidRDefault="006A23FD" w:rsidP="006A23FD">
      <w:r>
        <w:t xml:space="preserve">THIS IS A TEST FILE </w:t>
      </w:r>
    </w:p>
    <w:p w14:paraId="4B67E1A9" w14:textId="77777777" w:rsidR="006A23FD" w:rsidRDefault="006A23FD" w:rsidP="006A23FD">
      <w:r>
        <w:t xml:space="preserve">THIS IS A TEST FILE </w:t>
      </w:r>
    </w:p>
    <w:p w14:paraId="6B48F7CB" w14:textId="77777777" w:rsidR="006A23FD" w:rsidRDefault="006A23FD" w:rsidP="006A23FD">
      <w:r>
        <w:t xml:space="preserve">THIS IS A TEST FILE </w:t>
      </w:r>
    </w:p>
    <w:p w14:paraId="69571A0F" w14:textId="77777777" w:rsidR="006A23FD" w:rsidRDefault="006A23FD" w:rsidP="006A23FD">
      <w:r>
        <w:t xml:space="preserve">THIS IS A TEST FILE </w:t>
      </w:r>
    </w:p>
    <w:p w14:paraId="4D8FA045" w14:textId="77777777" w:rsidR="006A23FD" w:rsidRDefault="006A23FD" w:rsidP="006A23FD">
      <w:r>
        <w:t xml:space="preserve">THIS IS A TEST FILE </w:t>
      </w:r>
    </w:p>
    <w:p w14:paraId="1A044359" w14:textId="77777777" w:rsidR="006A23FD" w:rsidRDefault="006A23FD" w:rsidP="006A23FD">
      <w:r>
        <w:t xml:space="preserve">THIS IS A TEST FILE </w:t>
      </w:r>
    </w:p>
    <w:p w14:paraId="30985D5D" w14:textId="77777777" w:rsidR="006A23FD" w:rsidRDefault="006A23FD" w:rsidP="006A23FD">
      <w:r>
        <w:t xml:space="preserve">THIS IS A TEST FILE </w:t>
      </w:r>
    </w:p>
    <w:p w14:paraId="60427CD2" w14:textId="77777777" w:rsidR="006A23FD" w:rsidRDefault="006A23FD" w:rsidP="006A23FD">
      <w:r>
        <w:t xml:space="preserve">THIS IS A TEST FILE </w:t>
      </w:r>
    </w:p>
    <w:p w14:paraId="71BB5B6E" w14:textId="77777777" w:rsidR="006A23FD" w:rsidRDefault="006A23FD" w:rsidP="006A23FD">
      <w:r>
        <w:t xml:space="preserve">THIS IS A TEST FILE </w:t>
      </w:r>
    </w:p>
    <w:p w14:paraId="3BAF6E51" w14:textId="77777777" w:rsidR="006A23FD" w:rsidRDefault="006A23FD" w:rsidP="006A23FD">
      <w:r>
        <w:t xml:space="preserve">THIS IS A TEST FILE </w:t>
      </w:r>
    </w:p>
    <w:p w14:paraId="5427EDDE" w14:textId="77777777" w:rsidR="006A23FD" w:rsidRDefault="006A23FD" w:rsidP="006A23FD">
      <w:r>
        <w:t xml:space="preserve">THIS IS A TEST FILE </w:t>
      </w:r>
    </w:p>
    <w:p w14:paraId="1ADD52B0" w14:textId="77777777" w:rsidR="006A23FD" w:rsidRDefault="006A23FD" w:rsidP="006A23FD">
      <w:r>
        <w:t xml:space="preserve">THIS IS A TEST FILE </w:t>
      </w:r>
    </w:p>
    <w:p w14:paraId="37B9F923" w14:textId="77777777" w:rsidR="006A23FD" w:rsidRDefault="006A23FD" w:rsidP="006A23FD">
      <w:r>
        <w:t xml:space="preserve">THIS IS A TEST FILE </w:t>
      </w:r>
    </w:p>
    <w:p w14:paraId="74978D54" w14:textId="77777777" w:rsidR="006A23FD" w:rsidRDefault="006A23FD" w:rsidP="006A23FD">
      <w:r>
        <w:t xml:space="preserve">THIS IS A TEST FILE </w:t>
      </w:r>
    </w:p>
    <w:p w14:paraId="7515B2A5" w14:textId="77777777" w:rsidR="006A23FD" w:rsidRDefault="006A23FD" w:rsidP="006A23FD">
      <w:r>
        <w:t xml:space="preserve">THIS IS A TEST FILE </w:t>
      </w:r>
    </w:p>
    <w:p w14:paraId="5C7349C4" w14:textId="77777777" w:rsidR="006A23FD" w:rsidRDefault="006A23FD" w:rsidP="006A23FD">
      <w:r>
        <w:t xml:space="preserve">THIS IS A TEST FILE </w:t>
      </w:r>
    </w:p>
    <w:p w14:paraId="4DE1DEB6" w14:textId="77777777" w:rsidR="006A23FD" w:rsidRDefault="006A23FD" w:rsidP="006A23FD">
      <w:r>
        <w:t xml:space="preserve">THIS IS A TEST FILE </w:t>
      </w:r>
    </w:p>
    <w:p w14:paraId="6D29C548" w14:textId="77777777" w:rsidR="006A23FD" w:rsidRDefault="006A23FD" w:rsidP="006A23FD">
      <w:r>
        <w:t xml:space="preserve">THIS IS A TEST FILE </w:t>
      </w:r>
    </w:p>
    <w:p w14:paraId="76823AD6" w14:textId="77777777" w:rsidR="006A23FD" w:rsidRDefault="006A23FD" w:rsidP="006A23FD">
      <w:r>
        <w:t xml:space="preserve">THIS IS A TEST FILE </w:t>
      </w:r>
    </w:p>
    <w:p w14:paraId="7D18224B" w14:textId="77777777" w:rsidR="006A23FD" w:rsidRDefault="006A23FD" w:rsidP="006A23FD">
      <w:r>
        <w:t xml:space="preserve">THIS IS A TEST FILE </w:t>
      </w:r>
    </w:p>
    <w:p w14:paraId="21E88F82" w14:textId="77777777" w:rsidR="006A23FD" w:rsidRDefault="006A23FD" w:rsidP="006A23FD">
      <w:r>
        <w:t xml:space="preserve">THIS IS A TEST FILE </w:t>
      </w:r>
    </w:p>
    <w:p w14:paraId="71D6363B" w14:textId="77777777" w:rsidR="006A23FD" w:rsidRDefault="006A23FD" w:rsidP="006A23FD">
      <w:r>
        <w:t xml:space="preserve">THIS IS A TEST FILE </w:t>
      </w:r>
    </w:p>
    <w:p w14:paraId="41EB64A1" w14:textId="77777777" w:rsidR="006A23FD" w:rsidRDefault="006A23FD" w:rsidP="006A23FD">
      <w:r>
        <w:t xml:space="preserve">THIS IS A TEST FILE </w:t>
      </w:r>
    </w:p>
    <w:p w14:paraId="7E803D3D" w14:textId="77777777" w:rsidR="006A23FD" w:rsidRDefault="006A23FD" w:rsidP="006A23FD">
      <w:r>
        <w:lastRenderedPageBreak/>
        <w:t xml:space="preserve">THIS IS A TEST FILE </w:t>
      </w:r>
    </w:p>
    <w:p w14:paraId="18BA5BAD" w14:textId="77777777" w:rsidR="006A23FD" w:rsidRDefault="006A23FD" w:rsidP="006A23FD">
      <w:r>
        <w:t xml:space="preserve">THIS IS A TEST FILE </w:t>
      </w:r>
    </w:p>
    <w:p w14:paraId="405BC1E8" w14:textId="77777777" w:rsidR="006A23FD" w:rsidRDefault="006A23FD" w:rsidP="006A23FD">
      <w:r>
        <w:t xml:space="preserve">THIS IS A TEST FILE </w:t>
      </w:r>
    </w:p>
    <w:p w14:paraId="1B2AB4C1" w14:textId="77777777" w:rsidR="006A23FD" w:rsidRDefault="006A23FD" w:rsidP="006A23FD">
      <w:r>
        <w:t xml:space="preserve">THIS IS A TEST FILE </w:t>
      </w:r>
    </w:p>
    <w:p w14:paraId="506510ED" w14:textId="77777777" w:rsidR="006A23FD" w:rsidRDefault="006A23FD" w:rsidP="006A23FD">
      <w:r>
        <w:t xml:space="preserve">THIS IS A TEST FILE </w:t>
      </w:r>
    </w:p>
    <w:p w14:paraId="50473282" w14:textId="77777777" w:rsidR="006A23FD" w:rsidRDefault="006A23FD" w:rsidP="006A23FD">
      <w:r>
        <w:t xml:space="preserve">THIS IS A TEST FILE </w:t>
      </w:r>
    </w:p>
    <w:p w14:paraId="566979F8" w14:textId="77777777" w:rsidR="006A23FD" w:rsidRPr="006A23FD" w:rsidRDefault="006A23FD" w:rsidP="006A23FD"/>
    <w:p w14:paraId="277909A5" w14:textId="77777777" w:rsidR="006A23FD" w:rsidRDefault="006A23FD" w:rsidP="006A23FD">
      <w:r>
        <w:t xml:space="preserve">THIS IS A TEST FILE </w:t>
      </w:r>
    </w:p>
    <w:p w14:paraId="6973BDA7" w14:textId="77777777" w:rsidR="006A23FD" w:rsidRDefault="006A23FD" w:rsidP="006A23FD">
      <w:r>
        <w:t xml:space="preserve">THIS IS A TEST FILE </w:t>
      </w:r>
    </w:p>
    <w:p w14:paraId="183FB126" w14:textId="77777777" w:rsidR="006A23FD" w:rsidRDefault="006A23FD" w:rsidP="006A23FD">
      <w:r>
        <w:t xml:space="preserve">THIS IS A TEST FILE </w:t>
      </w:r>
    </w:p>
    <w:p w14:paraId="5E7BAD7C" w14:textId="77777777" w:rsidR="006A23FD" w:rsidRDefault="006A23FD" w:rsidP="006A23FD">
      <w:r>
        <w:t xml:space="preserve">THIS IS A TEST FILE </w:t>
      </w:r>
    </w:p>
    <w:p w14:paraId="49BB4E1B" w14:textId="77777777" w:rsidR="006A23FD" w:rsidRDefault="006A23FD" w:rsidP="006A23FD">
      <w:r>
        <w:t xml:space="preserve">THIS IS A TEST FILE </w:t>
      </w:r>
    </w:p>
    <w:p w14:paraId="31B03667" w14:textId="77777777" w:rsidR="006A23FD" w:rsidRDefault="006A23FD" w:rsidP="006A23FD">
      <w:r>
        <w:t xml:space="preserve">THIS IS A TEST FILE </w:t>
      </w:r>
    </w:p>
    <w:p w14:paraId="5023EA07" w14:textId="77777777" w:rsidR="006A23FD" w:rsidRDefault="006A23FD" w:rsidP="006A23FD">
      <w:r>
        <w:t xml:space="preserve">THIS IS A TEST FILE </w:t>
      </w:r>
    </w:p>
    <w:p w14:paraId="0CD5FBDE" w14:textId="77777777" w:rsidR="006A23FD" w:rsidRDefault="006A23FD" w:rsidP="006A23FD">
      <w:r>
        <w:t xml:space="preserve">THIS IS A TEST FILE </w:t>
      </w:r>
    </w:p>
    <w:p w14:paraId="082C27A7" w14:textId="77777777" w:rsidR="006A23FD" w:rsidRDefault="006A23FD" w:rsidP="006A23FD">
      <w:r>
        <w:t xml:space="preserve">THIS IS A TEST FILE </w:t>
      </w:r>
    </w:p>
    <w:p w14:paraId="20F9E765" w14:textId="77777777" w:rsidR="006A23FD" w:rsidRDefault="006A23FD" w:rsidP="006A23FD">
      <w:r>
        <w:t xml:space="preserve">THIS IS A TEST FILE </w:t>
      </w:r>
    </w:p>
    <w:p w14:paraId="2E2ECA3C" w14:textId="77777777" w:rsidR="006A23FD" w:rsidRDefault="006A23FD" w:rsidP="006A23FD">
      <w:r>
        <w:t xml:space="preserve">THIS IS A TEST FILE </w:t>
      </w:r>
    </w:p>
    <w:p w14:paraId="541130A5" w14:textId="77777777" w:rsidR="006A23FD" w:rsidRDefault="006A23FD" w:rsidP="006A23FD">
      <w:r>
        <w:t xml:space="preserve">THIS IS A TEST FILE </w:t>
      </w:r>
    </w:p>
    <w:p w14:paraId="32840368" w14:textId="77777777" w:rsidR="006A23FD" w:rsidRDefault="006A23FD" w:rsidP="006A23FD">
      <w:r>
        <w:t xml:space="preserve">THIS IS A TEST FILE </w:t>
      </w:r>
    </w:p>
    <w:p w14:paraId="0D8381FA" w14:textId="77777777" w:rsidR="006A23FD" w:rsidRDefault="006A23FD" w:rsidP="006A23FD">
      <w:r>
        <w:t xml:space="preserve">THIS IS A TEST FILE </w:t>
      </w:r>
    </w:p>
    <w:p w14:paraId="091E1B75" w14:textId="77777777" w:rsidR="006A23FD" w:rsidRDefault="006A23FD" w:rsidP="006A23FD">
      <w:r>
        <w:t xml:space="preserve">THIS IS A TEST FILE </w:t>
      </w:r>
    </w:p>
    <w:p w14:paraId="630FFD7E" w14:textId="77777777" w:rsidR="006A23FD" w:rsidRDefault="006A23FD" w:rsidP="006A23FD">
      <w:r>
        <w:t xml:space="preserve">THIS IS A TEST FILE </w:t>
      </w:r>
    </w:p>
    <w:p w14:paraId="777CA822" w14:textId="77777777" w:rsidR="006A23FD" w:rsidRDefault="006A23FD" w:rsidP="006A23FD">
      <w:r>
        <w:t xml:space="preserve">THIS IS A TEST FILE </w:t>
      </w:r>
    </w:p>
    <w:p w14:paraId="044B06A2" w14:textId="77777777" w:rsidR="006A23FD" w:rsidRDefault="006A23FD" w:rsidP="006A23FD">
      <w:r>
        <w:t xml:space="preserve">THIS IS A TEST FILE </w:t>
      </w:r>
    </w:p>
    <w:p w14:paraId="4D4A2614" w14:textId="77777777" w:rsidR="006A23FD" w:rsidRDefault="006A23FD" w:rsidP="006A23FD">
      <w:r>
        <w:lastRenderedPageBreak/>
        <w:t xml:space="preserve">THIS IS A TEST FILE </w:t>
      </w:r>
    </w:p>
    <w:p w14:paraId="30A3B412" w14:textId="77777777" w:rsidR="006A23FD" w:rsidRDefault="006A23FD" w:rsidP="006A23FD">
      <w:r>
        <w:t xml:space="preserve">THIS IS A TEST FILE </w:t>
      </w:r>
    </w:p>
    <w:p w14:paraId="133FD21C" w14:textId="77777777" w:rsidR="006A23FD" w:rsidRDefault="006A23FD" w:rsidP="006A23FD">
      <w:r>
        <w:t xml:space="preserve">THIS IS A TEST FILE </w:t>
      </w:r>
    </w:p>
    <w:p w14:paraId="126C3F29" w14:textId="77777777" w:rsidR="006A23FD" w:rsidRDefault="006A23FD" w:rsidP="006A23FD">
      <w:r>
        <w:t xml:space="preserve">THIS IS A TEST FILE </w:t>
      </w:r>
    </w:p>
    <w:p w14:paraId="5DBFCA34" w14:textId="77777777" w:rsidR="006A23FD" w:rsidRDefault="006A23FD" w:rsidP="006A23FD">
      <w:r>
        <w:t xml:space="preserve">THIS IS A TEST FILE </w:t>
      </w:r>
    </w:p>
    <w:p w14:paraId="21BD2394" w14:textId="77777777" w:rsidR="006A23FD" w:rsidRDefault="006A23FD" w:rsidP="006A23FD">
      <w:r>
        <w:t xml:space="preserve">THIS IS A TEST FILE </w:t>
      </w:r>
    </w:p>
    <w:p w14:paraId="700AB3D0" w14:textId="77777777" w:rsidR="006A23FD" w:rsidRDefault="006A23FD" w:rsidP="006A23FD">
      <w:r>
        <w:t xml:space="preserve">THIS IS A TEST FILE </w:t>
      </w:r>
    </w:p>
    <w:p w14:paraId="65A1249A" w14:textId="77777777" w:rsidR="006A23FD" w:rsidRDefault="006A23FD" w:rsidP="006A23FD">
      <w:r>
        <w:t xml:space="preserve">THIS IS A TEST FILE </w:t>
      </w:r>
    </w:p>
    <w:p w14:paraId="72061377" w14:textId="77777777" w:rsidR="006A23FD" w:rsidRDefault="006A23FD" w:rsidP="006A23FD">
      <w:r>
        <w:t xml:space="preserve">THIS IS A TEST FILE </w:t>
      </w:r>
    </w:p>
    <w:p w14:paraId="6E25AF2B" w14:textId="77777777" w:rsidR="006A23FD" w:rsidRDefault="006A23FD" w:rsidP="006A23FD">
      <w:r>
        <w:t xml:space="preserve">THIS IS A TEST FILE </w:t>
      </w:r>
    </w:p>
    <w:p w14:paraId="36BDF70A" w14:textId="77777777" w:rsidR="006A23FD" w:rsidRDefault="006A23FD" w:rsidP="006A23FD">
      <w:r>
        <w:t xml:space="preserve">THIS IS A TEST FILE </w:t>
      </w:r>
    </w:p>
    <w:p w14:paraId="30BAFC32" w14:textId="77777777" w:rsidR="006A23FD" w:rsidRDefault="006A23FD" w:rsidP="006A23FD">
      <w:r>
        <w:t xml:space="preserve">THIS IS A TEST FILE </w:t>
      </w:r>
    </w:p>
    <w:p w14:paraId="1069E189" w14:textId="77777777" w:rsidR="006A23FD" w:rsidRDefault="006A23FD" w:rsidP="006A23FD">
      <w:r>
        <w:t xml:space="preserve">THIS IS A TEST FILE </w:t>
      </w:r>
    </w:p>
    <w:p w14:paraId="48FDF04D" w14:textId="77777777" w:rsidR="006A23FD" w:rsidRDefault="006A23FD" w:rsidP="006A23FD">
      <w:r>
        <w:t xml:space="preserve">THIS IS A TEST FILE </w:t>
      </w:r>
    </w:p>
    <w:p w14:paraId="50F8A844" w14:textId="77777777" w:rsidR="006A23FD" w:rsidRDefault="006A23FD" w:rsidP="006A23FD">
      <w:r>
        <w:t xml:space="preserve">THIS IS A TEST FILE </w:t>
      </w:r>
    </w:p>
    <w:p w14:paraId="6E5C20ED" w14:textId="77777777" w:rsidR="006A23FD" w:rsidRDefault="006A23FD" w:rsidP="006A23FD">
      <w:r>
        <w:t xml:space="preserve">THIS IS A TEST FILE </w:t>
      </w:r>
    </w:p>
    <w:p w14:paraId="5F681756" w14:textId="77777777" w:rsidR="006A23FD" w:rsidRDefault="006A23FD" w:rsidP="006A23FD">
      <w:r>
        <w:t xml:space="preserve">THIS IS A TEST FILE </w:t>
      </w:r>
    </w:p>
    <w:p w14:paraId="3754262B" w14:textId="77777777" w:rsidR="006A23FD" w:rsidRDefault="006A23FD" w:rsidP="006A23FD">
      <w:r>
        <w:t xml:space="preserve">THIS IS A TEST FILE </w:t>
      </w:r>
    </w:p>
    <w:p w14:paraId="324916FD" w14:textId="77777777" w:rsidR="006A23FD" w:rsidRDefault="006A23FD" w:rsidP="006A23FD">
      <w:r>
        <w:t xml:space="preserve">THIS IS A TEST FILE </w:t>
      </w:r>
    </w:p>
    <w:p w14:paraId="3903B9CF" w14:textId="77777777" w:rsidR="006A23FD" w:rsidRDefault="006A23FD" w:rsidP="006A23FD">
      <w:r>
        <w:t xml:space="preserve">THIS IS A TEST FILE </w:t>
      </w:r>
    </w:p>
    <w:p w14:paraId="5EFC0221" w14:textId="77777777" w:rsidR="006A23FD" w:rsidRDefault="006A23FD" w:rsidP="006A23FD">
      <w:r>
        <w:t xml:space="preserve">THIS IS A TEST FILE </w:t>
      </w:r>
    </w:p>
    <w:p w14:paraId="04EA9438" w14:textId="77777777" w:rsidR="006A23FD" w:rsidRDefault="006A23FD" w:rsidP="006A23FD">
      <w:r>
        <w:t xml:space="preserve">THIS IS A TEST FILE </w:t>
      </w:r>
    </w:p>
    <w:p w14:paraId="3644CEDC" w14:textId="77777777" w:rsidR="006A23FD" w:rsidRDefault="006A23FD" w:rsidP="006A23FD">
      <w:r>
        <w:t xml:space="preserve">THIS IS A TEST FILE </w:t>
      </w:r>
    </w:p>
    <w:p w14:paraId="08C08F57" w14:textId="77777777" w:rsidR="006A23FD" w:rsidRDefault="006A23FD" w:rsidP="006A23FD">
      <w:r>
        <w:t xml:space="preserve">THIS IS A TEST FILE </w:t>
      </w:r>
    </w:p>
    <w:p w14:paraId="5E479FAC" w14:textId="77777777" w:rsidR="006A23FD" w:rsidRDefault="006A23FD" w:rsidP="006A23FD">
      <w:r>
        <w:t xml:space="preserve">THIS IS A TEST FILE </w:t>
      </w:r>
    </w:p>
    <w:p w14:paraId="7CC5639F" w14:textId="77777777" w:rsidR="006A23FD" w:rsidRPr="006A23FD" w:rsidRDefault="006A23FD" w:rsidP="006A23FD"/>
    <w:p w14:paraId="3B8BB84F" w14:textId="77777777" w:rsidR="006A23FD" w:rsidRDefault="006A23FD" w:rsidP="006A23FD">
      <w:r>
        <w:t xml:space="preserve">THIS IS A TEST FILE </w:t>
      </w:r>
    </w:p>
    <w:p w14:paraId="7A2A77C0" w14:textId="77777777" w:rsidR="006A23FD" w:rsidRDefault="006A23FD" w:rsidP="006A23FD">
      <w:r>
        <w:t xml:space="preserve">THIS IS A TEST FILE </w:t>
      </w:r>
    </w:p>
    <w:p w14:paraId="4A4104C6" w14:textId="77777777" w:rsidR="006A23FD" w:rsidRDefault="006A23FD" w:rsidP="006A23FD">
      <w:r>
        <w:t xml:space="preserve">THIS IS A TEST FILE </w:t>
      </w:r>
    </w:p>
    <w:p w14:paraId="3B60FBDE" w14:textId="77777777" w:rsidR="006A23FD" w:rsidRDefault="006A23FD" w:rsidP="006A23FD">
      <w:r>
        <w:t xml:space="preserve">THIS IS A TEST FILE </w:t>
      </w:r>
    </w:p>
    <w:p w14:paraId="12AB489F" w14:textId="77777777" w:rsidR="006A23FD" w:rsidRDefault="006A23FD" w:rsidP="006A23FD">
      <w:r>
        <w:t xml:space="preserve">THIS IS A TEST FILE </w:t>
      </w:r>
    </w:p>
    <w:p w14:paraId="500DAE7D" w14:textId="77777777" w:rsidR="006A23FD" w:rsidRDefault="006A23FD" w:rsidP="006A23FD">
      <w:r>
        <w:t xml:space="preserve">THIS IS A TEST FILE </w:t>
      </w:r>
    </w:p>
    <w:p w14:paraId="37EBCA20" w14:textId="77777777" w:rsidR="006A23FD" w:rsidRDefault="006A23FD" w:rsidP="006A23FD">
      <w:r>
        <w:t xml:space="preserve">THIS IS A TEST FILE </w:t>
      </w:r>
    </w:p>
    <w:p w14:paraId="6BB609DC" w14:textId="77777777" w:rsidR="006A23FD" w:rsidRDefault="006A23FD" w:rsidP="006A23FD">
      <w:r>
        <w:t xml:space="preserve">THIS IS A TEST FILE </w:t>
      </w:r>
    </w:p>
    <w:p w14:paraId="41A52DC4" w14:textId="77777777" w:rsidR="006A23FD" w:rsidRDefault="006A23FD" w:rsidP="006A23FD">
      <w:r>
        <w:t xml:space="preserve">THIS IS A TEST FILE </w:t>
      </w:r>
    </w:p>
    <w:p w14:paraId="78D980F5" w14:textId="77777777" w:rsidR="006A23FD" w:rsidRDefault="006A23FD" w:rsidP="006A23FD">
      <w:r>
        <w:t xml:space="preserve">THIS IS A TEST FILE </w:t>
      </w:r>
    </w:p>
    <w:p w14:paraId="4B351F27" w14:textId="77777777" w:rsidR="006A23FD" w:rsidRDefault="006A23FD" w:rsidP="006A23FD">
      <w:r>
        <w:t xml:space="preserve">THIS IS A TEST FILE </w:t>
      </w:r>
    </w:p>
    <w:p w14:paraId="4FF90797" w14:textId="77777777" w:rsidR="006A23FD" w:rsidRDefault="006A23FD" w:rsidP="006A23FD">
      <w:r>
        <w:t xml:space="preserve">THIS IS A TEST FILE </w:t>
      </w:r>
    </w:p>
    <w:p w14:paraId="1FA4FF54" w14:textId="77777777" w:rsidR="006A23FD" w:rsidRDefault="006A23FD" w:rsidP="006A23FD">
      <w:r>
        <w:t xml:space="preserve">THIS IS A TEST FILE </w:t>
      </w:r>
    </w:p>
    <w:p w14:paraId="17E3FA55" w14:textId="77777777" w:rsidR="006A23FD" w:rsidRDefault="006A23FD" w:rsidP="006A23FD">
      <w:r>
        <w:t xml:space="preserve">THIS IS A TEST FILE </w:t>
      </w:r>
    </w:p>
    <w:p w14:paraId="200746ED" w14:textId="77777777" w:rsidR="006A23FD" w:rsidRDefault="006A23FD" w:rsidP="006A23FD">
      <w:r>
        <w:t xml:space="preserve">THIS IS A TEST FILE </w:t>
      </w:r>
    </w:p>
    <w:p w14:paraId="5238C6D7" w14:textId="77777777" w:rsidR="006A23FD" w:rsidRDefault="006A23FD" w:rsidP="006A23FD">
      <w:r>
        <w:t xml:space="preserve">THIS IS A TEST FILE </w:t>
      </w:r>
    </w:p>
    <w:p w14:paraId="673110A7" w14:textId="77777777" w:rsidR="006A23FD" w:rsidRDefault="006A23FD" w:rsidP="006A23FD">
      <w:r>
        <w:t xml:space="preserve">THIS IS A TEST FILE </w:t>
      </w:r>
    </w:p>
    <w:p w14:paraId="6058BBBF" w14:textId="77777777" w:rsidR="006A23FD" w:rsidRDefault="006A23FD" w:rsidP="006A23FD">
      <w:r>
        <w:t xml:space="preserve">THIS IS A TEST FILE </w:t>
      </w:r>
    </w:p>
    <w:p w14:paraId="47276980" w14:textId="77777777" w:rsidR="006A23FD" w:rsidRDefault="006A23FD" w:rsidP="006A23FD">
      <w:r>
        <w:t xml:space="preserve">THIS IS A TEST FILE </w:t>
      </w:r>
    </w:p>
    <w:p w14:paraId="4E07288B" w14:textId="77777777" w:rsidR="006A23FD" w:rsidRDefault="006A23FD" w:rsidP="006A23FD">
      <w:r>
        <w:t xml:space="preserve">THIS IS A TEST FILE </w:t>
      </w:r>
    </w:p>
    <w:p w14:paraId="03AB3C8F" w14:textId="77777777" w:rsidR="006A23FD" w:rsidRDefault="006A23FD" w:rsidP="006A23FD">
      <w:r>
        <w:t xml:space="preserve">THIS IS A TEST FILE </w:t>
      </w:r>
    </w:p>
    <w:p w14:paraId="5B3EE82E" w14:textId="77777777" w:rsidR="006A23FD" w:rsidRDefault="006A23FD" w:rsidP="006A23FD">
      <w:r>
        <w:t xml:space="preserve">THIS IS A TEST FILE </w:t>
      </w:r>
    </w:p>
    <w:p w14:paraId="175E0953" w14:textId="77777777" w:rsidR="006A23FD" w:rsidRDefault="006A23FD" w:rsidP="006A23FD">
      <w:r>
        <w:t xml:space="preserve">THIS IS A TEST FILE </w:t>
      </w:r>
    </w:p>
    <w:p w14:paraId="0D987C1D" w14:textId="77777777" w:rsidR="006A23FD" w:rsidRDefault="006A23FD" w:rsidP="006A23FD">
      <w:r>
        <w:t xml:space="preserve">THIS IS A TEST FILE </w:t>
      </w:r>
    </w:p>
    <w:p w14:paraId="2DDE1889" w14:textId="77777777" w:rsidR="006A23FD" w:rsidRDefault="006A23FD" w:rsidP="006A23FD">
      <w:r>
        <w:lastRenderedPageBreak/>
        <w:t xml:space="preserve">THIS IS A TEST FILE </w:t>
      </w:r>
    </w:p>
    <w:p w14:paraId="3C601BDB" w14:textId="77777777" w:rsidR="006A23FD" w:rsidRDefault="006A23FD" w:rsidP="006A23FD">
      <w:r>
        <w:t xml:space="preserve">THIS IS A TEST FILE </w:t>
      </w:r>
    </w:p>
    <w:p w14:paraId="4E198377" w14:textId="77777777" w:rsidR="006A23FD" w:rsidRDefault="006A23FD" w:rsidP="006A23FD">
      <w:r>
        <w:t xml:space="preserve">THIS IS A TEST FILE </w:t>
      </w:r>
    </w:p>
    <w:p w14:paraId="43D53D14" w14:textId="77777777" w:rsidR="006A23FD" w:rsidRDefault="006A23FD" w:rsidP="006A23FD">
      <w:r>
        <w:t xml:space="preserve">THIS IS A TEST FILE </w:t>
      </w:r>
    </w:p>
    <w:p w14:paraId="669501BA" w14:textId="77777777" w:rsidR="006A23FD" w:rsidRDefault="006A23FD" w:rsidP="006A23FD">
      <w:r>
        <w:t xml:space="preserve">THIS IS A TEST FILE </w:t>
      </w:r>
    </w:p>
    <w:p w14:paraId="7D703820" w14:textId="77777777" w:rsidR="006A23FD" w:rsidRDefault="006A23FD" w:rsidP="006A23FD">
      <w:r>
        <w:t xml:space="preserve">THIS IS A TEST FILE </w:t>
      </w:r>
    </w:p>
    <w:p w14:paraId="5526119E" w14:textId="77777777" w:rsidR="006A23FD" w:rsidRDefault="006A23FD" w:rsidP="006A23FD">
      <w:r>
        <w:t xml:space="preserve">THIS IS A TEST FILE </w:t>
      </w:r>
    </w:p>
    <w:p w14:paraId="307ECD1D" w14:textId="77777777" w:rsidR="006A23FD" w:rsidRDefault="006A23FD" w:rsidP="006A23FD">
      <w:r>
        <w:t xml:space="preserve">THIS IS A TEST FILE </w:t>
      </w:r>
    </w:p>
    <w:p w14:paraId="0B8FAEE6" w14:textId="77777777" w:rsidR="006A23FD" w:rsidRDefault="006A23FD" w:rsidP="006A23FD">
      <w:r>
        <w:t xml:space="preserve">THIS IS A TEST FILE </w:t>
      </w:r>
    </w:p>
    <w:p w14:paraId="22356D78" w14:textId="77777777" w:rsidR="006A23FD" w:rsidRDefault="006A23FD" w:rsidP="006A23FD">
      <w:r>
        <w:t xml:space="preserve">THIS IS A TEST FILE </w:t>
      </w:r>
    </w:p>
    <w:p w14:paraId="76B56C1B" w14:textId="77777777" w:rsidR="006A23FD" w:rsidRDefault="006A23FD" w:rsidP="006A23FD">
      <w:r>
        <w:t xml:space="preserve">THIS IS A TEST FILE </w:t>
      </w:r>
    </w:p>
    <w:p w14:paraId="29014E02" w14:textId="77777777" w:rsidR="006A23FD" w:rsidRDefault="006A23FD" w:rsidP="006A23FD">
      <w:r>
        <w:t xml:space="preserve">THIS IS A TEST FILE </w:t>
      </w:r>
    </w:p>
    <w:p w14:paraId="321A627E" w14:textId="77777777" w:rsidR="006A23FD" w:rsidRDefault="006A23FD" w:rsidP="006A23FD">
      <w:r>
        <w:t xml:space="preserve">THIS IS A TEST FILE </w:t>
      </w:r>
    </w:p>
    <w:p w14:paraId="3941455B" w14:textId="77777777" w:rsidR="006A23FD" w:rsidRDefault="006A23FD" w:rsidP="006A23FD">
      <w:r>
        <w:t xml:space="preserve">THIS IS A TEST FILE </w:t>
      </w:r>
    </w:p>
    <w:p w14:paraId="180E75C6" w14:textId="77777777" w:rsidR="006A23FD" w:rsidRDefault="006A23FD" w:rsidP="006A23FD">
      <w:r>
        <w:t xml:space="preserve">THIS IS A TEST FILE </w:t>
      </w:r>
    </w:p>
    <w:p w14:paraId="7DC8EBDE" w14:textId="77777777" w:rsidR="006A23FD" w:rsidRDefault="006A23FD" w:rsidP="006A23FD">
      <w:r>
        <w:t xml:space="preserve">THIS IS A TEST FILE </w:t>
      </w:r>
    </w:p>
    <w:p w14:paraId="200D93AB" w14:textId="77777777" w:rsidR="006A23FD" w:rsidRDefault="006A23FD" w:rsidP="006A23FD">
      <w:r>
        <w:t xml:space="preserve">THIS IS A TEST FILE </w:t>
      </w:r>
    </w:p>
    <w:p w14:paraId="43E6CFE0" w14:textId="77777777" w:rsidR="006A23FD" w:rsidRDefault="006A23FD" w:rsidP="006A23FD">
      <w:r>
        <w:t xml:space="preserve">THIS IS A TEST FILE </w:t>
      </w:r>
    </w:p>
    <w:p w14:paraId="08C1AC87" w14:textId="77777777" w:rsidR="006A23FD" w:rsidRDefault="006A23FD" w:rsidP="006A23FD">
      <w:r>
        <w:t xml:space="preserve">THIS IS A TEST FILE </w:t>
      </w:r>
    </w:p>
    <w:p w14:paraId="09047CF4" w14:textId="77777777" w:rsidR="006A23FD" w:rsidRPr="006A23FD" w:rsidRDefault="006A23FD" w:rsidP="006A23FD"/>
    <w:p w14:paraId="0C3A622D" w14:textId="77777777" w:rsidR="006A23FD" w:rsidRDefault="006A23FD" w:rsidP="006A23FD">
      <w:r>
        <w:t xml:space="preserve">THIS IS A TEST FILE </w:t>
      </w:r>
    </w:p>
    <w:p w14:paraId="36D52167" w14:textId="77777777" w:rsidR="006A23FD" w:rsidRDefault="006A23FD" w:rsidP="006A23FD">
      <w:r>
        <w:t xml:space="preserve">THIS IS A TEST FILE </w:t>
      </w:r>
    </w:p>
    <w:p w14:paraId="296F4A14" w14:textId="77777777" w:rsidR="006A23FD" w:rsidRDefault="006A23FD" w:rsidP="006A23FD">
      <w:r>
        <w:t xml:space="preserve">THIS IS A TEST FILE </w:t>
      </w:r>
    </w:p>
    <w:p w14:paraId="2D79BD0E" w14:textId="77777777" w:rsidR="006A23FD" w:rsidRDefault="006A23FD" w:rsidP="006A23FD">
      <w:r>
        <w:t xml:space="preserve">THIS IS A TEST FILE </w:t>
      </w:r>
    </w:p>
    <w:p w14:paraId="3256891E" w14:textId="77777777" w:rsidR="006A23FD" w:rsidRDefault="006A23FD" w:rsidP="006A23FD">
      <w:r>
        <w:t xml:space="preserve">THIS IS A TEST FILE </w:t>
      </w:r>
    </w:p>
    <w:p w14:paraId="3CD7253B" w14:textId="77777777" w:rsidR="006A23FD" w:rsidRDefault="006A23FD" w:rsidP="006A23FD">
      <w:r>
        <w:lastRenderedPageBreak/>
        <w:t xml:space="preserve">THIS IS A TEST FILE </w:t>
      </w:r>
    </w:p>
    <w:p w14:paraId="24BC2067" w14:textId="77777777" w:rsidR="006A23FD" w:rsidRDefault="006A23FD" w:rsidP="006A23FD">
      <w:r>
        <w:t xml:space="preserve">THIS IS A TEST FILE </w:t>
      </w:r>
    </w:p>
    <w:p w14:paraId="6033CC55" w14:textId="77777777" w:rsidR="006A23FD" w:rsidRDefault="006A23FD" w:rsidP="006A23FD">
      <w:r>
        <w:t xml:space="preserve">THIS IS A TEST FILE </w:t>
      </w:r>
    </w:p>
    <w:p w14:paraId="3E32CC92" w14:textId="77777777" w:rsidR="006A23FD" w:rsidRDefault="006A23FD" w:rsidP="006A23FD">
      <w:r>
        <w:t xml:space="preserve">THIS IS A TEST FILE </w:t>
      </w:r>
    </w:p>
    <w:p w14:paraId="3DDEC1E6" w14:textId="77777777" w:rsidR="006A23FD" w:rsidRDefault="006A23FD" w:rsidP="006A23FD">
      <w:r>
        <w:t xml:space="preserve">THIS IS A TEST FILE </w:t>
      </w:r>
    </w:p>
    <w:p w14:paraId="25C16BA0" w14:textId="77777777" w:rsidR="006A23FD" w:rsidRDefault="006A23FD" w:rsidP="006A23FD">
      <w:r>
        <w:t xml:space="preserve">THIS IS A TEST FILE </w:t>
      </w:r>
    </w:p>
    <w:p w14:paraId="084A8F27" w14:textId="77777777" w:rsidR="006A23FD" w:rsidRDefault="006A23FD" w:rsidP="006A23FD">
      <w:r>
        <w:t xml:space="preserve">THIS IS A TEST FILE </w:t>
      </w:r>
    </w:p>
    <w:p w14:paraId="2F627D39" w14:textId="77777777" w:rsidR="006A23FD" w:rsidRDefault="006A23FD" w:rsidP="006A23FD">
      <w:r>
        <w:t xml:space="preserve">THIS IS A TEST FILE </w:t>
      </w:r>
    </w:p>
    <w:p w14:paraId="706AB411" w14:textId="77777777" w:rsidR="006A23FD" w:rsidRDefault="006A23FD" w:rsidP="006A23FD">
      <w:r>
        <w:t xml:space="preserve">THIS IS A TEST FILE </w:t>
      </w:r>
    </w:p>
    <w:p w14:paraId="488AF180" w14:textId="77777777" w:rsidR="006A23FD" w:rsidRDefault="006A23FD" w:rsidP="006A23FD">
      <w:r>
        <w:t xml:space="preserve">THIS IS A TEST FILE </w:t>
      </w:r>
    </w:p>
    <w:p w14:paraId="155FA91F" w14:textId="77777777" w:rsidR="006A23FD" w:rsidRDefault="006A23FD" w:rsidP="006A23FD">
      <w:r>
        <w:t xml:space="preserve">THIS IS A TEST FILE </w:t>
      </w:r>
    </w:p>
    <w:p w14:paraId="11E7DA23" w14:textId="77777777" w:rsidR="006A23FD" w:rsidRDefault="006A23FD" w:rsidP="006A23FD">
      <w:r>
        <w:t xml:space="preserve">THIS IS A TEST FILE </w:t>
      </w:r>
    </w:p>
    <w:p w14:paraId="06A83C52" w14:textId="77777777" w:rsidR="006A23FD" w:rsidRDefault="006A23FD" w:rsidP="006A23FD">
      <w:r>
        <w:t xml:space="preserve">THIS IS A TEST FILE </w:t>
      </w:r>
    </w:p>
    <w:p w14:paraId="7F1ED3D3" w14:textId="77777777" w:rsidR="006A23FD" w:rsidRDefault="006A23FD" w:rsidP="006A23FD">
      <w:r>
        <w:t xml:space="preserve">THIS IS A TEST FILE </w:t>
      </w:r>
    </w:p>
    <w:p w14:paraId="5CB15523" w14:textId="77777777" w:rsidR="006A23FD" w:rsidRDefault="006A23FD" w:rsidP="006A23FD">
      <w:r>
        <w:t xml:space="preserve">THIS IS A TEST FILE </w:t>
      </w:r>
    </w:p>
    <w:p w14:paraId="1A1C19ED" w14:textId="77777777" w:rsidR="006A23FD" w:rsidRDefault="006A23FD" w:rsidP="006A23FD">
      <w:r>
        <w:t xml:space="preserve">THIS IS A TEST FILE </w:t>
      </w:r>
    </w:p>
    <w:p w14:paraId="431B5664" w14:textId="77777777" w:rsidR="006A23FD" w:rsidRDefault="006A23FD" w:rsidP="006A23FD">
      <w:r>
        <w:t xml:space="preserve">THIS IS A TEST FILE </w:t>
      </w:r>
    </w:p>
    <w:p w14:paraId="0ACE0423" w14:textId="77777777" w:rsidR="006A23FD" w:rsidRDefault="006A23FD" w:rsidP="006A23FD">
      <w:r>
        <w:t xml:space="preserve">THIS IS A TEST FILE </w:t>
      </w:r>
    </w:p>
    <w:p w14:paraId="1C8162F9" w14:textId="77777777" w:rsidR="006A23FD" w:rsidRDefault="006A23FD" w:rsidP="006A23FD">
      <w:r>
        <w:t xml:space="preserve">THIS IS A TEST FILE </w:t>
      </w:r>
    </w:p>
    <w:p w14:paraId="2ABE9D09" w14:textId="77777777" w:rsidR="006A23FD" w:rsidRDefault="006A23FD" w:rsidP="006A23FD">
      <w:r>
        <w:t xml:space="preserve">THIS IS A TEST FILE </w:t>
      </w:r>
    </w:p>
    <w:p w14:paraId="6D9B2D0C" w14:textId="77777777" w:rsidR="006A23FD" w:rsidRDefault="006A23FD" w:rsidP="006A23FD">
      <w:r>
        <w:t xml:space="preserve">THIS IS A TEST FILE </w:t>
      </w:r>
    </w:p>
    <w:p w14:paraId="751C09D6" w14:textId="77777777" w:rsidR="006A23FD" w:rsidRDefault="006A23FD" w:rsidP="006A23FD">
      <w:r>
        <w:t xml:space="preserve">THIS IS A TEST FILE </w:t>
      </w:r>
    </w:p>
    <w:p w14:paraId="4FB246E9" w14:textId="77777777" w:rsidR="006A23FD" w:rsidRDefault="006A23FD" w:rsidP="006A23FD">
      <w:r>
        <w:t xml:space="preserve">THIS IS A TEST FILE </w:t>
      </w:r>
    </w:p>
    <w:p w14:paraId="05572F57" w14:textId="77777777" w:rsidR="006A23FD" w:rsidRDefault="006A23FD" w:rsidP="006A23FD">
      <w:r>
        <w:t xml:space="preserve">THIS IS A TEST FILE </w:t>
      </w:r>
    </w:p>
    <w:p w14:paraId="7CBFD626" w14:textId="77777777" w:rsidR="006A23FD" w:rsidRDefault="006A23FD" w:rsidP="006A23FD">
      <w:r>
        <w:t xml:space="preserve">THIS IS A TEST FILE </w:t>
      </w:r>
    </w:p>
    <w:p w14:paraId="66875CD3" w14:textId="77777777" w:rsidR="006A23FD" w:rsidRDefault="006A23FD" w:rsidP="006A23FD">
      <w:r>
        <w:lastRenderedPageBreak/>
        <w:t xml:space="preserve">THIS IS A TEST FILE </w:t>
      </w:r>
    </w:p>
    <w:p w14:paraId="7200EF94" w14:textId="77777777" w:rsidR="006A23FD" w:rsidRDefault="006A23FD" w:rsidP="006A23FD">
      <w:r>
        <w:t xml:space="preserve">THIS IS A TEST FILE </w:t>
      </w:r>
    </w:p>
    <w:p w14:paraId="28F3F44F" w14:textId="77777777" w:rsidR="006A23FD" w:rsidRDefault="006A23FD" w:rsidP="006A23FD">
      <w:r>
        <w:t xml:space="preserve">THIS IS A TEST FILE </w:t>
      </w:r>
    </w:p>
    <w:p w14:paraId="31F031C6" w14:textId="77777777" w:rsidR="006A23FD" w:rsidRDefault="006A23FD" w:rsidP="006A23FD">
      <w:r>
        <w:t xml:space="preserve">THIS IS A TEST FILE </w:t>
      </w:r>
    </w:p>
    <w:p w14:paraId="66B23FCF" w14:textId="77777777" w:rsidR="006A23FD" w:rsidRDefault="006A23FD" w:rsidP="006A23FD">
      <w:r>
        <w:t xml:space="preserve">THIS IS A TEST FILE </w:t>
      </w:r>
    </w:p>
    <w:p w14:paraId="5F46E1F5" w14:textId="77777777" w:rsidR="006A23FD" w:rsidRDefault="006A23FD" w:rsidP="006A23FD">
      <w:r>
        <w:t xml:space="preserve">THIS IS A TEST FILE </w:t>
      </w:r>
    </w:p>
    <w:p w14:paraId="3D575436" w14:textId="77777777" w:rsidR="006A23FD" w:rsidRDefault="006A23FD" w:rsidP="006A23FD">
      <w:r>
        <w:t xml:space="preserve">THIS IS A TEST FILE </w:t>
      </w:r>
    </w:p>
    <w:p w14:paraId="5A467E26" w14:textId="77777777" w:rsidR="006A23FD" w:rsidRDefault="006A23FD" w:rsidP="006A23FD">
      <w:r>
        <w:t xml:space="preserve">THIS IS A TEST FILE </w:t>
      </w:r>
    </w:p>
    <w:p w14:paraId="5D624C2C" w14:textId="77777777" w:rsidR="006A23FD" w:rsidRDefault="006A23FD" w:rsidP="006A23FD">
      <w:r>
        <w:t xml:space="preserve">THIS IS A TEST FILE </w:t>
      </w:r>
    </w:p>
    <w:p w14:paraId="1F11220E" w14:textId="77777777" w:rsidR="006A23FD" w:rsidRDefault="006A23FD" w:rsidP="006A23FD">
      <w:r>
        <w:t xml:space="preserve">THIS IS A TEST FILE </w:t>
      </w:r>
    </w:p>
    <w:p w14:paraId="6F544667" w14:textId="77777777" w:rsidR="006A23FD" w:rsidRDefault="006A23FD" w:rsidP="006A23FD">
      <w:r>
        <w:t xml:space="preserve">THIS IS A TEST FILE </w:t>
      </w:r>
    </w:p>
    <w:p w14:paraId="0F1DDD06" w14:textId="77777777" w:rsidR="006A23FD" w:rsidRDefault="006A23FD" w:rsidP="006A23FD">
      <w:r>
        <w:t xml:space="preserve">THIS IS A TEST FILE </w:t>
      </w:r>
    </w:p>
    <w:p w14:paraId="07B4EF8C" w14:textId="77777777" w:rsidR="006A23FD" w:rsidRDefault="006A23FD" w:rsidP="006A23FD">
      <w:r>
        <w:t xml:space="preserve">THIS IS A TEST FILE </w:t>
      </w:r>
    </w:p>
    <w:p w14:paraId="43568276" w14:textId="77777777" w:rsidR="006A23FD" w:rsidRPr="006A23FD" w:rsidRDefault="006A23FD" w:rsidP="006A23FD"/>
    <w:p w14:paraId="68D7AFF9" w14:textId="77777777" w:rsidR="006A23FD" w:rsidRDefault="006A23FD" w:rsidP="006A23FD">
      <w:r>
        <w:t xml:space="preserve">THIS IS A TEST FILE </w:t>
      </w:r>
    </w:p>
    <w:p w14:paraId="3586CBC2" w14:textId="77777777" w:rsidR="006A23FD" w:rsidRDefault="006A23FD" w:rsidP="006A23FD">
      <w:r>
        <w:t xml:space="preserve">THIS IS A TEST FILE </w:t>
      </w:r>
    </w:p>
    <w:p w14:paraId="0F43A553" w14:textId="77777777" w:rsidR="006A23FD" w:rsidRDefault="006A23FD" w:rsidP="006A23FD">
      <w:r>
        <w:t xml:space="preserve">THIS IS A TEST FILE </w:t>
      </w:r>
    </w:p>
    <w:p w14:paraId="312A1E72" w14:textId="77777777" w:rsidR="006A23FD" w:rsidRDefault="006A23FD" w:rsidP="006A23FD">
      <w:r>
        <w:t xml:space="preserve">THIS IS A TEST FILE </w:t>
      </w:r>
    </w:p>
    <w:p w14:paraId="37DEC538" w14:textId="77777777" w:rsidR="006A23FD" w:rsidRDefault="006A23FD" w:rsidP="006A23FD">
      <w:r>
        <w:t xml:space="preserve">THIS IS A TEST FILE </w:t>
      </w:r>
    </w:p>
    <w:p w14:paraId="7840CBF5" w14:textId="77777777" w:rsidR="006A23FD" w:rsidRDefault="006A23FD" w:rsidP="006A23FD">
      <w:r>
        <w:t xml:space="preserve">THIS IS A TEST FILE </w:t>
      </w:r>
    </w:p>
    <w:p w14:paraId="68DD754E" w14:textId="77777777" w:rsidR="006A23FD" w:rsidRDefault="006A23FD" w:rsidP="006A23FD">
      <w:r>
        <w:t xml:space="preserve">THIS IS A TEST FILE </w:t>
      </w:r>
    </w:p>
    <w:p w14:paraId="12EA228E" w14:textId="77777777" w:rsidR="006A23FD" w:rsidRDefault="006A23FD" w:rsidP="006A23FD">
      <w:r>
        <w:t xml:space="preserve">THIS IS A TEST FILE </w:t>
      </w:r>
    </w:p>
    <w:p w14:paraId="3B3C66AC" w14:textId="77777777" w:rsidR="006A23FD" w:rsidRDefault="006A23FD" w:rsidP="006A23FD">
      <w:r>
        <w:t xml:space="preserve">THIS IS A TEST FILE </w:t>
      </w:r>
    </w:p>
    <w:p w14:paraId="173B9A18" w14:textId="77777777" w:rsidR="006A23FD" w:rsidRDefault="006A23FD" w:rsidP="006A23FD">
      <w:r>
        <w:t xml:space="preserve">THIS IS A TEST FILE </w:t>
      </w:r>
    </w:p>
    <w:p w14:paraId="64935ABE" w14:textId="77777777" w:rsidR="006A23FD" w:rsidRDefault="006A23FD" w:rsidP="006A23FD">
      <w:r>
        <w:t xml:space="preserve">THIS IS A TEST FILE </w:t>
      </w:r>
    </w:p>
    <w:p w14:paraId="040D0491" w14:textId="77777777" w:rsidR="006A23FD" w:rsidRDefault="006A23FD" w:rsidP="006A23FD">
      <w:r>
        <w:lastRenderedPageBreak/>
        <w:t xml:space="preserve">THIS IS A TEST FILE </w:t>
      </w:r>
    </w:p>
    <w:p w14:paraId="0274E47A" w14:textId="77777777" w:rsidR="006A23FD" w:rsidRDefault="006A23FD" w:rsidP="006A23FD">
      <w:r>
        <w:t xml:space="preserve">THIS IS A TEST FILE </w:t>
      </w:r>
    </w:p>
    <w:p w14:paraId="596DDFD4" w14:textId="77777777" w:rsidR="006A23FD" w:rsidRDefault="006A23FD" w:rsidP="006A23FD">
      <w:r>
        <w:t xml:space="preserve">THIS IS A TEST FILE </w:t>
      </w:r>
    </w:p>
    <w:p w14:paraId="6730BB1B" w14:textId="77777777" w:rsidR="006A23FD" w:rsidRDefault="006A23FD" w:rsidP="006A23FD">
      <w:r>
        <w:t xml:space="preserve">THIS IS A TEST FILE </w:t>
      </w:r>
    </w:p>
    <w:p w14:paraId="5386EBA6" w14:textId="77777777" w:rsidR="006A23FD" w:rsidRDefault="006A23FD" w:rsidP="006A23FD">
      <w:r>
        <w:t xml:space="preserve">THIS IS A TEST FILE </w:t>
      </w:r>
    </w:p>
    <w:p w14:paraId="7A0B2E45" w14:textId="77777777" w:rsidR="006A23FD" w:rsidRDefault="006A23FD" w:rsidP="006A23FD">
      <w:r>
        <w:t xml:space="preserve">THIS IS A TEST FILE </w:t>
      </w:r>
    </w:p>
    <w:p w14:paraId="19FB0DA5" w14:textId="77777777" w:rsidR="006A23FD" w:rsidRDefault="006A23FD" w:rsidP="006A23FD">
      <w:r>
        <w:t xml:space="preserve">THIS IS A TEST FILE </w:t>
      </w:r>
    </w:p>
    <w:p w14:paraId="4F474117" w14:textId="77777777" w:rsidR="006A23FD" w:rsidRDefault="006A23FD" w:rsidP="006A23FD">
      <w:r>
        <w:t xml:space="preserve">THIS IS A TEST FILE </w:t>
      </w:r>
    </w:p>
    <w:p w14:paraId="7B98FA80" w14:textId="77777777" w:rsidR="006A23FD" w:rsidRDefault="006A23FD" w:rsidP="006A23FD">
      <w:r>
        <w:t xml:space="preserve">THIS IS A TEST FILE </w:t>
      </w:r>
    </w:p>
    <w:p w14:paraId="36CEF6F6" w14:textId="77777777" w:rsidR="006A23FD" w:rsidRDefault="006A23FD" w:rsidP="006A23FD">
      <w:r>
        <w:t xml:space="preserve">THIS IS A TEST FILE </w:t>
      </w:r>
    </w:p>
    <w:p w14:paraId="3CE51BF3" w14:textId="77777777" w:rsidR="006A23FD" w:rsidRDefault="006A23FD" w:rsidP="006A23FD">
      <w:r>
        <w:t xml:space="preserve">THIS IS A TEST FILE </w:t>
      </w:r>
    </w:p>
    <w:p w14:paraId="3C6E1849" w14:textId="77777777" w:rsidR="006A23FD" w:rsidRDefault="006A23FD" w:rsidP="006A23FD">
      <w:r>
        <w:t xml:space="preserve">THIS IS A TEST FILE </w:t>
      </w:r>
    </w:p>
    <w:p w14:paraId="66A68EA5" w14:textId="77777777" w:rsidR="006A23FD" w:rsidRDefault="006A23FD" w:rsidP="006A23FD">
      <w:r>
        <w:t xml:space="preserve">THIS IS A TEST FILE </w:t>
      </w:r>
    </w:p>
    <w:p w14:paraId="1EBB3FE3" w14:textId="77777777" w:rsidR="006A23FD" w:rsidRDefault="006A23FD" w:rsidP="006A23FD">
      <w:r>
        <w:t xml:space="preserve">THIS IS A TEST FILE </w:t>
      </w:r>
    </w:p>
    <w:p w14:paraId="108EA92E" w14:textId="77777777" w:rsidR="006A23FD" w:rsidRDefault="006A23FD" w:rsidP="006A23FD">
      <w:r>
        <w:t xml:space="preserve">THIS IS A TEST FILE </w:t>
      </w:r>
    </w:p>
    <w:p w14:paraId="4BFD08A6" w14:textId="77777777" w:rsidR="006A23FD" w:rsidRDefault="006A23FD" w:rsidP="006A23FD">
      <w:r>
        <w:t xml:space="preserve">THIS IS A TEST FILE </w:t>
      </w:r>
    </w:p>
    <w:p w14:paraId="4541B853" w14:textId="77777777" w:rsidR="006A23FD" w:rsidRDefault="006A23FD" w:rsidP="006A23FD">
      <w:r>
        <w:t xml:space="preserve">THIS IS A TEST FILE </w:t>
      </w:r>
    </w:p>
    <w:p w14:paraId="054910D6" w14:textId="77777777" w:rsidR="006A23FD" w:rsidRDefault="006A23FD" w:rsidP="006A23FD">
      <w:r>
        <w:t xml:space="preserve">THIS IS A TEST FILE </w:t>
      </w:r>
    </w:p>
    <w:p w14:paraId="5F179C8F" w14:textId="77777777" w:rsidR="006A23FD" w:rsidRDefault="006A23FD" w:rsidP="006A23FD">
      <w:r>
        <w:t xml:space="preserve">THIS IS A TEST FILE </w:t>
      </w:r>
    </w:p>
    <w:p w14:paraId="27DE0A58" w14:textId="77777777" w:rsidR="006A23FD" w:rsidRDefault="006A23FD" w:rsidP="006A23FD">
      <w:r>
        <w:t xml:space="preserve">THIS IS A TEST FILE </w:t>
      </w:r>
    </w:p>
    <w:p w14:paraId="0C3F9722" w14:textId="77777777" w:rsidR="006A23FD" w:rsidRDefault="006A23FD" w:rsidP="006A23FD">
      <w:r>
        <w:t xml:space="preserve">THIS IS A TEST FILE </w:t>
      </w:r>
    </w:p>
    <w:p w14:paraId="7E959990" w14:textId="77777777" w:rsidR="006A23FD" w:rsidRDefault="006A23FD" w:rsidP="006A23FD">
      <w:r>
        <w:t xml:space="preserve">THIS IS A TEST FILE </w:t>
      </w:r>
    </w:p>
    <w:p w14:paraId="4C311B94" w14:textId="77777777" w:rsidR="006A23FD" w:rsidRDefault="006A23FD" w:rsidP="006A23FD">
      <w:r>
        <w:t xml:space="preserve">THIS IS A TEST FILE </w:t>
      </w:r>
    </w:p>
    <w:p w14:paraId="12FBD6C2" w14:textId="77777777" w:rsidR="006A23FD" w:rsidRDefault="006A23FD" w:rsidP="006A23FD">
      <w:r>
        <w:t xml:space="preserve">THIS IS A TEST FILE </w:t>
      </w:r>
    </w:p>
    <w:p w14:paraId="626A89B8" w14:textId="77777777" w:rsidR="006A23FD" w:rsidRDefault="006A23FD" w:rsidP="006A23FD">
      <w:r>
        <w:t xml:space="preserve">THIS IS A TEST FILE </w:t>
      </w:r>
    </w:p>
    <w:p w14:paraId="2C324F5B" w14:textId="77777777" w:rsidR="006A23FD" w:rsidRDefault="006A23FD" w:rsidP="006A23FD">
      <w:r>
        <w:lastRenderedPageBreak/>
        <w:t xml:space="preserve">THIS IS A TEST FILE </w:t>
      </w:r>
    </w:p>
    <w:p w14:paraId="211B2509" w14:textId="77777777" w:rsidR="006A23FD" w:rsidRDefault="006A23FD" w:rsidP="006A23FD">
      <w:r>
        <w:t xml:space="preserve">THIS IS A TEST FILE </w:t>
      </w:r>
    </w:p>
    <w:p w14:paraId="29688EFB" w14:textId="77777777" w:rsidR="006A23FD" w:rsidRDefault="006A23FD" w:rsidP="006A23FD">
      <w:r>
        <w:t xml:space="preserve">THIS IS A TEST FILE </w:t>
      </w:r>
    </w:p>
    <w:p w14:paraId="2B41FC51" w14:textId="77777777" w:rsidR="006A23FD" w:rsidRDefault="006A23FD" w:rsidP="006A23FD">
      <w:r>
        <w:t xml:space="preserve">THIS IS A TEST FILE </w:t>
      </w:r>
    </w:p>
    <w:p w14:paraId="1D796DB2" w14:textId="77777777" w:rsidR="006A23FD" w:rsidRDefault="006A23FD" w:rsidP="006A23FD">
      <w:r>
        <w:t xml:space="preserve">THIS IS A TEST FILE </w:t>
      </w:r>
    </w:p>
    <w:p w14:paraId="5671F6F7" w14:textId="77777777" w:rsidR="006A23FD" w:rsidRDefault="006A23FD" w:rsidP="006A23FD">
      <w:r>
        <w:t xml:space="preserve">THIS IS A TEST FILE </w:t>
      </w:r>
    </w:p>
    <w:p w14:paraId="6D1C4F7F" w14:textId="77777777" w:rsidR="006A23FD" w:rsidRDefault="006A23FD" w:rsidP="006A23FD">
      <w:r>
        <w:t xml:space="preserve">THIS IS A TEST FILE </w:t>
      </w:r>
    </w:p>
    <w:p w14:paraId="7222BF4F" w14:textId="77777777" w:rsidR="006A23FD" w:rsidRPr="006A23FD" w:rsidRDefault="006A23FD" w:rsidP="006A23FD"/>
    <w:p w14:paraId="3A12236C" w14:textId="77777777" w:rsidR="006A23FD" w:rsidRDefault="006A23FD" w:rsidP="006A23FD">
      <w:r>
        <w:t xml:space="preserve">THIS IS A TEST FILE </w:t>
      </w:r>
    </w:p>
    <w:p w14:paraId="64E5CB76" w14:textId="77777777" w:rsidR="006A23FD" w:rsidRDefault="006A23FD" w:rsidP="006A23FD">
      <w:r>
        <w:t xml:space="preserve">THIS IS A TEST FILE </w:t>
      </w:r>
    </w:p>
    <w:p w14:paraId="5EBB56EA" w14:textId="77777777" w:rsidR="006A23FD" w:rsidRDefault="006A23FD" w:rsidP="006A23FD">
      <w:r>
        <w:t xml:space="preserve">THIS IS A TEST FILE </w:t>
      </w:r>
    </w:p>
    <w:p w14:paraId="5402422C" w14:textId="77777777" w:rsidR="006A23FD" w:rsidRDefault="006A23FD" w:rsidP="006A23FD">
      <w:r>
        <w:t xml:space="preserve">THIS IS A TEST FILE </w:t>
      </w:r>
    </w:p>
    <w:p w14:paraId="75B172CA" w14:textId="77777777" w:rsidR="006A23FD" w:rsidRDefault="006A23FD" w:rsidP="006A23FD">
      <w:r>
        <w:t xml:space="preserve">THIS IS A TEST FILE </w:t>
      </w:r>
    </w:p>
    <w:p w14:paraId="338DA34C" w14:textId="77777777" w:rsidR="006A23FD" w:rsidRDefault="006A23FD" w:rsidP="006A23FD">
      <w:r>
        <w:t xml:space="preserve">THIS IS A TEST FILE </w:t>
      </w:r>
    </w:p>
    <w:p w14:paraId="5BBE7472" w14:textId="77777777" w:rsidR="006A23FD" w:rsidRDefault="006A23FD" w:rsidP="006A23FD">
      <w:r>
        <w:t xml:space="preserve">THIS IS A TEST FILE </w:t>
      </w:r>
    </w:p>
    <w:p w14:paraId="34863173" w14:textId="77777777" w:rsidR="006A23FD" w:rsidRDefault="006A23FD" w:rsidP="006A23FD">
      <w:r>
        <w:t xml:space="preserve">THIS IS A TEST FILE </w:t>
      </w:r>
    </w:p>
    <w:p w14:paraId="1B23E22B" w14:textId="77777777" w:rsidR="006A23FD" w:rsidRDefault="006A23FD" w:rsidP="006A23FD">
      <w:r>
        <w:t xml:space="preserve">THIS IS A TEST FILE </w:t>
      </w:r>
    </w:p>
    <w:p w14:paraId="4AA859D9" w14:textId="77777777" w:rsidR="006A23FD" w:rsidRDefault="006A23FD" w:rsidP="006A23FD">
      <w:r>
        <w:t xml:space="preserve">THIS IS A TEST FILE </w:t>
      </w:r>
    </w:p>
    <w:p w14:paraId="378BA596" w14:textId="77777777" w:rsidR="006A23FD" w:rsidRDefault="006A23FD" w:rsidP="006A23FD">
      <w:r>
        <w:t xml:space="preserve">THIS IS A TEST FILE </w:t>
      </w:r>
    </w:p>
    <w:p w14:paraId="035C3779" w14:textId="77777777" w:rsidR="006A23FD" w:rsidRDefault="006A23FD" w:rsidP="006A23FD">
      <w:r>
        <w:t xml:space="preserve">THIS IS A TEST FILE </w:t>
      </w:r>
    </w:p>
    <w:p w14:paraId="03C8D77B" w14:textId="77777777" w:rsidR="006A23FD" w:rsidRDefault="006A23FD" w:rsidP="006A23FD">
      <w:r>
        <w:t xml:space="preserve">THIS IS A TEST FILE </w:t>
      </w:r>
    </w:p>
    <w:p w14:paraId="4AFF37D7" w14:textId="77777777" w:rsidR="006A23FD" w:rsidRDefault="006A23FD" w:rsidP="006A23FD">
      <w:r>
        <w:t xml:space="preserve">THIS IS A TEST FILE </w:t>
      </w:r>
    </w:p>
    <w:p w14:paraId="3C0E08C0" w14:textId="77777777" w:rsidR="006A23FD" w:rsidRDefault="006A23FD" w:rsidP="006A23FD">
      <w:r>
        <w:t xml:space="preserve">THIS IS A TEST FILE </w:t>
      </w:r>
    </w:p>
    <w:p w14:paraId="017278D5" w14:textId="77777777" w:rsidR="006A23FD" w:rsidRDefault="006A23FD" w:rsidP="006A23FD">
      <w:r>
        <w:t xml:space="preserve">THIS IS A TEST FILE </w:t>
      </w:r>
    </w:p>
    <w:p w14:paraId="1F923702" w14:textId="77777777" w:rsidR="006A23FD" w:rsidRDefault="006A23FD" w:rsidP="006A23FD">
      <w:r>
        <w:t xml:space="preserve">THIS IS A TEST FILE </w:t>
      </w:r>
    </w:p>
    <w:p w14:paraId="475500F9" w14:textId="77777777" w:rsidR="006A23FD" w:rsidRDefault="006A23FD" w:rsidP="006A23FD">
      <w:r>
        <w:lastRenderedPageBreak/>
        <w:t xml:space="preserve">THIS IS A TEST FILE </w:t>
      </w:r>
    </w:p>
    <w:p w14:paraId="23132D1C" w14:textId="77777777" w:rsidR="006A23FD" w:rsidRDefault="006A23FD" w:rsidP="006A23FD">
      <w:r>
        <w:t xml:space="preserve">THIS IS A TEST FILE </w:t>
      </w:r>
    </w:p>
    <w:p w14:paraId="31B64278" w14:textId="77777777" w:rsidR="006A23FD" w:rsidRDefault="006A23FD" w:rsidP="006A23FD">
      <w:r>
        <w:t xml:space="preserve">THIS IS A TEST FILE </w:t>
      </w:r>
    </w:p>
    <w:p w14:paraId="3820D162" w14:textId="77777777" w:rsidR="006A23FD" w:rsidRDefault="006A23FD" w:rsidP="006A23FD">
      <w:r>
        <w:t xml:space="preserve">THIS IS A TEST FILE </w:t>
      </w:r>
    </w:p>
    <w:p w14:paraId="5E0D63A2" w14:textId="77777777" w:rsidR="006A23FD" w:rsidRDefault="006A23FD" w:rsidP="006A23FD">
      <w:r>
        <w:t xml:space="preserve">THIS IS A TEST FILE </w:t>
      </w:r>
    </w:p>
    <w:p w14:paraId="42B41F2F" w14:textId="77777777" w:rsidR="006A23FD" w:rsidRDefault="006A23FD" w:rsidP="006A23FD">
      <w:r>
        <w:t xml:space="preserve">THIS IS A TEST FILE </w:t>
      </w:r>
    </w:p>
    <w:p w14:paraId="131D260B" w14:textId="77777777" w:rsidR="006A23FD" w:rsidRDefault="006A23FD" w:rsidP="006A23FD">
      <w:r>
        <w:t xml:space="preserve">THIS IS A TEST FILE </w:t>
      </w:r>
    </w:p>
    <w:p w14:paraId="604930E9" w14:textId="77777777" w:rsidR="006A23FD" w:rsidRDefault="006A23FD" w:rsidP="006A23FD">
      <w:r>
        <w:t xml:space="preserve">THIS IS A TEST FILE </w:t>
      </w:r>
    </w:p>
    <w:p w14:paraId="72E64E55" w14:textId="77777777" w:rsidR="006A23FD" w:rsidRDefault="006A23FD" w:rsidP="006A23FD">
      <w:r>
        <w:t xml:space="preserve">THIS IS A TEST FILE </w:t>
      </w:r>
    </w:p>
    <w:p w14:paraId="0857FE1B" w14:textId="77777777" w:rsidR="006A23FD" w:rsidRDefault="006A23FD" w:rsidP="006A23FD">
      <w:r>
        <w:t xml:space="preserve">THIS IS A TEST FILE </w:t>
      </w:r>
    </w:p>
    <w:p w14:paraId="32BC0297" w14:textId="77777777" w:rsidR="006A23FD" w:rsidRDefault="006A23FD" w:rsidP="006A23FD">
      <w:r>
        <w:t xml:space="preserve">THIS IS A TEST FILE </w:t>
      </w:r>
    </w:p>
    <w:p w14:paraId="71BC17D8" w14:textId="77777777" w:rsidR="006A23FD" w:rsidRDefault="006A23FD" w:rsidP="006A23FD">
      <w:r>
        <w:t xml:space="preserve">THIS IS A TEST FILE </w:t>
      </w:r>
    </w:p>
    <w:p w14:paraId="57EBB420" w14:textId="77777777" w:rsidR="006A23FD" w:rsidRDefault="006A23FD" w:rsidP="006A23FD">
      <w:r>
        <w:t xml:space="preserve">THIS IS A TEST FILE </w:t>
      </w:r>
    </w:p>
    <w:p w14:paraId="086A16CE" w14:textId="77777777" w:rsidR="006A23FD" w:rsidRDefault="006A23FD" w:rsidP="006A23FD">
      <w:r>
        <w:t xml:space="preserve">THIS IS A TEST FILE </w:t>
      </w:r>
    </w:p>
    <w:p w14:paraId="68F994E1" w14:textId="77777777" w:rsidR="006A23FD" w:rsidRDefault="006A23FD" w:rsidP="006A23FD">
      <w:r>
        <w:t xml:space="preserve">THIS IS A TEST FILE </w:t>
      </w:r>
    </w:p>
    <w:p w14:paraId="49D176D8" w14:textId="77777777" w:rsidR="006A23FD" w:rsidRDefault="006A23FD" w:rsidP="006A23FD">
      <w:r>
        <w:t xml:space="preserve">THIS IS A TEST FILE </w:t>
      </w:r>
    </w:p>
    <w:p w14:paraId="03C92705" w14:textId="77777777" w:rsidR="006A23FD" w:rsidRDefault="006A23FD" w:rsidP="006A23FD">
      <w:r>
        <w:t xml:space="preserve">THIS IS A TEST FILE </w:t>
      </w:r>
    </w:p>
    <w:p w14:paraId="56EAA988" w14:textId="77777777" w:rsidR="006A23FD" w:rsidRDefault="006A23FD" w:rsidP="006A23FD">
      <w:r>
        <w:t xml:space="preserve">THIS IS A TEST FILE </w:t>
      </w:r>
    </w:p>
    <w:p w14:paraId="0376A186" w14:textId="77777777" w:rsidR="006A23FD" w:rsidRDefault="006A23FD" w:rsidP="006A23FD">
      <w:r>
        <w:t xml:space="preserve">THIS IS A TEST FILE </w:t>
      </w:r>
    </w:p>
    <w:p w14:paraId="791F405B" w14:textId="77777777" w:rsidR="006A23FD" w:rsidRDefault="006A23FD" w:rsidP="006A23FD">
      <w:r>
        <w:t xml:space="preserve">THIS IS A TEST FILE </w:t>
      </w:r>
    </w:p>
    <w:p w14:paraId="3EF4E97B" w14:textId="77777777" w:rsidR="006A23FD" w:rsidRDefault="006A23FD" w:rsidP="006A23FD">
      <w:r>
        <w:t xml:space="preserve">THIS IS A TEST FILE </w:t>
      </w:r>
    </w:p>
    <w:p w14:paraId="54ADE86D" w14:textId="77777777" w:rsidR="006A23FD" w:rsidRDefault="006A23FD" w:rsidP="006A23FD">
      <w:r>
        <w:t xml:space="preserve">THIS IS A TEST FILE </w:t>
      </w:r>
    </w:p>
    <w:p w14:paraId="2EBA8826" w14:textId="77777777" w:rsidR="006A23FD" w:rsidRDefault="006A23FD" w:rsidP="006A23FD">
      <w:r>
        <w:t xml:space="preserve">THIS IS A TEST FILE </w:t>
      </w:r>
    </w:p>
    <w:p w14:paraId="4505D885" w14:textId="77777777" w:rsidR="006A23FD" w:rsidRDefault="006A23FD" w:rsidP="006A23FD">
      <w:r>
        <w:t xml:space="preserve">THIS IS A TEST FILE </w:t>
      </w:r>
    </w:p>
    <w:p w14:paraId="0C50416F" w14:textId="77777777" w:rsidR="006A23FD" w:rsidRDefault="006A23FD" w:rsidP="006A23FD">
      <w:r>
        <w:t xml:space="preserve">THIS IS A TEST FILE </w:t>
      </w:r>
    </w:p>
    <w:p w14:paraId="7DEAEE00" w14:textId="77777777" w:rsidR="006A23FD" w:rsidRDefault="006A23FD" w:rsidP="006A23FD">
      <w:r>
        <w:lastRenderedPageBreak/>
        <w:t xml:space="preserve">THIS IS A TEST FILE </w:t>
      </w:r>
    </w:p>
    <w:p w14:paraId="38B97C6C" w14:textId="77777777" w:rsidR="006A23FD" w:rsidRPr="006A23FD" w:rsidRDefault="006A23FD" w:rsidP="006A23FD"/>
    <w:p w14:paraId="3EE70FFB" w14:textId="77777777" w:rsidR="006A23FD" w:rsidRDefault="006A23FD" w:rsidP="006A23FD">
      <w:r>
        <w:t xml:space="preserve">THIS IS A TEST FILE </w:t>
      </w:r>
    </w:p>
    <w:p w14:paraId="415CD45E" w14:textId="77777777" w:rsidR="006A23FD" w:rsidRDefault="006A23FD" w:rsidP="006A23FD">
      <w:r>
        <w:t xml:space="preserve">THIS IS A TEST FILE </w:t>
      </w:r>
    </w:p>
    <w:p w14:paraId="214BFF3B" w14:textId="77777777" w:rsidR="006A23FD" w:rsidRDefault="006A23FD" w:rsidP="006A23FD">
      <w:r>
        <w:t xml:space="preserve">THIS IS A TEST FILE </w:t>
      </w:r>
    </w:p>
    <w:p w14:paraId="7B8B2F2E" w14:textId="77777777" w:rsidR="006A23FD" w:rsidRDefault="006A23FD" w:rsidP="006A23FD">
      <w:r>
        <w:t xml:space="preserve">THIS IS A TEST FILE </w:t>
      </w:r>
    </w:p>
    <w:p w14:paraId="259DF31F" w14:textId="77777777" w:rsidR="006A23FD" w:rsidRDefault="006A23FD" w:rsidP="006A23FD">
      <w:r>
        <w:t xml:space="preserve">THIS IS A TEST FILE </w:t>
      </w:r>
    </w:p>
    <w:p w14:paraId="3784A608" w14:textId="77777777" w:rsidR="006A23FD" w:rsidRDefault="006A23FD" w:rsidP="006A23FD">
      <w:r>
        <w:t xml:space="preserve">THIS IS A TEST FILE </w:t>
      </w:r>
    </w:p>
    <w:p w14:paraId="76E25C77" w14:textId="77777777" w:rsidR="006A23FD" w:rsidRDefault="006A23FD" w:rsidP="006A23FD">
      <w:r>
        <w:t xml:space="preserve">THIS IS A TEST FILE </w:t>
      </w:r>
    </w:p>
    <w:p w14:paraId="65024015" w14:textId="77777777" w:rsidR="006A23FD" w:rsidRDefault="006A23FD" w:rsidP="006A23FD">
      <w:r>
        <w:t xml:space="preserve">THIS IS A TEST FILE </w:t>
      </w:r>
    </w:p>
    <w:p w14:paraId="22615367" w14:textId="77777777" w:rsidR="006A23FD" w:rsidRDefault="006A23FD" w:rsidP="006A23FD">
      <w:r>
        <w:t xml:space="preserve">THIS IS A TEST FILE </w:t>
      </w:r>
    </w:p>
    <w:p w14:paraId="0AC94DDE" w14:textId="77777777" w:rsidR="006A23FD" w:rsidRDefault="006A23FD" w:rsidP="006A23FD">
      <w:r>
        <w:t xml:space="preserve">THIS IS A TEST FILE </w:t>
      </w:r>
    </w:p>
    <w:p w14:paraId="67BD0102" w14:textId="77777777" w:rsidR="006A23FD" w:rsidRDefault="006A23FD" w:rsidP="006A23FD">
      <w:r>
        <w:t xml:space="preserve">THIS IS A TEST FILE </w:t>
      </w:r>
    </w:p>
    <w:p w14:paraId="58DC8EE1" w14:textId="77777777" w:rsidR="006A23FD" w:rsidRDefault="006A23FD" w:rsidP="006A23FD">
      <w:r>
        <w:t xml:space="preserve">THIS IS A TEST FILE </w:t>
      </w:r>
    </w:p>
    <w:p w14:paraId="20622FD2" w14:textId="77777777" w:rsidR="006A23FD" w:rsidRDefault="006A23FD" w:rsidP="006A23FD">
      <w:r>
        <w:t xml:space="preserve">THIS IS A TEST FILE </w:t>
      </w:r>
    </w:p>
    <w:p w14:paraId="71D15C35" w14:textId="77777777" w:rsidR="006A23FD" w:rsidRDefault="006A23FD" w:rsidP="006A23FD">
      <w:r>
        <w:t xml:space="preserve">THIS IS A TEST FILE </w:t>
      </w:r>
    </w:p>
    <w:p w14:paraId="07CB640E" w14:textId="77777777" w:rsidR="006A23FD" w:rsidRDefault="006A23FD" w:rsidP="006A23FD">
      <w:r>
        <w:t xml:space="preserve">THIS IS A TEST FILE </w:t>
      </w:r>
    </w:p>
    <w:p w14:paraId="20CA17DF" w14:textId="77777777" w:rsidR="006A23FD" w:rsidRDefault="006A23FD" w:rsidP="006A23FD">
      <w:r>
        <w:t xml:space="preserve">THIS IS A TEST FILE </w:t>
      </w:r>
    </w:p>
    <w:p w14:paraId="040294FD" w14:textId="77777777" w:rsidR="006A23FD" w:rsidRDefault="006A23FD" w:rsidP="006A23FD">
      <w:r>
        <w:t xml:space="preserve">THIS IS A TEST FILE </w:t>
      </w:r>
    </w:p>
    <w:p w14:paraId="721A729E" w14:textId="77777777" w:rsidR="006A23FD" w:rsidRDefault="006A23FD" w:rsidP="006A23FD">
      <w:r>
        <w:t xml:space="preserve">THIS IS A TEST FILE </w:t>
      </w:r>
    </w:p>
    <w:p w14:paraId="7BAC06E3" w14:textId="77777777" w:rsidR="006A23FD" w:rsidRDefault="006A23FD" w:rsidP="006A23FD">
      <w:r>
        <w:t xml:space="preserve">THIS IS A TEST FILE </w:t>
      </w:r>
    </w:p>
    <w:p w14:paraId="11913D76" w14:textId="77777777" w:rsidR="006A23FD" w:rsidRDefault="006A23FD" w:rsidP="006A23FD">
      <w:r>
        <w:t xml:space="preserve">THIS IS A TEST FILE </w:t>
      </w:r>
    </w:p>
    <w:p w14:paraId="0BEF8940" w14:textId="77777777" w:rsidR="006A23FD" w:rsidRDefault="006A23FD" w:rsidP="006A23FD">
      <w:r>
        <w:t xml:space="preserve">THIS IS A TEST FILE </w:t>
      </w:r>
    </w:p>
    <w:p w14:paraId="7F710442" w14:textId="77777777" w:rsidR="006A23FD" w:rsidRDefault="006A23FD" w:rsidP="006A23FD">
      <w:r>
        <w:t xml:space="preserve">THIS IS A TEST FILE </w:t>
      </w:r>
    </w:p>
    <w:p w14:paraId="2DBD5808" w14:textId="77777777" w:rsidR="006A23FD" w:rsidRDefault="006A23FD" w:rsidP="006A23FD">
      <w:r>
        <w:t xml:space="preserve">THIS IS A TEST FILE </w:t>
      </w:r>
    </w:p>
    <w:p w14:paraId="53E6EEB7" w14:textId="77777777" w:rsidR="006A23FD" w:rsidRDefault="006A23FD" w:rsidP="006A23FD">
      <w:r>
        <w:lastRenderedPageBreak/>
        <w:t xml:space="preserve">THIS IS A TEST FILE </w:t>
      </w:r>
    </w:p>
    <w:p w14:paraId="5D60CB14" w14:textId="77777777" w:rsidR="006A23FD" w:rsidRDefault="006A23FD" w:rsidP="006A23FD">
      <w:r>
        <w:t xml:space="preserve">THIS IS A TEST FILE </w:t>
      </w:r>
    </w:p>
    <w:p w14:paraId="655BADFB" w14:textId="77777777" w:rsidR="006A23FD" w:rsidRDefault="006A23FD" w:rsidP="006A23FD">
      <w:r>
        <w:t xml:space="preserve">THIS IS A TEST FILE </w:t>
      </w:r>
    </w:p>
    <w:p w14:paraId="092E6FB9" w14:textId="77777777" w:rsidR="006A23FD" w:rsidRDefault="006A23FD" w:rsidP="006A23FD">
      <w:r>
        <w:t xml:space="preserve">THIS IS A TEST FILE </w:t>
      </w:r>
    </w:p>
    <w:p w14:paraId="5580B125" w14:textId="77777777" w:rsidR="006A23FD" w:rsidRDefault="006A23FD" w:rsidP="006A23FD">
      <w:r>
        <w:t xml:space="preserve">THIS IS A TEST FILE </w:t>
      </w:r>
    </w:p>
    <w:p w14:paraId="4518C756" w14:textId="77777777" w:rsidR="006A23FD" w:rsidRDefault="006A23FD" w:rsidP="006A23FD">
      <w:r>
        <w:t xml:space="preserve">THIS IS A TEST FILE </w:t>
      </w:r>
    </w:p>
    <w:p w14:paraId="62A4017C" w14:textId="77777777" w:rsidR="006A23FD" w:rsidRDefault="006A23FD" w:rsidP="006A23FD">
      <w:r>
        <w:t xml:space="preserve">THIS IS A TEST FILE </w:t>
      </w:r>
    </w:p>
    <w:p w14:paraId="48D9EAAE" w14:textId="77777777" w:rsidR="006A23FD" w:rsidRDefault="006A23FD" w:rsidP="006A23FD">
      <w:r>
        <w:t xml:space="preserve">THIS IS A TEST FILE </w:t>
      </w:r>
    </w:p>
    <w:p w14:paraId="6B0CFFFB" w14:textId="77777777" w:rsidR="006A23FD" w:rsidRDefault="006A23FD" w:rsidP="006A23FD">
      <w:r>
        <w:t xml:space="preserve">THIS IS A TEST FILE </w:t>
      </w:r>
    </w:p>
    <w:p w14:paraId="6CC53A2A" w14:textId="77777777" w:rsidR="006A23FD" w:rsidRDefault="006A23FD" w:rsidP="006A23FD">
      <w:r>
        <w:t xml:space="preserve">THIS IS A TEST FILE </w:t>
      </w:r>
    </w:p>
    <w:p w14:paraId="6555525E" w14:textId="77777777" w:rsidR="006A23FD" w:rsidRDefault="006A23FD" w:rsidP="006A23FD">
      <w:r>
        <w:t xml:space="preserve">THIS IS A TEST FILE </w:t>
      </w:r>
    </w:p>
    <w:p w14:paraId="1545DCC2" w14:textId="77777777" w:rsidR="006A23FD" w:rsidRDefault="006A23FD" w:rsidP="006A23FD">
      <w:r>
        <w:t xml:space="preserve">THIS IS A TEST FILE </w:t>
      </w:r>
    </w:p>
    <w:p w14:paraId="3432B493" w14:textId="77777777" w:rsidR="006A23FD" w:rsidRDefault="006A23FD" w:rsidP="006A23FD">
      <w:r>
        <w:t xml:space="preserve">THIS IS A TEST FILE </w:t>
      </w:r>
    </w:p>
    <w:p w14:paraId="18464ACA" w14:textId="77777777" w:rsidR="006A23FD" w:rsidRDefault="006A23FD" w:rsidP="006A23FD">
      <w:r>
        <w:t xml:space="preserve">THIS IS A TEST FILE </w:t>
      </w:r>
    </w:p>
    <w:p w14:paraId="5BAFE3A0" w14:textId="77777777" w:rsidR="006A23FD" w:rsidRDefault="006A23FD" w:rsidP="006A23FD">
      <w:r>
        <w:t xml:space="preserve">THIS IS A TEST FILE </w:t>
      </w:r>
    </w:p>
    <w:p w14:paraId="05BC4C77" w14:textId="77777777" w:rsidR="006A23FD" w:rsidRDefault="006A23FD" w:rsidP="006A23FD">
      <w:r>
        <w:t xml:space="preserve">THIS IS A TEST FILE </w:t>
      </w:r>
    </w:p>
    <w:p w14:paraId="23CE34D1" w14:textId="77777777" w:rsidR="006A23FD" w:rsidRDefault="006A23FD" w:rsidP="006A23FD">
      <w:r>
        <w:t xml:space="preserve">THIS IS A TEST FILE </w:t>
      </w:r>
    </w:p>
    <w:p w14:paraId="38CD099F" w14:textId="77777777" w:rsidR="006A23FD" w:rsidRDefault="006A23FD" w:rsidP="006A23FD">
      <w:r>
        <w:t xml:space="preserve">THIS IS A TEST FILE </w:t>
      </w:r>
    </w:p>
    <w:p w14:paraId="2CF6EE7B" w14:textId="77777777" w:rsidR="006A23FD" w:rsidRDefault="006A23FD" w:rsidP="006A23FD">
      <w:r>
        <w:t xml:space="preserve">THIS IS A TEST FILE </w:t>
      </w:r>
    </w:p>
    <w:p w14:paraId="1827B6BC" w14:textId="77777777" w:rsidR="006A23FD" w:rsidRDefault="006A23FD" w:rsidP="006A23FD">
      <w:r>
        <w:t xml:space="preserve">THIS IS A TEST FILE </w:t>
      </w:r>
    </w:p>
    <w:p w14:paraId="4699F9CD" w14:textId="77777777" w:rsidR="006A23FD" w:rsidRPr="006A23FD" w:rsidRDefault="006A23FD" w:rsidP="006A23FD"/>
    <w:p w14:paraId="1C110D75" w14:textId="77777777" w:rsidR="006A23FD" w:rsidRDefault="006A23FD" w:rsidP="006A23FD">
      <w:r>
        <w:t xml:space="preserve">THIS IS A TEST FILE </w:t>
      </w:r>
    </w:p>
    <w:p w14:paraId="553E0F21" w14:textId="77777777" w:rsidR="006A23FD" w:rsidRDefault="006A23FD" w:rsidP="006A23FD">
      <w:r>
        <w:t xml:space="preserve">THIS IS A TEST FILE </w:t>
      </w:r>
    </w:p>
    <w:p w14:paraId="48D745B8" w14:textId="77777777" w:rsidR="006A23FD" w:rsidRDefault="006A23FD" w:rsidP="006A23FD">
      <w:r>
        <w:t xml:space="preserve">THIS IS A TEST FILE </w:t>
      </w:r>
    </w:p>
    <w:p w14:paraId="059A90CB" w14:textId="77777777" w:rsidR="006A23FD" w:rsidRDefault="006A23FD" w:rsidP="006A23FD">
      <w:r>
        <w:t xml:space="preserve">THIS IS A TEST FILE </w:t>
      </w:r>
    </w:p>
    <w:p w14:paraId="15B17345" w14:textId="77777777" w:rsidR="006A23FD" w:rsidRDefault="006A23FD" w:rsidP="006A23FD">
      <w:r>
        <w:lastRenderedPageBreak/>
        <w:t xml:space="preserve">THIS IS A TEST FILE </w:t>
      </w:r>
    </w:p>
    <w:p w14:paraId="539FE865" w14:textId="77777777" w:rsidR="006A23FD" w:rsidRDefault="006A23FD" w:rsidP="006A23FD">
      <w:r>
        <w:t xml:space="preserve">THIS IS A TEST FILE </w:t>
      </w:r>
    </w:p>
    <w:p w14:paraId="38A34BB9" w14:textId="77777777" w:rsidR="006A23FD" w:rsidRDefault="006A23FD" w:rsidP="006A23FD">
      <w:r>
        <w:t xml:space="preserve">THIS IS A TEST FILE </w:t>
      </w:r>
    </w:p>
    <w:p w14:paraId="6B9CDAA9" w14:textId="77777777" w:rsidR="006A23FD" w:rsidRDefault="006A23FD" w:rsidP="006A23FD">
      <w:r>
        <w:t xml:space="preserve">THIS IS A TEST FILE </w:t>
      </w:r>
    </w:p>
    <w:p w14:paraId="7B7D7928" w14:textId="77777777" w:rsidR="006A23FD" w:rsidRDefault="006A23FD" w:rsidP="006A23FD">
      <w:r>
        <w:t xml:space="preserve">THIS IS A TEST FILE </w:t>
      </w:r>
    </w:p>
    <w:p w14:paraId="179DE5CD" w14:textId="77777777" w:rsidR="006A23FD" w:rsidRDefault="006A23FD" w:rsidP="006A23FD">
      <w:r>
        <w:t xml:space="preserve">THIS IS A TEST FILE </w:t>
      </w:r>
    </w:p>
    <w:p w14:paraId="1F859D1A" w14:textId="77777777" w:rsidR="006A23FD" w:rsidRDefault="006A23FD" w:rsidP="006A23FD">
      <w:r>
        <w:t xml:space="preserve">THIS IS A TEST FILE </w:t>
      </w:r>
    </w:p>
    <w:p w14:paraId="63E8A7B0" w14:textId="77777777" w:rsidR="006A23FD" w:rsidRDefault="006A23FD" w:rsidP="006A23FD">
      <w:r>
        <w:t xml:space="preserve">THIS IS A TEST FILE </w:t>
      </w:r>
    </w:p>
    <w:p w14:paraId="6F760272" w14:textId="77777777" w:rsidR="006A23FD" w:rsidRDefault="006A23FD" w:rsidP="006A23FD">
      <w:r>
        <w:t xml:space="preserve">THIS IS A TEST FILE </w:t>
      </w:r>
    </w:p>
    <w:p w14:paraId="1D48C4C1" w14:textId="77777777" w:rsidR="006A23FD" w:rsidRDefault="006A23FD" w:rsidP="006A23FD">
      <w:r>
        <w:t xml:space="preserve">THIS IS A TEST FILE </w:t>
      </w:r>
    </w:p>
    <w:p w14:paraId="0BB0E4FA" w14:textId="77777777" w:rsidR="006A23FD" w:rsidRDefault="006A23FD" w:rsidP="006A23FD">
      <w:r>
        <w:t xml:space="preserve">THIS IS A TEST FILE </w:t>
      </w:r>
    </w:p>
    <w:p w14:paraId="1C4CFB87" w14:textId="77777777" w:rsidR="006A23FD" w:rsidRDefault="006A23FD" w:rsidP="006A23FD">
      <w:r>
        <w:t xml:space="preserve">THIS IS A TEST FILE </w:t>
      </w:r>
    </w:p>
    <w:p w14:paraId="505A2011" w14:textId="77777777" w:rsidR="006A23FD" w:rsidRDefault="006A23FD" w:rsidP="006A23FD">
      <w:r>
        <w:t xml:space="preserve">THIS IS A TEST FILE </w:t>
      </w:r>
    </w:p>
    <w:p w14:paraId="2C8D0498" w14:textId="77777777" w:rsidR="006A23FD" w:rsidRDefault="006A23FD" w:rsidP="006A23FD">
      <w:r>
        <w:t xml:space="preserve">THIS IS A TEST FILE </w:t>
      </w:r>
    </w:p>
    <w:p w14:paraId="38F5FB95" w14:textId="77777777" w:rsidR="006A23FD" w:rsidRDefault="006A23FD" w:rsidP="006A23FD">
      <w:r>
        <w:t xml:space="preserve">THIS IS A TEST FILE </w:t>
      </w:r>
    </w:p>
    <w:p w14:paraId="4FC15E17" w14:textId="77777777" w:rsidR="006A23FD" w:rsidRDefault="006A23FD" w:rsidP="006A23FD">
      <w:r>
        <w:t xml:space="preserve">THIS IS A TEST FILE </w:t>
      </w:r>
    </w:p>
    <w:p w14:paraId="484385D3" w14:textId="77777777" w:rsidR="006A23FD" w:rsidRDefault="006A23FD" w:rsidP="006A23FD">
      <w:r>
        <w:t xml:space="preserve">THIS IS A TEST FILE </w:t>
      </w:r>
    </w:p>
    <w:p w14:paraId="6171D7F3" w14:textId="77777777" w:rsidR="006A23FD" w:rsidRDefault="006A23FD" w:rsidP="006A23FD">
      <w:r>
        <w:t xml:space="preserve">THIS IS A TEST FILE </w:t>
      </w:r>
    </w:p>
    <w:p w14:paraId="67767F7C" w14:textId="77777777" w:rsidR="006A23FD" w:rsidRDefault="006A23FD" w:rsidP="006A23FD">
      <w:r>
        <w:t xml:space="preserve">THIS IS A TEST FILE </w:t>
      </w:r>
    </w:p>
    <w:p w14:paraId="48059BB4" w14:textId="77777777" w:rsidR="006A23FD" w:rsidRDefault="006A23FD" w:rsidP="006A23FD">
      <w:r>
        <w:t xml:space="preserve">THIS IS A TEST FILE </w:t>
      </w:r>
    </w:p>
    <w:p w14:paraId="1A331233" w14:textId="77777777" w:rsidR="006A23FD" w:rsidRDefault="006A23FD" w:rsidP="006A23FD">
      <w:r>
        <w:t xml:space="preserve">THIS IS A TEST FILE </w:t>
      </w:r>
    </w:p>
    <w:p w14:paraId="344DDEC8" w14:textId="77777777" w:rsidR="006A23FD" w:rsidRDefault="006A23FD" w:rsidP="006A23FD">
      <w:r>
        <w:t xml:space="preserve">THIS IS A TEST FILE </w:t>
      </w:r>
    </w:p>
    <w:p w14:paraId="2A687799" w14:textId="77777777" w:rsidR="006A23FD" w:rsidRDefault="006A23FD" w:rsidP="006A23FD">
      <w:r>
        <w:t xml:space="preserve">THIS IS A TEST FILE </w:t>
      </w:r>
    </w:p>
    <w:p w14:paraId="04C0F35D" w14:textId="77777777" w:rsidR="006A23FD" w:rsidRDefault="006A23FD" w:rsidP="006A23FD">
      <w:r>
        <w:t xml:space="preserve">THIS IS A TEST FILE </w:t>
      </w:r>
    </w:p>
    <w:p w14:paraId="7944F4E6" w14:textId="77777777" w:rsidR="006A23FD" w:rsidRDefault="006A23FD" w:rsidP="006A23FD">
      <w:r>
        <w:t xml:space="preserve">THIS IS A TEST FILE </w:t>
      </w:r>
    </w:p>
    <w:p w14:paraId="65740BA5" w14:textId="77777777" w:rsidR="006A23FD" w:rsidRDefault="006A23FD" w:rsidP="006A23FD">
      <w:r>
        <w:lastRenderedPageBreak/>
        <w:t xml:space="preserve">THIS IS A TEST FILE </w:t>
      </w:r>
    </w:p>
    <w:p w14:paraId="2FEFAEF4" w14:textId="77777777" w:rsidR="006A23FD" w:rsidRDefault="006A23FD" w:rsidP="006A23FD">
      <w:r>
        <w:t xml:space="preserve">THIS IS A TEST FILE </w:t>
      </w:r>
    </w:p>
    <w:p w14:paraId="1917A3B4" w14:textId="77777777" w:rsidR="006A23FD" w:rsidRDefault="006A23FD" w:rsidP="006A23FD">
      <w:r>
        <w:t xml:space="preserve">THIS IS A TEST FILE </w:t>
      </w:r>
    </w:p>
    <w:p w14:paraId="3AEFFACC" w14:textId="77777777" w:rsidR="006A23FD" w:rsidRDefault="006A23FD" w:rsidP="006A23FD">
      <w:r>
        <w:t xml:space="preserve">THIS IS A TEST FILE </w:t>
      </w:r>
    </w:p>
    <w:p w14:paraId="237525C0" w14:textId="77777777" w:rsidR="006A23FD" w:rsidRDefault="006A23FD" w:rsidP="006A23FD">
      <w:r>
        <w:t xml:space="preserve">THIS IS A TEST FILE </w:t>
      </w:r>
    </w:p>
    <w:p w14:paraId="6035EEB8" w14:textId="77777777" w:rsidR="006A23FD" w:rsidRDefault="006A23FD" w:rsidP="006A23FD">
      <w:r>
        <w:t xml:space="preserve">THIS IS A TEST FILE </w:t>
      </w:r>
      <w:bookmarkStart w:id="0" w:name="_GoBack"/>
      <w:bookmarkEnd w:id="0"/>
    </w:p>
    <w:p w14:paraId="1013FCFC" w14:textId="77777777" w:rsidR="006A23FD" w:rsidRDefault="006A23FD" w:rsidP="006A23FD">
      <w:r>
        <w:t xml:space="preserve">THIS IS A TEST FILE </w:t>
      </w:r>
    </w:p>
    <w:p w14:paraId="69DD17DA" w14:textId="77777777" w:rsidR="006A23FD" w:rsidRDefault="006A23FD" w:rsidP="006A23FD">
      <w:r>
        <w:t xml:space="preserve">THIS IS A TEST FILE </w:t>
      </w:r>
    </w:p>
    <w:p w14:paraId="61E8EAE6" w14:textId="77777777" w:rsidR="006A23FD" w:rsidRDefault="006A23FD" w:rsidP="006A23FD">
      <w:r>
        <w:t xml:space="preserve">THIS IS A TEST FILE </w:t>
      </w:r>
    </w:p>
    <w:p w14:paraId="3F885831" w14:textId="77777777" w:rsidR="006A23FD" w:rsidRDefault="006A23FD" w:rsidP="006A23FD">
      <w:r>
        <w:t xml:space="preserve">THIS IS A TEST FILE </w:t>
      </w:r>
    </w:p>
    <w:p w14:paraId="6CAC1316" w14:textId="77777777" w:rsidR="006A23FD" w:rsidRDefault="006A23FD" w:rsidP="006A23FD">
      <w:r>
        <w:t xml:space="preserve">THIS IS A TEST FILE </w:t>
      </w:r>
    </w:p>
    <w:p w14:paraId="2065112E" w14:textId="77777777" w:rsidR="006A23FD" w:rsidRDefault="006A23FD" w:rsidP="006A23FD">
      <w:r>
        <w:t xml:space="preserve">THIS IS A TEST FILE </w:t>
      </w:r>
    </w:p>
    <w:p w14:paraId="6050D1A0" w14:textId="77777777" w:rsidR="006A23FD" w:rsidRDefault="006A23FD" w:rsidP="006A23FD">
      <w:r>
        <w:t xml:space="preserve">THIS IS A TEST FILE </w:t>
      </w:r>
    </w:p>
    <w:p w14:paraId="1786BEA5" w14:textId="77777777" w:rsidR="006A23FD" w:rsidRDefault="006A23FD" w:rsidP="006A23FD">
      <w:r>
        <w:t xml:space="preserve">THIS IS A TEST FILE </w:t>
      </w:r>
    </w:p>
    <w:p w14:paraId="274C796A" w14:textId="77777777" w:rsidR="006A23FD" w:rsidRPr="006A23FD" w:rsidRDefault="006A23FD" w:rsidP="006A23FD"/>
    <w:p w14:paraId="3BDA9733" w14:textId="77777777" w:rsidR="006A23FD" w:rsidRPr="006A23FD" w:rsidRDefault="006A23FD" w:rsidP="006A23FD"/>
    <w:p w14:paraId="72EEF949" w14:textId="5C33F702" w:rsidR="00434E56" w:rsidRPr="006A23FD" w:rsidRDefault="006A23FD" w:rsidP="006A23FD"/>
    <w:sectPr w:rsidR="00434E56" w:rsidRPr="006A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85"/>
    <w:rsid w:val="00301C20"/>
    <w:rsid w:val="006A23FD"/>
    <w:rsid w:val="006C33CE"/>
    <w:rsid w:val="00C220A8"/>
    <w:rsid w:val="00D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9652"/>
  <w15:chartTrackingRefBased/>
  <w15:docId w15:val="{76180935-4BBC-4962-B2A7-3AF61246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F7FCB402.dotm</Template>
  <TotalTime>0</TotalTime>
  <Pages>388</Pages>
  <Words>29685</Words>
  <Characters>169207</Characters>
  <Application>Microsoft Office Word</Application>
  <DocSecurity>0</DocSecurity>
  <Lines>1410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ahmadal</dc:creator>
  <cp:keywords/>
  <dc:description/>
  <cp:lastModifiedBy>Ahmad, Ali</cp:lastModifiedBy>
  <cp:revision>2</cp:revision>
  <dcterms:created xsi:type="dcterms:W3CDTF">2020-01-15T02:28:00Z</dcterms:created>
  <dcterms:modified xsi:type="dcterms:W3CDTF">2020-01-15T02:28:00Z</dcterms:modified>
</cp:coreProperties>
</file>